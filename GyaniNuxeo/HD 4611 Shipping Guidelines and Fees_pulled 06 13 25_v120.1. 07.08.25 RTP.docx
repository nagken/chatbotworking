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72C32" w14:textId="2FEC4964" w:rsidR="002235B9" w:rsidRDefault="00502382" w:rsidP="00C31C54">
      <w:pPr>
        <w:pStyle w:val="Heading1"/>
        <w:rPr>
          <w:noProof/>
        </w:rPr>
      </w:pPr>
      <w:bookmarkStart w:id="0" w:name="_top"/>
      <w:bookmarkStart w:id="1" w:name="_Toc461777159"/>
      <w:bookmarkEnd w:id="0"/>
      <w:r w:rsidRPr="3FEF31FF">
        <w:rPr>
          <w:rFonts w:ascii="Verdana" w:hAnsi="Verdana"/>
          <w:color w:val="000000" w:themeColor="text1"/>
          <w:sz w:val="36"/>
          <w:szCs w:val="36"/>
        </w:rPr>
        <w:t xml:space="preserve">PeopleSafe - </w:t>
      </w:r>
      <w:r w:rsidR="008F4F41" w:rsidRPr="3FEF31FF">
        <w:rPr>
          <w:rFonts w:ascii="Verdana" w:hAnsi="Verdana"/>
          <w:color w:val="000000" w:themeColor="text1"/>
          <w:sz w:val="36"/>
          <w:szCs w:val="36"/>
        </w:rPr>
        <w:t>Shipping Guidelines</w:t>
      </w:r>
      <w:r w:rsidR="002A3E68">
        <w:rPr>
          <w:rFonts w:ascii="Verdana" w:hAnsi="Verdana"/>
          <w:color w:val="000000" w:themeColor="text1"/>
          <w:sz w:val="36"/>
          <w:szCs w:val="36"/>
        </w:rPr>
        <w:t xml:space="preserve">, </w:t>
      </w:r>
      <w:r w:rsidR="008F4F41" w:rsidRPr="3FEF31FF">
        <w:rPr>
          <w:rFonts w:ascii="Verdana" w:hAnsi="Verdana"/>
          <w:color w:val="000000" w:themeColor="text1"/>
          <w:sz w:val="36"/>
          <w:szCs w:val="36"/>
        </w:rPr>
        <w:t>Fees</w:t>
      </w:r>
      <w:bookmarkEnd w:id="1"/>
      <w:r w:rsidR="000C27AC" w:rsidRPr="3FEF31FF">
        <w:rPr>
          <w:rFonts w:ascii="Verdana" w:hAnsi="Verdana"/>
          <w:color w:val="000000" w:themeColor="text1"/>
          <w:sz w:val="36"/>
          <w:szCs w:val="36"/>
        </w:rPr>
        <w:t xml:space="preserve"> and </w:t>
      </w:r>
      <w:r w:rsidR="00384447" w:rsidRPr="3FEF31FF">
        <w:rPr>
          <w:rFonts w:ascii="Verdana" w:hAnsi="Verdana"/>
          <w:color w:val="000000" w:themeColor="text1"/>
          <w:sz w:val="36"/>
          <w:szCs w:val="36"/>
        </w:rPr>
        <w:t xml:space="preserve">Order </w:t>
      </w:r>
      <w:r w:rsidR="000C27AC" w:rsidRPr="3FEF31FF">
        <w:rPr>
          <w:rFonts w:ascii="Verdana" w:hAnsi="Verdana"/>
          <w:color w:val="000000" w:themeColor="text1"/>
          <w:sz w:val="36"/>
          <w:szCs w:val="36"/>
        </w:rPr>
        <w:t>Tracking</w:t>
      </w:r>
      <w:r w:rsidR="009F14B4">
        <w:fldChar w:fldCharType="begin"/>
      </w:r>
      <w:r>
        <w:instrText xml:space="preserve"> TOC \o "2-2" \n \p " " \h \z \u </w:instrText>
      </w:r>
      <w:r w:rsidR="009F14B4">
        <w:fldChar w:fldCharType="separate"/>
      </w:r>
    </w:p>
    <w:p w14:paraId="23075D86" w14:textId="59A2BAC6" w:rsidR="002235B9" w:rsidRDefault="002235B9" w:rsidP="006D3E70">
      <w:pPr>
        <w:pStyle w:val="TOC2"/>
        <w:rPr>
          <w:rFonts w:asciiTheme="minorHAnsi" w:eastAsiaTheme="minorEastAsia" w:hAnsiTheme="minorHAnsi" w:cstheme="minorBidi"/>
          <w:noProof/>
          <w:sz w:val="22"/>
          <w:szCs w:val="22"/>
        </w:rPr>
      </w:pPr>
      <w:hyperlink w:anchor="_Toc159488148" w:history="1">
        <w:r w:rsidRPr="00726ED6">
          <w:rPr>
            <w:rStyle w:val="Hyperlink"/>
            <w:noProof/>
          </w:rPr>
          <w:t>Reminders</w:t>
        </w:r>
      </w:hyperlink>
    </w:p>
    <w:p w14:paraId="6C9B9713" w14:textId="19941832" w:rsidR="002235B9" w:rsidRDefault="002235B9" w:rsidP="006D3E70">
      <w:pPr>
        <w:pStyle w:val="TOC2"/>
        <w:rPr>
          <w:rFonts w:asciiTheme="minorHAnsi" w:eastAsiaTheme="minorEastAsia" w:hAnsiTheme="minorHAnsi" w:cstheme="minorBidi"/>
          <w:noProof/>
          <w:sz w:val="22"/>
          <w:szCs w:val="22"/>
        </w:rPr>
      </w:pPr>
      <w:hyperlink w:anchor="_Toc159488149" w:history="1">
        <w:r w:rsidRPr="00726ED6">
          <w:rPr>
            <w:rStyle w:val="Hyperlink"/>
            <w:noProof/>
          </w:rPr>
          <w:t>Cold Pack Shipping</w:t>
        </w:r>
      </w:hyperlink>
    </w:p>
    <w:p w14:paraId="27FF92FD" w14:textId="176A4476" w:rsidR="002235B9" w:rsidRDefault="002235B9" w:rsidP="006D3E70">
      <w:pPr>
        <w:pStyle w:val="TOC2"/>
        <w:rPr>
          <w:rFonts w:asciiTheme="minorHAnsi" w:eastAsiaTheme="minorEastAsia" w:hAnsiTheme="minorHAnsi" w:cstheme="minorBidi"/>
          <w:noProof/>
          <w:sz w:val="22"/>
          <w:szCs w:val="22"/>
        </w:rPr>
      </w:pPr>
      <w:hyperlink w:anchor="_Toc159488150" w:history="1">
        <w:r w:rsidRPr="00726ED6">
          <w:rPr>
            <w:rStyle w:val="Hyperlink"/>
            <w:noProof/>
          </w:rPr>
          <w:t>Home Delivery Shipping Fees</w:t>
        </w:r>
      </w:hyperlink>
    </w:p>
    <w:p w14:paraId="12B6BAB8" w14:textId="13AF214D" w:rsidR="002235B9" w:rsidRDefault="002235B9" w:rsidP="006D3E70">
      <w:pPr>
        <w:pStyle w:val="TOC2"/>
        <w:rPr>
          <w:rFonts w:asciiTheme="minorHAnsi" w:eastAsiaTheme="minorEastAsia" w:hAnsiTheme="minorHAnsi" w:cstheme="minorBidi"/>
          <w:noProof/>
          <w:sz w:val="22"/>
          <w:szCs w:val="22"/>
        </w:rPr>
      </w:pPr>
      <w:hyperlink w:anchor="_Toc159488151" w:history="1">
        <w:r w:rsidRPr="00726ED6">
          <w:rPr>
            <w:rStyle w:val="Hyperlink"/>
            <w:noProof/>
          </w:rPr>
          <w:t>Best Method</w:t>
        </w:r>
      </w:hyperlink>
    </w:p>
    <w:p w14:paraId="0725F146" w14:textId="0A19823B" w:rsidR="002235B9" w:rsidRDefault="002235B9" w:rsidP="006D3E70">
      <w:pPr>
        <w:pStyle w:val="TOC2"/>
        <w:rPr>
          <w:rFonts w:asciiTheme="minorHAnsi" w:eastAsiaTheme="minorEastAsia" w:hAnsiTheme="minorHAnsi" w:cstheme="minorBidi"/>
          <w:noProof/>
          <w:sz w:val="22"/>
          <w:szCs w:val="22"/>
        </w:rPr>
      </w:pPr>
      <w:hyperlink w:anchor="_Toc159488152" w:history="1">
        <w:r w:rsidRPr="00726ED6">
          <w:rPr>
            <w:rStyle w:val="Hyperlink"/>
            <w:noProof/>
          </w:rPr>
          <w:t>Urgent Next Day</w:t>
        </w:r>
      </w:hyperlink>
    </w:p>
    <w:p w14:paraId="55A5C865" w14:textId="66492743" w:rsidR="002235B9" w:rsidRDefault="002235B9" w:rsidP="006D3E70">
      <w:pPr>
        <w:pStyle w:val="TOC2"/>
        <w:rPr>
          <w:rFonts w:asciiTheme="minorHAnsi" w:eastAsiaTheme="minorEastAsia" w:hAnsiTheme="minorHAnsi" w:cstheme="minorBidi"/>
          <w:noProof/>
          <w:sz w:val="22"/>
          <w:szCs w:val="22"/>
        </w:rPr>
      </w:pPr>
      <w:hyperlink w:anchor="_Toc159488153" w:history="1">
        <w:r w:rsidRPr="00726ED6">
          <w:rPr>
            <w:rStyle w:val="Hyperlink"/>
            <w:noProof/>
          </w:rPr>
          <w:t>2</w:t>
        </w:r>
        <w:r w:rsidRPr="00726ED6">
          <w:rPr>
            <w:rStyle w:val="Hyperlink"/>
            <w:noProof/>
            <w:vertAlign w:val="superscript"/>
          </w:rPr>
          <w:t>nd</w:t>
        </w:r>
        <w:r w:rsidRPr="00726ED6">
          <w:rPr>
            <w:rStyle w:val="Hyperlink"/>
            <w:noProof/>
          </w:rPr>
          <w:t xml:space="preserve"> Business Day Delivery</w:t>
        </w:r>
      </w:hyperlink>
    </w:p>
    <w:p w14:paraId="5405ACD9" w14:textId="6F0E33E3" w:rsidR="002235B9" w:rsidRDefault="002235B9" w:rsidP="006D3E70">
      <w:pPr>
        <w:pStyle w:val="TOC2"/>
        <w:rPr>
          <w:rFonts w:asciiTheme="minorHAnsi" w:eastAsiaTheme="minorEastAsia" w:hAnsiTheme="minorHAnsi" w:cstheme="minorBidi"/>
          <w:noProof/>
          <w:sz w:val="22"/>
          <w:szCs w:val="22"/>
        </w:rPr>
      </w:pPr>
      <w:hyperlink w:anchor="_Toc159488154" w:history="1">
        <w:r w:rsidRPr="00726ED6">
          <w:rPr>
            <w:rStyle w:val="Hyperlink"/>
            <w:noProof/>
          </w:rPr>
          <w:t>1</w:t>
        </w:r>
        <w:r w:rsidRPr="00726ED6">
          <w:rPr>
            <w:rStyle w:val="Hyperlink"/>
            <w:noProof/>
            <w:vertAlign w:val="superscript"/>
          </w:rPr>
          <w:t>st</w:t>
        </w:r>
        <w:r w:rsidRPr="00726ED6">
          <w:rPr>
            <w:rStyle w:val="Hyperlink"/>
            <w:noProof/>
          </w:rPr>
          <w:t xml:space="preserve"> Class</w:t>
        </w:r>
      </w:hyperlink>
    </w:p>
    <w:p w14:paraId="78C4D8B8" w14:textId="2DE8502B" w:rsidR="002235B9" w:rsidRDefault="002235B9" w:rsidP="006D3E70">
      <w:pPr>
        <w:pStyle w:val="TOC2"/>
        <w:rPr>
          <w:rFonts w:asciiTheme="minorHAnsi" w:eastAsiaTheme="minorEastAsia" w:hAnsiTheme="minorHAnsi" w:cstheme="minorBidi"/>
          <w:noProof/>
          <w:sz w:val="22"/>
          <w:szCs w:val="22"/>
        </w:rPr>
      </w:pPr>
      <w:hyperlink w:anchor="_Toc159488155" w:history="1">
        <w:r w:rsidRPr="00726ED6">
          <w:rPr>
            <w:rStyle w:val="Hyperlink"/>
            <w:noProof/>
          </w:rPr>
          <w:t>Shipping of Refrigerated Medications</w:t>
        </w:r>
      </w:hyperlink>
    </w:p>
    <w:p w14:paraId="32BB0D85" w14:textId="45290A58" w:rsidR="002235B9" w:rsidRDefault="002235B9" w:rsidP="006D3E70">
      <w:pPr>
        <w:pStyle w:val="TOC2"/>
        <w:rPr>
          <w:rFonts w:asciiTheme="minorHAnsi" w:eastAsiaTheme="minorEastAsia" w:hAnsiTheme="minorHAnsi" w:cstheme="minorBidi"/>
          <w:noProof/>
          <w:sz w:val="22"/>
          <w:szCs w:val="22"/>
        </w:rPr>
      </w:pPr>
      <w:hyperlink w:anchor="_Toc159488156" w:history="1">
        <w:r w:rsidRPr="00726ED6">
          <w:rPr>
            <w:rStyle w:val="Hyperlink"/>
            <w:noProof/>
          </w:rPr>
          <w:t>Specified Carrier</w:t>
        </w:r>
      </w:hyperlink>
    </w:p>
    <w:p w14:paraId="4D0278C3" w14:textId="61C2A829" w:rsidR="002235B9" w:rsidRDefault="002235B9" w:rsidP="006D3E70">
      <w:pPr>
        <w:pStyle w:val="TOC2"/>
        <w:rPr>
          <w:rFonts w:asciiTheme="minorHAnsi" w:eastAsiaTheme="minorEastAsia" w:hAnsiTheme="minorHAnsi" w:cstheme="minorBidi"/>
          <w:noProof/>
          <w:sz w:val="22"/>
          <w:szCs w:val="22"/>
        </w:rPr>
      </w:pPr>
      <w:hyperlink w:anchor="_Toc159488157" w:history="1">
        <w:r w:rsidRPr="00726ED6">
          <w:rPr>
            <w:rStyle w:val="Hyperlink"/>
            <w:noProof/>
          </w:rPr>
          <w:t>Order Tracking</w:t>
        </w:r>
      </w:hyperlink>
    </w:p>
    <w:p w14:paraId="72DFBBAF" w14:textId="63F5B032" w:rsidR="002235B9" w:rsidRDefault="002235B9" w:rsidP="006D3E70">
      <w:pPr>
        <w:pStyle w:val="TOC2"/>
        <w:rPr>
          <w:rFonts w:asciiTheme="minorHAnsi" w:eastAsiaTheme="minorEastAsia" w:hAnsiTheme="minorHAnsi" w:cstheme="minorBidi"/>
          <w:noProof/>
          <w:sz w:val="22"/>
          <w:szCs w:val="22"/>
        </w:rPr>
      </w:pPr>
      <w:hyperlink w:anchor="_Toc159488158" w:history="1">
        <w:r w:rsidRPr="00726ED6">
          <w:rPr>
            <w:rStyle w:val="Hyperlink"/>
            <w:noProof/>
          </w:rPr>
          <w:t>Questions and Answers</w:t>
        </w:r>
      </w:hyperlink>
    </w:p>
    <w:p w14:paraId="0C302988" w14:textId="2743A9EC" w:rsidR="002235B9" w:rsidRDefault="002235B9" w:rsidP="006D3E70">
      <w:pPr>
        <w:pStyle w:val="TOC2"/>
        <w:rPr>
          <w:rFonts w:asciiTheme="minorHAnsi" w:eastAsiaTheme="minorEastAsia" w:hAnsiTheme="minorHAnsi" w:cstheme="minorBidi"/>
          <w:noProof/>
          <w:sz w:val="22"/>
          <w:szCs w:val="22"/>
        </w:rPr>
      </w:pPr>
      <w:hyperlink w:anchor="_Toc159488159" w:history="1">
        <w:r w:rsidRPr="00726ED6">
          <w:rPr>
            <w:rStyle w:val="Hyperlink"/>
            <w:noProof/>
          </w:rPr>
          <w:t>International Shipping</w:t>
        </w:r>
      </w:hyperlink>
    </w:p>
    <w:p w14:paraId="2EB5EABF" w14:textId="0084FE4C" w:rsidR="002235B9" w:rsidRDefault="002235B9" w:rsidP="006D3E70">
      <w:pPr>
        <w:pStyle w:val="TOC2"/>
        <w:rPr>
          <w:rFonts w:asciiTheme="minorHAnsi" w:eastAsiaTheme="minorEastAsia" w:hAnsiTheme="minorHAnsi" w:cstheme="minorBidi"/>
          <w:noProof/>
          <w:sz w:val="22"/>
          <w:szCs w:val="22"/>
        </w:rPr>
      </w:pPr>
      <w:hyperlink w:anchor="_Toc159488160" w:history="1">
        <w:r w:rsidRPr="00726ED6">
          <w:rPr>
            <w:rStyle w:val="Hyperlink"/>
            <w:noProof/>
          </w:rPr>
          <w:t>Exceptions</w:t>
        </w:r>
      </w:hyperlink>
    </w:p>
    <w:p w14:paraId="13FB7EE6" w14:textId="1FCD0AEF" w:rsidR="002235B9" w:rsidRDefault="002235B9" w:rsidP="006D3E70">
      <w:pPr>
        <w:pStyle w:val="TOC2"/>
        <w:rPr>
          <w:rFonts w:asciiTheme="minorHAnsi" w:eastAsiaTheme="minorEastAsia" w:hAnsiTheme="minorHAnsi" w:cstheme="minorBidi"/>
          <w:noProof/>
          <w:sz w:val="22"/>
          <w:szCs w:val="22"/>
        </w:rPr>
      </w:pPr>
      <w:hyperlink w:anchor="_Toc159488161" w:history="1">
        <w:r w:rsidRPr="00726ED6">
          <w:rPr>
            <w:rStyle w:val="Hyperlink"/>
            <w:noProof/>
          </w:rPr>
          <w:t>Related Documents</w:t>
        </w:r>
      </w:hyperlink>
    </w:p>
    <w:p w14:paraId="5EFB2D10" w14:textId="757AD2C2" w:rsidR="003A3530" w:rsidRDefault="009F14B4" w:rsidP="003A3530">
      <w:r>
        <w:fldChar w:fldCharType="end"/>
      </w:r>
    </w:p>
    <w:p w14:paraId="672CEF9C" w14:textId="76442C8D" w:rsidR="002755A8" w:rsidRPr="00952CA7" w:rsidRDefault="002755A8" w:rsidP="00952CA7">
      <w:pPr>
        <w:pStyle w:val="NormalWeb"/>
        <w:spacing w:before="0" w:beforeAutospacing="0" w:after="0" w:afterAutospacing="0"/>
        <w:rPr>
          <w:rFonts w:ascii="Arial" w:hAnsi="Arial" w:cs="Arial"/>
          <w:color w:val="000000"/>
          <w:sz w:val="27"/>
          <w:szCs w:val="27"/>
        </w:rPr>
      </w:pPr>
    </w:p>
    <w:p w14:paraId="4FFA9630" w14:textId="61ACB7F9" w:rsidR="006E79DC" w:rsidRDefault="00946A03" w:rsidP="002079C4">
      <w:bookmarkStart w:id="2" w:name="_Overview"/>
      <w:bookmarkEnd w:id="2"/>
      <w:r w:rsidRPr="003C2059">
        <w:rPr>
          <w:b/>
          <w:bCs/>
        </w:rPr>
        <w:t>Description</w:t>
      </w:r>
      <w:proofErr w:type="gramStart"/>
      <w:r w:rsidRPr="003C2059">
        <w:rPr>
          <w:b/>
          <w:bCs/>
        </w:rPr>
        <w:t>:</w:t>
      </w:r>
      <w:r>
        <w:t xml:space="preserve"> </w:t>
      </w:r>
      <w:r w:rsidR="00A943F4">
        <w:t xml:space="preserve"> </w:t>
      </w:r>
      <w:r w:rsidR="00AF69F9">
        <w:t>G</w:t>
      </w:r>
      <w:r w:rsidR="008F4F41" w:rsidRPr="00073A2F">
        <w:t>uidelines</w:t>
      </w:r>
      <w:proofErr w:type="gramEnd"/>
      <w:r w:rsidR="008F4F41" w:rsidRPr="00073A2F">
        <w:t xml:space="preserve"> to determine the company</w:t>
      </w:r>
      <w:r w:rsidR="006E79DC">
        <w:t xml:space="preserve"> </w:t>
      </w:r>
      <w:r w:rsidR="00DE278A">
        <w:t>H</w:t>
      </w:r>
      <w:r w:rsidR="006E79DC">
        <w:t>ome</w:t>
      </w:r>
      <w:r w:rsidR="008F4F41" w:rsidRPr="00073A2F">
        <w:t xml:space="preserve"> </w:t>
      </w:r>
      <w:r w:rsidR="00DE278A">
        <w:t>D</w:t>
      </w:r>
      <w:r w:rsidR="008F4F41" w:rsidRPr="00073A2F">
        <w:t>elivery standards, tracking information</w:t>
      </w:r>
      <w:r w:rsidR="000C27AC">
        <w:t>,</w:t>
      </w:r>
      <w:r w:rsidR="008F4F41" w:rsidRPr="00073A2F">
        <w:t xml:space="preserve"> and costs associated with expedited shipping orders.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46A03" w:rsidRPr="002224A1" w14:paraId="58EB2EA9" w14:textId="77777777" w:rsidTr="003234A5">
        <w:tc>
          <w:tcPr>
            <w:tcW w:w="5000" w:type="pct"/>
            <w:shd w:val="clear" w:color="auto" w:fill="C0C0C0"/>
          </w:tcPr>
          <w:p w14:paraId="4B8C1AC1" w14:textId="16168424" w:rsidR="00946A03" w:rsidRPr="002224A1" w:rsidRDefault="00CC0D52" w:rsidP="003C2059">
            <w:pPr>
              <w:pStyle w:val="Heading2"/>
              <w:spacing w:before="120" w:after="120"/>
              <w:rPr>
                <w:i/>
                <w:iCs w:val="0"/>
              </w:rPr>
            </w:pPr>
            <w:bookmarkStart w:id="3" w:name="_Toc159488148"/>
            <w:r>
              <w:rPr>
                <w:iCs w:val="0"/>
              </w:rPr>
              <w:lastRenderedPageBreak/>
              <w:t>Reminders</w:t>
            </w:r>
            <w:bookmarkEnd w:id="3"/>
          </w:p>
        </w:tc>
      </w:tr>
    </w:tbl>
    <w:p w14:paraId="6BABC021" w14:textId="3938B179" w:rsidR="00DE278A" w:rsidRPr="00CB4462" w:rsidRDefault="00B67877" w:rsidP="00CB4462">
      <w:pPr>
        <w:rPr>
          <w:b/>
          <w:bCs/>
        </w:rPr>
      </w:pPr>
      <w:r w:rsidRPr="00CB4462">
        <w:rPr>
          <w:b/>
          <w:bCs/>
        </w:rPr>
        <w:t>Note</w:t>
      </w:r>
      <w:r w:rsidR="00946A03" w:rsidRPr="00CB4462">
        <w:rPr>
          <w:b/>
          <w:bCs/>
        </w:rPr>
        <w:t>s</w:t>
      </w:r>
      <w:r w:rsidRPr="00CB4462">
        <w:rPr>
          <w:b/>
          <w:bCs/>
        </w:rPr>
        <w:t xml:space="preserve">: </w:t>
      </w:r>
    </w:p>
    <w:p w14:paraId="1D36DE2D" w14:textId="1A9690F4" w:rsidR="00B5494B" w:rsidRPr="00FF4181" w:rsidRDefault="00B67877" w:rsidP="00F5246C">
      <w:pPr>
        <w:numPr>
          <w:ilvl w:val="0"/>
          <w:numId w:val="8"/>
        </w:numPr>
      </w:pPr>
      <w:r w:rsidRPr="00073A2F">
        <w:t>Shipping fees</w:t>
      </w:r>
      <w:r w:rsidR="009A4CD0">
        <w:t xml:space="preserve">/options below </w:t>
      </w:r>
      <w:r w:rsidRPr="00073A2F">
        <w:t xml:space="preserve">are </w:t>
      </w:r>
      <w:r w:rsidR="00740282">
        <w:t>added</w:t>
      </w:r>
      <w:r w:rsidRPr="00073A2F">
        <w:t xml:space="preserve"> to the cost of the medications in the order.</w:t>
      </w:r>
      <w:r w:rsidR="009F14B4" w:rsidRPr="00073A2F">
        <w:t xml:space="preserve"> </w:t>
      </w:r>
      <w:r w:rsidR="00C12349">
        <w:t>Th</w:t>
      </w:r>
      <w:r w:rsidR="003309D0">
        <w:t>is</w:t>
      </w:r>
      <w:r w:rsidR="00C12349">
        <w:t xml:space="preserve"> </w:t>
      </w:r>
      <w:hyperlink w:anchor="_Various_Work_Instructions" w:history="1">
        <w:r w:rsidR="003309D0">
          <w:rPr>
            <w:rStyle w:val="Hyperlink"/>
          </w:rPr>
          <w:t>table</w:t>
        </w:r>
      </w:hyperlink>
      <w:r w:rsidR="00C12349">
        <w:t xml:space="preserve"> </w:t>
      </w:r>
      <w:r w:rsidR="00FB77C5">
        <w:t>provides</w:t>
      </w:r>
      <w:r w:rsidR="00C12349">
        <w:t xml:space="preserve"> options where you can provide the member with estimated shipping times</w:t>
      </w:r>
      <w:r w:rsidR="003309D0">
        <w:t>;</w:t>
      </w:r>
      <w:r w:rsidR="00C12349">
        <w:t xml:space="preserve"> however</w:t>
      </w:r>
      <w:r w:rsidR="003309D0">
        <w:t>,</w:t>
      </w:r>
      <w:r w:rsidR="00C12349">
        <w:t xml:space="preserve"> the prescription order still goes through the additional standard processing times. </w:t>
      </w:r>
    </w:p>
    <w:p w14:paraId="2A0CC809" w14:textId="65D52FA2" w:rsidR="00B5494B" w:rsidRPr="00FF4181" w:rsidRDefault="00E241B9" w:rsidP="00F5246C">
      <w:pPr>
        <w:numPr>
          <w:ilvl w:val="0"/>
          <w:numId w:val="8"/>
        </w:numPr>
        <w:rPr>
          <w:noProof/>
        </w:rPr>
      </w:pPr>
      <w:r w:rsidRPr="0062240F">
        <w:rPr>
          <w:noProof/>
        </w:rPr>
        <w:t>R</w:t>
      </w:r>
      <w:r w:rsidR="00A62B8B" w:rsidRPr="0062240F">
        <w:rPr>
          <w:noProof/>
        </w:rPr>
        <w:t xml:space="preserve">eview detailed information below for each shipping method. </w:t>
      </w:r>
    </w:p>
    <w:p w14:paraId="6D51750B" w14:textId="2E0F32E1" w:rsidR="00B5494B" w:rsidRPr="00FF4181" w:rsidRDefault="00B5494B" w:rsidP="00F5246C">
      <w:pPr>
        <w:numPr>
          <w:ilvl w:val="0"/>
          <w:numId w:val="8"/>
        </w:numPr>
        <w:rPr>
          <w:rStyle w:val="Hyperlink"/>
          <w:color w:val="auto"/>
        </w:rPr>
      </w:pPr>
      <w:r w:rsidRPr="0062240F">
        <w:rPr>
          <w:color w:val="000000"/>
        </w:rPr>
        <w:t>For orders not received yet and not showing on Main Screen, refer to</w:t>
      </w:r>
      <w:r w:rsidRPr="0062240F">
        <w:rPr>
          <w:rFonts w:cs="Verdana"/>
        </w:rPr>
        <w:t xml:space="preserve"> </w:t>
      </w:r>
      <w:hyperlink r:id="rId11" w:anchor="!/view?docid=6a481d2d-cc6d-40f0-af30-1858db02b7a4" w:history="1">
        <w:r w:rsidR="00EF2CA9">
          <w:rPr>
            <w:rStyle w:val="Hyperlink"/>
          </w:rPr>
          <w:t>Stop See Comments (007009)</w:t>
        </w:r>
      </w:hyperlink>
      <w:r>
        <w:t>.</w:t>
      </w:r>
    </w:p>
    <w:p w14:paraId="60E8D686" w14:textId="5F15807B" w:rsidR="00B5494B" w:rsidRPr="00FF4181" w:rsidRDefault="005A7474" w:rsidP="00F5246C">
      <w:pPr>
        <w:numPr>
          <w:ilvl w:val="0"/>
          <w:numId w:val="8"/>
        </w:numPr>
      </w:pPr>
      <w:r w:rsidRPr="00356EE5">
        <w:t xml:space="preserve">Our pharmacy is open 365 days a </w:t>
      </w:r>
      <w:r w:rsidR="0076395E" w:rsidRPr="00356EE5">
        <w:t>year;</w:t>
      </w:r>
      <w:r w:rsidRPr="00356EE5">
        <w:t xml:space="preserve"> </w:t>
      </w:r>
      <w:r w:rsidR="002755A8" w:rsidRPr="00356EE5">
        <w:t>however,</w:t>
      </w:r>
      <w:r w:rsidRPr="00356EE5">
        <w:t xml:space="preserve"> orders may not be picked up from our facilities on </w:t>
      </w:r>
      <w:r w:rsidR="00DE278A">
        <w:t xml:space="preserve">Sundays or </w:t>
      </w:r>
      <w:r w:rsidRPr="006B5776">
        <w:t xml:space="preserve">Federal </w:t>
      </w:r>
      <w:r w:rsidR="008B5D18">
        <w:t>h</w:t>
      </w:r>
      <w:r w:rsidRPr="006B5776">
        <w:t>olidays</w:t>
      </w:r>
      <w:r w:rsidR="00DE278A">
        <w:rPr>
          <w:rFonts w:cstheme="minorBidi"/>
          <w:color w:val="000000" w:themeColor="text1"/>
        </w:rPr>
        <w:t>.</w:t>
      </w:r>
      <w:r w:rsidR="002A1ED0">
        <w:rPr>
          <w:rFonts w:cstheme="minorBidi"/>
          <w:color w:val="000000" w:themeColor="text1"/>
        </w:rPr>
        <w:t xml:space="preserve"> </w:t>
      </w:r>
    </w:p>
    <w:p w14:paraId="3B57C441" w14:textId="21700838" w:rsidR="00B5494B" w:rsidRDefault="00B841E0" w:rsidP="00F5246C">
      <w:pPr>
        <w:numPr>
          <w:ilvl w:val="0"/>
          <w:numId w:val="8"/>
        </w:numPr>
      </w:pPr>
      <w:bookmarkStart w:id="4" w:name="OLE_LINK7"/>
      <w:r w:rsidRPr="000D5A8C">
        <w:t>The last shipping time for cold packs is Thursday at 4</w:t>
      </w:r>
      <w:r w:rsidR="008B5D18">
        <w:t>:00 p.m.</w:t>
      </w:r>
      <w:r w:rsidRPr="000D5A8C">
        <w:t xml:space="preserve"> </w:t>
      </w:r>
      <w:r w:rsidR="00740282" w:rsidRPr="000D5A8C">
        <w:t>at</w:t>
      </w:r>
      <w:r w:rsidRPr="000D5A8C">
        <w:t xml:space="preserve"> the filling pharmacy.  </w:t>
      </w:r>
      <w:proofErr w:type="gramStart"/>
      <w:r w:rsidR="00DE278A" w:rsidRPr="000D5A8C">
        <w:t>R</w:t>
      </w:r>
      <w:r w:rsidRPr="000D5A8C">
        <w:t>emaining</w:t>
      </w:r>
      <w:proofErr w:type="gramEnd"/>
      <w:r w:rsidRPr="000D5A8C">
        <w:t xml:space="preserve"> cold packs will be </w:t>
      </w:r>
      <w:proofErr w:type="gramStart"/>
      <w:r w:rsidRPr="000D5A8C">
        <w:t>shipped</w:t>
      </w:r>
      <w:proofErr w:type="gramEnd"/>
      <w:r w:rsidRPr="000D5A8C">
        <w:t xml:space="preserve"> Monday morning.</w:t>
      </w:r>
    </w:p>
    <w:p w14:paraId="44C10BF9" w14:textId="4684D8D6" w:rsidR="0030397D" w:rsidRDefault="001816C8" w:rsidP="00F5246C">
      <w:pPr>
        <w:numPr>
          <w:ilvl w:val="0"/>
          <w:numId w:val="8"/>
        </w:numPr>
      </w:pPr>
      <w:r>
        <w:t xml:space="preserve">Mail Order prescriptions (including controlled substances) should </w:t>
      </w:r>
      <w:r w:rsidR="00722794">
        <w:rPr>
          <w:b/>
        </w:rPr>
        <w:t>never</w:t>
      </w:r>
      <w:r>
        <w:t xml:space="preserve"> be sent to a retail pharmacy for pick up. If a member requests to have a mail-order prescription mailed to their local pharmacy, this is not </w:t>
      </w:r>
      <w:proofErr w:type="gramStart"/>
      <w:r>
        <w:t>permitted</w:t>
      </w:r>
      <w:proofErr w:type="gramEnd"/>
      <w:r>
        <w:t xml:space="preserve"> and the prescription must be sent directly to the member.</w:t>
      </w:r>
    </w:p>
    <w:p w14:paraId="48BD11F7" w14:textId="1D6D22DA" w:rsidR="0030397D" w:rsidRPr="0030397D" w:rsidRDefault="00000000" w:rsidP="00BC20E4">
      <w:r>
        <w:pict w14:anchorId="10629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i1025" type="#_x0000_t75" alt="Icon - Important Information" style="width:19.5pt;height:15.75pt;visibility:visible;mso-wrap-style:square">
            <v:imagedata r:id="rId12" o:title="Icon - Important Information"/>
          </v:shape>
        </w:pict>
      </w:r>
      <w:r w:rsidR="005A0246">
        <w:t xml:space="preserve"> </w:t>
      </w:r>
      <w:r w:rsidR="0070731A" w:rsidRPr="0030397D">
        <w:t>The cut off time will depend on the pharmacy dispensing the order. The cut off time for orders are:</w:t>
      </w:r>
    </w:p>
    <w:p w14:paraId="6B5D96DB" w14:textId="77777777" w:rsidR="0030397D" w:rsidRPr="0030397D" w:rsidRDefault="0070731A" w:rsidP="00F5246C">
      <w:pPr>
        <w:numPr>
          <w:ilvl w:val="0"/>
          <w:numId w:val="9"/>
        </w:numPr>
      </w:pPr>
      <w:r w:rsidRPr="0030397D">
        <w:rPr>
          <w:rFonts w:eastAsia="Calibri"/>
        </w:rPr>
        <w:t>Monday through Friday</w:t>
      </w:r>
    </w:p>
    <w:p w14:paraId="0A3367B1" w14:textId="5011409B" w:rsidR="00A2126D" w:rsidRPr="00A2126D" w:rsidRDefault="0070731A" w:rsidP="00F5246C">
      <w:pPr>
        <w:numPr>
          <w:ilvl w:val="0"/>
          <w:numId w:val="10"/>
        </w:numPr>
      </w:pPr>
      <w:r w:rsidRPr="0030397D">
        <w:t>Chicago Pharmacy:  6:30 </w:t>
      </w:r>
      <w:r w:rsidR="006214A8">
        <w:t>p.m.</w:t>
      </w:r>
      <w:r w:rsidRPr="0030397D">
        <w:t> Central</w:t>
      </w:r>
    </w:p>
    <w:p w14:paraId="280CA0FD" w14:textId="655E57D1" w:rsidR="00A2126D" w:rsidRPr="00A2126D" w:rsidRDefault="0070731A" w:rsidP="00F5246C">
      <w:pPr>
        <w:numPr>
          <w:ilvl w:val="0"/>
          <w:numId w:val="10"/>
        </w:numPr>
      </w:pPr>
      <w:r>
        <w:t>Wilkes Barre Pharmacy</w:t>
      </w:r>
      <w:proofErr w:type="gramStart"/>
      <w:r>
        <w:t>:  4</w:t>
      </w:r>
      <w:proofErr w:type="gramEnd"/>
      <w:r>
        <w:t>:00 </w:t>
      </w:r>
      <w:r w:rsidR="08397FE5">
        <w:t>p.m.</w:t>
      </w:r>
      <w:r>
        <w:t> </w:t>
      </w:r>
      <w:r w:rsidR="29C43E5C">
        <w:t>Central</w:t>
      </w:r>
      <w:r w:rsidR="6D3F77E2">
        <w:t xml:space="preserve"> </w:t>
      </w:r>
    </w:p>
    <w:p w14:paraId="11F6668B" w14:textId="26D76C8C" w:rsidR="00A2126D" w:rsidRPr="00A2126D" w:rsidRDefault="0070731A" w:rsidP="00F5246C">
      <w:pPr>
        <w:numPr>
          <w:ilvl w:val="0"/>
          <w:numId w:val="10"/>
        </w:numPr>
      </w:pPr>
      <w:r w:rsidRPr="00A2126D">
        <w:t xml:space="preserve">Hawaii Pharmacy: </w:t>
      </w:r>
      <w:r w:rsidR="0093765D">
        <w:t xml:space="preserve"> </w:t>
      </w:r>
      <w:r w:rsidRPr="00A2126D">
        <w:t xml:space="preserve">4:30 </w:t>
      </w:r>
      <w:r w:rsidR="006214A8">
        <w:t>p.m.</w:t>
      </w:r>
      <w:r w:rsidRPr="00A2126D">
        <w:t xml:space="preserve"> HST</w:t>
      </w:r>
    </w:p>
    <w:p w14:paraId="0AD764F5" w14:textId="77777777" w:rsidR="00A2126D" w:rsidRPr="00A2126D" w:rsidRDefault="0070731A" w:rsidP="00F5246C">
      <w:pPr>
        <w:numPr>
          <w:ilvl w:val="0"/>
          <w:numId w:val="9"/>
        </w:numPr>
      </w:pPr>
      <w:r w:rsidRPr="00A2126D">
        <w:t>Saturday</w:t>
      </w:r>
    </w:p>
    <w:p w14:paraId="0884E963" w14:textId="785E7535" w:rsidR="00A2126D" w:rsidRPr="00A2126D" w:rsidRDefault="0070731A" w:rsidP="00F5246C">
      <w:pPr>
        <w:numPr>
          <w:ilvl w:val="0"/>
          <w:numId w:val="11"/>
        </w:numPr>
      </w:pPr>
      <w:r w:rsidRPr="00A2126D">
        <w:t>Chicago Pharmacy:  1:30 </w:t>
      </w:r>
      <w:r w:rsidR="006214A8">
        <w:t>p.m.</w:t>
      </w:r>
      <w:r w:rsidRPr="00A2126D">
        <w:t> Central</w:t>
      </w:r>
    </w:p>
    <w:p w14:paraId="03AB7AA3" w14:textId="6F5BE0D6" w:rsidR="00A2126D" w:rsidRPr="00A2126D" w:rsidRDefault="0070731A" w:rsidP="00F5246C">
      <w:pPr>
        <w:numPr>
          <w:ilvl w:val="0"/>
          <w:numId w:val="11"/>
        </w:numPr>
      </w:pPr>
      <w:r>
        <w:t>Wilkes Barre Pharmacy</w:t>
      </w:r>
      <w:proofErr w:type="gramStart"/>
      <w:r>
        <w:t>:  12</w:t>
      </w:r>
      <w:proofErr w:type="gramEnd"/>
      <w:r>
        <w:t>:30 </w:t>
      </w:r>
      <w:r w:rsidR="08397FE5">
        <w:t>p.m.</w:t>
      </w:r>
      <w:r>
        <w:t> </w:t>
      </w:r>
      <w:r w:rsidR="575FB76D">
        <w:t>Central</w:t>
      </w:r>
    </w:p>
    <w:p w14:paraId="212DDD91" w14:textId="302C18D1" w:rsidR="00A2126D" w:rsidRPr="00A2126D" w:rsidRDefault="0070731A" w:rsidP="00F5246C">
      <w:pPr>
        <w:numPr>
          <w:ilvl w:val="0"/>
          <w:numId w:val="11"/>
        </w:numPr>
      </w:pPr>
      <w:r w:rsidRPr="00A2126D">
        <w:t xml:space="preserve">Hawaii Pharmacy: </w:t>
      </w:r>
      <w:r w:rsidR="0093765D">
        <w:t xml:space="preserve"> </w:t>
      </w:r>
      <w:r w:rsidRPr="00A2126D">
        <w:t>Closed Saturday/Sunday</w:t>
      </w:r>
    </w:p>
    <w:p w14:paraId="185FB3B9" w14:textId="76FE9F30" w:rsidR="0070731A" w:rsidRPr="00A2126D" w:rsidRDefault="0070731A" w:rsidP="00BC20E4">
      <w:r w:rsidRPr="00A2126D">
        <w:rPr>
          <w:b/>
          <w:bCs/>
        </w:rPr>
        <w:t>Note:  </w:t>
      </w:r>
      <w:r w:rsidRPr="00A2126D">
        <w:t>Orders filled Sunday will not be picked up by the carrier until Monday.</w:t>
      </w:r>
    </w:p>
    <w:p w14:paraId="24E355D6" w14:textId="77777777" w:rsidR="00DC4483" w:rsidRPr="000D5A8C" w:rsidRDefault="00DC4483" w:rsidP="0098276E"/>
    <w:bookmarkEnd w:id="4"/>
    <w:p w14:paraId="19A80CA4" w14:textId="1BCD2B1D" w:rsidR="00B841E0" w:rsidRDefault="0093211B" w:rsidP="0098276E">
      <w:r w:rsidRPr="006B5776">
        <w:rPr>
          <w:noProof/>
        </w:rPr>
        <w:drawing>
          <wp:inline distT="0" distB="0" distL="0" distR="0" wp14:anchorId="2B71A2F8" wp14:editId="4185C3DC">
            <wp:extent cx="237490" cy="213995"/>
            <wp:effectExtent l="0" t="0" r="0" b="0"/>
            <wp:docPr id="4" name="Picture 4"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 Important Inform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r w:rsidR="00B04E7F">
        <w:t xml:space="preserve"> </w:t>
      </w:r>
      <w:r w:rsidR="00B841E0" w:rsidRPr="006B5776">
        <w:t xml:space="preserve">Shipments are </w:t>
      </w:r>
      <w:r w:rsidR="0098276E">
        <w:rPr>
          <w:b/>
          <w:bCs/>
        </w:rPr>
        <w:t>not</w:t>
      </w:r>
      <w:r w:rsidR="00B841E0" w:rsidRPr="006B5776">
        <w:t xml:space="preserve"> normally set</w:t>
      </w:r>
      <w:r w:rsidR="00740282" w:rsidRPr="006B5776">
        <w:t xml:space="preserve"> </w:t>
      </w:r>
      <w:r w:rsidR="00B841E0" w:rsidRPr="006B5776">
        <w:t>up for Saturday delivery</w:t>
      </w:r>
      <w:r w:rsidR="006214A8">
        <w:t>;</w:t>
      </w:r>
      <w:r w:rsidR="00DE278A">
        <w:t xml:space="preserve"> however</w:t>
      </w:r>
      <w:r w:rsidR="006946F6">
        <w:t>,</w:t>
      </w:r>
      <w:r w:rsidR="00DE278A">
        <w:t xml:space="preserve"> this may occur on </w:t>
      </w:r>
      <w:r w:rsidR="00B841E0" w:rsidRPr="006B5776">
        <w:t>rare occasions</w:t>
      </w:r>
      <w:r w:rsidR="0072216C">
        <w:t>.</w:t>
      </w:r>
    </w:p>
    <w:p w14:paraId="5EF99FAE" w14:textId="77777777" w:rsidR="00B841E0" w:rsidRPr="00356EE5" w:rsidRDefault="00B841E0" w:rsidP="00FB77C5">
      <w:pPr>
        <w:pStyle w:val="BodyTextIndent2"/>
        <w:spacing w:after="0" w:line="240" w:lineRule="auto"/>
        <w:ind w:left="720"/>
      </w:pPr>
    </w:p>
    <w:p w14:paraId="19F59FB3" w14:textId="3BCC4421" w:rsidR="00212A42" w:rsidRDefault="008F495B" w:rsidP="00112415">
      <w:r>
        <w:t>The PBM</w:t>
      </w:r>
      <w:r w:rsidR="007478AD" w:rsidRPr="00356EE5">
        <w:t xml:space="preserve"> </w:t>
      </w:r>
      <w:r w:rsidR="007478AD" w:rsidRPr="0062240F">
        <w:rPr>
          <w:bCs/>
        </w:rPr>
        <w:t>ship</w:t>
      </w:r>
      <w:r w:rsidR="00DE278A">
        <w:rPr>
          <w:bCs/>
        </w:rPr>
        <w:t>s</w:t>
      </w:r>
      <w:r w:rsidR="007478AD" w:rsidRPr="0062240F">
        <w:rPr>
          <w:bCs/>
        </w:rPr>
        <w:t xml:space="preserve"> prescriptions to addresses</w:t>
      </w:r>
      <w:r w:rsidR="007478AD" w:rsidRPr="00356EE5">
        <w:t xml:space="preserve"> in the</w:t>
      </w:r>
      <w:r w:rsidR="00926FB2">
        <w:t>:</w:t>
      </w:r>
    </w:p>
    <w:p w14:paraId="40484BC9" w14:textId="47DB2E8C" w:rsidR="00926FB2" w:rsidRDefault="0072216C" w:rsidP="00F5246C">
      <w:pPr>
        <w:numPr>
          <w:ilvl w:val="0"/>
          <w:numId w:val="4"/>
        </w:numPr>
        <w:rPr>
          <w:b/>
        </w:rPr>
      </w:pPr>
      <w:r>
        <w:rPr>
          <w:b/>
        </w:rPr>
        <w:t>United States</w:t>
      </w:r>
    </w:p>
    <w:p w14:paraId="309041C0" w14:textId="2300D7B7" w:rsidR="00926FB2" w:rsidRPr="00311A6E" w:rsidRDefault="0072216C" w:rsidP="00F5246C">
      <w:pPr>
        <w:numPr>
          <w:ilvl w:val="0"/>
          <w:numId w:val="4"/>
        </w:numPr>
        <w:rPr>
          <w:b/>
        </w:rPr>
      </w:pPr>
      <w:r w:rsidRPr="00311A6E">
        <w:rPr>
          <w:b/>
        </w:rPr>
        <w:t>U.S. Territories</w:t>
      </w:r>
      <w:r w:rsidR="00C917C1" w:rsidRPr="00311A6E">
        <w:rPr>
          <w:b/>
        </w:rPr>
        <w:t xml:space="preserve"> and Possessions</w:t>
      </w:r>
      <w:r w:rsidR="00C917C1" w:rsidRPr="00311A6E">
        <w:t xml:space="preserve"> (including American Samoa, Guam,</w:t>
      </w:r>
      <w:r w:rsidR="00720D7A" w:rsidRPr="00311A6E">
        <w:t xml:space="preserve"> </w:t>
      </w:r>
      <w:r w:rsidR="00C917C1" w:rsidRPr="00311A6E">
        <w:t xml:space="preserve">Northern Mariana Islands, Puerto Rico, US Virgin Islands, </w:t>
      </w:r>
      <w:r w:rsidR="00E9613E" w:rsidRPr="00311A6E">
        <w:t xml:space="preserve">and </w:t>
      </w:r>
      <w:r w:rsidR="00C917C1" w:rsidRPr="00311A6E">
        <w:t>Wake Atoll) and U</w:t>
      </w:r>
      <w:r w:rsidR="00DE278A" w:rsidRPr="00311A6E">
        <w:t>.</w:t>
      </w:r>
      <w:r w:rsidR="00C917C1" w:rsidRPr="00311A6E">
        <w:t>S</w:t>
      </w:r>
      <w:r w:rsidR="00DE278A" w:rsidRPr="00311A6E">
        <w:t>.</w:t>
      </w:r>
      <w:r w:rsidR="00C917C1" w:rsidRPr="00311A6E">
        <w:t xml:space="preserve"> Freely Associated States (including Marshall Islands, Micronesia, and Palau).</w:t>
      </w:r>
      <w:r w:rsidR="00C51BF1" w:rsidRPr="00311A6E">
        <w:t xml:space="preserve"> </w:t>
      </w:r>
    </w:p>
    <w:p w14:paraId="322F9198" w14:textId="73D64AEC" w:rsidR="00E9613E" w:rsidRPr="0098276E" w:rsidRDefault="00FF524A" w:rsidP="0098276E">
      <w:pPr>
        <w:rPr>
          <w:b/>
          <w:bCs/>
        </w:rPr>
      </w:pPr>
      <w:bookmarkStart w:id="5" w:name="OLE_LINK28"/>
      <w:bookmarkStart w:id="6" w:name="OLE_LINK8"/>
      <w:r w:rsidRPr="0098276E">
        <w:rPr>
          <w:b/>
          <w:bCs/>
        </w:rPr>
        <w:t>Note</w:t>
      </w:r>
      <w:r w:rsidR="00E9613E" w:rsidRPr="0098276E">
        <w:rPr>
          <w:b/>
          <w:bCs/>
        </w:rPr>
        <w:t>s</w:t>
      </w:r>
      <w:r w:rsidRPr="0098276E">
        <w:rPr>
          <w:b/>
          <w:bCs/>
        </w:rPr>
        <w:t xml:space="preserve">:  </w:t>
      </w:r>
    </w:p>
    <w:p w14:paraId="33DEB9E9" w14:textId="36D45FD8" w:rsidR="00720D7A" w:rsidRDefault="00FF524A" w:rsidP="00F5246C">
      <w:pPr>
        <w:numPr>
          <w:ilvl w:val="0"/>
          <w:numId w:val="12"/>
        </w:numPr>
      </w:pPr>
      <w:r>
        <w:t xml:space="preserve">Cold packs </w:t>
      </w:r>
      <w:r w:rsidRPr="00FE3577">
        <w:rPr>
          <w:b/>
          <w:bCs/>
        </w:rPr>
        <w:t>can</w:t>
      </w:r>
      <w:r>
        <w:t xml:space="preserve"> be shipped to Puerto Rico</w:t>
      </w:r>
      <w:r w:rsidR="005912C2">
        <w:t xml:space="preserve"> </w:t>
      </w:r>
      <w:r w:rsidR="00962FEE">
        <w:t>and</w:t>
      </w:r>
      <w:r w:rsidR="005912C2">
        <w:t xml:space="preserve"> </w:t>
      </w:r>
      <w:r w:rsidR="005912C2" w:rsidRPr="00311A6E">
        <w:t>US Virgin Islands</w:t>
      </w:r>
      <w:r w:rsidR="001D7D5E">
        <w:t xml:space="preserve"> </w:t>
      </w:r>
      <w:r w:rsidR="006D7959">
        <w:t xml:space="preserve">and must be shipped via </w:t>
      </w:r>
      <w:r w:rsidR="001D7D5E">
        <w:t>USPS Priority</w:t>
      </w:r>
      <w:r w:rsidR="006D7959">
        <w:t xml:space="preserve"> Express (Express). </w:t>
      </w:r>
      <w:bookmarkStart w:id="7" w:name="OLE_LINK23"/>
      <w:bookmarkStart w:id="8" w:name="OLE_LINK24"/>
    </w:p>
    <w:p w14:paraId="299BA7A5" w14:textId="77777777" w:rsidR="00720D7A" w:rsidRDefault="00720D7A" w:rsidP="00F5246C">
      <w:pPr>
        <w:numPr>
          <w:ilvl w:val="0"/>
          <w:numId w:val="13"/>
        </w:numPr>
      </w:pPr>
      <w:r>
        <w:t xml:space="preserve">Orders with cold packs shipped on Monday through Wednesday will be sent with 2-day shipping. </w:t>
      </w:r>
    </w:p>
    <w:p w14:paraId="413AF84A" w14:textId="77777777" w:rsidR="007F26D5" w:rsidRDefault="00720D7A" w:rsidP="00F5246C">
      <w:pPr>
        <w:numPr>
          <w:ilvl w:val="0"/>
          <w:numId w:val="13"/>
        </w:numPr>
      </w:pPr>
      <w:r>
        <w:t xml:space="preserve">Orders shipped on Thursday will be shipped Next Day Air. </w:t>
      </w:r>
    </w:p>
    <w:p w14:paraId="3A1BFCE3" w14:textId="28FBBECB" w:rsidR="005C6374" w:rsidRDefault="00A9244E" w:rsidP="00F5246C">
      <w:pPr>
        <w:numPr>
          <w:ilvl w:val="0"/>
          <w:numId w:val="12"/>
        </w:numPr>
      </w:pPr>
      <w:r>
        <w:t>Guam</w:t>
      </w:r>
      <w:r w:rsidR="00720D7A">
        <w:t xml:space="preserve"> </w:t>
      </w:r>
      <w:r w:rsidR="006D7959">
        <w:t>can be shipped cold packs as well.</w:t>
      </w:r>
      <w:r>
        <w:t xml:space="preserve"> </w:t>
      </w:r>
      <w:r w:rsidR="006D7959">
        <w:t>P</w:t>
      </w:r>
      <w:r>
        <w:t xml:space="preserve">rescriptions will be routed through </w:t>
      </w:r>
      <w:r w:rsidRPr="00A9244E">
        <w:t xml:space="preserve">Hawaii </w:t>
      </w:r>
      <w:r>
        <w:t>M</w:t>
      </w:r>
      <w:r w:rsidRPr="00A9244E">
        <w:t xml:space="preserve">ail </w:t>
      </w:r>
      <w:r>
        <w:t>P</w:t>
      </w:r>
      <w:r w:rsidRPr="00A9244E">
        <w:t>harmacy for fulfillment and shipping to Guam patients.</w:t>
      </w:r>
      <w:r w:rsidR="00E77CD5">
        <w:t xml:space="preserve"> </w:t>
      </w:r>
      <w:bookmarkEnd w:id="7"/>
      <w:bookmarkEnd w:id="8"/>
    </w:p>
    <w:p w14:paraId="215B0134" w14:textId="46BFC44B" w:rsidR="00720D7A" w:rsidRDefault="00720D7A" w:rsidP="00F5246C">
      <w:pPr>
        <w:numPr>
          <w:ilvl w:val="0"/>
          <w:numId w:val="14"/>
        </w:numPr>
        <w:rPr>
          <w:rFonts w:ascii="Times New Roman" w:hAnsi="Times New Roman"/>
          <w:color w:val="000000"/>
        </w:rPr>
      </w:pPr>
      <w:r>
        <w:rPr>
          <w:color w:val="000000"/>
        </w:rPr>
        <w:t>Hawaii Pharmacy (HIP) cold packs are shipped Monday through Thursday</w:t>
      </w:r>
      <w:r w:rsidR="00857232">
        <w:rPr>
          <w:color w:val="000000"/>
        </w:rPr>
        <w:t>.</w:t>
      </w:r>
      <w:r>
        <w:rPr>
          <w:color w:val="000000"/>
        </w:rPr>
        <w:t xml:space="preserve"> </w:t>
      </w:r>
    </w:p>
    <w:p w14:paraId="67D5BFDF" w14:textId="265D7979" w:rsidR="00FF524A" w:rsidRDefault="006D7959" w:rsidP="00F5246C">
      <w:pPr>
        <w:numPr>
          <w:ilvl w:val="0"/>
          <w:numId w:val="15"/>
        </w:numPr>
      </w:pPr>
      <w:r>
        <w:t xml:space="preserve">Cold packs </w:t>
      </w:r>
      <w:r w:rsidR="00E77CD5" w:rsidRPr="00720D7A">
        <w:rPr>
          <w:b/>
          <w:bCs/>
        </w:rPr>
        <w:t>cannot</w:t>
      </w:r>
      <w:r w:rsidR="00E77CD5">
        <w:t xml:space="preserve"> be shipped to </w:t>
      </w:r>
      <w:r w:rsidR="00720D7A">
        <w:t xml:space="preserve">remaining listed </w:t>
      </w:r>
      <w:r w:rsidR="00E77CD5">
        <w:t>US Territories and Possessions</w:t>
      </w:r>
      <w:r w:rsidR="00720D7A">
        <w:t>.</w:t>
      </w:r>
      <w:r w:rsidR="00E77CD5">
        <w:t xml:space="preserve"> </w:t>
      </w:r>
    </w:p>
    <w:bookmarkEnd w:id="5"/>
    <w:p w14:paraId="3E99232A" w14:textId="77777777" w:rsidR="00720D7A" w:rsidRDefault="00720D7A" w:rsidP="00311A6E">
      <w:pPr>
        <w:pStyle w:val="NormalWeb"/>
        <w:spacing w:before="120" w:beforeAutospacing="0" w:after="120" w:afterAutospacing="0"/>
        <w:ind w:left="1170"/>
        <w:textAlignment w:val="top"/>
      </w:pPr>
    </w:p>
    <w:bookmarkEnd w:id="6"/>
    <w:p w14:paraId="29373386" w14:textId="27629242" w:rsidR="00926FB2" w:rsidRDefault="0072216C" w:rsidP="00F5246C">
      <w:pPr>
        <w:numPr>
          <w:ilvl w:val="0"/>
          <w:numId w:val="41"/>
        </w:numPr>
        <w:rPr>
          <w:b/>
        </w:rPr>
      </w:pPr>
      <w:r>
        <w:rPr>
          <w:b/>
        </w:rPr>
        <w:t>Canada</w:t>
      </w:r>
    </w:p>
    <w:p w14:paraId="45C06E2D" w14:textId="12D7FF3A" w:rsidR="00F936E4" w:rsidRPr="00356EE5" w:rsidRDefault="007478AD" w:rsidP="00F5246C">
      <w:pPr>
        <w:numPr>
          <w:ilvl w:val="0"/>
          <w:numId w:val="41"/>
        </w:numPr>
      </w:pPr>
      <w:r w:rsidRPr="00356EE5">
        <w:rPr>
          <w:b/>
        </w:rPr>
        <w:t>APO</w:t>
      </w:r>
      <w:r w:rsidR="008558E5" w:rsidRPr="00356EE5">
        <w:rPr>
          <w:b/>
        </w:rPr>
        <w:t xml:space="preserve">, </w:t>
      </w:r>
      <w:r w:rsidRPr="00356EE5">
        <w:rPr>
          <w:b/>
        </w:rPr>
        <w:t>FPO</w:t>
      </w:r>
      <w:r w:rsidR="0072216C">
        <w:rPr>
          <w:b/>
        </w:rPr>
        <w:t>,</w:t>
      </w:r>
      <w:r w:rsidR="008558E5" w:rsidRPr="00356EE5">
        <w:rPr>
          <w:b/>
        </w:rPr>
        <w:t xml:space="preserve"> or DPO</w:t>
      </w:r>
      <w:r w:rsidRPr="00356EE5">
        <w:rPr>
          <w:b/>
        </w:rPr>
        <w:t xml:space="preserve"> </w:t>
      </w:r>
      <w:r w:rsidR="0072216C">
        <w:t>(APO:</w:t>
      </w:r>
      <w:r w:rsidR="00B438A5" w:rsidRPr="00926FB2">
        <w:t xml:space="preserve"> </w:t>
      </w:r>
      <w:r w:rsidR="00DE278A">
        <w:t xml:space="preserve"> </w:t>
      </w:r>
      <w:r w:rsidR="0072216C">
        <w:t>Army/Air Force Post Office, FPO:</w:t>
      </w:r>
      <w:r w:rsidR="00B438A5" w:rsidRPr="00926FB2">
        <w:t xml:space="preserve"> </w:t>
      </w:r>
      <w:r w:rsidR="00DE278A">
        <w:t xml:space="preserve"> </w:t>
      </w:r>
      <w:r w:rsidR="00B438A5" w:rsidRPr="00926FB2">
        <w:t>F</w:t>
      </w:r>
      <w:r w:rsidR="00982792">
        <w:t>l</w:t>
      </w:r>
      <w:r w:rsidR="00B438A5" w:rsidRPr="00926FB2">
        <w:t>eet Post Office</w:t>
      </w:r>
      <w:r w:rsidR="0072216C">
        <w:t xml:space="preserve"> (</w:t>
      </w:r>
      <w:r w:rsidR="00B438A5" w:rsidRPr="00926FB2">
        <w:t>Navy</w:t>
      </w:r>
      <w:r w:rsidR="0072216C">
        <w:t>)</w:t>
      </w:r>
      <w:r w:rsidR="00B438A5" w:rsidRPr="00926FB2">
        <w:t>, DPO</w:t>
      </w:r>
      <w:r w:rsidR="0072216C">
        <w:t>:</w:t>
      </w:r>
      <w:r w:rsidR="00B438A5" w:rsidRPr="00926FB2">
        <w:t xml:space="preserve"> </w:t>
      </w:r>
      <w:r w:rsidR="00DE278A">
        <w:t xml:space="preserve"> </w:t>
      </w:r>
      <w:r w:rsidR="00B438A5" w:rsidRPr="00926FB2">
        <w:t xml:space="preserve">Diplomatic Post Office) </w:t>
      </w:r>
    </w:p>
    <w:p w14:paraId="40FA7A04" w14:textId="565988CB" w:rsidR="00A01EB8" w:rsidRDefault="00F936E4" w:rsidP="006D4BBA">
      <w:pPr>
        <w:ind w:left="720"/>
        <w:rPr>
          <w:b/>
        </w:rPr>
      </w:pPr>
      <w:r w:rsidRPr="00356EE5">
        <w:rPr>
          <w:b/>
        </w:rPr>
        <w:t>W</w:t>
      </w:r>
      <w:r w:rsidR="007478AD" w:rsidRPr="00356EE5">
        <w:rPr>
          <w:b/>
        </w:rPr>
        <w:t>ith the following exceptions:</w:t>
      </w:r>
    </w:p>
    <w:p w14:paraId="09C53EAB" w14:textId="282E85C2" w:rsidR="00EE3527" w:rsidRDefault="00EE3527" w:rsidP="00F5246C">
      <w:pPr>
        <w:numPr>
          <w:ilvl w:val="0"/>
          <w:numId w:val="16"/>
        </w:numPr>
        <w:ind w:left="1440"/>
      </w:pPr>
      <w:r>
        <w:rPr>
          <w:b/>
        </w:rPr>
        <w:t xml:space="preserve">Canada: </w:t>
      </w:r>
      <w:r w:rsidR="00FB77C5">
        <w:rPr>
          <w:b/>
        </w:rPr>
        <w:t xml:space="preserve"> </w:t>
      </w:r>
      <w:r w:rsidR="0062240F" w:rsidRPr="0062240F">
        <w:rPr>
          <w:bCs/>
        </w:rPr>
        <w:t>A</w:t>
      </w:r>
      <w:r>
        <w:t xml:space="preserve"> manual task will need to be done. </w:t>
      </w:r>
      <w:r w:rsidR="00FB77C5">
        <w:t xml:space="preserve"> </w:t>
      </w:r>
      <w:r>
        <w:t xml:space="preserve">Refer to </w:t>
      </w:r>
      <w:hyperlink r:id="rId14" w:anchor="!/view?docid=a09925d4-9dbb-407b-b579-c17eec6e62ee" w:history="1">
        <w:r w:rsidR="00680B27">
          <w:rPr>
            <w:rStyle w:val="Hyperlink"/>
          </w:rPr>
          <w:t>PeopleSafe - Address, Email and Phone Number Changes (004566)</w:t>
        </w:r>
      </w:hyperlink>
      <w:r>
        <w:rPr>
          <w:rStyle w:val="Hyperlink"/>
        </w:rPr>
        <w:t>.</w:t>
      </w:r>
      <w:r w:rsidRPr="0018406C">
        <w:t xml:space="preserve"> </w:t>
      </w:r>
    </w:p>
    <w:p w14:paraId="3A134C12" w14:textId="39F3938E" w:rsidR="00EE3527" w:rsidRPr="0062240F" w:rsidRDefault="00EE3527" w:rsidP="00F5246C">
      <w:pPr>
        <w:numPr>
          <w:ilvl w:val="0"/>
          <w:numId w:val="5"/>
        </w:numPr>
        <w:ind w:left="1440" w:right="213"/>
      </w:pPr>
      <w:r w:rsidRPr="0062240F">
        <w:rPr>
          <w:b/>
        </w:rPr>
        <w:t>Germany</w:t>
      </w:r>
      <w:r w:rsidR="0062240F" w:rsidRPr="0062240F">
        <w:rPr>
          <w:b/>
        </w:rPr>
        <w:t xml:space="preserve"> </w:t>
      </w:r>
      <w:r w:rsidR="008E1E66">
        <w:rPr>
          <w:b/>
        </w:rPr>
        <w:t>does not allow</w:t>
      </w:r>
      <w:r w:rsidRPr="0062240F">
        <w:t xml:space="preserve"> prescription medications to be shipped to APO/FPO addresses </w:t>
      </w:r>
      <w:r w:rsidR="00854267" w:rsidRPr="0062240F">
        <w:t xml:space="preserve">within Germany </w:t>
      </w:r>
      <w:r w:rsidR="008E1E66">
        <w:t>(</w:t>
      </w:r>
      <w:r w:rsidRPr="0062240F">
        <w:t>as of 01/01/2013</w:t>
      </w:r>
      <w:r w:rsidR="008E1E66">
        <w:t>)</w:t>
      </w:r>
      <w:r w:rsidRPr="0062240F">
        <w:t xml:space="preserve">.  </w:t>
      </w:r>
      <w:r>
        <w:rPr>
          <w:noProof/>
        </w:rPr>
        <w:t xml:space="preserve"> </w:t>
      </w:r>
    </w:p>
    <w:p w14:paraId="6427BB54" w14:textId="51F7ED8C" w:rsidR="003A411D" w:rsidRDefault="007478AD" w:rsidP="00F5246C">
      <w:pPr>
        <w:numPr>
          <w:ilvl w:val="0"/>
          <w:numId w:val="6"/>
        </w:numPr>
        <w:ind w:left="1440" w:right="213"/>
      </w:pPr>
      <w:r w:rsidRPr="00356EE5">
        <w:t xml:space="preserve">Prescriptions that are classified as controlled substances (CII, CIII, CIV, and CV) by DEA may </w:t>
      </w:r>
      <w:r w:rsidRPr="00356EE5">
        <w:rPr>
          <w:b/>
          <w:bCs/>
        </w:rPr>
        <w:t xml:space="preserve">NOT </w:t>
      </w:r>
      <w:r w:rsidRPr="00356EE5">
        <w:rPr>
          <w:bCs/>
        </w:rPr>
        <w:t>b</w:t>
      </w:r>
      <w:r w:rsidRPr="00356EE5">
        <w:t>e shipped into Canada</w:t>
      </w:r>
      <w:r w:rsidR="0058250C" w:rsidRPr="00356EE5">
        <w:t xml:space="preserve">.  </w:t>
      </w:r>
    </w:p>
    <w:p w14:paraId="634A681F" w14:textId="341F69B3" w:rsidR="003A411D" w:rsidRDefault="00C61F0E" w:rsidP="00F5246C">
      <w:pPr>
        <w:numPr>
          <w:ilvl w:val="0"/>
          <w:numId w:val="6"/>
        </w:numPr>
        <w:ind w:left="1440" w:right="213"/>
      </w:pPr>
      <w:r>
        <w:t>C</w:t>
      </w:r>
      <w:r w:rsidR="0058250C" w:rsidRPr="00356EE5">
        <w:t>ontrolled substances will be shipped by a traceable method. CIIs require the member's signature</w:t>
      </w:r>
      <w:r w:rsidR="003A411D" w:rsidRPr="00356EE5">
        <w:t>. Schedule III</w:t>
      </w:r>
      <w:r w:rsidR="00E30A7A" w:rsidRPr="00356EE5">
        <w:t xml:space="preserve"> to </w:t>
      </w:r>
      <w:r w:rsidR="003A411D" w:rsidRPr="00356EE5">
        <w:t xml:space="preserve">V controlled substances will not require a </w:t>
      </w:r>
      <w:r w:rsidR="00212A42" w:rsidRPr="00356EE5">
        <w:t>signature but</w:t>
      </w:r>
      <w:r w:rsidR="003A411D" w:rsidRPr="00356EE5">
        <w:t xml:space="preserve"> will have confirmation from the shipping carrier that the package was delivered. </w:t>
      </w:r>
    </w:p>
    <w:p w14:paraId="3889489A" w14:textId="14511B24" w:rsidR="001C2859" w:rsidRPr="00212A42" w:rsidRDefault="00DE278A" w:rsidP="00F5246C">
      <w:pPr>
        <w:numPr>
          <w:ilvl w:val="0"/>
          <w:numId w:val="6"/>
        </w:numPr>
        <w:ind w:left="1440" w:right="213"/>
      </w:pPr>
      <w:r>
        <w:t>Cold Pack p</w:t>
      </w:r>
      <w:r w:rsidR="007478AD" w:rsidRPr="00356EE5">
        <w:t xml:space="preserve">rescriptions may </w:t>
      </w:r>
      <w:r w:rsidR="007478AD" w:rsidRPr="00356EE5">
        <w:rPr>
          <w:b/>
          <w:bCs/>
        </w:rPr>
        <w:t xml:space="preserve">NOT </w:t>
      </w:r>
      <w:r w:rsidR="007478AD" w:rsidRPr="00356EE5">
        <w:t xml:space="preserve">be shipped into Canada </w:t>
      </w:r>
      <w:r w:rsidR="00BD635D" w:rsidRPr="00356EE5">
        <w:t>or APO</w:t>
      </w:r>
      <w:r w:rsidR="008558E5" w:rsidRPr="00356EE5">
        <w:t>/</w:t>
      </w:r>
      <w:r w:rsidR="00BD635D" w:rsidRPr="00356EE5">
        <w:t>FPO</w:t>
      </w:r>
      <w:r w:rsidR="008558E5" w:rsidRPr="00356EE5">
        <w:t>/DPO</w:t>
      </w:r>
      <w:r w:rsidR="00BD635D" w:rsidRPr="00356EE5">
        <w:t>.</w:t>
      </w:r>
      <w:r w:rsidR="001C2859">
        <w:rPr>
          <w:noProof/>
        </w:rPr>
        <w:t xml:space="preserve"> </w:t>
      </w:r>
    </w:p>
    <w:p w14:paraId="3F01D81A" w14:textId="08E2951F" w:rsidR="007478AD" w:rsidRDefault="008F495B" w:rsidP="00F5246C">
      <w:pPr>
        <w:numPr>
          <w:ilvl w:val="0"/>
          <w:numId w:val="17"/>
        </w:numPr>
        <w:ind w:left="1440"/>
      </w:pPr>
      <w:r w:rsidRPr="00FB77C5">
        <w:rPr>
          <w:bCs/>
        </w:rPr>
        <w:t>The PBM</w:t>
      </w:r>
      <w:r>
        <w:rPr>
          <w:b/>
        </w:rPr>
        <w:t xml:space="preserve"> </w:t>
      </w:r>
      <w:r w:rsidR="007478AD" w:rsidRPr="00356EE5">
        <w:t>should use the price of the line item on the Verify Order screen for each medication when completing the appropriate international shipping forms.</w:t>
      </w:r>
    </w:p>
    <w:p w14:paraId="44CC332A" w14:textId="31B14EE1" w:rsidR="00234A88" w:rsidRDefault="00234A88" w:rsidP="00F5246C">
      <w:pPr>
        <w:numPr>
          <w:ilvl w:val="0"/>
          <w:numId w:val="18"/>
        </w:numPr>
        <w:ind w:left="1440"/>
      </w:pPr>
      <w:r w:rsidRPr="00356EE5">
        <w:t>When a member selects a P</w:t>
      </w:r>
      <w:r w:rsidR="00D64CAC">
        <w:t>.</w:t>
      </w:r>
      <w:r w:rsidRPr="00356EE5">
        <w:t>O</w:t>
      </w:r>
      <w:r w:rsidR="00D64CAC">
        <w:t>.</w:t>
      </w:r>
      <w:r w:rsidRPr="00356EE5">
        <w:t xml:space="preserve"> Box address, if the order requires a cold pack or expedited sh</w:t>
      </w:r>
      <w:r w:rsidRPr="00356EE5">
        <w:rPr>
          <w:bCs/>
        </w:rPr>
        <w:t>ippi</w:t>
      </w:r>
      <w:r w:rsidRPr="00356EE5">
        <w:t xml:space="preserve">ng (at member’s request or according to our internal criteria), the member </w:t>
      </w:r>
      <w:r w:rsidR="00F703F6" w:rsidRPr="00356EE5">
        <w:t>is</w:t>
      </w:r>
      <w:r w:rsidRPr="00356EE5">
        <w:t xml:space="preserve"> asked to provide a physical address for the order.</w:t>
      </w:r>
      <w:r w:rsidR="00502355" w:rsidRPr="00356EE5">
        <w:t xml:space="preserve">  If the member is unable to provide a physical address, complete a Manual Refill Task.</w:t>
      </w:r>
      <w:r w:rsidR="0085502B" w:rsidRPr="00356EE5">
        <w:t xml:space="preserve"> </w:t>
      </w:r>
      <w:r w:rsidR="00FB77C5">
        <w:t xml:space="preserve"> </w:t>
      </w:r>
      <w:r w:rsidR="0085502B" w:rsidRPr="00356EE5">
        <w:t>Include in the notes section of the task that the member is aware that the cold pack will be sent to a P</w:t>
      </w:r>
      <w:r w:rsidR="00DE278A">
        <w:t>.</w:t>
      </w:r>
      <w:r w:rsidR="0085502B" w:rsidRPr="00356EE5">
        <w:t>O</w:t>
      </w:r>
      <w:r w:rsidR="00DE278A">
        <w:t>.</w:t>
      </w:r>
      <w:r w:rsidR="0085502B" w:rsidRPr="00356EE5">
        <w:t xml:space="preserve"> Box. </w:t>
      </w:r>
    </w:p>
    <w:p w14:paraId="3CEA6E53" w14:textId="3B806D2B" w:rsidR="0051524B" w:rsidRPr="00761670" w:rsidRDefault="00B072D2" w:rsidP="00F0769A">
      <w:bookmarkStart w:id="9" w:name="OLE_LINK9"/>
      <w:r>
        <w:rPr>
          <w:noProof/>
        </w:rPr>
        <w:drawing>
          <wp:inline distT="0" distB="0" distL="0" distR="0" wp14:anchorId="20BA9470" wp14:editId="627BE306">
            <wp:extent cx="238095" cy="209524"/>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w:t>
      </w:r>
      <w:r w:rsidR="0051524B" w:rsidRPr="00761670">
        <w:t>Expedited and overnight shipping are not available in Puerto Rico (PR). USPS is the only shipper used in PR.</w:t>
      </w:r>
    </w:p>
    <w:bookmarkEnd w:id="9"/>
    <w:p w14:paraId="615D78AC" w14:textId="77777777" w:rsidR="0051524B" w:rsidRDefault="0051524B" w:rsidP="00FB77C5">
      <w:pPr>
        <w:pStyle w:val="BodyTextIndent2"/>
        <w:spacing w:after="0" w:line="240" w:lineRule="auto"/>
        <w:ind w:left="0"/>
        <w:rPr>
          <w:b/>
          <w:bCs/>
        </w:rPr>
      </w:pPr>
    </w:p>
    <w:p w14:paraId="01211CE1" w14:textId="049619C8" w:rsidR="00E96072" w:rsidRPr="00356EE5" w:rsidRDefault="0062240F" w:rsidP="00B072D2">
      <w:r w:rsidRPr="0062240F">
        <w:rPr>
          <w:b/>
          <w:bCs/>
        </w:rPr>
        <w:t>Note:</w:t>
      </w:r>
      <w:r>
        <w:t xml:space="preserve">  </w:t>
      </w:r>
      <w:r w:rsidR="00F703F6" w:rsidRPr="00356EE5">
        <w:t>Refer to</w:t>
      </w:r>
      <w:r w:rsidR="00F703F6">
        <w:rPr>
          <w:color w:val="000000"/>
        </w:rPr>
        <w:t xml:space="preserve"> </w:t>
      </w:r>
      <w:hyperlink w:anchor="_Alternatives" w:history="1">
        <w:r w:rsidR="00E96072" w:rsidRPr="00E96072">
          <w:rPr>
            <w:rStyle w:val="Hyperlink"/>
          </w:rPr>
          <w:t>International Shipping</w:t>
        </w:r>
      </w:hyperlink>
      <w:r w:rsidR="00E96072">
        <w:rPr>
          <w:color w:val="000000"/>
        </w:rPr>
        <w:t xml:space="preserve"> </w:t>
      </w:r>
      <w:r w:rsidR="00680B27">
        <w:t>for</w:t>
      </w:r>
      <w:r w:rsidR="00E96072" w:rsidRPr="00356EE5">
        <w:t xml:space="preserve"> shipping orders outside the U.S.</w:t>
      </w:r>
    </w:p>
    <w:p w14:paraId="6E5D8B00" w14:textId="77777777" w:rsidR="008E281E" w:rsidRPr="009A7615" w:rsidRDefault="008E281E" w:rsidP="00FB77C5">
      <w:pPr>
        <w:pStyle w:val="BodyTextIndent2"/>
        <w:spacing w:line="240" w:lineRule="auto"/>
        <w:rPr>
          <w:color w:val="000000"/>
        </w:rPr>
      </w:pPr>
    </w:p>
    <w:p w14:paraId="4427817E" w14:textId="0225AB55" w:rsidR="007922EC" w:rsidRDefault="00946A03" w:rsidP="00982626">
      <w:r>
        <w:rPr>
          <w:b/>
        </w:rPr>
        <w:t>UPS and USPS are our exclusive package delivery services.</w:t>
      </w:r>
      <w:r>
        <w:t xml:space="preserve"> UPS for urgent next business day, 2</w:t>
      </w:r>
      <w:r w:rsidR="00D64CAC" w:rsidRPr="00D64CAC">
        <w:rPr>
          <w:vertAlign w:val="superscript"/>
        </w:rPr>
        <w:t>nd</w:t>
      </w:r>
      <w:r w:rsidR="00D64CAC">
        <w:t xml:space="preserve"> </w:t>
      </w:r>
      <w:r>
        <w:t>business day and ground shipping is utilized.</w:t>
      </w:r>
      <w:r w:rsidR="00DF2C24">
        <w:t xml:space="preserve"> </w:t>
      </w:r>
      <w:r>
        <w:t>For standard shipping, USPS services, and SurePost (UPS) are used.</w:t>
      </w:r>
      <w:r w:rsidR="00DF2C24">
        <w:t xml:space="preserve">  </w:t>
      </w:r>
    </w:p>
    <w:p w14:paraId="61B73BCA" w14:textId="77777777" w:rsidR="002166FF" w:rsidRPr="009A7615" w:rsidRDefault="002166FF" w:rsidP="00FB77C5">
      <w:pPr>
        <w:pStyle w:val="BodyTextIndent2"/>
        <w:spacing w:line="240" w:lineRule="auto"/>
        <w:ind w:left="0"/>
        <w:rPr>
          <w:color w:val="000000"/>
        </w:rPr>
      </w:pPr>
    </w:p>
    <w:p w14:paraId="7384C2C7" w14:textId="7224EEE0" w:rsidR="00212A42" w:rsidRPr="009A7615" w:rsidRDefault="00C46107" w:rsidP="00FB77C5">
      <w:pPr>
        <w:rPr>
          <w:color w:val="000000"/>
        </w:rPr>
      </w:pPr>
      <w:r w:rsidRPr="00C46107">
        <w:rPr>
          <w:color w:val="000000"/>
        </w:rPr>
        <w:t xml:space="preserve">With </w:t>
      </w:r>
      <w:r w:rsidR="007922EC" w:rsidRPr="009A7615">
        <w:rPr>
          <w:b/>
          <w:color w:val="000000"/>
        </w:rPr>
        <w:t>SurePost</w:t>
      </w:r>
      <w:r w:rsidRPr="00C46107">
        <w:rPr>
          <w:color w:val="000000"/>
        </w:rPr>
        <w:t>,</w:t>
      </w:r>
      <w:r>
        <w:rPr>
          <w:b/>
          <w:color w:val="000000"/>
        </w:rPr>
        <w:t xml:space="preserve"> </w:t>
      </w:r>
      <w:r w:rsidR="007922EC" w:rsidRPr="009A7615">
        <w:rPr>
          <w:color w:val="000000"/>
        </w:rPr>
        <w:t xml:space="preserve">packages are picked up, </w:t>
      </w:r>
      <w:r w:rsidR="00E46D51" w:rsidRPr="009A7615">
        <w:rPr>
          <w:color w:val="000000"/>
        </w:rPr>
        <w:t>sorted,</w:t>
      </w:r>
      <w:r w:rsidR="007922EC" w:rsidRPr="009A7615">
        <w:rPr>
          <w:color w:val="000000"/>
        </w:rPr>
        <w:t xml:space="preserve"> and spend most of their transit time with the primary carrier (UPS) and are then delivered to the local United States Postal Service who provides final delivery.  </w:t>
      </w:r>
    </w:p>
    <w:p w14:paraId="3FD9484A" w14:textId="2AC41788" w:rsidR="00212A42" w:rsidRPr="002166FF" w:rsidRDefault="007922EC" w:rsidP="00F5246C">
      <w:pPr>
        <w:numPr>
          <w:ilvl w:val="0"/>
          <w:numId w:val="2"/>
        </w:numPr>
        <w:rPr>
          <w:color w:val="000000"/>
        </w:rPr>
      </w:pPr>
      <w:r w:rsidRPr="009A7615">
        <w:rPr>
          <w:color w:val="000000"/>
        </w:rPr>
        <w:t xml:space="preserve">UPS provides door-to-door tracking from </w:t>
      </w:r>
      <w:hyperlink r:id="rId15" w:history="1">
        <w:r w:rsidRPr="00FC791A">
          <w:rPr>
            <w:rStyle w:val="Hyperlink"/>
          </w:rPr>
          <w:t>UPS.com</w:t>
        </w:r>
      </w:hyperlink>
      <w:r w:rsidRPr="009A7615">
        <w:rPr>
          <w:color w:val="000000"/>
        </w:rPr>
        <w:t xml:space="preserve">, even after the package has been given to the USPS for final delivery.  Both UPS shipping services provide USPS </w:t>
      </w:r>
      <w:r w:rsidRPr="00C96DAB">
        <w:rPr>
          <w:color w:val="000000"/>
        </w:rPr>
        <w:t>delivery confirmation which is also available from UPS.com.</w:t>
      </w:r>
    </w:p>
    <w:p w14:paraId="69874C99" w14:textId="3F185AA9" w:rsidR="00CF11FB" w:rsidRPr="00C96DAB" w:rsidRDefault="00CF11FB" w:rsidP="00FB77C5">
      <w:pPr>
        <w:ind w:left="360"/>
        <w:rPr>
          <w:color w:val="000000"/>
        </w:rPr>
      </w:pPr>
      <w:r w:rsidRPr="00CF11FB">
        <w:rPr>
          <w:b/>
          <w:color w:val="000000"/>
        </w:rPr>
        <w:t>Note:</w:t>
      </w:r>
      <w:r>
        <w:rPr>
          <w:color w:val="000000"/>
        </w:rPr>
        <w:t xml:space="preserve">  There are a small percentage of SurePost packages that may be delivered by UPS and not handed off to USPS for final delivery.</w:t>
      </w:r>
    </w:p>
    <w:p w14:paraId="069289A3" w14:textId="77777777" w:rsidR="0038160F" w:rsidRDefault="0038160F" w:rsidP="00FB77C5">
      <w:pPr>
        <w:rPr>
          <w:color w:val="000000"/>
        </w:rPr>
      </w:pPr>
    </w:p>
    <w:p w14:paraId="544CF5C4" w14:textId="2005C607" w:rsidR="00BA555E" w:rsidRDefault="00B365BC" w:rsidP="00982626">
      <w:r w:rsidRPr="00C34114">
        <w:rPr>
          <w:b/>
        </w:rPr>
        <w:t>USPS EXP P</w:t>
      </w:r>
      <w:r w:rsidR="00F936E4">
        <w:rPr>
          <w:b/>
        </w:rPr>
        <w:t>arcel</w:t>
      </w:r>
      <w:r w:rsidRPr="00AF7822">
        <w:rPr>
          <w:b/>
        </w:rPr>
        <w:t>:</w:t>
      </w:r>
      <w:r>
        <w:rPr>
          <w:b/>
        </w:rPr>
        <w:t xml:space="preserve"> </w:t>
      </w:r>
      <w:r w:rsidR="0062240F">
        <w:rPr>
          <w:b/>
        </w:rPr>
        <w:t xml:space="preserve"> </w:t>
      </w:r>
      <w:r>
        <w:t>T</w:t>
      </w:r>
      <w:r w:rsidRPr="00C34114">
        <w:t>he Wilkes</w:t>
      </w:r>
      <w:r w:rsidR="00E30A7A">
        <w:t xml:space="preserve"> </w:t>
      </w:r>
      <w:r w:rsidRPr="00C34114">
        <w:t>Barre</w:t>
      </w:r>
      <w:r w:rsidR="009472A2">
        <w:t xml:space="preserve"> (WBP)</w:t>
      </w:r>
      <w:r w:rsidRPr="00C34114">
        <w:t xml:space="preserve"> and Ch</w:t>
      </w:r>
      <w:r>
        <w:t>icago</w:t>
      </w:r>
      <w:r w:rsidR="009472A2">
        <w:t xml:space="preserve"> (CHI)</w:t>
      </w:r>
      <w:r>
        <w:t xml:space="preserve"> automated </w:t>
      </w:r>
      <w:r w:rsidR="00FB77C5">
        <w:t>H</w:t>
      </w:r>
      <w:r w:rsidR="00B04E7F" w:rsidRPr="00B04E7F">
        <w:t xml:space="preserve">ome </w:t>
      </w:r>
      <w:r w:rsidR="00FB77C5">
        <w:t>D</w:t>
      </w:r>
      <w:r w:rsidR="00B04E7F" w:rsidRPr="00B04E7F">
        <w:t>elivery</w:t>
      </w:r>
      <w:r w:rsidR="00FB77C5">
        <w:t>/Mail Order pharmacies</w:t>
      </w:r>
      <w:r>
        <w:t xml:space="preserve"> are now sorting some non-expedited packages less than 1 pound (based on zip code) </w:t>
      </w:r>
      <w:r w:rsidRPr="00D53BDD">
        <w:t>for direct processing by the USPS</w:t>
      </w:r>
      <w:r>
        <w:t xml:space="preserve">. </w:t>
      </w:r>
      <w:r w:rsidRPr="00D53BDD">
        <w:t>Once sorted, these packages will be picked up by the USPS and transpo</w:t>
      </w:r>
      <w:r>
        <w:t>rted to their facility, where they</w:t>
      </w:r>
      <w:r w:rsidRPr="00D53BDD">
        <w:t xml:space="preserve"> will be processed and transported for final delivery to our patients in the next day and second day</w:t>
      </w:r>
      <w:r>
        <w:t xml:space="preserve">. </w:t>
      </w:r>
      <w:r w:rsidRPr="00D53BDD">
        <w:t>These packages will be entirely handled within the USPS network from end to end.</w:t>
      </w:r>
    </w:p>
    <w:p w14:paraId="3984C7B7" w14:textId="77777777" w:rsidR="00212A42" w:rsidRDefault="00212A42" w:rsidP="00FB77C5">
      <w:pPr>
        <w:pStyle w:val="ListParagraph"/>
        <w:spacing w:after="120" w:line="240" w:lineRule="auto"/>
        <w:ind w:left="0"/>
      </w:pPr>
    </w:p>
    <w:p w14:paraId="3815CC6E" w14:textId="7F4E98DB" w:rsidR="00283FB0" w:rsidRPr="004871D8" w:rsidRDefault="00E80C92" w:rsidP="00FB77C5">
      <w:pPr>
        <w:pStyle w:val="ListParagraph"/>
        <w:spacing w:after="120" w:line="240" w:lineRule="auto"/>
        <w:ind w:left="0"/>
        <w:rPr>
          <w:rFonts w:ascii="Verdana" w:hAnsi="Verdana"/>
          <w:sz w:val="24"/>
          <w:szCs w:val="24"/>
        </w:rPr>
      </w:pPr>
      <w:r>
        <w:rPr>
          <w:noProof/>
        </w:rPr>
        <w:drawing>
          <wp:inline distT="0" distB="0" distL="0" distR="0" wp14:anchorId="55394559" wp14:editId="56DAA9DB">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sz w:val="24"/>
          <w:szCs w:val="24"/>
        </w:rPr>
        <w:t xml:space="preserve"> </w:t>
      </w:r>
      <w:r w:rsidRPr="00B072D2">
        <w:rPr>
          <w:rFonts w:ascii="Verdana" w:hAnsi="Verdana"/>
          <w:sz w:val="24"/>
          <w:szCs w:val="24"/>
        </w:rPr>
        <w:t xml:space="preserve">FedEx shipping is </w:t>
      </w:r>
      <w:r w:rsidR="00233747" w:rsidRPr="00B072D2">
        <w:rPr>
          <w:rFonts w:ascii="Verdana" w:hAnsi="Verdana"/>
          <w:sz w:val="24"/>
          <w:szCs w:val="24"/>
        </w:rPr>
        <w:t>not</w:t>
      </w:r>
      <w:r w:rsidRPr="00B072D2">
        <w:rPr>
          <w:rFonts w:ascii="Verdana" w:hAnsi="Verdana"/>
          <w:sz w:val="24"/>
          <w:szCs w:val="24"/>
        </w:rPr>
        <w:t xml:space="preserve"> an option.</w:t>
      </w:r>
      <w:r w:rsidR="009203F9" w:rsidRPr="00B072D2">
        <w:rPr>
          <w:rFonts w:ascii="Verdana" w:hAnsi="Verdana"/>
          <w:sz w:val="24"/>
          <w:szCs w:val="24"/>
        </w:rPr>
        <w:t xml:space="preserve"> Do </w:t>
      </w:r>
      <w:r w:rsidR="00206188">
        <w:rPr>
          <w:rFonts w:ascii="Verdana" w:hAnsi="Verdana"/>
          <w:b/>
          <w:bCs/>
          <w:sz w:val="24"/>
          <w:szCs w:val="24"/>
        </w:rPr>
        <w:t>not</w:t>
      </w:r>
      <w:r w:rsidR="009203F9" w:rsidRPr="00B072D2">
        <w:rPr>
          <w:rFonts w:ascii="Verdana" w:hAnsi="Verdana"/>
          <w:sz w:val="24"/>
          <w:szCs w:val="24"/>
        </w:rPr>
        <w:t xml:space="preserve"> offer this as a delivery service option to the member.</w:t>
      </w:r>
      <w:r w:rsidR="009203F9" w:rsidRPr="004871D8">
        <w:rPr>
          <w:rFonts w:ascii="Verdana" w:hAnsi="Verdana"/>
          <w:sz w:val="24"/>
          <w:szCs w:val="24"/>
        </w:rPr>
        <w:t xml:space="preserve"> </w:t>
      </w:r>
    </w:p>
    <w:p w14:paraId="0C1133B0" w14:textId="17CAC4DF" w:rsidR="00A402F1" w:rsidRPr="001557D4" w:rsidRDefault="00926FB2" w:rsidP="00B5494B">
      <w:pPr>
        <w:pStyle w:val="BodyTextIndent2"/>
        <w:spacing w:after="0" w:line="240" w:lineRule="auto"/>
        <w:ind w:left="0"/>
        <w:jc w:val="right"/>
        <w:rPr>
          <w:noProof/>
        </w:rPr>
      </w:pPr>
      <w:hyperlink w:anchor="_top" w:history="1">
        <w:r w:rsidRPr="002235B9">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A555E" w:rsidRPr="002224A1" w14:paraId="7CB63848" w14:textId="77777777" w:rsidTr="00AF7822">
        <w:tc>
          <w:tcPr>
            <w:tcW w:w="5000" w:type="pct"/>
            <w:shd w:val="clear" w:color="auto" w:fill="C0C0C0"/>
          </w:tcPr>
          <w:p w14:paraId="0AF88FED" w14:textId="5B96FACA" w:rsidR="00BA555E" w:rsidRPr="002224A1" w:rsidRDefault="00BA555E" w:rsidP="00FB77C5">
            <w:pPr>
              <w:pStyle w:val="Heading2"/>
              <w:spacing w:before="120" w:after="120"/>
              <w:rPr>
                <w:i/>
                <w:iCs w:val="0"/>
              </w:rPr>
            </w:pPr>
            <w:bookmarkStart w:id="10" w:name="_Toc159488149"/>
            <w:r>
              <w:rPr>
                <w:iCs w:val="0"/>
              </w:rPr>
              <w:t>Cold Pack Shipping</w:t>
            </w:r>
            <w:bookmarkEnd w:id="10"/>
            <w:r w:rsidR="001C2859">
              <w:rPr>
                <w:noProof/>
              </w:rPr>
              <w:t xml:space="preserve"> </w:t>
            </w:r>
          </w:p>
        </w:tc>
      </w:tr>
    </w:tbl>
    <w:p w14:paraId="3050F925" w14:textId="6F422203" w:rsidR="00A943F4" w:rsidRPr="00341942" w:rsidRDefault="00562C47" w:rsidP="00A943F4">
      <w:pPr>
        <w:spacing w:after="160" w:line="257" w:lineRule="auto"/>
        <w:rPr>
          <w:rFonts w:eastAsia="Aptos" w:cs="Aptos"/>
          <w:b/>
          <w:bCs/>
        </w:rPr>
      </w:pPr>
      <w:r w:rsidRPr="00341942">
        <w:rPr>
          <w:b/>
          <w:noProof/>
          <w:color w:val="000000"/>
        </w:rPr>
        <w:drawing>
          <wp:inline distT="0" distB="0" distL="0" distR="0" wp14:anchorId="1D1B72AF" wp14:editId="063BF493">
            <wp:extent cx="304762" cy="304762"/>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616345" w:rsidRPr="00341942">
        <w:rPr>
          <w:b/>
          <w:color w:val="000000"/>
        </w:rPr>
        <w:t xml:space="preserve"> </w:t>
      </w:r>
      <w:r w:rsidR="00A943F4" w:rsidRPr="00341942">
        <w:rPr>
          <w:rFonts w:eastAsia="Aptos" w:cs="Aptos"/>
          <w:b/>
          <w:bCs/>
        </w:rPr>
        <w:t>When Shipping of Cold Chain Orders is Left as “Best Method”:</w:t>
      </w:r>
    </w:p>
    <w:p w14:paraId="2D72CA52" w14:textId="70EC08E7" w:rsidR="00A943F4" w:rsidRDefault="00A943F4" w:rsidP="00A943F4">
      <w:pPr>
        <w:spacing w:after="160" w:line="257" w:lineRule="auto"/>
        <w:rPr>
          <w:rFonts w:eastAsia="Aptos" w:cs="Aptos"/>
        </w:rPr>
      </w:pPr>
      <w:r w:rsidRPr="6D40F6F2">
        <w:rPr>
          <w:rFonts w:eastAsia="Aptos" w:cs="Aptos"/>
        </w:rPr>
        <w:t xml:space="preserve">For cold chain orders processed between Monday and Wednesday by 3 PM (local time of the dispensing pharmacy:  WB in EST, CHI in Central), the package is expected to ship with a 2-day delivery service. If the order is processed after 3 PM on Wednesday, it will be shipped on Thursday with next-day ground or air delivery. Orders processed after 3 PM on Thursday will be shipped on Friday for next-day Saturday delivery, if UPS Saturday delivery is available in the recipient's zip code. If Saturday delivery is not available in the recipient’s zip code, the expectation should be a Monday pick up. In some instances, it may be picked up Saturday for a Monday delivery, but this is based on the volume of orders to be filled at the dispensing pharmacy. </w:t>
      </w:r>
      <w:r w:rsidRPr="6D40F6F2">
        <w:rPr>
          <w:rFonts w:eastAsia="Aptos" w:cs="Aptos"/>
          <w:b/>
          <w:bCs/>
        </w:rPr>
        <w:t>Always set the expectation for the latest possible delivery date and validate that the member will have enough medication until that date.</w:t>
      </w:r>
      <w:r w:rsidRPr="6D40F6F2">
        <w:rPr>
          <w:rFonts w:eastAsia="Aptos" w:cs="Aptos"/>
        </w:rPr>
        <w:t xml:space="preserve"> Refer to </w:t>
      </w:r>
      <w:hyperlink r:id="rId17" w:anchor="!/view?docid=3b7dbf62-c6e3-494d-86af-4a5ff49a52af">
        <w:r w:rsidRPr="6D40F6F2">
          <w:rPr>
            <w:rStyle w:val="Hyperlink"/>
            <w:rFonts w:eastAsia="Aptos" w:cs="Aptos"/>
          </w:rPr>
          <w:t>Member Low or Out of Medication (046109)</w:t>
        </w:r>
      </w:hyperlink>
      <w:r w:rsidRPr="6D40F6F2">
        <w:rPr>
          <w:rFonts w:eastAsia="Aptos" w:cs="Aptos"/>
        </w:rPr>
        <w:t xml:space="preserve"> as necessary. If the member requests to change the shipping method from a 2-day delivery period to </w:t>
      </w:r>
      <w:proofErr w:type="gramStart"/>
      <w:r w:rsidRPr="6D40F6F2">
        <w:rPr>
          <w:rFonts w:eastAsia="Aptos" w:cs="Aptos"/>
        </w:rPr>
        <w:t>next</w:t>
      </w:r>
      <w:proofErr w:type="gramEnd"/>
      <w:r w:rsidRPr="6D40F6F2">
        <w:rPr>
          <w:rFonts w:eastAsia="Aptos" w:cs="Aptos"/>
        </w:rPr>
        <w:t xml:space="preserve"> day, there will be a $2</w:t>
      </w:r>
      <w:r w:rsidR="3313C169" w:rsidRPr="6D40F6F2">
        <w:rPr>
          <w:rFonts w:eastAsia="Aptos" w:cs="Aptos"/>
        </w:rPr>
        <w:t>3</w:t>
      </w:r>
      <w:r w:rsidRPr="6D40F6F2">
        <w:rPr>
          <w:rFonts w:eastAsia="Aptos" w:cs="Aptos"/>
        </w:rPr>
        <w:t>.00 charge. If the member requests a deviation from the standard cold chain delivery schedule, contact the senior team to explore available options for expediting.</w:t>
      </w:r>
    </w:p>
    <w:p w14:paraId="560113CC" w14:textId="77777777" w:rsidR="00A943F4" w:rsidRDefault="00A943F4" w:rsidP="00A943F4">
      <w:pPr>
        <w:spacing w:after="160" w:line="257" w:lineRule="auto"/>
        <w:rPr>
          <w:rFonts w:eastAsia="Aptos" w:cs="Aptos"/>
        </w:rPr>
      </w:pPr>
    </w:p>
    <w:p w14:paraId="20ECE2A0" w14:textId="65A6E4A6" w:rsidR="00A943F4" w:rsidRPr="009C39DE" w:rsidRDefault="00A943F4" w:rsidP="00A943F4">
      <w:pPr>
        <w:spacing w:after="160" w:line="257" w:lineRule="auto"/>
        <w:rPr>
          <w:rFonts w:eastAsia="Aptos" w:cs="Aptos"/>
        </w:rPr>
      </w:pPr>
      <w:r>
        <w:rPr>
          <w:rFonts w:eastAsia="Aptos" w:cs="Aptos"/>
        </w:rPr>
        <w:t xml:space="preserve">Refer to the table below: </w:t>
      </w:r>
    </w:p>
    <w:tbl>
      <w:tblPr>
        <w:tblW w:w="5000" w:type="pct"/>
        <w:tblLook w:val="04A0" w:firstRow="1" w:lastRow="0" w:firstColumn="1" w:lastColumn="0" w:noHBand="0" w:noVBand="1"/>
      </w:tblPr>
      <w:tblGrid>
        <w:gridCol w:w="3148"/>
        <w:gridCol w:w="3844"/>
        <w:gridCol w:w="2571"/>
        <w:gridCol w:w="3377"/>
      </w:tblGrid>
      <w:tr w:rsidR="00A943F4" w:rsidRPr="00A943F4" w14:paraId="30D73EBD" w14:textId="77777777" w:rsidTr="009C39DE">
        <w:trPr>
          <w:trHeight w:val="300"/>
        </w:trPr>
        <w:tc>
          <w:tcPr>
            <w:tcW w:w="1216" w:type="pct"/>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vAlign w:val="bottom"/>
          </w:tcPr>
          <w:p w14:paraId="27C88960" w14:textId="77777777" w:rsidR="00A943F4" w:rsidRPr="009C39DE" w:rsidRDefault="00A943F4" w:rsidP="009C39DE">
            <w:pPr>
              <w:jc w:val="center"/>
              <w:rPr>
                <w:rFonts w:eastAsia="Aptos Narrow" w:cs="Aptos Narrow"/>
                <w:b/>
                <w:bCs/>
                <w:color w:val="000000" w:themeColor="text1"/>
              </w:rPr>
            </w:pPr>
            <w:r w:rsidRPr="009C39DE">
              <w:rPr>
                <w:rFonts w:eastAsia="Aptos Narrow" w:cs="Aptos Narrow"/>
                <w:b/>
                <w:bCs/>
                <w:color w:val="000000" w:themeColor="text1"/>
              </w:rPr>
              <w:t>Day/Time of Week Order is Processed</w:t>
            </w:r>
          </w:p>
        </w:tc>
        <w:tc>
          <w:tcPr>
            <w:tcW w:w="1485" w:type="pct"/>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vAlign w:val="bottom"/>
          </w:tcPr>
          <w:p w14:paraId="534AFCB1" w14:textId="77777777" w:rsidR="00A943F4" w:rsidRPr="009C39DE" w:rsidRDefault="00A943F4" w:rsidP="009C39DE">
            <w:pPr>
              <w:jc w:val="center"/>
              <w:rPr>
                <w:rFonts w:eastAsia="Aptos Narrow" w:cs="Aptos Narrow"/>
                <w:b/>
                <w:bCs/>
                <w:color w:val="000000" w:themeColor="text1"/>
              </w:rPr>
            </w:pPr>
            <w:r w:rsidRPr="009C39DE">
              <w:rPr>
                <w:rFonts w:eastAsia="Aptos Narrow" w:cs="Aptos Narrow"/>
                <w:b/>
                <w:bCs/>
                <w:color w:val="000000" w:themeColor="text1"/>
              </w:rPr>
              <w:t>Shipping Method</w:t>
            </w:r>
          </w:p>
        </w:tc>
        <w:tc>
          <w:tcPr>
            <w:tcW w:w="993" w:type="pct"/>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vAlign w:val="bottom"/>
          </w:tcPr>
          <w:p w14:paraId="7ECD03D0" w14:textId="77777777" w:rsidR="00A943F4" w:rsidRPr="009C39DE" w:rsidRDefault="00A943F4" w:rsidP="009C39DE">
            <w:pPr>
              <w:jc w:val="center"/>
              <w:rPr>
                <w:rFonts w:eastAsia="Aptos Narrow" w:cs="Aptos Narrow"/>
                <w:b/>
                <w:bCs/>
                <w:color w:val="000000" w:themeColor="text1"/>
              </w:rPr>
            </w:pPr>
            <w:r w:rsidRPr="009C39DE">
              <w:rPr>
                <w:rFonts w:eastAsia="Aptos Narrow" w:cs="Aptos Narrow"/>
                <w:b/>
                <w:bCs/>
                <w:color w:val="000000" w:themeColor="text1"/>
              </w:rPr>
              <w:t>Expected Delivery</w:t>
            </w:r>
          </w:p>
        </w:tc>
        <w:tc>
          <w:tcPr>
            <w:tcW w:w="1305" w:type="pct"/>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vAlign w:val="bottom"/>
          </w:tcPr>
          <w:p w14:paraId="1A1849E3" w14:textId="77777777" w:rsidR="00A943F4" w:rsidRPr="009C39DE" w:rsidRDefault="00A943F4" w:rsidP="009C39DE">
            <w:pPr>
              <w:jc w:val="center"/>
              <w:rPr>
                <w:rFonts w:eastAsia="Aptos Narrow" w:cs="Aptos Narrow"/>
                <w:b/>
                <w:bCs/>
                <w:color w:val="000000" w:themeColor="text1"/>
              </w:rPr>
            </w:pPr>
            <w:r w:rsidRPr="009C39DE">
              <w:rPr>
                <w:rFonts w:eastAsia="Aptos Narrow" w:cs="Aptos Narrow"/>
                <w:b/>
                <w:bCs/>
                <w:color w:val="000000" w:themeColor="text1"/>
              </w:rPr>
              <w:t>Notes</w:t>
            </w:r>
          </w:p>
        </w:tc>
      </w:tr>
      <w:tr w:rsidR="009C39DE" w:rsidRPr="00A943F4" w14:paraId="0BC4A1E0" w14:textId="77777777" w:rsidTr="009C39DE">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C8EB81E"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Monday (before 3 PM)</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A3A407A"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2-Day Delivery</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7C8392C"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Wednesday</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746374E"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2-day delivery service</w:t>
            </w:r>
          </w:p>
        </w:tc>
      </w:tr>
      <w:tr w:rsidR="009C39DE" w:rsidRPr="00A943F4" w14:paraId="56AC64D5" w14:textId="77777777" w:rsidTr="009C39DE">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182CF7E"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Monday (after 3 PM)</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25EC254"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2-Day Delivery</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851FB23"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 xml:space="preserve">Thursday </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C1C59C3"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 xml:space="preserve">2-day delivery service </w:t>
            </w:r>
          </w:p>
        </w:tc>
      </w:tr>
      <w:tr w:rsidR="009C39DE" w:rsidRPr="00A943F4" w14:paraId="1E31CAA6" w14:textId="77777777" w:rsidTr="009C39DE">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EA514CC"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Tuesday (before 3 PM)</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E1BB2A6"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2-Day Delivery</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7A14A4B"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 xml:space="preserve">Thursday </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1ABFDBB"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 xml:space="preserve">2-day delivery service </w:t>
            </w:r>
          </w:p>
        </w:tc>
      </w:tr>
      <w:tr w:rsidR="009C39DE" w:rsidRPr="00A943F4" w14:paraId="0C0198C1" w14:textId="77777777" w:rsidTr="009C39DE">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738025E"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 xml:space="preserve">Tuesday (after 3 PM) </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ABFB59A"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2-Day Delivery</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7A6ACAF"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Friday</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03BAA51"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2-day delivery service</w:t>
            </w:r>
          </w:p>
        </w:tc>
      </w:tr>
      <w:tr w:rsidR="009C39DE" w:rsidRPr="00A943F4" w14:paraId="60F10B30" w14:textId="77777777" w:rsidTr="009C39DE">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44DE7DA"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Wednesday (before 3 PM)</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BC45FD8"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2-Day Delivery</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79D9AE7"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Friday</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44C5F4D"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 xml:space="preserve">2-day delivery service  </w:t>
            </w:r>
          </w:p>
        </w:tc>
      </w:tr>
      <w:tr w:rsidR="009C39DE" w:rsidRPr="00A943F4" w14:paraId="0882B255" w14:textId="77777777" w:rsidTr="009C39DE">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A471C7D"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Wednesday (after 3 PM)</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51C980A"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Next-Day Ground or Air</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5018D0E"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Friday</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78D0842"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Next-day delivery for orders after 3 PM</w:t>
            </w:r>
          </w:p>
        </w:tc>
      </w:tr>
      <w:tr w:rsidR="009C39DE" w:rsidRPr="00A943F4" w14:paraId="2FD898DF" w14:textId="77777777" w:rsidTr="009C39DE">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9001F01"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 xml:space="preserve">Thursday (before 3 PM) </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4B21EB7"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Next-Day Ground or Air</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051128C"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Friday</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14143F3"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Next-day delivery</w:t>
            </w:r>
          </w:p>
        </w:tc>
      </w:tr>
      <w:tr w:rsidR="009C39DE" w:rsidRPr="00A943F4" w14:paraId="4B35C096" w14:textId="77777777" w:rsidTr="009C39DE">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36D6374"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Thursday (after 3 PM)</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68D14B6"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Next-Day Ground or Air (Sat Delivery, if available)</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D604D1A"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Saturday (if available) or Monday</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27AC71F"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Next-day delivery if Sat delivery is available</w:t>
            </w:r>
          </w:p>
        </w:tc>
      </w:tr>
      <w:tr w:rsidR="009C39DE" w:rsidRPr="00A943F4" w14:paraId="0B83F5F6" w14:textId="77777777" w:rsidTr="009C39DE">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82A098A"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Friday (before 3 PM)</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FBCE52D"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Next-Day Ground or Air (Sat Delivery, if available)</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CB0B45A"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Saturday (if available) or Monday</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203EC10"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Next-day delivery if Sat delivery is available</w:t>
            </w:r>
          </w:p>
        </w:tc>
      </w:tr>
      <w:tr w:rsidR="009C39DE" w:rsidRPr="00A943F4" w14:paraId="6780B5CB" w14:textId="77777777" w:rsidTr="009C39DE">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07F912B"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Friday (after 3 PM)</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8F0FE4F"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Next-Day Ground or Air</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058CE73"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 xml:space="preserve">Monday </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9F502FF"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 xml:space="preserve"> </w:t>
            </w:r>
          </w:p>
        </w:tc>
      </w:tr>
      <w:tr w:rsidR="009C39DE" w:rsidRPr="00A943F4" w14:paraId="4EF4DDC6" w14:textId="77777777" w:rsidTr="009C39DE">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FCB1FAF"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Saturday</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E8B6ED7"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 xml:space="preserve">Processed Monday </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6280806"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Wednesday</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8C88075"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 xml:space="preserve"> </w:t>
            </w:r>
          </w:p>
        </w:tc>
      </w:tr>
      <w:tr w:rsidR="009C39DE" w:rsidRPr="00A943F4" w14:paraId="3BBF0F0D" w14:textId="77777777" w:rsidTr="009C39DE">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2ECC388"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Sunday</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01600A2"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 xml:space="preserve">Processed Monday </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7234AF4" w14:textId="77777777" w:rsidR="00A943F4" w:rsidRPr="009C39DE" w:rsidRDefault="00A943F4" w:rsidP="008D68DD">
            <w:pPr>
              <w:rPr>
                <w:rFonts w:eastAsia="Aptos Narrow" w:cs="Aptos Narrow"/>
                <w:color w:val="000000" w:themeColor="text1"/>
              </w:rPr>
            </w:pPr>
            <w:r w:rsidRPr="009C39DE">
              <w:rPr>
                <w:rFonts w:eastAsia="Aptos Narrow" w:cs="Aptos Narrow"/>
                <w:color w:val="000000" w:themeColor="text1"/>
              </w:rPr>
              <w:t>Wednesday</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FFF2F1C" w14:textId="77777777" w:rsidR="00A943F4" w:rsidRPr="009C39DE" w:rsidRDefault="00A943F4" w:rsidP="008D68DD">
            <w:pPr>
              <w:rPr>
                <w:rFonts w:eastAsia="Aptos Narrow" w:cs="Aptos Narrow"/>
                <w:color w:val="000000" w:themeColor="text1"/>
              </w:rPr>
            </w:pPr>
          </w:p>
        </w:tc>
      </w:tr>
    </w:tbl>
    <w:p w14:paraId="568BDBB7" w14:textId="697292BB" w:rsidR="00BD5394" w:rsidRDefault="00BD5394" w:rsidP="00A943F4"/>
    <w:p w14:paraId="222CFE88" w14:textId="32578513" w:rsidR="00A402F1" w:rsidRPr="001557D4" w:rsidRDefault="002C099E" w:rsidP="00B5494B">
      <w:pPr>
        <w:pStyle w:val="BodyTextIndent2"/>
        <w:spacing w:after="0" w:line="240" w:lineRule="auto"/>
        <w:ind w:left="0"/>
        <w:jc w:val="right"/>
        <w:rPr>
          <w:noProof/>
        </w:rPr>
      </w:pPr>
      <w:hyperlink w:anchor="_top" w:history="1">
        <w:r w:rsidRPr="002235B9">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8568E" w:rsidRPr="00BF74E9" w14:paraId="732046ED" w14:textId="77777777" w:rsidTr="00A5760F">
        <w:tc>
          <w:tcPr>
            <w:tcW w:w="5000" w:type="pct"/>
            <w:shd w:val="clear" w:color="auto" w:fill="C0C0C0"/>
          </w:tcPr>
          <w:p w14:paraId="332D7CFA" w14:textId="6B8F7EFE" w:rsidR="0038568E" w:rsidRPr="00D32D37" w:rsidRDefault="00B04E7F" w:rsidP="0062240F">
            <w:pPr>
              <w:pStyle w:val="Heading2"/>
              <w:tabs>
                <w:tab w:val="left" w:pos="11985"/>
              </w:tabs>
              <w:spacing w:before="120" w:after="120"/>
              <w:rPr>
                <w:i/>
                <w:iCs w:val="0"/>
              </w:rPr>
            </w:pPr>
            <w:bookmarkStart w:id="11" w:name="_Various_Work_Instructions"/>
            <w:bookmarkStart w:id="12" w:name="_PAR_Process_after_a_FRX_/_FRC_confl"/>
            <w:bookmarkStart w:id="13" w:name="_Next_Day_and"/>
            <w:bookmarkStart w:id="14" w:name="_Scanning_the_Targets"/>
            <w:bookmarkStart w:id="15" w:name="_LAN_Log_In"/>
            <w:bookmarkStart w:id="16" w:name="_AMOS_Log_In"/>
            <w:bookmarkStart w:id="17" w:name="_Search_by_Order#"/>
            <w:bookmarkStart w:id="18" w:name="_Check_Look_Up"/>
            <w:bookmarkStart w:id="19" w:name="_Mail_Service_Expedited"/>
            <w:bookmarkStart w:id="20" w:name="_Home_Delivery_Shipping"/>
            <w:bookmarkStart w:id="21" w:name="OLE_LINK15"/>
            <w:bookmarkStart w:id="22" w:name="OLE_LINK16"/>
            <w:bookmarkStart w:id="23" w:name="_Toc159488150"/>
            <w:bookmarkEnd w:id="11"/>
            <w:bookmarkEnd w:id="12"/>
            <w:bookmarkEnd w:id="13"/>
            <w:bookmarkEnd w:id="14"/>
            <w:bookmarkEnd w:id="15"/>
            <w:bookmarkEnd w:id="16"/>
            <w:bookmarkEnd w:id="17"/>
            <w:bookmarkEnd w:id="18"/>
            <w:bookmarkEnd w:id="19"/>
            <w:bookmarkEnd w:id="20"/>
            <w:r w:rsidRPr="00B04E7F">
              <w:rPr>
                <w:iCs w:val="0"/>
              </w:rPr>
              <w:t xml:space="preserve">Home Delivery </w:t>
            </w:r>
            <w:r w:rsidR="00946A03">
              <w:rPr>
                <w:iCs w:val="0"/>
              </w:rPr>
              <w:t xml:space="preserve">Shipping </w:t>
            </w:r>
            <w:r w:rsidR="0038568E">
              <w:rPr>
                <w:iCs w:val="0"/>
              </w:rPr>
              <w:t>Fees</w:t>
            </w:r>
            <w:bookmarkEnd w:id="21"/>
            <w:bookmarkEnd w:id="22"/>
            <w:bookmarkEnd w:id="23"/>
          </w:p>
        </w:tc>
      </w:tr>
    </w:tbl>
    <w:p w14:paraId="6327F3D0" w14:textId="77777777" w:rsidR="0051524B" w:rsidRDefault="0051524B" w:rsidP="0038568E">
      <w:pPr>
        <w:autoSpaceDE w:val="0"/>
        <w:autoSpaceDN w:val="0"/>
        <w:adjustRightInd w:val="0"/>
        <w:spacing w:line="240" w:lineRule="atLeast"/>
      </w:pPr>
    </w:p>
    <w:p w14:paraId="19C187BE" w14:textId="7EEE1C30" w:rsidR="00BF318A" w:rsidRPr="00BF318A" w:rsidRDefault="00BF318A" w:rsidP="00F5246C">
      <w:pPr>
        <w:numPr>
          <w:ilvl w:val="0"/>
          <w:numId w:val="19"/>
        </w:numPr>
      </w:pPr>
      <w:r w:rsidRPr="00BF318A">
        <w:t xml:space="preserve">New Rx Orders require up to five (5) business days processing before </w:t>
      </w:r>
      <w:r>
        <w:t>shipping</w:t>
      </w:r>
      <w:r w:rsidRPr="00BF318A">
        <w:t>.</w:t>
      </w:r>
    </w:p>
    <w:p w14:paraId="13342BA7" w14:textId="4C1E95FF" w:rsidR="00BF318A" w:rsidRPr="00FE3577" w:rsidRDefault="00BF318A" w:rsidP="00F5246C">
      <w:pPr>
        <w:numPr>
          <w:ilvl w:val="0"/>
          <w:numId w:val="19"/>
        </w:numPr>
        <w:rPr>
          <w:b/>
          <w:color w:val="000000"/>
        </w:rPr>
      </w:pPr>
      <w:r w:rsidRPr="00FE3577">
        <w:t>Refill Orders</w:t>
      </w:r>
      <w:r>
        <w:t xml:space="preserve">, including Order Reships, </w:t>
      </w:r>
      <w:r w:rsidRPr="00FE3577">
        <w:t xml:space="preserve">require up two (2) business days processing before </w:t>
      </w:r>
      <w:r>
        <w:t>shipping</w:t>
      </w:r>
      <w:r w:rsidRPr="00FE3577">
        <w:t xml:space="preserve">.  </w:t>
      </w:r>
    </w:p>
    <w:p w14:paraId="38481FC5" w14:textId="77777777" w:rsidR="00BF318A" w:rsidRPr="00FE3577" w:rsidRDefault="00BF318A" w:rsidP="00F54798">
      <w:pPr>
        <w:rPr>
          <w:b/>
          <w:color w:val="000000"/>
        </w:rPr>
      </w:pPr>
    </w:p>
    <w:p w14:paraId="24123F33" w14:textId="339DF362" w:rsidR="00BF318A" w:rsidRPr="00C0213D" w:rsidRDefault="00C0213D" w:rsidP="00C0213D">
      <w:pPr>
        <w:autoSpaceDE w:val="0"/>
        <w:autoSpaceDN w:val="0"/>
        <w:adjustRightInd w:val="0"/>
        <w:spacing w:line="240" w:lineRule="atLeast"/>
        <w:ind w:left="360"/>
        <w:rPr>
          <w:bCs/>
          <w:color w:val="000000"/>
        </w:rPr>
      </w:pPr>
      <w:r>
        <w:rPr>
          <w:bCs/>
          <w:noProof/>
          <w:color w:val="000000"/>
        </w:rPr>
        <w:drawing>
          <wp:inline distT="0" distB="0" distL="0" distR="0" wp14:anchorId="35B469A0" wp14:editId="24ECA0A7">
            <wp:extent cx="238095" cy="20952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383B7E">
        <w:rPr>
          <w:bCs/>
          <w:color w:val="000000"/>
        </w:rPr>
        <w:t xml:space="preserve"> </w:t>
      </w:r>
      <w:r w:rsidR="00BF318A" w:rsidRPr="00C0213D">
        <w:rPr>
          <w:bCs/>
          <w:color w:val="000000"/>
        </w:rPr>
        <w:t>Delivery times are not guaranteed.</w:t>
      </w:r>
    </w:p>
    <w:p w14:paraId="60B7F67E" w14:textId="329B56AA" w:rsidR="00946A03" w:rsidRDefault="00946A03" w:rsidP="00FB77C5">
      <w:pPr>
        <w:autoSpaceDE w:val="0"/>
        <w:autoSpaceDN w:val="0"/>
        <w:adjustRightInd w:val="0"/>
        <w:spacing w:line="240" w:lineRule="atLeast"/>
        <w:rPr>
          <w:rFonts w:cs="Arial"/>
          <w:color w:val="000000"/>
        </w:rPr>
      </w:pPr>
    </w:p>
    <w:tbl>
      <w:tblPr>
        <w:tblStyle w:val="TableGrid"/>
        <w:tblW w:w="5000" w:type="pct"/>
        <w:tblLook w:val="04A0" w:firstRow="1" w:lastRow="0" w:firstColumn="1" w:lastColumn="0" w:noHBand="0" w:noVBand="1"/>
      </w:tblPr>
      <w:tblGrid>
        <w:gridCol w:w="2233"/>
        <w:gridCol w:w="2142"/>
        <w:gridCol w:w="8575"/>
      </w:tblGrid>
      <w:tr w:rsidR="00946A03" w:rsidRPr="00B17C8D" w14:paraId="13D66033" w14:textId="77777777" w:rsidTr="00311A6E">
        <w:tc>
          <w:tcPr>
            <w:tcW w:w="862" w:type="pct"/>
            <w:shd w:val="clear" w:color="auto" w:fill="E6E6E6"/>
          </w:tcPr>
          <w:p w14:paraId="4E365071" w14:textId="77777777" w:rsidR="00946A03" w:rsidRPr="00B17C8D" w:rsidRDefault="00946A03" w:rsidP="00FB77C5">
            <w:pPr>
              <w:pStyle w:val="BodyTextIndent2"/>
              <w:spacing w:line="240" w:lineRule="auto"/>
              <w:ind w:left="0"/>
              <w:jc w:val="center"/>
              <w:rPr>
                <w:b/>
              </w:rPr>
            </w:pPr>
            <w:r w:rsidRPr="00B17C8D">
              <w:rPr>
                <w:b/>
              </w:rPr>
              <w:t>Type of Shipping</w:t>
            </w:r>
          </w:p>
        </w:tc>
        <w:tc>
          <w:tcPr>
            <w:tcW w:w="827" w:type="pct"/>
            <w:shd w:val="clear" w:color="auto" w:fill="E6E6E6"/>
          </w:tcPr>
          <w:p w14:paraId="14B8EA80" w14:textId="77777777" w:rsidR="00946A03" w:rsidRPr="00B17C8D" w:rsidRDefault="00946A03" w:rsidP="00FB77C5">
            <w:pPr>
              <w:pStyle w:val="BodyTextIndent2"/>
              <w:spacing w:line="240" w:lineRule="auto"/>
              <w:ind w:left="0"/>
              <w:jc w:val="center"/>
              <w:rPr>
                <w:b/>
              </w:rPr>
            </w:pPr>
            <w:r w:rsidRPr="00B17C8D">
              <w:rPr>
                <w:b/>
              </w:rPr>
              <w:t>Price</w:t>
            </w:r>
          </w:p>
        </w:tc>
        <w:tc>
          <w:tcPr>
            <w:tcW w:w="0" w:type="auto"/>
            <w:shd w:val="clear" w:color="auto" w:fill="E6E6E6"/>
          </w:tcPr>
          <w:p w14:paraId="1508F61D" w14:textId="77777777" w:rsidR="00946A03" w:rsidRPr="00B17C8D" w:rsidRDefault="00946A03" w:rsidP="00FB77C5">
            <w:pPr>
              <w:pStyle w:val="BodyTextIndent2"/>
              <w:spacing w:line="240" w:lineRule="auto"/>
              <w:ind w:left="0"/>
              <w:jc w:val="center"/>
              <w:rPr>
                <w:b/>
              </w:rPr>
            </w:pPr>
            <w:r w:rsidRPr="00B17C8D">
              <w:rPr>
                <w:b/>
              </w:rPr>
              <w:t>Expected Turnaround Times</w:t>
            </w:r>
          </w:p>
        </w:tc>
      </w:tr>
      <w:tr w:rsidR="00946A03" w14:paraId="3C99DAE2" w14:textId="77777777" w:rsidTr="00311A6E">
        <w:tc>
          <w:tcPr>
            <w:tcW w:w="862" w:type="pct"/>
          </w:tcPr>
          <w:p w14:paraId="223537B5" w14:textId="77777777" w:rsidR="00946A03" w:rsidRDefault="00946A03" w:rsidP="00B02AEB">
            <w:r>
              <w:t>Cold Pack</w:t>
            </w:r>
          </w:p>
        </w:tc>
        <w:tc>
          <w:tcPr>
            <w:tcW w:w="827" w:type="pct"/>
          </w:tcPr>
          <w:p w14:paraId="6EA6D08D" w14:textId="127150D0" w:rsidR="00946A03" w:rsidRPr="00EC06EA" w:rsidRDefault="00946A03" w:rsidP="00B02AEB">
            <w:r w:rsidRPr="00EC06EA">
              <w:t>No cost</w:t>
            </w:r>
            <w:r w:rsidR="00BF318A" w:rsidRPr="00EC06EA">
              <w:t>,</w:t>
            </w:r>
            <w:r w:rsidRPr="00EC06EA">
              <w:t xml:space="preserve"> and automatic </w:t>
            </w:r>
            <w:r w:rsidR="00BF318A" w:rsidRPr="00EC06EA">
              <w:t xml:space="preserve">for </w:t>
            </w:r>
            <w:r w:rsidRPr="00EC06EA">
              <w:t>every prescription order that requires cold packaging.</w:t>
            </w:r>
          </w:p>
        </w:tc>
        <w:tc>
          <w:tcPr>
            <w:tcW w:w="0" w:type="auto"/>
          </w:tcPr>
          <w:p w14:paraId="3CA895CF" w14:textId="3A7E67C2" w:rsidR="00F80387" w:rsidRPr="00EC06EA" w:rsidRDefault="0076465C" w:rsidP="000A25A2">
            <w:r w:rsidRPr="00EC06EA">
              <w:t>When placing order, leave on the default “Best Method.” S</w:t>
            </w:r>
            <w:r w:rsidR="00A23FB5" w:rsidRPr="00EC06EA">
              <w:t xml:space="preserve">hipment is </w:t>
            </w:r>
            <w:r w:rsidRPr="00EC06EA">
              <w:t xml:space="preserve">updated to </w:t>
            </w:r>
            <w:r w:rsidR="00F80387" w:rsidRPr="00EC06EA">
              <w:t>1</w:t>
            </w:r>
            <w:r w:rsidR="00EC06EA" w:rsidRPr="00EC06EA">
              <w:t>-</w:t>
            </w:r>
            <w:r w:rsidR="00F80387" w:rsidRPr="00EC06EA">
              <w:t>or</w:t>
            </w:r>
            <w:r w:rsidR="00EC06EA" w:rsidRPr="00EC06EA">
              <w:t>-</w:t>
            </w:r>
            <w:r w:rsidR="00F80387" w:rsidRPr="00EC06EA">
              <w:t>2</w:t>
            </w:r>
            <w:r w:rsidR="00EC06EA" w:rsidRPr="00EC06EA">
              <w:t>-</w:t>
            </w:r>
            <w:r w:rsidR="00F80387" w:rsidRPr="00EC06EA">
              <w:t>day ship method that will satisfy requirements of the order, which includes maintaining the temperature integrity of the medication</w:t>
            </w:r>
            <w:r w:rsidR="00EC06EA" w:rsidRPr="00EC06EA">
              <w:t>.</w:t>
            </w:r>
          </w:p>
          <w:p w14:paraId="041056E6" w14:textId="0565C651" w:rsidR="00E41C76" w:rsidRDefault="00E41C76" w:rsidP="000A25A2">
            <w:r>
              <w:rPr>
                <w:b/>
                <w:bCs/>
              </w:rPr>
              <w:t>Notes:</w:t>
            </w:r>
            <w:r>
              <w:t xml:space="preserve">  </w:t>
            </w:r>
          </w:p>
          <w:p w14:paraId="01E27B3E" w14:textId="77777777" w:rsidR="00E41C76" w:rsidRDefault="00E41C76" w:rsidP="00F5246C">
            <w:pPr>
              <w:numPr>
                <w:ilvl w:val="0"/>
                <w:numId w:val="20"/>
              </w:numPr>
            </w:pPr>
            <w:r>
              <w:t xml:space="preserve">Cold packs </w:t>
            </w:r>
            <w:r>
              <w:rPr>
                <w:b/>
                <w:bCs/>
              </w:rPr>
              <w:t>can</w:t>
            </w:r>
            <w:r>
              <w:t xml:space="preserve"> be shipped to Puerto Rico and </w:t>
            </w:r>
            <w:r w:rsidRPr="00311A6E">
              <w:t>US Virgin Islands</w:t>
            </w:r>
            <w:r>
              <w:t xml:space="preserve"> and must be shipped via USPS Priority Express (Express). </w:t>
            </w:r>
          </w:p>
          <w:p w14:paraId="689EAA26" w14:textId="77777777" w:rsidR="00E41C76" w:rsidRDefault="00E41C76" w:rsidP="00F5246C">
            <w:pPr>
              <w:numPr>
                <w:ilvl w:val="0"/>
                <w:numId w:val="21"/>
              </w:numPr>
            </w:pPr>
            <w:r>
              <w:t xml:space="preserve">Orders with cold packs shipped on Monday through Wednesday will be sent with 2-day shipping. </w:t>
            </w:r>
          </w:p>
          <w:p w14:paraId="29F26F97" w14:textId="77777777" w:rsidR="00E41C76" w:rsidRDefault="00E41C76" w:rsidP="00F5246C">
            <w:pPr>
              <w:numPr>
                <w:ilvl w:val="0"/>
                <w:numId w:val="21"/>
              </w:numPr>
            </w:pPr>
            <w:r>
              <w:t xml:space="preserve">Orders shipped on Thursday will be shipped Next Day Air. </w:t>
            </w:r>
          </w:p>
          <w:p w14:paraId="758D2D30" w14:textId="74880C08" w:rsidR="00E41C76" w:rsidRDefault="00E41C76" w:rsidP="00F5246C">
            <w:pPr>
              <w:numPr>
                <w:ilvl w:val="0"/>
                <w:numId w:val="22"/>
              </w:numPr>
            </w:pPr>
            <w:r>
              <w:t xml:space="preserve">Guam can be shipped cold packs as well. Prescriptions will be routed through Hawaii Mail Pharmacy for fulfillment and shipping to Guam patients. </w:t>
            </w:r>
          </w:p>
          <w:p w14:paraId="440B901C" w14:textId="6B7411A2" w:rsidR="00E41C76" w:rsidRDefault="00E41C76" w:rsidP="00F5246C">
            <w:pPr>
              <w:numPr>
                <w:ilvl w:val="0"/>
                <w:numId w:val="23"/>
              </w:numPr>
              <w:rPr>
                <w:rFonts w:ascii="Times New Roman" w:hAnsi="Times New Roman"/>
                <w:color w:val="000000"/>
              </w:rPr>
            </w:pPr>
            <w:r>
              <w:rPr>
                <w:color w:val="000000"/>
              </w:rPr>
              <w:t>Hawaii Pharmacy (HIP) cold packs are shipped Monday through Thursday</w:t>
            </w:r>
            <w:r w:rsidR="00857232">
              <w:rPr>
                <w:color w:val="000000"/>
              </w:rPr>
              <w:t>.</w:t>
            </w:r>
            <w:r>
              <w:rPr>
                <w:color w:val="000000"/>
              </w:rPr>
              <w:t xml:space="preserve"> </w:t>
            </w:r>
          </w:p>
          <w:p w14:paraId="109B9B19" w14:textId="3BD96F08" w:rsidR="00946A03" w:rsidRPr="00EC06EA" w:rsidRDefault="00E41C76" w:rsidP="00F5246C">
            <w:pPr>
              <w:numPr>
                <w:ilvl w:val="0"/>
                <w:numId w:val="24"/>
              </w:numPr>
            </w:pPr>
            <w:r>
              <w:t xml:space="preserve">Cold packs </w:t>
            </w:r>
            <w:r>
              <w:rPr>
                <w:b/>
                <w:bCs/>
              </w:rPr>
              <w:t>cannot</w:t>
            </w:r>
            <w:r>
              <w:t xml:space="preserve"> be shipped to remaining listed US Territories and Possessions. </w:t>
            </w:r>
          </w:p>
        </w:tc>
      </w:tr>
      <w:tr w:rsidR="00946A03" w14:paraId="187B180A" w14:textId="77777777" w:rsidTr="00311A6E">
        <w:tc>
          <w:tcPr>
            <w:tcW w:w="862" w:type="pct"/>
          </w:tcPr>
          <w:p w14:paraId="756EF0E8" w14:textId="77777777" w:rsidR="00946A03" w:rsidRDefault="00946A03" w:rsidP="00B02AEB">
            <w:r>
              <w:t>Next Day</w:t>
            </w:r>
          </w:p>
        </w:tc>
        <w:tc>
          <w:tcPr>
            <w:tcW w:w="827" w:type="pct"/>
          </w:tcPr>
          <w:p w14:paraId="3C1CE832" w14:textId="77777777" w:rsidR="00946A03" w:rsidRDefault="00946A03" w:rsidP="00B02AEB">
            <w:r>
              <w:t>$23.00</w:t>
            </w:r>
          </w:p>
        </w:tc>
        <w:tc>
          <w:tcPr>
            <w:tcW w:w="0" w:type="auto"/>
          </w:tcPr>
          <w:p w14:paraId="3C04A001" w14:textId="0996B4B2" w:rsidR="00946A03" w:rsidRPr="0062240F" w:rsidRDefault="00946A03" w:rsidP="009B0FCD">
            <w:pPr>
              <w:pStyle w:val="BodyTextIndent2"/>
              <w:spacing w:line="240" w:lineRule="auto"/>
              <w:ind w:left="106"/>
            </w:pPr>
            <w:r w:rsidRPr="0062240F">
              <w:t xml:space="preserve">Delivered the next business day </w:t>
            </w:r>
            <w:r w:rsidR="004D1295">
              <w:rPr>
                <w:b/>
                <w:bCs/>
              </w:rPr>
              <w:t>after</w:t>
            </w:r>
            <w:r w:rsidRPr="0062240F">
              <w:t xml:space="preserve"> order has processed. </w:t>
            </w:r>
            <w:r w:rsidR="0051524B">
              <w:t xml:space="preserve"> </w:t>
            </w:r>
          </w:p>
        </w:tc>
      </w:tr>
      <w:tr w:rsidR="00946A03" w14:paraId="54D2D1EE" w14:textId="77777777" w:rsidTr="00311A6E">
        <w:tc>
          <w:tcPr>
            <w:tcW w:w="862" w:type="pct"/>
          </w:tcPr>
          <w:p w14:paraId="4555EAA9" w14:textId="77777777" w:rsidR="00946A03" w:rsidRDefault="00946A03" w:rsidP="00B02AEB">
            <w:r>
              <w:t>Second Day</w:t>
            </w:r>
          </w:p>
        </w:tc>
        <w:tc>
          <w:tcPr>
            <w:tcW w:w="827" w:type="pct"/>
          </w:tcPr>
          <w:p w14:paraId="0C1823A0" w14:textId="77777777" w:rsidR="00946A03" w:rsidRDefault="00946A03" w:rsidP="00B02AEB">
            <w:r>
              <w:t>$17.00</w:t>
            </w:r>
          </w:p>
        </w:tc>
        <w:tc>
          <w:tcPr>
            <w:tcW w:w="0" w:type="auto"/>
          </w:tcPr>
          <w:p w14:paraId="151B5684" w14:textId="7D6F6FCB" w:rsidR="00946A03" w:rsidRPr="00BF318A" w:rsidRDefault="00946A03" w:rsidP="009B0FCD">
            <w:pPr>
              <w:pStyle w:val="BodyTextIndent2"/>
              <w:spacing w:line="240" w:lineRule="auto"/>
              <w:ind w:left="126"/>
            </w:pPr>
            <w:r w:rsidRPr="0062240F">
              <w:t xml:space="preserve">Delivered two business days </w:t>
            </w:r>
            <w:r w:rsidR="004D1295">
              <w:rPr>
                <w:b/>
                <w:bCs/>
              </w:rPr>
              <w:t>after</w:t>
            </w:r>
            <w:r w:rsidRPr="0062240F">
              <w:t xml:space="preserve"> order has processed. </w:t>
            </w:r>
            <w:r w:rsidR="0051524B">
              <w:t xml:space="preserve"> </w:t>
            </w:r>
          </w:p>
        </w:tc>
      </w:tr>
      <w:tr w:rsidR="00946A03" w14:paraId="552C0D2A" w14:textId="77777777" w:rsidTr="00311A6E">
        <w:tc>
          <w:tcPr>
            <w:tcW w:w="862" w:type="pct"/>
          </w:tcPr>
          <w:p w14:paraId="36CC7858" w14:textId="0CD37654" w:rsidR="00946A03" w:rsidRDefault="00946A03" w:rsidP="00B02AEB">
            <w:r>
              <w:t>Standard (</w:t>
            </w:r>
            <w:r w:rsidR="007B2FCE">
              <w:t>USPS</w:t>
            </w:r>
            <w:r>
              <w:t xml:space="preserve"> and UPS Ground)</w:t>
            </w:r>
          </w:p>
        </w:tc>
        <w:tc>
          <w:tcPr>
            <w:tcW w:w="827" w:type="pct"/>
          </w:tcPr>
          <w:p w14:paraId="5D319C7D" w14:textId="7169C40F" w:rsidR="00946A03" w:rsidRDefault="00946A03" w:rsidP="00B02AEB">
            <w:r>
              <w:t>No cost</w:t>
            </w:r>
            <w:r w:rsidR="002166FF">
              <w:tab/>
            </w:r>
          </w:p>
        </w:tc>
        <w:tc>
          <w:tcPr>
            <w:tcW w:w="0" w:type="auto"/>
          </w:tcPr>
          <w:p w14:paraId="534D3D0D" w14:textId="6CC60FD5" w:rsidR="00443B1C" w:rsidRPr="00BF318A" w:rsidRDefault="00BF318A" w:rsidP="009B0FCD">
            <w:pPr>
              <w:pStyle w:val="BodyTextIndent2"/>
              <w:spacing w:line="240" w:lineRule="auto"/>
              <w:ind w:left="126"/>
            </w:pPr>
            <w:bookmarkStart w:id="24" w:name="OLE_LINK2"/>
            <w:r>
              <w:t>When</w:t>
            </w:r>
            <w:r w:rsidR="00946A03" w:rsidRPr="002166FF">
              <w:t xml:space="preserve"> </w:t>
            </w:r>
            <w:r w:rsidRPr="002166FF">
              <w:t>quot</w:t>
            </w:r>
            <w:r>
              <w:t>ing</w:t>
            </w:r>
            <w:r w:rsidRPr="002166FF">
              <w:t xml:space="preserve"> </w:t>
            </w:r>
            <w:r w:rsidR="00946A03" w:rsidRPr="002166FF">
              <w:t>a turnaround time for this method</w:t>
            </w:r>
            <w:r>
              <w:t xml:space="preserve">, be sure to make clear that it is an estimated time for </w:t>
            </w:r>
            <w:r w:rsidR="007411AC">
              <w:t>delivery but</w:t>
            </w:r>
            <w:r w:rsidR="0076465C">
              <w:t xml:space="preserve"> </w:t>
            </w:r>
            <w:r>
              <w:t>is subject to mail delays out of our control</w:t>
            </w:r>
            <w:r w:rsidR="00946A03" w:rsidRPr="002166FF">
              <w:t>.</w:t>
            </w:r>
            <w:bookmarkEnd w:id="24"/>
          </w:p>
        </w:tc>
      </w:tr>
    </w:tbl>
    <w:p w14:paraId="0265A3A2" w14:textId="77777777" w:rsidR="00A23FB5" w:rsidRDefault="00A23FB5" w:rsidP="00FB77C5">
      <w:pPr>
        <w:autoSpaceDE w:val="0"/>
        <w:autoSpaceDN w:val="0"/>
        <w:adjustRightInd w:val="0"/>
        <w:rPr>
          <w:b/>
          <w:color w:val="000000"/>
        </w:rPr>
      </w:pPr>
    </w:p>
    <w:p w14:paraId="6273FAA9" w14:textId="20877320" w:rsidR="00B04E7F" w:rsidRDefault="001557D4" w:rsidP="00FB77C5">
      <w:pPr>
        <w:autoSpaceDE w:val="0"/>
        <w:autoSpaceDN w:val="0"/>
        <w:adjustRightInd w:val="0"/>
        <w:rPr>
          <w:color w:val="000000"/>
        </w:rPr>
      </w:pPr>
      <w:r w:rsidRPr="00F936E4">
        <w:rPr>
          <w:b/>
          <w:color w:val="000000"/>
        </w:rPr>
        <w:t>Note</w:t>
      </w:r>
      <w:r w:rsidR="00946A03">
        <w:rPr>
          <w:b/>
          <w:color w:val="000000"/>
        </w:rPr>
        <w:t>s</w:t>
      </w:r>
      <w:r w:rsidRPr="00F936E4">
        <w:rPr>
          <w:b/>
          <w:color w:val="000000"/>
        </w:rPr>
        <w:t>:</w:t>
      </w:r>
      <w:r w:rsidRPr="00F936E4">
        <w:rPr>
          <w:color w:val="000000"/>
        </w:rPr>
        <w:t xml:space="preserve">  </w:t>
      </w:r>
    </w:p>
    <w:p w14:paraId="1D4E274C" w14:textId="75973553" w:rsidR="0011600F" w:rsidRPr="00626D4E" w:rsidRDefault="001557D4" w:rsidP="00F5246C">
      <w:pPr>
        <w:numPr>
          <w:ilvl w:val="0"/>
          <w:numId w:val="24"/>
        </w:numPr>
        <w:rPr>
          <w:noProof/>
        </w:rPr>
      </w:pPr>
      <w:r w:rsidRPr="001A356E">
        <w:t xml:space="preserve">Shipping fees are </w:t>
      </w:r>
      <w:r w:rsidR="004D317D" w:rsidRPr="001A356E">
        <w:t>added</w:t>
      </w:r>
      <w:r w:rsidRPr="001A356E">
        <w:t xml:space="preserve"> to the cost of the medications in the order. </w:t>
      </w:r>
      <w:r w:rsidRPr="001A356E">
        <w:rPr>
          <w:noProof/>
        </w:rPr>
        <w:t xml:space="preserve"> </w:t>
      </w:r>
    </w:p>
    <w:p w14:paraId="30E45C11" w14:textId="6C168B0E" w:rsidR="00753FE3" w:rsidRDefault="0051524B" w:rsidP="00F5246C">
      <w:pPr>
        <w:numPr>
          <w:ilvl w:val="0"/>
          <w:numId w:val="24"/>
        </w:numPr>
        <w:rPr>
          <w:rFonts w:cs="Arial"/>
        </w:rPr>
      </w:pPr>
      <w:bookmarkStart w:id="25" w:name="OLE_LINK10"/>
      <w:r w:rsidRPr="00EC06EA">
        <w:rPr>
          <w:rFonts w:cs="Arial"/>
        </w:rPr>
        <w:t>Insulin orders</w:t>
      </w:r>
      <w:r w:rsidR="006C7CD6">
        <w:rPr>
          <w:rFonts w:cs="Arial"/>
        </w:rPr>
        <w:t xml:space="preserve"> </w:t>
      </w:r>
      <w:r w:rsidR="00F30AF5">
        <w:rPr>
          <w:rFonts w:cs="Arial"/>
        </w:rPr>
        <w:t>and other medications</w:t>
      </w:r>
      <w:r w:rsidR="00AA2579">
        <w:rPr>
          <w:rFonts w:cs="Arial"/>
        </w:rPr>
        <w:t xml:space="preserve"> </w:t>
      </w:r>
      <w:r w:rsidRPr="00EC06EA">
        <w:rPr>
          <w:rFonts w:cs="Arial"/>
        </w:rPr>
        <w:t>that need a cold pack</w:t>
      </w:r>
      <w:r w:rsidR="00E27F9D">
        <w:rPr>
          <w:rFonts w:cs="Arial"/>
        </w:rPr>
        <w:t xml:space="preserve"> (Wegovy, Ozempic, etc</w:t>
      </w:r>
      <w:r w:rsidR="004A26A8">
        <w:rPr>
          <w:rFonts w:cs="Arial"/>
        </w:rPr>
        <w:t>etera</w:t>
      </w:r>
      <w:r w:rsidR="00E27F9D">
        <w:rPr>
          <w:rFonts w:cs="Arial"/>
        </w:rPr>
        <w:t>),</w:t>
      </w:r>
      <w:r w:rsidRPr="00EC06EA">
        <w:rPr>
          <w:rFonts w:cs="Arial"/>
        </w:rPr>
        <w:t xml:space="preserve"> do not need upgraded shipping. </w:t>
      </w:r>
      <w:r w:rsidR="00DF2C24" w:rsidRPr="00EC06EA">
        <w:rPr>
          <w:rFonts w:cs="Arial"/>
        </w:rPr>
        <w:t xml:space="preserve"> </w:t>
      </w:r>
    </w:p>
    <w:p w14:paraId="30AB2396" w14:textId="77777777" w:rsidR="00753FE3" w:rsidRDefault="0051524B" w:rsidP="00F5246C">
      <w:pPr>
        <w:numPr>
          <w:ilvl w:val="0"/>
          <w:numId w:val="24"/>
        </w:numPr>
        <w:rPr>
          <w:rFonts w:cs="Arial"/>
        </w:rPr>
      </w:pPr>
      <w:r w:rsidRPr="00EC06EA">
        <w:rPr>
          <w:rFonts w:cs="Arial"/>
        </w:rPr>
        <w:t xml:space="preserve">Cold pack orders are sent </w:t>
      </w:r>
      <w:r w:rsidR="00360F3F" w:rsidRPr="00EC06EA">
        <w:t>1</w:t>
      </w:r>
      <w:r w:rsidR="00EC06EA" w:rsidRPr="00EC06EA">
        <w:t>-</w:t>
      </w:r>
      <w:r w:rsidR="00360F3F" w:rsidRPr="00EC06EA">
        <w:t>or</w:t>
      </w:r>
      <w:r w:rsidR="00EC06EA" w:rsidRPr="00EC06EA">
        <w:t>-</w:t>
      </w:r>
      <w:r w:rsidR="00360F3F" w:rsidRPr="00EC06EA">
        <w:t>2</w:t>
      </w:r>
      <w:r w:rsidR="00EC06EA" w:rsidRPr="00EC06EA">
        <w:t>-</w:t>
      </w:r>
      <w:r w:rsidRPr="00EC06EA">
        <w:rPr>
          <w:rFonts w:cs="Arial"/>
        </w:rPr>
        <w:t xml:space="preserve">day delivery at no additional cost to the members.  </w:t>
      </w:r>
    </w:p>
    <w:p w14:paraId="5A7F2BAA" w14:textId="759DEDE3" w:rsidR="0051524B" w:rsidRPr="00EC06EA" w:rsidRDefault="0051524B" w:rsidP="00F5246C">
      <w:pPr>
        <w:numPr>
          <w:ilvl w:val="0"/>
          <w:numId w:val="24"/>
        </w:numPr>
        <w:rPr>
          <w:rFonts w:cs="Arial"/>
        </w:rPr>
      </w:pPr>
      <w:r w:rsidRPr="00EC06EA">
        <w:rPr>
          <w:rFonts w:cs="Arial"/>
        </w:rPr>
        <w:t>The pharmacy will determine if an order needs</w:t>
      </w:r>
      <w:r w:rsidR="00EC06EA">
        <w:rPr>
          <w:rFonts w:cs="Arial"/>
        </w:rPr>
        <w:t xml:space="preserve"> to be</w:t>
      </w:r>
      <w:r w:rsidRPr="00EC06EA">
        <w:rPr>
          <w:rFonts w:cs="Arial"/>
        </w:rPr>
        <w:t xml:space="preserve"> shipped </w:t>
      </w:r>
      <w:r w:rsidR="00753FE3">
        <w:rPr>
          <w:rFonts w:cs="Arial"/>
        </w:rPr>
        <w:t>in</w:t>
      </w:r>
      <w:r w:rsidRPr="00EC06EA">
        <w:rPr>
          <w:rFonts w:cs="Arial"/>
        </w:rPr>
        <w:t xml:space="preserve"> a cold pack.  </w:t>
      </w:r>
      <w:bookmarkEnd w:id="25"/>
    </w:p>
    <w:p w14:paraId="14347476" w14:textId="77777777" w:rsidR="0038568E" w:rsidRPr="00283576" w:rsidRDefault="0038568E" w:rsidP="0011600F">
      <w:pPr>
        <w:autoSpaceDE w:val="0"/>
        <w:autoSpaceDN w:val="0"/>
        <w:adjustRightInd w:val="0"/>
        <w:rPr>
          <w:rFonts w:cs="Arial"/>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2"/>
        <w:gridCol w:w="8578"/>
      </w:tblGrid>
      <w:tr w:rsidR="0038568E" w:rsidRPr="002224A1" w14:paraId="00712648" w14:textId="77777777" w:rsidTr="00FB77C5">
        <w:tc>
          <w:tcPr>
            <w:tcW w:w="1688" w:type="pct"/>
            <w:shd w:val="pct10" w:color="auto" w:fill="auto"/>
          </w:tcPr>
          <w:p w14:paraId="3B64A18B" w14:textId="77777777" w:rsidR="0038568E" w:rsidRPr="00356EE5" w:rsidRDefault="0038568E" w:rsidP="00FB77C5">
            <w:pPr>
              <w:autoSpaceDE w:val="0"/>
              <w:autoSpaceDN w:val="0"/>
              <w:adjustRightInd w:val="0"/>
              <w:jc w:val="center"/>
              <w:rPr>
                <w:rFonts w:cs="Arial"/>
                <w:b/>
                <w:bCs/>
              </w:rPr>
            </w:pPr>
            <w:r w:rsidRPr="00356EE5">
              <w:rPr>
                <w:rFonts w:cs="Arial"/>
                <w:b/>
                <w:bCs/>
              </w:rPr>
              <w:t>Question</w:t>
            </w:r>
          </w:p>
        </w:tc>
        <w:tc>
          <w:tcPr>
            <w:tcW w:w="3312" w:type="pct"/>
            <w:shd w:val="pct10" w:color="auto" w:fill="auto"/>
          </w:tcPr>
          <w:p w14:paraId="1E9620B3" w14:textId="77777777" w:rsidR="0038568E" w:rsidRPr="00356EE5" w:rsidRDefault="0038568E" w:rsidP="00FB77C5">
            <w:pPr>
              <w:autoSpaceDE w:val="0"/>
              <w:autoSpaceDN w:val="0"/>
              <w:adjustRightInd w:val="0"/>
              <w:jc w:val="center"/>
              <w:rPr>
                <w:rFonts w:cs="Arial"/>
                <w:b/>
                <w:bCs/>
              </w:rPr>
            </w:pPr>
            <w:r w:rsidRPr="00356EE5">
              <w:rPr>
                <w:rFonts w:cs="Arial"/>
                <w:b/>
                <w:bCs/>
              </w:rPr>
              <w:t>Answer</w:t>
            </w:r>
          </w:p>
        </w:tc>
      </w:tr>
      <w:tr w:rsidR="0038568E" w:rsidRPr="002224A1" w14:paraId="19A95B0F" w14:textId="77777777" w:rsidTr="00FB77C5">
        <w:tc>
          <w:tcPr>
            <w:tcW w:w="1688" w:type="pct"/>
          </w:tcPr>
          <w:p w14:paraId="0FD654ED" w14:textId="10F19E14" w:rsidR="0038568E" w:rsidRPr="00356EE5" w:rsidRDefault="0038568E" w:rsidP="00FB77C5">
            <w:pPr>
              <w:autoSpaceDE w:val="0"/>
              <w:autoSpaceDN w:val="0"/>
              <w:adjustRightInd w:val="0"/>
              <w:rPr>
                <w:rFonts w:cs="Arial"/>
                <w:b/>
              </w:rPr>
            </w:pPr>
            <w:r w:rsidRPr="00356EE5">
              <w:rPr>
                <w:rFonts w:cs="Arial"/>
                <w:b/>
              </w:rPr>
              <w:t xml:space="preserve">Will the previous version of the </w:t>
            </w:r>
            <w:r w:rsidR="00FB77C5" w:rsidRPr="00FB77C5">
              <w:rPr>
                <w:b/>
                <w:bCs/>
                <w:color w:val="000000"/>
              </w:rPr>
              <w:t>Home Delivery/Mail Order pharmacy</w:t>
            </w:r>
            <w:r w:rsidR="00FB77C5">
              <w:rPr>
                <w:color w:val="000000"/>
              </w:rPr>
              <w:t xml:space="preserve"> </w:t>
            </w:r>
            <w:r w:rsidRPr="00356EE5">
              <w:rPr>
                <w:rFonts w:cs="Arial"/>
                <w:b/>
              </w:rPr>
              <w:t>order form still be accepted at the pharmacies?</w:t>
            </w:r>
          </w:p>
        </w:tc>
        <w:tc>
          <w:tcPr>
            <w:tcW w:w="3312" w:type="pct"/>
          </w:tcPr>
          <w:p w14:paraId="7CE5DF02" w14:textId="57816EEF" w:rsidR="0011600F" w:rsidRPr="00356EE5" w:rsidRDefault="0038568E" w:rsidP="00FB77C5">
            <w:pPr>
              <w:autoSpaceDE w:val="0"/>
              <w:autoSpaceDN w:val="0"/>
              <w:adjustRightInd w:val="0"/>
              <w:rPr>
                <w:rFonts w:cs="Arial"/>
              </w:rPr>
            </w:pPr>
            <w:r w:rsidRPr="00356EE5">
              <w:rPr>
                <w:rFonts w:cs="Arial"/>
              </w:rPr>
              <w:t>Yes, the old forms will still be accepted. We will accept either the current form or the updated form</w:t>
            </w:r>
            <w:r w:rsidR="0011600F">
              <w:rPr>
                <w:rFonts w:cs="Arial"/>
              </w:rPr>
              <w:t xml:space="preserve">. </w:t>
            </w:r>
            <w:r w:rsidR="004D317D">
              <w:rPr>
                <w:rFonts w:cs="Arial"/>
              </w:rPr>
              <w:t>However</w:t>
            </w:r>
            <w:r w:rsidRPr="00356EE5">
              <w:rPr>
                <w:rFonts w:cs="Arial"/>
              </w:rPr>
              <w:t>, if someone selects 2</w:t>
            </w:r>
            <w:r w:rsidR="00D64CAC" w:rsidRPr="00D64CAC">
              <w:rPr>
                <w:rFonts w:cs="Arial"/>
                <w:vertAlign w:val="superscript"/>
              </w:rPr>
              <w:t>nd</w:t>
            </w:r>
            <w:r w:rsidR="00D64CAC">
              <w:rPr>
                <w:rFonts w:cs="Arial"/>
              </w:rPr>
              <w:t xml:space="preserve"> </w:t>
            </w:r>
            <w:r w:rsidRPr="00356EE5">
              <w:rPr>
                <w:rFonts w:cs="Arial"/>
              </w:rPr>
              <w:t xml:space="preserve">day or next day delivery, we will charge the </w:t>
            </w:r>
            <w:r w:rsidR="00916A22" w:rsidRPr="00356EE5">
              <w:rPr>
                <w:rFonts w:cs="Arial"/>
              </w:rPr>
              <w:t>current fees</w:t>
            </w:r>
            <w:r w:rsidRPr="00356EE5">
              <w:rPr>
                <w:rFonts w:cs="Arial"/>
              </w:rPr>
              <w:t>, regardless of the form submitted.</w:t>
            </w:r>
          </w:p>
        </w:tc>
      </w:tr>
      <w:tr w:rsidR="0038568E" w:rsidRPr="002224A1" w14:paraId="116A6867" w14:textId="77777777" w:rsidTr="00FB77C5">
        <w:tc>
          <w:tcPr>
            <w:tcW w:w="1688" w:type="pct"/>
          </w:tcPr>
          <w:p w14:paraId="11170BF8" w14:textId="77777777" w:rsidR="0038568E" w:rsidRPr="00356EE5" w:rsidRDefault="0038568E" w:rsidP="00FB77C5">
            <w:pPr>
              <w:autoSpaceDE w:val="0"/>
              <w:autoSpaceDN w:val="0"/>
              <w:adjustRightInd w:val="0"/>
              <w:rPr>
                <w:rFonts w:cs="Arial"/>
                <w:b/>
              </w:rPr>
            </w:pPr>
            <w:r w:rsidRPr="00356EE5">
              <w:rPr>
                <w:rFonts w:cs="Arial"/>
                <w:b/>
              </w:rPr>
              <w:t xml:space="preserve">If someone sends in </w:t>
            </w:r>
            <w:r w:rsidR="00CF11FB" w:rsidRPr="00356EE5">
              <w:rPr>
                <w:rFonts w:cs="Arial"/>
                <w:b/>
              </w:rPr>
              <w:t xml:space="preserve">an </w:t>
            </w:r>
            <w:r w:rsidRPr="00356EE5">
              <w:rPr>
                <w:rFonts w:cs="Arial"/>
                <w:b/>
              </w:rPr>
              <w:t>old form, will this delay processing?</w:t>
            </w:r>
          </w:p>
        </w:tc>
        <w:tc>
          <w:tcPr>
            <w:tcW w:w="3312" w:type="pct"/>
          </w:tcPr>
          <w:p w14:paraId="06FF764F" w14:textId="059A68C5" w:rsidR="0011600F" w:rsidRPr="00356EE5" w:rsidRDefault="0038568E" w:rsidP="00FB77C5">
            <w:pPr>
              <w:autoSpaceDE w:val="0"/>
              <w:autoSpaceDN w:val="0"/>
              <w:adjustRightInd w:val="0"/>
              <w:rPr>
                <w:rFonts w:cs="Arial"/>
              </w:rPr>
            </w:pPr>
            <w:r w:rsidRPr="00356EE5">
              <w:rPr>
                <w:rFonts w:cs="Arial"/>
              </w:rPr>
              <w:t xml:space="preserve">There will be no delay in processing if </w:t>
            </w:r>
            <w:r w:rsidR="00CF11FB" w:rsidRPr="00356EE5">
              <w:rPr>
                <w:rFonts w:cs="Arial"/>
              </w:rPr>
              <w:t xml:space="preserve">an </w:t>
            </w:r>
            <w:r w:rsidRPr="00356EE5">
              <w:rPr>
                <w:rFonts w:cs="Arial"/>
              </w:rPr>
              <w:t xml:space="preserve">old form is used, however, </w:t>
            </w:r>
            <w:r w:rsidR="0062240F">
              <w:rPr>
                <w:rFonts w:cs="Arial"/>
              </w:rPr>
              <w:t>it is</w:t>
            </w:r>
            <w:r w:rsidRPr="00356EE5">
              <w:rPr>
                <w:rFonts w:cs="Arial"/>
              </w:rPr>
              <w:t xml:space="preserve"> best to use the most current form available. The current form is included with </w:t>
            </w:r>
            <w:r w:rsidR="00B04E7F" w:rsidRPr="00B04E7F">
              <w:rPr>
                <w:rFonts w:cs="Arial"/>
              </w:rPr>
              <w:t xml:space="preserve">home delivery </w:t>
            </w:r>
            <w:r w:rsidRPr="00356EE5">
              <w:rPr>
                <w:rFonts w:cs="Arial"/>
              </w:rPr>
              <w:t xml:space="preserve">orders. </w:t>
            </w:r>
            <w:r w:rsidR="0062240F">
              <w:rPr>
                <w:rFonts w:cs="Arial"/>
              </w:rPr>
              <w:t>It is</w:t>
            </w:r>
            <w:r w:rsidRPr="00356EE5">
              <w:rPr>
                <w:rFonts w:cs="Arial"/>
              </w:rPr>
              <w:t xml:space="preserve"> best to </w:t>
            </w:r>
            <w:r w:rsidR="0062240F">
              <w:rPr>
                <w:rFonts w:cs="Arial"/>
              </w:rPr>
              <w:t>shred</w:t>
            </w:r>
            <w:r w:rsidRPr="00356EE5">
              <w:rPr>
                <w:rFonts w:cs="Arial"/>
              </w:rPr>
              <w:t xml:space="preserve"> old forms and keep the new forms received with recent orders.</w:t>
            </w:r>
          </w:p>
        </w:tc>
      </w:tr>
    </w:tbl>
    <w:p w14:paraId="3A33F7A2" w14:textId="77777777" w:rsidR="0038568E" w:rsidRDefault="0038568E" w:rsidP="0011600F">
      <w:pPr>
        <w:jc w:val="right"/>
      </w:pPr>
    </w:p>
    <w:bookmarkStart w:id="26" w:name="_Order_Tracking"/>
    <w:bookmarkEnd w:id="26"/>
    <w:p w14:paraId="51A05D16" w14:textId="7C1CB11B" w:rsidR="00A402F1" w:rsidRPr="001557D4" w:rsidRDefault="002235B9" w:rsidP="0011600F">
      <w:pPr>
        <w:pStyle w:val="BodyTextIndent2"/>
        <w:spacing w:after="0" w:line="240" w:lineRule="auto"/>
        <w:ind w:left="0"/>
        <w:jc w:val="right"/>
        <w:rPr>
          <w:noProof/>
        </w:rPr>
      </w:pPr>
      <w:r>
        <w:rPr>
          <w:noProof/>
        </w:rPr>
        <w:fldChar w:fldCharType="begin"/>
      </w:r>
      <w:r>
        <w:rPr>
          <w:noProof/>
        </w:rPr>
        <w:instrText xml:space="preserve"> HYPERLINK  \l "_top" </w:instrText>
      </w:r>
      <w:r>
        <w:rPr>
          <w:noProof/>
        </w:rPr>
      </w:r>
      <w:r>
        <w:rPr>
          <w:noProof/>
        </w:rPr>
        <w:fldChar w:fldCharType="separate"/>
      </w:r>
      <w:r w:rsidR="00926FB2" w:rsidRPr="002235B9">
        <w:rPr>
          <w:rStyle w:val="Hyperlink"/>
          <w:noProof/>
        </w:rPr>
        <w:t>Top of the Document</w:t>
      </w:r>
      <w:r>
        <w:rPr>
          <w:noProof/>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2224A1" w14:paraId="362B1B41" w14:textId="77777777" w:rsidTr="00BC0E41">
        <w:tc>
          <w:tcPr>
            <w:tcW w:w="5000" w:type="pct"/>
            <w:shd w:val="clear" w:color="auto" w:fill="C0C0C0"/>
          </w:tcPr>
          <w:p w14:paraId="101FFC9F" w14:textId="7599ABA9" w:rsidR="005A64DA" w:rsidRPr="00E65CBC" w:rsidRDefault="008F4F41" w:rsidP="00E65CBC">
            <w:pPr>
              <w:rPr>
                <w:b/>
                <w:bCs/>
                <w:i/>
                <w:iCs/>
              </w:rPr>
            </w:pPr>
            <w:bookmarkStart w:id="27" w:name="_Best_Method"/>
            <w:bookmarkStart w:id="28" w:name="_Toc159488151"/>
            <w:bookmarkEnd w:id="27"/>
            <w:r w:rsidRPr="00E65CBC">
              <w:rPr>
                <w:b/>
                <w:bCs/>
              </w:rPr>
              <w:t>Best Method</w:t>
            </w:r>
            <w:bookmarkEnd w:id="28"/>
          </w:p>
        </w:tc>
      </w:tr>
    </w:tbl>
    <w:p w14:paraId="2EC16EFF" w14:textId="77777777" w:rsidR="00A402F1" w:rsidRDefault="00A402F1" w:rsidP="0089763D">
      <w:pPr>
        <w:pStyle w:val="NormalWeb"/>
        <w:spacing w:before="0" w:beforeAutospacing="0" w:after="0" w:afterAutospacing="0"/>
        <w:textAlignment w:val="top"/>
        <w:rPr>
          <w:color w:val="000000"/>
        </w:rPr>
      </w:pPr>
    </w:p>
    <w:p w14:paraId="4DCBF312" w14:textId="12C017C8" w:rsidR="008F4F41" w:rsidRPr="00BB631A" w:rsidRDefault="008F4F41" w:rsidP="005D7C07">
      <w:r w:rsidRPr="00BB631A">
        <w:t xml:space="preserve">Best method is known as </w:t>
      </w:r>
      <w:r w:rsidRPr="00BB631A">
        <w:rPr>
          <w:b/>
          <w:bCs/>
        </w:rPr>
        <w:t>Standard Delivery</w:t>
      </w:r>
      <w:r w:rsidRPr="00BB631A">
        <w:t xml:space="preserve"> in which there are </w:t>
      </w:r>
      <w:r w:rsidR="009C50FE">
        <w:rPr>
          <w:b/>
          <w:bCs/>
        </w:rPr>
        <w:t>no</w:t>
      </w:r>
      <w:r w:rsidRPr="00BB631A">
        <w:t xml:space="preserve"> shipping charges to the </w:t>
      </w:r>
      <w:r w:rsidR="0034549F" w:rsidRPr="00BB631A">
        <w:t>member</w:t>
      </w:r>
      <w:r w:rsidRPr="00BB631A">
        <w:t xml:space="preserve"> including both physical and P.O. </w:t>
      </w:r>
      <w:r w:rsidR="00B83D72">
        <w:t>b</w:t>
      </w:r>
      <w:r w:rsidRPr="00BB631A">
        <w:t xml:space="preserve">ox addresses. </w:t>
      </w:r>
      <w:bookmarkStart w:id="29" w:name="OLE_LINK17"/>
      <w:bookmarkStart w:id="30" w:name="OLE_LINK18"/>
      <w:r w:rsidR="00D55E64" w:rsidRPr="00BB631A">
        <w:t xml:space="preserve">Shipping methods below </w:t>
      </w:r>
      <w:bookmarkEnd w:id="29"/>
      <w:bookmarkEnd w:id="30"/>
      <w:r w:rsidR="00D55E64" w:rsidRPr="00BB631A">
        <w:t xml:space="preserve">will be determined by filling facility as to which one will be the best method based on the medication in order. </w:t>
      </w:r>
      <w:r w:rsidR="00215231">
        <w:t>Do not</w:t>
      </w:r>
      <w:r w:rsidR="00D55E64" w:rsidRPr="00BB631A">
        <w:t xml:space="preserve"> select either one when placing order unless member request</w:t>
      </w:r>
      <w:r w:rsidR="00AE6A03">
        <w:t>s</w:t>
      </w:r>
      <w:r w:rsidR="00D55E64" w:rsidRPr="00BB631A">
        <w:t xml:space="preserve"> faster delivery. See shipping options and cost</w:t>
      </w:r>
      <w:r w:rsidR="00215231">
        <w:t>s</w:t>
      </w:r>
      <w:r w:rsidR="00D55E64" w:rsidRPr="00BB631A">
        <w:t xml:space="preserve"> below. </w:t>
      </w:r>
    </w:p>
    <w:p w14:paraId="4BC13CA9" w14:textId="5E6D9B5F" w:rsidR="0051524B" w:rsidRDefault="00061911" w:rsidP="005D7C07">
      <w:r w:rsidRPr="00BB631A">
        <w:rPr>
          <w:b/>
          <w:bCs/>
        </w:rPr>
        <w:t>E</w:t>
      </w:r>
      <w:r w:rsidR="00F17FBB" w:rsidRPr="00BB631A">
        <w:rPr>
          <w:b/>
          <w:bCs/>
        </w:rPr>
        <w:t>xample:</w:t>
      </w:r>
      <w:r w:rsidR="00F17FBB" w:rsidRPr="00BB631A">
        <w:t xml:space="preserve"> </w:t>
      </w:r>
      <w:r w:rsidRPr="00BB631A">
        <w:t xml:space="preserve"> </w:t>
      </w:r>
      <w:r w:rsidR="00F17FBB" w:rsidRPr="00BB631A">
        <w:t>If medication is an insulin</w:t>
      </w:r>
      <w:r w:rsidRPr="00BB631A">
        <w:t>,</w:t>
      </w:r>
      <w:r w:rsidR="00F17FBB" w:rsidRPr="00BB631A">
        <w:t xml:space="preserve"> pharmac</w:t>
      </w:r>
      <w:r w:rsidR="00A200B9" w:rsidRPr="00BB631A">
        <w:t>y will</w:t>
      </w:r>
      <w:r w:rsidR="00F17FBB" w:rsidRPr="00BB631A">
        <w:t xml:space="preserve"> send express mail</w:t>
      </w:r>
      <w:r w:rsidR="00A200B9" w:rsidRPr="00BB631A">
        <w:t xml:space="preserve"> at no charge</w:t>
      </w:r>
      <w:r w:rsidRPr="00BB631A">
        <w:t xml:space="preserve"> </w:t>
      </w:r>
      <w:r w:rsidR="00A200B9" w:rsidRPr="00BB631A">
        <w:t>to maintain the stability.</w:t>
      </w:r>
    </w:p>
    <w:p w14:paraId="46EC61A9" w14:textId="77777777" w:rsidR="00BB631A" w:rsidRDefault="00BB631A" w:rsidP="00BB631A">
      <w:pPr>
        <w:pStyle w:val="NormalWeb"/>
        <w:spacing w:before="120" w:beforeAutospacing="0" w:after="120" w:afterAutospacing="0"/>
        <w:ind w:left="180"/>
        <w:textAlignment w:val="top"/>
        <w:rPr>
          <w:color w:val="000000"/>
        </w:rPr>
      </w:pPr>
    </w:p>
    <w:p w14:paraId="1DA63E5D" w14:textId="2DEE77EF" w:rsidR="0089763D" w:rsidRPr="00B75C88" w:rsidRDefault="00000000" w:rsidP="00BB631A">
      <w:pPr>
        <w:pStyle w:val="BodyTextIndent2"/>
        <w:spacing w:line="240" w:lineRule="auto"/>
        <w:ind w:left="0"/>
      </w:pPr>
      <w:r>
        <w:pict w14:anchorId="4C142FDE">
          <v:shape id="_x0000_i1026" type="#_x0000_t75" style="width:19.5pt;height:15.75pt;visibility:visible;mso-wrap-style:square">
            <v:imagedata r:id="rId12" o:title=""/>
          </v:shape>
        </w:pict>
      </w:r>
      <w:r w:rsidR="0051524B">
        <w:t xml:space="preserve"> </w:t>
      </w:r>
      <w:bookmarkStart w:id="31" w:name="OLE_LINK11"/>
      <w:r w:rsidR="00783C2D">
        <w:t xml:space="preserve"> </w:t>
      </w:r>
      <w:r w:rsidR="0051524B" w:rsidRPr="00B75C88">
        <w:t xml:space="preserve">Expedited and overnight shipping are not available in Puerto Rico (PR). </w:t>
      </w:r>
      <w:bookmarkStart w:id="32" w:name="OLE_LINK3"/>
      <w:r w:rsidR="0051524B" w:rsidRPr="00B75C88">
        <w:t>USPS is the only shipper used in PR.</w:t>
      </w:r>
      <w:bookmarkEnd w:id="31"/>
    </w:p>
    <w:bookmarkEnd w:id="32"/>
    <w:p w14:paraId="02D7D6A8" w14:textId="77777777" w:rsidR="00BB631A" w:rsidRPr="00BB631A" w:rsidRDefault="00BB631A" w:rsidP="00BB631A">
      <w:pPr>
        <w:pStyle w:val="BodyTextIndent2"/>
        <w:spacing w:line="240" w:lineRule="auto"/>
        <w:ind w:left="0"/>
      </w:pPr>
    </w:p>
    <w:p w14:paraId="2A85789F" w14:textId="3E31D871" w:rsidR="0089763D" w:rsidRPr="00B511C5" w:rsidRDefault="008F4F41" w:rsidP="00B75C88">
      <w:r w:rsidRPr="00B511C5">
        <w:t>Those methods chosen are as follows</w:t>
      </w:r>
      <w:r w:rsidR="00814DB0" w:rsidRPr="00B511C5">
        <w:t xml:space="preserve"> and are based on calendar days</w:t>
      </w:r>
      <w:r w:rsidR="00916A22" w:rsidRPr="00B511C5">
        <w:t>:</w:t>
      </w:r>
      <w:r w:rsidR="005956D6" w:rsidRPr="00B511C5">
        <w:t xml:space="preserve"> </w:t>
      </w:r>
    </w:p>
    <w:p w14:paraId="319692FB" w14:textId="77E4FE3C" w:rsidR="00916A22" w:rsidRPr="00B511C5" w:rsidRDefault="008F4F41" w:rsidP="00F5246C">
      <w:pPr>
        <w:numPr>
          <w:ilvl w:val="0"/>
          <w:numId w:val="25"/>
        </w:numPr>
      </w:pPr>
      <w:r w:rsidRPr="00B511C5">
        <w:t>1</w:t>
      </w:r>
      <w:r w:rsidR="00465477" w:rsidRPr="00465477">
        <w:rPr>
          <w:vertAlign w:val="superscript"/>
        </w:rPr>
        <w:t>st</w:t>
      </w:r>
      <w:r w:rsidR="00465477">
        <w:t xml:space="preserve"> </w:t>
      </w:r>
      <w:r w:rsidRPr="00B511C5">
        <w:t>class</w:t>
      </w:r>
    </w:p>
    <w:p w14:paraId="59CDA18D" w14:textId="38A652CE" w:rsidR="0089763D" w:rsidRPr="00645761" w:rsidRDefault="00DA4EEE" w:rsidP="00415BAC">
      <w:pPr>
        <w:ind w:left="720"/>
      </w:pPr>
      <w:r w:rsidRPr="00B511C5">
        <w:rPr>
          <w:b/>
          <w:bCs/>
          <w:color w:val="000000"/>
        </w:rPr>
        <w:t>Note:</w:t>
      </w:r>
      <w:r w:rsidR="00061911" w:rsidRPr="00B511C5">
        <w:rPr>
          <w:color w:val="000000"/>
        </w:rPr>
        <w:t xml:space="preserve"> </w:t>
      </w:r>
      <w:r w:rsidRPr="00B511C5">
        <w:rPr>
          <w:color w:val="000000"/>
        </w:rPr>
        <w:t xml:space="preserve"> </w:t>
      </w:r>
      <w:r w:rsidRPr="00B511C5">
        <w:t xml:space="preserve">Filling facility will determine if this method is best once </w:t>
      </w:r>
      <w:r w:rsidR="00061911" w:rsidRPr="00B511C5">
        <w:t xml:space="preserve">package </w:t>
      </w:r>
      <w:r w:rsidRPr="00B511C5">
        <w:t>is weighed.</w:t>
      </w:r>
      <w:r w:rsidR="00B511C5">
        <w:t xml:space="preserve"> </w:t>
      </w:r>
      <w:r w:rsidR="00645761" w:rsidRPr="00F6290E">
        <w:t xml:space="preserve">Refer to </w:t>
      </w:r>
      <w:hyperlink w:anchor="_1st_Class" w:history="1">
        <w:r w:rsidR="00F6290E" w:rsidRPr="00F6290E">
          <w:rPr>
            <w:rStyle w:val="Hyperlink"/>
          </w:rPr>
          <w:t>1</w:t>
        </w:r>
        <w:r w:rsidR="00F6290E" w:rsidRPr="00F6290E">
          <w:rPr>
            <w:rStyle w:val="Hyperlink"/>
            <w:vertAlign w:val="superscript"/>
          </w:rPr>
          <w:t>st</w:t>
        </w:r>
        <w:r w:rsidR="00645761" w:rsidRPr="00F6290E">
          <w:rPr>
            <w:rStyle w:val="Hyperlink"/>
          </w:rPr>
          <w:t xml:space="preserve"> </w:t>
        </w:r>
        <w:r w:rsidR="00F6290E" w:rsidRPr="00F6290E">
          <w:rPr>
            <w:rStyle w:val="Hyperlink"/>
          </w:rPr>
          <w:t>Cl</w:t>
        </w:r>
        <w:r w:rsidR="00645761" w:rsidRPr="00F6290E">
          <w:rPr>
            <w:rStyle w:val="Hyperlink"/>
          </w:rPr>
          <w:t>ass</w:t>
        </w:r>
        <w:r w:rsidR="00061911" w:rsidRPr="00F6290E">
          <w:rPr>
            <w:rStyle w:val="Hyperlink"/>
          </w:rPr>
          <w:t>.</w:t>
        </w:r>
      </w:hyperlink>
    </w:p>
    <w:p w14:paraId="76B9E449" w14:textId="3902BB0E" w:rsidR="0089763D" w:rsidRPr="00645761" w:rsidRDefault="008F4F41" w:rsidP="00F5246C">
      <w:pPr>
        <w:numPr>
          <w:ilvl w:val="0"/>
          <w:numId w:val="25"/>
        </w:numPr>
      </w:pPr>
      <w:r w:rsidRPr="00A6591D">
        <w:t>Priority mail</w:t>
      </w:r>
    </w:p>
    <w:p w14:paraId="168BA0E1" w14:textId="7F0005BD" w:rsidR="0089763D" w:rsidRPr="00645761" w:rsidRDefault="008F4F41" w:rsidP="00F5246C">
      <w:pPr>
        <w:numPr>
          <w:ilvl w:val="0"/>
          <w:numId w:val="25"/>
        </w:numPr>
        <w:rPr>
          <w:rFonts w:cs="Courier New"/>
        </w:rPr>
      </w:pPr>
      <w:r w:rsidRPr="00A6591D">
        <w:t xml:space="preserve">UPS ground </w:t>
      </w:r>
      <w:r w:rsidR="00D916A3" w:rsidRPr="00A6591D">
        <w:t>(No deliveries to P.O. boxes)</w:t>
      </w:r>
    </w:p>
    <w:p w14:paraId="10726A68" w14:textId="7446BA0F" w:rsidR="0089763D" w:rsidRPr="00645761" w:rsidRDefault="00CF11FB" w:rsidP="00F5246C">
      <w:pPr>
        <w:numPr>
          <w:ilvl w:val="0"/>
          <w:numId w:val="25"/>
        </w:numPr>
      </w:pPr>
      <w:r>
        <w:rPr>
          <w:rFonts w:cs="Courier New"/>
        </w:rPr>
        <w:t>SurePost</w:t>
      </w:r>
    </w:p>
    <w:p w14:paraId="060C8661" w14:textId="188C2D69" w:rsidR="0089763D" w:rsidRPr="00645761" w:rsidRDefault="00CF11FB" w:rsidP="00F5246C">
      <w:pPr>
        <w:numPr>
          <w:ilvl w:val="0"/>
          <w:numId w:val="25"/>
        </w:numPr>
      </w:pPr>
      <w:r>
        <w:rPr>
          <w:rFonts w:cs="Courier New"/>
        </w:rPr>
        <w:t>UPS next day air (Can be used for cold pack)</w:t>
      </w:r>
    </w:p>
    <w:p w14:paraId="12658FDE" w14:textId="2BB5A553" w:rsidR="0089763D" w:rsidRPr="00645761" w:rsidRDefault="00CF11FB" w:rsidP="00F5246C">
      <w:pPr>
        <w:numPr>
          <w:ilvl w:val="0"/>
          <w:numId w:val="25"/>
        </w:numPr>
      </w:pPr>
      <w:r>
        <w:rPr>
          <w:rFonts w:cs="Courier New"/>
        </w:rPr>
        <w:t>UPS Next Day air saver (Can be used for cold pack)</w:t>
      </w:r>
    </w:p>
    <w:p w14:paraId="64B1C1CF" w14:textId="77777777" w:rsidR="00677A24" w:rsidRPr="00677A24" w:rsidRDefault="00CF11FB" w:rsidP="00F5246C">
      <w:pPr>
        <w:numPr>
          <w:ilvl w:val="0"/>
          <w:numId w:val="25"/>
        </w:numPr>
      </w:pPr>
      <w:r>
        <w:rPr>
          <w:rFonts w:cs="Courier New"/>
        </w:rPr>
        <w:t>UPS 2 Day Air (Can be used for cold pack)</w:t>
      </w:r>
    </w:p>
    <w:p w14:paraId="6FF3C440" w14:textId="77777777" w:rsidR="00AF7822" w:rsidRDefault="00AF7822" w:rsidP="00AF7822">
      <w:pPr>
        <w:pStyle w:val="NormalWeb"/>
        <w:spacing w:before="120" w:beforeAutospacing="0" w:after="120" w:afterAutospacing="0"/>
        <w:textAlignment w:val="top"/>
        <w:rPr>
          <w:color w:val="000000"/>
        </w:rPr>
      </w:pPr>
    </w:p>
    <w:p w14:paraId="75D6039E" w14:textId="6443C781" w:rsidR="00AF7822" w:rsidRDefault="00677A24" w:rsidP="00415BAC">
      <w:r>
        <w:rPr>
          <w:b/>
        </w:rPr>
        <w:t>Note</w:t>
      </w:r>
      <w:r w:rsidRPr="00202DB3">
        <w:rPr>
          <w:b/>
        </w:rPr>
        <w:t>:</w:t>
      </w:r>
      <w:r w:rsidR="00202DB3" w:rsidRPr="00202DB3">
        <w:t xml:space="preserve">  </w:t>
      </w:r>
      <w:r w:rsidR="00AB3360" w:rsidRPr="00202DB3">
        <w:t>Do not provide an exact</w:t>
      </w:r>
      <w:r w:rsidR="007305EB" w:rsidRPr="00202DB3">
        <w:t xml:space="preserve"> or estimated delivery</w:t>
      </w:r>
      <w:r w:rsidR="00AB3360" w:rsidRPr="00202DB3">
        <w:t xml:space="preserve"> date. If there is a tracking number assigned to order</w:t>
      </w:r>
      <w:r w:rsidR="00AF7822">
        <w:t>,</w:t>
      </w:r>
      <w:r w:rsidR="00AB3360" w:rsidRPr="00202DB3">
        <w:t xml:space="preserve"> provide tracking number with the delivery carrier. As arrival dates can change.</w:t>
      </w:r>
      <w:r w:rsidR="00202DB3">
        <w:t xml:space="preserve"> </w:t>
      </w:r>
    </w:p>
    <w:p w14:paraId="506DBD66" w14:textId="16C3EFDF" w:rsidR="0089763D" w:rsidRPr="00AF7822" w:rsidRDefault="00202DB3" w:rsidP="00A45B27">
      <w:r>
        <w:rPr>
          <w:b/>
          <w:bCs/>
        </w:rPr>
        <w:t xml:space="preserve">Example: </w:t>
      </w:r>
      <w:r w:rsidR="00AB3360" w:rsidRPr="00202DB3">
        <w:t xml:space="preserve"> </w:t>
      </w:r>
      <w:r>
        <w:t>W</w:t>
      </w:r>
      <w:r w:rsidR="00AB3360" w:rsidRPr="00202DB3">
        <w:t>eather conditions.</w:t>
      </w:r>
    </w:p>
    <w:p w14:paraId="187C3E3F" w14:textId="14A15E29" w:rsidR="00A402F1" w:rsidRPr="001557D4" w:rsidRDefault="00926FB2" w:rsidP="0089763D">
      <w:pPr>
        <w:pStyle w:val="BodyTextIndent2"/>
        <w:spacing w:after="0" w:line="240" w:lineRule="auto"/>
        <w:ind w:left="0"/>
        <w:jc w:val="right"/>
        <w:rPr>
          <w:noProof/>
        </w:rPr>
      </w:pPr>
      <w:hyperlink w:anchor="_top" w:history="1">
        <w:r w:rsidRPr="002235B9">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F4F41" w:rsidRPr="002224A1" w14:paraId="7376E4EF" w14:textId="77777777" w:rsidTr="00711C13">
        <w:tc>
          <w:tcPr>
            <w:tcW w:w="5000" w:type="pct"/>
            <w:shd w:val="clear" w:color="auto" w:fill="C0C0C0"/>
          </w:tcPr>
          <w:p w14:paraId="716CBC0B" w14:textId="1F782CB7" w:rsidR="008F4F41" w:rsidRPr="002224A1" w:rsidRDefault="008F4F41" w:rsidP="0062240F">
            <w:pPr>
              <w:pStyle w:val="Heading2"/>
              <w:spacing w:before="120" w:after="120"/>
              <w:rPr>
                <w:i/>
                <w:iCs w:val="0"/>
              </w:rPr>
            </w:pPr>
            <w:bookmarkStart w:id="33" w:name="_Urgent_Next_Day"/>
            <w:bookmarkStart w:id="34" w:name="_Toc159488152"/>
            <w:bookmarkEnd w:id="33"/>
            <w:r w:rsidRPr="002224A1">
              <w:rPr>
                <w:iCs w:val="0"/>
              </w:rPr>
              <w:t>Urgent Next Day</w:t>
            </w:r>
            <w:bookmarkEnd w:id="34"/>
          </w:p>
        </w:tc>
      </w:tr>
    </w:tbl>
    <w:p w14:paraId="5BCF8866" w14:textId="32837576" w:rsidR="0089763D" w:rsidRDefault="008F4F41" w:rsidP="00722E35">
      <w:r w:rsidRPr="00356EE5">
        <w:t xml:space="preserve">Urgent Next </w:t>
      </w:r>
      <w:r w:rsidR="004D6ED4">
        <w:t xml:space="preserve">Business </w:t>
      </w:r>
      <w:r w:rsidRPr="00356EE5">
        <w:t xml:space="preserve">Day Deliveries are available to the </w:t>
      </w:r>
      <w:r w:rsidR="0034549F" w:rsidRPr="00356EE5">
        <w:t>member</w:t>
      </w:r>
      <w:r w:rsidRPr="00356EE5">
        <w:t xml:space="preserve"> upon request for the shipping charge of $</w:t>
      </w:r>
      <w:r w:rsidR="00FE274E" w:rsidRPr="00356EE5">
        <w:t>23.00</w:t>
      </w:r>
      <w:r w:rsidRPr="00356EE5">
        <w:t>.</w:t>
      </w:r>
    </w:p>
    <w:p w14:paraId="07427A9F" w14:textId="77777777" w:rsidR="00EB436B" w:rsidRDefault="005B0B87" w:rsidP="005B0B87">
      <w:r w:rsidRPr="00356EE5">
        <w:rPr>
          <w:b/>
        </w:rPr>
        <w:t>Note</w:t>
      </w:r>
      <w:r w:rsidR="001C6FAE">
        <w:rPr>
          <w:b/>
        </w:rPr>
        <w:t>s</w:t>
      </w:r>
      <w:r w:rsidRPr="00356EE5">
        <w:rPr>
          <w:b/>
        </w:rPr>
        <w:t>:</w:t>
      </w:r>
      <w:r w:rsidRPr="00356EE5">
        <w:t xml:space="preserve">  </w:t>
      </w:r>
    </w:p>
    <w:p w14:paraId="43DFCF96" w14:textId="42D9CAE6" w:rsidR="00EB436B" w:rsidRDefault="005B0B87" w:rsidP="00F5246C">
      <w:pPr>
        <w:numPr>
          <w:ilvl w:val="0"/>
          <w:numId w:val="26"/>
        </w:numPr>
        <w:rPr>
          <w:noProof/>
        </w:rPr>
      </w:pPr>
      <w:r w:rsidRPr="009D212E">
        <w:t>Shipping fees are in addition to the cost of the medications in the order.</w:t>
      </w:r>
      <w:r w:rsidRPr="009D212E">
        <w:rPr>
          <w:noProof/>
        </w:rPr>
        <w:t xml:space="preserve"> </w:t>
      </w:r>
    </w:p>
    <w:p w14:paraId="13D73837" w14:textId="135F23C9" w:rsidR="002035A9" w:rsidRPr="009D212E" w:rsidRDefault="002035A9" w:rsidP="00F5246C">
      <w:pPr>
        <w:numPr>
          <w:ilvl w:val="0"/>
          <w:numId w:val="26"/>
        </w:numPr>
        <w:rPr>
          <w:noProof/>
        </w:rPr>
      </w:pPr>
      <w:r w:rsidRPr="009D212E">
        <w:t>Orders will be deliver</w:t>
      </w:r>
      <w:r w:rsidR="003C1048" w:rsidRPr="009D212E">
        <w:t xml:space="preserve">ed the next business day </w:t>
      </w:r>
      <w:r w:rsidR="00A017FB">
        <w:t>after</w:t>
      </w:r>
      <w:r w:rsidR="003C1048" w:rsidRPr="009D212E">
        <w:t xml:space="preserve"> order has processed.</w:t>
      </w:r>
    </w:p>
    <w:p w14:paraId="783DFB04" w14:textId="77777777" w:rsidR="009A28FF" w:rsidRDefault="009A28FF" w:rsidP="00FB77C5">
      <w:pPr>
        <w:pStyle w:val="NormalWeb"/>
        <w:spacing w:before="120" w:beforeAutospacing="0" w:after="120" w:afterAutospacing="0"/>
        <w:textAlignment w:val="top"/>
      </w:pPr>
    </w:p>
    <w:p w14:paraId="2BD31F4D" w14:textId="67AE8530" w:rsidR="003C5CDA" w:rsidRPr="00AF7822" w:rsidRDefault="003C5CDA" w:rsidP="00277BCD">
      <w:bookmarkStart w:id="35" w:name="OLE_LINK19"/>
      <w:r w:rsidRPr="00AF7822">
        <w:t xml:space="preserve">It is not needed or necessary to select upgraded shipping for cold packed medications, as this is upgraded </w:t>
      </w:r>
      <w:r w:rsidRPr="00EC06EA">
        <w:t xml:space="preserve">to </w:t>
      </w:r>
      <w:r w:rsidR="00360F3F" w:rsidRPr="00EC06EA">
        <w:t>1</w:t>
      </w:r>
      <w:r w:rsidR="00EC06EA" w:rsidRPr="00EC06EA">
        <w:t>-</w:t>
      </w:r>
      <w:r w:rsidR="00360F3F" w:rsidRPr="00EC06EA">
        <w:t>or</w:t>
      </w:r>
      <w:r w:rsidR="00EC06EA" w:rsidRPr="00EC06EA">
        <w:t>-</w:t>
      </w:r>
      <w:r w:rsidR="00360F3F" w:rsidRPr="00EC06EA">
        <w:t>2</w:t>
      </w:r>
      <w:r w:rsidR="00EC06EA" w:rsidRPr="00EC06EA">
        <w:t>-</w:t>
      </w:r>
      <w:r w:rsidR="00360F3F" w:rsidRPr="00EC06EA">
        <w:t xml:space="preserve">day ship method </w:t>
      </w:r>
      <w:r w:rsidRPr="00EC06EA">
        <w:t>at no</w:t>
      </w:r>
      <w:r w:rsidRPr="00AF7822">
        <w:t xml:space="preserve"> additional member cost.</w:t>
      </w:r>
    </w:p>
    <w:bookmarkEnd w:id="35"/>
    <w:p w14:paraId="358BD2AA" w14:textId="00CAEBF9" w:rsidR="008E2226" w:rsidRPr="009A28FF" w:rsidRDefault="00F703F6" w:rsidP="00277BCD">
      <w:r w:rsidRPr="001F2D12">
        <w:rPr>
          <w:b/>
        </w:rPr>
        <w:t>Note</w:t>
      </w:r>
      <w:r w:rsidRPr="006E6836">
        <w:rPr>
          <w:b/>
        </w:rPr>
        <w:t>:</w:t>
      </w:r>
      <w:r w:rsidR="00AF7822">
        <w:rPr>
          <w:b/>
        </w:rPr>
        <w:t xml:space="preserve"> </w:t>
      </w:r>
      <w:r w:rsidRPr="006E6836">
        <w:t xml:space="preserve"> </w:t>
      </w:r>
      <w:bookmarkStart w:id="36" w:name="OLE_LINK22"/>
      <w:r w:rsidR="00372B0E" w:rsidRPr="00CF0F40">
        <w:t>If a member request over night or 2</w:t>
      </w:r>
      <w:r w:rsidR="00372B0E" w:rsidRPr="009A28FF">
        <w:rPr>
          <w:vertAlign w:val="superscript"/>
        </w:rPr>
        <w:t>nd</w:t>
      </w:r>
      <w:r w:rsidR="00372B0E" w:rsidRPr="00CF0F40">
        <w:t xml:space="preserve"> day shipping UPS,</w:t>
      </w:r>
      <w:r w:rsidRPr="006E6836">
        <w:t xml:space="preserve"> </w:t>
      </w:r>
      <w:bookmarkEnd w:id="36"/>
      <w:r w:rsidRPr="006E6836">
        <w:t>Shipping fees are in addition to the cost of the medications in the order</w:t>
      </w:r>
      <w:bookmarkStart w:id="37" w:name="OLE_LINK5"/>
      <w:r w:rsidRPr="009A28FF">
        <w:t xml:space="preserve">. </w:t>
      </w:r>
      <w:r w:rsidR="008E2226" w:rsidRPr="009A28FF">
        <w:rPr>
          <w:noProof/>
        </w:rPr>
        <w:t>A method of payment must be included in order if client is not Fill and Bill</w:t>
      </w:r>
      <w:r w:rsidR="00AF7822">
        <w:rPr>
          <w:noProof/>
        </w:rPr>
        <w:t>.</w:t>
      </w:r>
    </w:p>
    <w:bookmarkEnd w:id="37"/>
    <w:p w14:paraId="2689F2C8" w14:textId="00B657F2" w:rsidR="006B43FB" w:rsidRPr="00753FE3" w:rsidRDefault="00E30A7A" w:rsidP="00277BCD">
      <w:pPr>
        <w:rPr>
          <w:noProof/>
        </w:rPr>
      </w:pPr>
      <w:r w:rsidRPr="009A28FF">
        <w:rPr>
          <w:noProof/>
        </w:rPr>
        <w:t xml:space="preserve"> </w:t>
      </w:r>
    </w:p>
    <w:p w14:paraId="1E55995D" w14:textId="6CAB5E62" w:rsidR="0089763D" w:rsidRPr="00356EE5" w:rsidRDefault="008F4F41" w:rsidP="00277BCD">
      <w:r w:rsidRPr="00356EE5">
        <w:t xml:space="preserve">The shipping methods include the following for </w:t>
      </w:r>
      <w:r w:rsidR="00D916A3" w:rsidRPr="00356EE5">
        <w:t>street a</w:t>
      </w:r>
      <w:r w:rsidRPr="00356EE5">
        <w:t>ddresses</w:t>
      </w:r>
      <w:r w:rsidR="00D916A3" w:rsidRPr="00356EE5">
        <w:t xml:space="preserve"> only. This excludes </w:t>
      </w:r>
      <w:r w:rsidR="00AF7822">
        <w:rPr>
          <w:rFonts w:cs="Courier New"/>
        </w:rPr>
        <w:t xml:space="preserve">P.O. </w:t>
      </w:r>
      <w:r w:rsidR="008A2DF7">
        <w:rPr>
          <w:rFonts w:cs="Courier New"/>
        </w:rPr>
        <w:t>b</w:t>
      </w:r>
      <w:r w:rsidRPr="00356EE5">
        <w:t>oxes:</w:t>
      </w:r>
    </w:p>
    <w:p w14:paraId="2FDB5EB9" w14:textId="77777777" w:rsidR="008F4F41" w:rsidRPr="00356EE5" w:rsidRDefault="008F4F41" w:rsidP="00F5246C">
      <w:pPr>
        <w:numPr>
          <w:ilvl w:val="0"/>
          <w:numId w:val="27"/>
        </w:numPr>
      </w:pPr>
      <w:r w:rsidRPr="00356EE5">
        <w:t xml:space="preserve">UPS Next Day Saver </w:t>
      </w:r>
      <w:r w:rsidRPr="00356EE5">
        <w:br/>
      </w:r>
    </w:p>
    <w:p w14:paraId="165D5332" w14:textId="3CE33DFB" w:rsidR="0089763D" w:rsidRPr="002F1306" w:rsidRDefault="008E3517" w:rsidP="002F1306">
      <w:pPr>
        <w:rPr>
          <w:b/>
          <w:bCs/>
        </w:rPr>
      </w:pPr>
      <w:r w:rsidRPr="002F1306">
        <w:rPr>
          <w:b/>
          <w:bCs/>
        </w:rPr>
        <w:t>To upgrade shipping for an open order:</w:t>
      </w:r>
    </w:p>
    <w:p w14:paraId="0E2781D8" w14:textId="09EB0A6C" w:rsidR="001F2D12" w:rsidRPr="006B43FB" w:rsidRDefault="008E3517" w:rsidP="00F5246C">
      <w:pPr>
        <w:numPr>
          <w:ilvl w:val="0"/>
          <w:numId w:val="27"/>
        </w:numPr>
      </w:pPr>
      <w:r w:rsidRPr="008E2226">
        <w:t xml:space="preserve">Access the </w:t>
      </w:r>
      <w:r w:rsidRPr="008E2226">
        <w:rPr>
          <w:b/>
        </w:rPr>
        <w:t xml:space="preserve">Order Status </w:t>
      </w:r>
      <w:r w:rsidRPr="008E2226">
        <w:t xml:space="preserve">screen for the order in question and select the type of shipping from the Shipping Method drop-down box. </w:t>
      </w:r>
      <w:r w:rsidR="00FB77C5" w:rsidRPr="008E2226">
        <w:t xml:space="preserve"> </w:t>
      </w:r>
      <w:r w:rsidR="00C77BBD" w:rsidRPr="008E2226">
        <w:t xml:space="preserve">Click </w:t>
      </w:r>
      <w:r w:rsidR="00C77BBD" w:rsidRPr="008E2226">
        <w:rPr>
          <w:b/>
        </w:rPr>
        <w:t>Update</w:t>
      </w:r>
      <w:r w:rsidR="00C77BBD" w:rsidRPr="008E2226">
        <w:t xml:space="preserve"> button to submit change in shipping method</w:t>
      </w:r>
      <w:bookmarkStart w:id="38" w:name="OLE_LINK4"/>
      <w:r w:rsidR="00AF7822">
        <w:t>.</w:t>
      </w:r>
      <w:r w:rsidR="001F2D12">
        <w:t xml:space="preserve"> </w:t>
      </w:r>
    </w:p>
    <w:bookmarkEnd w:id="38"/>
    <w:p w14:paraId="01E8564A" w14:textId="24D43AAA" w:rsidR="008E3517" w:rsidRPr="008E2226" w:rsidRDefault="008E3517" w:rsidP="009C28C7">
      <w:pPr>
        <w:ind w:left="720"/>
      </w:pPr>
      <w:r w:rsidRPr="008E2226">
        <w:rPr>
          <w:b/>
        </w:rPr>
        <w:t>Note:</w:t>
      </w:r>
      <w:r w:rsidR="00356EE5" w:rsidRPr="008E2226">
        <w:rPr>
          <w:b/>
        </w:rPr>
        <w:t xml:space="preserve"> </w:t>
      </w:r>
      <w:r w:rsidRPr="008E2226">
        <w:t xml:space="preserve"> The order must be prior to Label Print status.</w:t>
      </w:r>
      <w:r w:rsidR="00A23B36" w:rsidRPr="008E2226">
        <w:t xml:space="preserve"> Orders in Label Print should not be upgraded. </w:t>
      </w:r>
      <w:r w:rsidR="00FB77C5" w:rsidRPr="008E2226">
        <w:t xml:space="preserve"> </w:t>
      </w:r>
      <w:r w:rsidR="00AF40DC" w:rsidRPr="008E2226">
        <w:t xml:space="preserve">Refer to </w:t>
      </w:r>
      <w:bookmarkStart w:id="39" w:name="_Toc531268269"/>
      <w:r w:rsidR="0089763D" w:rsidRPr="008E2226">
        <w:fldChar w:fldCharType="begin"/>
      </w:r>
      <w:r w:rsidR="00405E9B">
        <w:instrText>HYPERLINK "https://thesource.cvshealth.com/nuxeo/thesource/" \l "!/view?docid=97e4d878-f5fe-4901-8e76-4439f248ed76"</w:instrText>
      </w:r>
      <w:r w:rsidR="0089763D" w:rsidRPr="008E2226">
        <w:fldChar w:fldCharType="separate"/>
      </w:r>
      <w:bookmarkEnd w:id="39"/>
      <w:r w:rsidR="00405E9B">
        <w:rPr>
          <w:rStyle w:val="Hyperlink"/>
          <w:bCs/>
        </w:rPr>
        <w:t>Expediting Mail Order Processing Time and/or Upgrading Order Shipping (118121)</w:t>
      </w:r>
      <w:r w:rsidR="0089763D" w:rsidRPr="008E2226">
        <w:fldChar w:fldCharType="end"/>
      </w:r>
      <w:r w:rsidR="00AF40DC" w:rsidRPr="008E2226">
        <w:t xml:space="preserve">. </w:t>
      </w:r>
    </w:p>
    <w:p w14:paraId="0045C01E" w14:textId="77777777" w:rsidR="0089763D" w:rsidRPr="00AF40DC" w:rsidRDefault="0089763D" w:rsidP="00FB77C5">
      <w:pPr>
        <w:pStyle w:val="NormalWeb"/>
        <w:spacing w:before="120" w:beforeAutospacing="0" w:after="120" w:afterAutospacing="0"/>
        <w:textAlignment w:val="top"/>
        <w:rPr>
          <w:bCs/>
        </w:rPr>
      </w:pPr>
    </w:p>
    <w:p w14:paraId="5516D4CE" w14:textId="1533A831" w:rsidR="0089763D" w:rsidRPr="001004A4" w:rsidRDefault="008F4F41" w:rsidP="001004A4">
      <w:pPr>
        <w:rPr>
          <w:b/>
          <w:bCs/>
        </w:rPr>
      </w:pPr>
      <w:r w:rsidRPr="001004A4">
        <w:rPr>
          <w:b/>
          <w:bCs/>
        </w:rPr>
        <w:t xml:space="preserve">Urgent Next Day </w:t>
      </w:r>
      <w:r w:rsidR="004D6ED4" w:rsidRPr="001004A4">
        <w:rPr>
          <w:b/>
          <w:bCs/>
        </w:rPr>
        <w:t xml:space="preserve">business </w:t>
      </w:r>
      <w:r w:rsidRPr="001004A4">
        <w:rPr>
          <w:b/>
          <w:bCs/>
        </w:rPr>
        <w:t xml:space="preserve">Delivery for Post Office Box Addresses: </w:t>
      </w:r>
    </w:p>
    <w:p w14:paraId="4942F7F3" w14:textId="04D53B1B" w:rsidR="008F4F41" w:rsidRDefault="008F4F41" w:rsidP="00F5246C">
      <w:pPr>
        <w:numPr>
          <w:ilvl w:val="0"/>
          <w:numId w:val="27"/>
        </w:numPr>
      </w:pPr>
      <w:r w:rsidRPr="00356EE5">
        <w:t xml:space="preserve">Express Mail is the shipping method used for expedited orders going to a </w:t>
      </w:r>
      <w:r w:rsidR="00AF7822">
        <w:rPr>
          <w:rFonts w:cs="Courier New"/>
        </w:rPr>
        <w:t xml:space="preserve">P.O. </w:t>
      </w:r>
      <w:r w:rsidRPr="00356EE5">
        <w:t xml:space="preserve">Box address. </w:t>
      </w:r>
    </w:p>
    <w:p w14:paraId="4D7582C2" w14:textId="77777777" w:rsidR="0089763D" w:rsidRPr="00356EE5" w:rsidRDefault="0089763D" w:rsidP="00FB77C5">
      <w:pPr>
        <w:pStyle w:val="NormalWeb"/>
        <w:spacing w:before="120" w:beforeAutospacing="0" w:after="120" w:afterAutospacing="0"/>
        <w:textAlignment w:val="top"/>
      </w:pPr>
    </w:p>
    <w:p w14:paraId="45B7DF25" w14:textId="1112331D" w:rsidR="0089763D" w:rsidRPr="00C56984" w:rsidRDefault="008F4F41" w:rsidP="00C56984">
      <w:pPr>
        <w:rPr>
          <w:b/>
          <w:bCs/>
        </w:rPr>
      </w:pPr>
      <w:r w:rsidRPr="00C56984">
        <w:rPr>
          <w:b/>
          <w:bCs/>
        </w:rPr>
        <w:t>Reminders:</w:t>
      </w:r>
    </w:p>
    <w:p w14:paraId="0A7D5B8E" w14:textId="634752AF" w:rsidR="0089763D" w:rsidRPr="00A43038" w:rsidRDefault="00D916A3" w:rsidP="00F5246C">
      <w:pPr>
        <w:numPr>
          <w:ilvl w:val="0"/>
          <w:numId w:val="28"/>
        </w:numPr>
      </w:pPr>
      <w:r w:rsidRPr="00356EE5">
        <w:t>UP</w:t>
      </w:r>
      <w:r w:rsidR="00356EE5">
        <w:t>S</w:t>
      </w:r>
      <w:r w:rsidRPr="00356EE5">
        <w:t xml:space="preserve"> will not deliver orders to </w:t>
      </w:r>
      <w:bookmarkStart w:id="40" w:name="OLE_LINK25"/>
      <w:bookmarkStart w:id="41" w:name="OLE_LINK26"/>
      <w:r w:rsidRPr="00356EE5">
        <w:t>P.O</w:t>
      </w:r>
      <w:bookmarkEnd w:id="40"/>
      <w:r w:rsidRPr="00356EE5">
        <w:t xml:space="preserve">. </w:t>
      </w:r>
      <w:bookmarkEnd w:id="41"/>
      <w:r w:rsidRPr="00356EE5">
        <w:t>boxes.</w:t>
      </w:r>
    </w:p>
    <w:p w14:paraId="2FEB91FC" w14:textId="3C1484EE" w:rsidR="0089763D" w:rsidRPr="00A43038" w:rsidRDefault="002862A9" w:rsidP="00F5246C">
      <w:pPr>
        <w:numPr>
          <w:ilvl w:val="0"/>
          <w:numId w:val="28"/>
        </w:numPr>
        <w:rPr>
          <w:bCs/>
        </w:rPr>
      </w:pPr>
      <w:hyperlink r:id="rId19" w:anchor="!/view?docid=97e4d878-f5fe-4901-8e76-4439f248ed76" w:history="1">
        <w:r>
          <w:rPr>
            <w:rStyle w:val="Hyperlink"/>
            <w:bCs/>
          </w:rPr>
          <w:t>Expedited Shipping (118121)</w:t>
        </w:r>
      </w:hyperlink>
      <w:r w:rsidR="008F4F41" w:rsidRPr="0062240F">
        <w:rPr>
          <w:bCs/>
        </w:rPr>
        <w:t xml:space="preserve"> only applies to the </w:t>
      </w:r>
      <w:r w:rsidR="00527045">
        <w:rPr>
          <w:bCs/>
        </w:rPr>
        <w:t>s</w:t>
      </w:r>
      <w:r w:rsidR="008F4F41" w:rsidRPr="0062240F">
        <w:rPr>
          <w:bCs/>
        </w:rPr>
        <w:t>hipping and not the processing of the order</w:t>
      </w:r>
      <w:r w:rsidR="00767224" w:rsidRPr="0062240F">
        <w:rPr>
          <w:bCs/>
        </w:rPr>
        <w:t xml:space="preserve">, continue to quote </w:t>
      </w:r>
      <w:r w:rsidR="0062240F">
        <w:rPr>
          <w:bCs/>
        </w:rPr>
        <w:t xml:space="preserve">up to two </w:t>
      </w:r>
      <w:r w:rsidR="004D6ED4" w:rsidRPr="0062240F">
        <w:rPr>
          <w:bCs/>
        </w:rPr>
        <w:t xml:space="preserve">business </w:t>
      </w:r>
      <w:r w:rsidR="0062240F">
        <w:rPr>
          <w:bCs/>
        </w:rPr>
        <w:t xml:space="preserve">days </w:t>
      </w:r>
      <w:r w:rsidR="00767224" w:rsidRPr="0062240F">
        <w:rPr>
          <w:bCs/>
        </w:rPr>
        <w:t xml:space="preserve">processing for refills and </w:t>
      </w:r>
      <w:r w:rsidR="0062240F">
        <w:rPr>
          <w:bCs/>
        </w:rPr>
        <w:t>up to five (</w:t>
      </w:r>
      <w:r w:rsidR="00767224" w:rsidRPr="0062240F">
        <w:rPr>
          <w:bCs/>
        </w:rPr>
        <w:t>5</w:t>
      </w:r>
      <w:r w:rsidR="0062240F">
        <w:rPr>
          <w:bCs/>
        </w:rPr>
        <w:t>)</w:t>
      </w:r>
      <w:r w:rsidR="00767224" w:rsidRPr="0062240F">
        <w:rPr>
          <w:bCs/>
        </w:rPr>
        <w:t xml:space="preserve"> </w:t>
      </w:r>
      <w:r w:rsidR="004D6ED4" w:rsidRPr="0062240F">
        <w:rPr>
          <w:bCs/>
        </w:rPr>
        <w:t xml:space="preserve">business days </w:t>
      </w:r>
      <w:r w:rsidR="00767224" w:rsidRPr="0062240F">
        <w:rPr>
          <w:bCs/>
        </w:rPr>
        <w:t>for new prescriptions</w:t>
      </w:r>
      <w:r w:rsidR="00A43038">
        <w:rPr>
          <w:bCs/>
        </w:rPr>
        <w:t xml:space="preserve">. </w:t>
      </w:r>
    </w:p>
    <w:p w14:paraId="7C67C14F" w14:textId="1FFBD6E9" w:rsidR="0089763D" w:rsidRPr="00A43038" w:rsidRDefault="008F4F41" w:rsidP="00F5246C">
      <w:pPr>
        <w:numPr>
          <w:ilvl w:val="0"/>
          <w:numId w:val="28"/>
        </w:numPr>
      </w:pPr>
      <w:r w:rsidRPr="00356EE5">
        <w:t>W</w:t>
      </w:r>
      <w:r w:rsidRPr="00356EE5">
        <w:rPr>
          <w:rFonts w:cs="Arial"/>
        </w:rPr>
        <w:t>eekends and Government (Federal) holidays are not included</w:t>
      </w:r>
      <w:r w:rsidRPr="00356EE5">
        <w:t xml:space="preserve">. </w:t>
      </w:r>
    </w:p>
    <w:p w14:paraId="30FD7E68" w14:textId="7C4DD135" w:rsidR="0089763D" w:rsidRPr="00A43038" w:rsidRDefault="008F4F41" w:rsidP="00F5246C">
      <w:pPr>
        <w:numPr>
          <w:ilvl w:val="0"/>
          <w:numId w:val="28"/>
        </w:numPr>
      </w:pPr>
      <w:r w:rsidRPr="00356EE5">
        <w:t xml:space="preserve">Saturday delivery is </w:t>
      </w:r>
      <w:r w:rsidR="004C6690">
        <w:rPr>
          <w:b/>
          <w:bCs/>
        </w:rPr>
        <w:t>not</w:t>
      </w:r>
      <w:r w:rsidRPr="00356EE5">
        <w:rPr>
          <w:b/>
          <w:bCs/>
        </w:rPr>
        <w:t xml:space="preserve"> </w:t>
      </w:r>
      <w:r w:rsidRPr="00356EE5">
        <w:t>available unless chosen at the Metering Station.</w:t>
      </w:r>
    </w:p>
    <w:p w14:paraId="679FF4CD" w14:textId="3B188C08" w:rsidR="0089763D" w:rsidRPr="00CB23CF" w:rsidRDefault="00B07E1A" w:rsidP="00F5246C">
      <w:pPr>
        <w:numPr>
          <w:ilvl w:val="0"/>
          <w:numId w:val="28"/>
        </w:numPr>
      </w:pPr>
      <w:r w:rsidRPr="00CB23CF">
        <w:t xml:space="preserve">It is not needed or necessary to select upgraded shipping for cold packed medications, as this is upgraded </w:t>
      </w:r>
      <w:r w:rsidRPr="00EC06EA">
        <w:t xml:space="preserve">to </w:t>
      </w:r>
      <w:r w:rsidR="00360F3F" w:rsidRPr="00EC06EA">
        <w:t>1</w:t>
      </w:r>
      <w:r w:rsidR="00EC06EA" w:rsidRPr="00EC06EA">
        <w:t>-</w:t>
      </w:r>
      <w:r w:rsidR="00360F3F" w:rsidRPr="00EC06EA">
        <w:t>or</w:t>
      </w:r>
      <w:r w:rsidR="00EC06EA" w:rsidRPr="00EC06EA">
        <w:t>-</w:t>
      </w:r>
      <w:r w:rsidR="00360F3F" w:rsidRPr="00EC06EA">
        <w:t>2</w:t>
      </w:r>
      <w:r w:rsidR="00EC06EA" w:rsidRPr="00EC06EA">
        <w:t>-</w:t>
      </w:r>
      <w:r w:rsidR="00360F3F" w:rsidRPr="00EC06EA">
        <w:t xml:space="preserve">day ship method </w:t>
      </w:r>
      <w:r w:rsidRPr="00EC06EA">
        <w:t>at</w:t>
      </w:r>
      <w:r w:rsidRPr="00CB23CF">
        <w:t xml:space="preserve"> no additional member cost.</w:t>
      </w:r>
    </w:p>
    <w:p w14:paraId="123D8F26" w14:textId="263CE6B4" w:rsidR="008F5F50" w:rsidRPr="00EC4F96" w:rsidRDefault="0010046B" w:rsidP="00F5246C">
      <w:pPr>
        <w:numPr>
          <w:ilvl w:val="0"/>
          <w:numId w:val="28"/>
        </w:numPr>
        <w:rPr>
          <w:b/>
          <w:bCs/>
        </w:rPr>
      </w:pPr>
      <w:r w:rsidRPr="00356EE5">
        <w:t xml:space="preserve">UPS is our preferred shipping vendor. </w:t>
      </w:r>
      <w:r w:rsidR="006018E8">
        <w:t xml:space="preserve"> </w:t>
      </w:r>
      <w:r w:rsidRPr="00356EE5">
        <w:t xml:space="preserve">If the member requests FedEx, Participant Services will make an outbound call to the member to inform them that UPS is our </w:t>
      </w:r>
      <w:r w:rsidR="00783C2D">
        <w:t xml:space="preserve">preferred </w:t>
      </w:r>
      <w:r w:rsidRPr="00356EE5">
        <w:t xml:space="preserve">shipping vendor. </w:t>
      </w:r>
      <w:r w:rsidR="0085127D">
        <w:t>We are not able to request FedEx shipping.</w:t>
      </w:r>
    </w:p>
    <w:p w14:paraId="43E4B597" w14:textId="77777777" w:rsidR="00EC4F96" w:rsidRPr="00EC4F96" w:rsidRDefault="00EC4F96" w:rsidP="00FB77C5">
      <w:pPr>
        <w:pStyle w:val="NormalWeb"/>
        <w:spacing w:before="120" w:beforeAutospacing="0" w:after="120" w:afterAutospacing="0"/>
        <w:textAlignment w:val="top"/>
      </w:pPr>
    </w:p>
    <w:p w14:paraId="7FF33A54" w14:textId="543009D4" w:rsidR="00EC4F96" w:rsidRPr="00250131" w:rsidRDefault="008F5F50" w:rsidP="00250131">
      <w:pPr>
        <w:rPr>
          <w:b/>
          <w:bCs/>
        </w:rPr>
      </w:pPr>
      <w:r w:rsidRPr="00250131">
        <w:rPr>
          <w:b/>
          <w:bCs/>
        </w:rPr>
        <w:t>Note</w:t>
      </w:r>
      <w:r w:rsidR="007317D0" w:rsidRPr="00250131">
        <w:rPr>
          <w:b/>
          <w:bCs/>
        </w:rPr>
        <w:t>s</w:t>
      </w:r>
      <w:r w:rsidRPr="00250131">
        <w:rPr>
          <w:b/>
          <w:bCs/>
        </w:rPr>
        <w:t xml:space="preserve">: </w:t>
      </w:r>
    </w:p>
    <w:p w14:paraId="0AD92B52" w14:textId="40EE4C46" w:rsidR="00EC4F96" w:rsidRPr="00A43038" w:rsidRDefault="008F5F50" w:rsidP="00F5246C">
      <w:pPr>
        <w:numPr>
          <w:ilvl w:val="0"/>
          <w:numId w:val="29"/>
        </w:numPr>
        <w:rPr>
          <w:b/>
          <w:bCs/>
        </w:rPr>
      </w:pPr>
      <w:r w:rsidRPr="00356EE5">
        <w:t>FedEx delivery</w:t>
      </w:r>
      <w:r w:rsidR="0085127D">
        <w:t xml:space="preserve"> is </w:t>
      </w:r>
      <w:r w:rsidR="00FD3D57">
        <w:rPr>
          <w:b/>
          <w:bCs/>
        </w:rPr>
        <w:t>not</w:t>
      </w:r>
      <w:r w:rsidR="0085127D">
        <w:t xml:space="preserve"> an option</w:t>
      </w:r>
      <w:r w:rsidRPr="00356EE5">
        <w:t>.</w:t>
      </w:r>
      <w:r w:rsidR="0085127D">
        <w:t xml:space="preserve"> Do not offer this to the member. </w:t>
      </w:r>
      <w:r w:rsidRPr="00356EE5">
        <w:t xml:space="preserve"> </w:t>
      </w:r>
      <w:r w:rsidR="0010046B" w:rsidRPr="00356EE5">
        <w:t xml:space="preserve"> </w:t>
      </w:r>
      <w:r w:rsidR="008F4F41" w:rsidRPr="00356EE5">
        <w:rPr>
          <w:b/>
          <w:bCs/>
        </w:rPr>
        <w:t xml:space="preserve"> </w:t>
      </w:r>
    </w:p>
    <w:p w14:paraId="7677CC5C" w14:textId="2E2D7DBD" w:rsidR="00311400" w:rsidRPr="008F495B" w:rsidRDefault="008F4F41" w:rsidP="00F5246C">
      <w:pPr>
        <w:numPr>
          <w:ilvl w:val="0"/>
          <w:numId w:val="29"/>
        </w:numPr>
        <w:rPr>
          <w:color w:val="000000"/>
        </w:rPr>
      </w:pPr>
      <w:r w:rsidRPr="008F495B">
        <w:t>Saturday delivery is reserved for escalation issues</w:t>
      </w:r>
      <w:r w:rsidR="00D64CAC">
        <w:t>,</w:t>
      </w:r>
      <w:r w:rsidRPr="008F495B">
        <w:t xml:space="preserve"> and </w:t>
      </w:r>
      <w:r w:rsidR="007317D0" w:rsidRPr="008F495B">
        <w:t>unless it’s a col</w:t>
      </w:r>
      <w:r w:rsidR="00C77BBD" w:rsidRPr="008F495B">
        <w:t>d</w:t>
      </w:r>
      <w:r w:rsidR="007317D0" w:rsidRPr="008F495B">
        <w:t xml:space="preserve"> pack</w:t>
      </w:r>
      <w:r w:rsidR="00D64CAC">
        <w:t>,</w:t>
      </w:r>
      <w:r w:rsidR="007317D0" w:rsidRPr="008F495B">
        <w:t xml:space="preserve"> then it ships on Friday</w:t>
      </w:r>
      <w:r w:rsidRPr="008F495B">
        <w:t>.</w:t>
      </w:r>
    </w:p>
    <w:p w14:paraId="6CE7D97C" w14:textId="77777777" w:rsidR="007317D0" w:rsidRPr="001557D4" w:rsidRDefault="007317D0" w:rsidP="0089763D">
      <w:pPr>
        <w:pStyle w:val="BodyTextIndent2"/>
        <w:spacing w:after="0" w:line="240" w:lineRule="auto"/>
        <w:ind w:left="0"/>
        <w:jc w:val="right"/>
        <w:rPr>
          <w:noProof/>
        </w:rPr>
      </w:pPr>
    </w:p>
    <w:p w14:paraId="3642D528" w14:textId="05FC48DF" w:rsidR="00A402F1" w:rsidRPr="001557D4" w:rsidRDefault="00926FB2" w:rsidP="0089763D">
      <w:pPr>
        <w:pStyle w:val="BodyTextIndent2"/>
        <w:spacing w:after="0" w:line="240" w:lineRule="auto"/>
        <w:ind w:left="0"/>
        <w:jc w:val="right"/>
        <w:rPr>
          <w:noProof/>
        </w:rPr>
      </w:pPr>
      <w:hyperlink w:anchor="_top" w:history="1">
        <w:r w:rsidRPr="002235B9">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F4F41" w:rsidRPr="002224A1" w14:paraId="1AD496A4" w14:textId="77777777" w:rsidTr="003F7B40">
        <w:tc>
          <w:tcPr>
            <w:tcW w:w="5000" w:type="pct"/>
            <w:shd w:val="clear" w:color="auto" w:fill="C0C0C0"/>
          </w:tcPr>
          <w:p w14:paraId="3CF840A4" w14:textId="7EEEF5C6" w:rsidR="008F4F41" w:rsidRPr="002224A1" w:rsidRDefault="008F4F41" w:rsidP="0062240F">
            <w:pPr>
              <w:pStyle w:val="Heading2"/>
              <w:spacing w:before="120" w:after="120"/>
              <w:rPr>
                <w:i/>
                <w:iCs w:val="0"/>
              </w:rPr>
            </w:pPr>
            <w:bookmarkStart w:id="42" w:name="_2nd_Business_Day"/>
            <w:bookmarkStart w:id="43" w:name="_Toc159488153"/>
            <w:bookmarkEnd w:id="42"/>
            <w:r w:rsidRPr="002224A1">
              <w:rPr>
                <w:iCs w:val="0"/>
              </w:rPr>
              <w:t>2</w:t>
            </w:r>
            <w:r w:rsidRPr="002224A1">
              <w:rPr>
                <w:iCs w:val="0"/>
                <w:vertAlign w:val="superscript"/>
              </w:rPr>
              <w:t>nd</w:t>
            </w:r>
            <w:r w:rsidRPr="002224A1">
              <w:rPr>
                <w:iCs w:val="0"/>
              </w:rPr>
              <w:t xml:space="preserve"> Business Day Delivery</w:t>
            </w:r>
            <w:bookmarkEnd w:id="43"/>
          </w:p>
        </w:tc>
      </w:tr>
    </w:tbl>
    <w:p w14:paraId="628F423C" w14:textId="786CE65D" w:rsidR="00BC5EE2" w:rsidRDefault="008F4F41" w:rsidP="00FB77C5">
      <w:r w:rsidRPr="00356EE5">
        <w:t xml:space="preserve">The </w:t>
      </w:r>
      <w:r w:rsidR="0034549F" w:rsidRPr="00356EE5">
        <w:t>member</w:t>
      </w:r>
      <w:r w:rsidRPr="00356EE5">
        <w:t xml:space="preserve"> has the option to request a 2-day delivery for which they will be charged $</w:t>
      </w:r>
      <w:r w:rsidR="00FE274E" w:rsidRPr="00356EE5">
        <w:t>17.00</w:t>
      </w:r>
      <w:r w:rsidR="00894FD9" w:rsidRPr="00356EE5">
        <w:t>.</w:t>
      </w:r>
      <w:r w:rsidR="00F703F6" w:rsidRPr="00356EE5">
        <w:t xml:space="preserve"> </w:t>
      </w:r>
    </w:p>
    <w:p w14:paraId="49039403" w14:textId="77777777" w:rsidR="00776FF6" w:rsidRPr="007910C2" w:rsidRDefault="00F703F6" w:rsidP="007910C2">
      <w:pPr>
        <w:rPr>
          <w:b/>
          <w:bCs/>
        </w:rPr>
      </w:pPr>
      <w:r w:rsidRPr="007910C2">
        <w:rPr>
          <w:b/>
          <w:bCs/>
        </w:rPr>
        <w:t>Note</w:t>
      </w:r>
      <w:r w:rsidR="00776FF6" w:rsidRPr="007910C2">
        <w:rPr>
          <w:b/>
          <w:bCs/>
        </w:rPr>
        <w:t>s</w:t>
      </w:r>
      <w:r w:rsidRPr="007910C2">
        <w:rPr>
          <w:b/>
          <w:bCs/>
        </w:rPr>
        <w:t xml:space="preserve">:  </w:t>
      </w:r>
    </w:p>
    <w:p w14:paraId="5E9E9909" w14:textId="77777777" w:rsidR="00776FF6" w:rsidRPr="00776FF6" w:rsidRDefault="00F703F6" w:rsidP="00F5246C">
      <w:pPr>
        <w:numPr>
          <w:ilvl w:val="0"/>
          <w:numId w:val="30"/>
        </w:numPr>
      </w:pPr>
      <w:r w:rsidRPr="00776FF6">
        <w:t>Shipping fees are in addition to the cost of the medications in the order</w:t>
      </w:r>
      <w:r w:rsidR="00356EE5" w:rsidRPr="00776FF6">
        <w:t>.</w:t>
      </w:r>
      <w:r w:rsidR="00C2541A" w:rsidRPr="00776FF6">
        <w:rPr>
          <w:noProof/>
        </w:rPr>
        <w:t xml:space="preserve"> </w:t>
      </w:r>
    </w:p>
    <w:p w14:paraId="16568C8C" w14:textId="061D5718" w:rsidR="005B0B87" w:rsidRPr="00776FF6" w:rsidRDefault="005B0B87" w:rsidP="00F5246C">
      <w:pPr>
        <w:numPr>
          <w:ilvl w:val="0"/>
          <w:numId w:val="30"/>
        </w:numPr>
      </w:pPr>
      <w:r w:rsidRPr="00776FF6">
        <w:t xml:space="preserve">Orders will be delivered the </w:t>
      </w:r>
      <w:r w:rsidR="00E13E71" w:rsidRPr="00776FF6">
        <w:t>2</w:t>
      </w:r>
      <w:r w:rsidR="00E13E71" w:rsidRPr="00776FF6">
        <w:rPr>
          <w:vertAlign w:val="superscript"/>
        </w:rPr>
        <w:t>nd</w:t>
      </w:r>
      <w:r w:rsidRPr="00776FF6">
        <w:t xml:space="preserve"> business day </w:t>
      </w:r>
      <w:r w:rsidR="00257B47">
        <w:rPr>
          <w:b/>
          <w:bCs/>
        </w:rPr>
        <w:t>after</w:t>
      </w:r>
      <w:r w:rsidRPr="00776FF6">
        <w:t xml:space="preserve"> order has processed.</w:t>
      </w:r>
    </w:p>
    <w:p w14:paraId="73E5A181" w14:textId="77777777" w:rsidR="00A402F1" w:rsidRPr="00356EE5" w:rsidRDefault="00A402F1" w:rsidP="00FB77C5"/>
    <w:p w14:paraId="63951603" w14:textId="04CE784C" w:rsidR="00BC5EE2" w:rsidRPr="00356EE5" w:rsidRDefault="00F703F6" w:rsidP="00104DD9">
      <w:r w:rsidRPr="00356EE5">
        <w:t>S</w:t>
      </w:r>
      <w:r w:rsidR="00894FD9" w:rsidRPr="00356EE5">
        <w:t>hip methods</w:t>
      </w:r>
      <w:r w:rsidRPr="00356EE5">
        <w:t xml:space="preserve"> include</w:t>
      </w:r>
      <w:r w:rsidR="00894FD9" w:rsidRPr="00356EE5">
        <w:t xml:space="preserve">: </w:t>
      </w:r>
    </w:p>
    <w:p w14:paraId="181A0A47" w14:textId="2879F167" w:rsidR="00BC5EE2" w:rsidRPr="00A374A0" w:rsidRDefault="008F4F41" w:rsidP="00F5246C">
      <w:pPr>
        <w:numPr>
          <w:ilvl w:val="0"/>
          <w:numId w:val="31"/>
        </w:numPr>
      </w:pPr>
      <w:r w:rsidRPr="0062240F">
        <w:t>UPS 2</w:t>
      </w:r>
      <w:r w:rsidR="00D64CAC" w:rsidRPr="00D64CAC">
        <w:rPr>
          <w:vertAlign w:val="superscript"/>
        </w:rPr>
        <w:t>nd</w:t>
      </w:r>
      <w:r w:rsidR="00D64CAC">
        <w:t xml:space="preserve"> </w:t>
      </w:r>
      <w:r w:rsidRPr="0062240F">
        <w:t xml:space="preserve">day </w:t>
      </w:r>
      <w:r w:rsidR="00D916A3" w:rsidRPr="0062240F">
        <w:t>(No deliveries to P.O. boxes)</w:t>
      </w:r>
    </w:p>
    <w:p w14:paraId="11031A0D" w14:textId="6A27BC2A" w:rsidR="008F4F41" w:rsidRPr="0062240F" w:rsidRDefault="00560D0C" w:rsidP="00F5246C">
      <w:pPr>
        <w:numPr>
          <w:ilvl w:val="0"/>
          <w:numId w:val="32"/>
        </w:numPr>
      </w:pPr>
      <w:r w:rsidRPr="00430316">
        <w:t xml:space="preserve">2nd day shipping applies to the shipping and </w:t>
      </w:r>
      <w:r w:rsidR="0032285F">
        <w:rPr>
          <w:b/>
          <w:bCs/>
        </w:rPr>
        <w:t>not</w:t>
      </w:r>
      <w:r w:rsidRPr="00430316">
        <w:t xml:space="preserve"> the processing of the order</w:t>
      </w:r>
      <w:r w:rsidR="00767224" w:rsidRPr="00430316">
        <w:t>, continue to quot</w:t>
      </w:r>
      <w:r w:rsidR="00767224" w:rsidRPr="0062240F">
        <w:t xml:space="preserve">e 1-2 </w:t>
      </w:r>
      <w:r w:rsidR="004D6ED4" w:rsidRPr="0062240F">
        <w:t xml:space="preserve">business </w:t>
      </w:r>
      <w:r w:rsidR="00767224" w:rsidRPr="0062240F">
        <w:t xml:space="preserve">days processing for refills and 4-5 </w:t>
      </w:r>
      <w:r w:rsidR="004D6ED4" w:rsidRPr="0062240F">
        <w:t xml:space="preserve">business days </w:t>
      </w:r>
      <w:r w:rsidR="00767224" w:rsidRPr="0062240F">
        <w:t>for new prescriptions</w:t>
      </w:r>
      <w:r w:rsidR="00926FB2" w:rsidRPr="0062240F">
        <w:t xml:space="preserve">  </w:t>
      </w:r>
      <w:r w:rsidR="00E46A7A" w:rsidRPr="0062240F">
        <w:rPr>
          <w:noProof/>
        </w:rPr>
        <w:t xml:space="preserve"> </w:t>
      </w:r>
      <w:r w:rsidR="008F4F41" w:rsidRPr="0062240F">
        <w:br/>
      </w:r>
    </w:p>
    <w:p w14:paraId="04CE4390" w14:textId="3AF0AEE6" w:rsidR="00BC5EE2" w:rsidRPr="006A727A" w:rsidRDefault="008E3517" w:rsidP="006A727A">
      <w:pPr>
        <w:rPr>
          <w:b/>
          <w:bCs/>
        </w:rPr>
      </w:pPr>
      <w:r w:rsidRPr="006A727A">
        <w:rPr>
          <w:b/>
          <w:bCs/>
        </w:rPr>
        <w:t>To upgrade shipping for an open order:</w:t>
      </w:r>
    </w:p>
    <w:p w14:paraId="19F42205" w14:textId="116A99F0" w:rsidR="00BC5EE2" w:rsidRPr="00A374A0" w:rsidRDefault="008E3517" w:rsidP="00F5246C">
      <w:pPr>
        <w:numPr>
          <w:ilvl w:val="0"/>
          <w:numId w:val="33"/>
        </w:numPr>
      </w:pPr>
      <w:r w:rsidRPr="00356EE5">
        <w:t xml:space="preserve">Access the </w:t>
      </w:r>
      <w:r w:rsidRPr="00356EE5">
        <w:rPr>
          <w:b/>
        </w:rPr>
        <w:t xml:space="preserve">Order Status </w:t>
      </w:r>
      <w:r w:rsidRPr="00356EE5">
        <w:t>screen for the order in question and select the type of shipping from the Shipping Method drop-down box.</w:t>
      </w:r>
      <w:r w:rsidR="00FB77C5">
        <w:t xml:space="preserve"> </w:t>
      </w:r>
      <w:r w:rsidR="00C77BBD">
        <w:t xml:space="preserve">Click </w:t>
      </w:r>
      <w:r w:rsidR="00C77BBD" w:rsidRPr="00824E36">
        <w:rPr>
          <w:b/>
        </w:rPr>
        <w:t>Update</w:t>
      </w:r>
      <w:r w:rsidR="00C77BBD">
        <w:t xml:space="preserve"> button to submit change in shipping method.</w:t>
      </w:r>
      <w:r w:rsidR="00926FB2">
        <w:t xml:space="preserve">  </w:t>
      </w:r>
      <w:r w:rsidR="00E46A7A">
        <w:rPr>
          <w:noProof/>
        </w:rPr>
        <w:t xml:space="preserve"> </w:t>
      </w:r>
    </w:p>
    <w:p w14:paraId="2FBAF48A" w14:textId="42ED066D" w:rsidR="00BC5EE2" w:rsidRDefault="008E3517" w:rsidP="006A727A">
      <w:pPr>
        <w:ind w:left="720"/>
        <w:rPr>
          <w:bCs/>
        </w:rPr>
      </w:pPr>
      <w:r w:rsidRPr="00356EE5">
        <w:rPr>
          <w:b/>
        </w:rPr>
        <w:t>Note:</w:t>
      </w:r>
      <w:r w:rsidRPr="00356EE5">
        <w:t xml:space="preserve"> </w:t>
      </w:r>
      <w:r w:rsidR="00356EE5">
        <w:t xml:space="preserve"> </w:t>
      </w:r>
      <w:r w:rsidRPr="00356EE5">
        <w:t>The order must be prior to Label Print status.</w:t>
      </w:r>
      <w:r w:rsidR="00AF40DC">
        <w:t xml:space="preserve"> </w:t>
      </w:r>
      <w:r w:rsidR="00FB77C5">
        <w:t xml:space="preserve"> </w:t>
      </w:r>
      <w:r w:rsidR="00AF40DC">
        <w:t xml:space="preserve">Refer to </w:t>
      </w:r>
      <w:hyperlink r:id="rId20" w:anchor="!/view?docid=97e4d878-f5fe-4901-8e76-4439f248ed76" w:history="1">
        <w:r w:rsidR="00151493">
          <w:rPr>
            <w:rStyle w:val="Hyperlink"/>
            <w:bCs/>
          </w:rPr>
          <w:t>Expediting Mail Order Processing Time and/or Upgrading Order Shipping (118121)</w:t>
        </w:r>
      </w:hyperlink>
      <w:r w:rsidR="00AF40DC">
        <w:rPr>
          <w:bCs/>
        </w:rPr>
        <w:t xml:space="preserve">. </w:t>
      </w:r>
    </w:p>
    <w:p w14:paraId="78A757FD" w14:textId="77777777" w:rsidR="00A374A0" w:rsidRPr="001557D4" w:rsidRDefault="00A374A0" w:rsidP="00FB77C5">
      <w:pPr>
        <w:pStyle w:val="NormalWeb"/>
        <w:spacing w:before="120" w:beforeAutospacing="0" w:after="120" w:afterAutospacing="0"/>
        <w:ind w:left="540"/>
        <w:textAlignment w:val="top"/>
        <w:rPr>
          <w:noProof/>
        </w:rPr>
      </w:pPr>
    </w:p>
    <w:p w14:paraId="212F7E73" w14:textId="0EF75C9A" w:rsidR="00A402F1" w:rsidRPr="001557D4" w:rsidRDefault="00926FB2" w:rsidP="00BC5EE2">
      <w:pPr>
        <w:pStyle w:val="BodyTextIndent2"/>
        <w:spacing w:after="0" w:line="240" w:lineRule="auto"/>
        <w:ind w:left="0"/>
        <w:jc w:val="right"/>
        <w:rPr>
          <w:noProof/>
        </w:rPr>
      </w:pPr>
      <w:hyperlink w:anchor="_top" w:history="1">
        <w:r w:rsidRPr="002235B9">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F4F41" w:rsidRPr="002224A1" w14:paraId="0A27491A" w14:textId="77777777" w:rsidTr="00BC0E41">
        <w:tc>
          <w:tcPr>
            <w:tcW w:w="5000" w:type="pct"/>
            <w:shd w:val="clear" w:color="auto" w:fill="C0C0C0"/>
          </w:tcPr>
          <w:p w14:paraId="3612CBF5" w14:textId="6530E18A" w:rsidR="008F4F41" w:rsidRPr="002224A1" w:rsidRDefault="00BC0E41" w:rsidP="0062240F">
            <w:pPr>
              <w:pStyle w:val="Heading2"/>
              <w:spacing w:before="120" w:after="120"/>
              <w:rPr>
                <w:i/>
                <w:iCs w:val="0"/>
              </w:rPr>
            </w:pPr>
            <w:bookmarkStart w:id="44" w:name="_1st_Class"/>
            <w:bookmarkEnd w:id="44"/>
            <w:r>
              <w:rPr>
                <w:iCs w:val="0"/>
              </w:rPr>
              <w:t xml:space="preserve"> </w:t>
            </w:r>
            <w:bookmarkStart w:id="45" w:name="_Toc159488154"/>
            <w:r w:rsidR="008F4F41" w:rsidRPr="002224A1">
              <w:rPr>
                <w:iCs w:val="0"/>
              </w:rPr>
              <w:t>1</w:t>
            </w:r>
            <w:r w:rsidR="008F4F41" w:rsidRPr="002224A1">
              <w:rPr>
                <w:iCs w:val="0"/>
                <w:vertAlign w:val="superscript"/>
              </w:rPr>
              <w:t>st</w:t>
            </w:r>
            <w:r w:rsidR="008F4F41" w:rsidRPr="002224A1">
              <w:rPr>
                <w:iCs w:val="0"/>
              </w:rPr>
              <w:t xml:space="preserve"> Class</w:t>
            </w:r>
            <w:bookmarkEnd w:id="45"/>
          </w:p>
        </w:tc>
      </w:tr>
    </w:tbl>
    <w:p w14:paraId="288F62E3" w14:textId="77777777" w:rsidR="0051524B" w:rsidRDefault="0051524B" w:rsidP="00BC5EE2">
      <w:pPr>
        <w:pStyle w:val="NormalWeb"/>
        <w:spacing w:before="0" w:beforeAutospacing="0" w:after="0" w:afterAutospacing="0"/>
        <w:textAlignment w:val="top"/>
      </w:pPr>
    </w:p>
    <w:p w14:paraId="3213C1F0" w14:textId="6BF4C786" w:rsidR="00BC5EE2" w:rsidRPr="00BD635D" w:rsidRDefault="00CB23CF" w:rsidP="00CB23CF">
      <w:r>
        <w:rPr>
          <w:b/>
          <w:bCs/>
          <w:noProof/>
        </w:rPr>
        <w:drawing>
          <wp:inline distT="0" distB="0" distL="0" distR="0" wp14:anchorId="1889AC94" wp14:editId="51807984">
            <wp:extent cx="238095" cy="209524"/>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bCs/>
        </w:rPr>
        <w:t xml:space="preserve"> </w:t>
      </w:r>
      <w:r w:rsidR="00383B7E">
        <w:rPr>
          <w:b/>
          <w:bCs/>
        </w:rPr>
        <w:t xml:space="preserve"> </w:t>
      </w:r>
      <w:r w:rsidR="008F4F41" w:rsidRPr="00FE3577">
        <w:rPr>
          <w:b/>
          <w:bCs/>
        </w:rPr>
        <w:t>DO NOT</w:t>
      </w:r>
      <w:r w:rsidR="008F4F41" w:rsidRPr="00A374A0">
        <w:t xml:space="preserve"> choose this option. </w:t>
      </w:r>
      <w:r w:rsidR="00FB77C5" w:rsidRPr="00A374A0">
        <w:t xml:space="preserve"> </w:t>
      </w:r>
      <w:r w:rsidR="008F4F41" w:rsidRPr="00A374A0">
        <w:t xml:space="preserve">This is a subset of Best Method and will </w:t>
      </w:r>
      <w:r w:rsidR="00FB77C5" w:rsidRPr="00A374A0">
        <w:rPr>
          <w:b/>
          <w:bCs/>
        </w:rPr>
        <w:t>not</w:t>
      </w:r>
      <w:r w:rsidR="008F4F41" w:rsidRPr="00A374A0">
        <w:t xml:space="preserve"> ship if the order weighs over </w:t>
      </w:r>
      <w:r w:rsidR="00CF11FB" w:rsidRPr="00A374A0">
        <w:t xml:space="preserve">15.99 </w:t>
      </w:r>
      <w:r w:rsidR="008F4F41" w:rsidRPr="00A374A0">
        <w:t>oz.</w:t>
      </w:r>
    </w:p>
    <w:p w14:paraId="4B3FFA65" w14:textId="130B3E9C" w:rsidR="00A402F1" w:rsidRPr="001557D4" w:rsidRDefault="00926FB2" w:rsidP="00BC5EE2">
      <w:pPr>
        <w:pStyle w:val="BodyTextIndent2"/>
        <w:spacing w:after="0" w:line="240" w:lineRule="auto"/>
        <w:ind w:left="0"/>
        <w:jc w:val="right"/>
        <w:rPr>
          <w:noProof/>
        </w:rPr>
      </w:pPr>
      <w:hyperlink w:anchor="_top" w:history="1">
        <w:r w:rsidRPr="002235B9">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624BD" w:rsidRPr="00806F60" w14:paraId="714A970B" w14:textId="77777777" w:rsidTr="00166F31">
        <w:tc>
          <w:tcPr>
            <w:tcW w:w="5000" w:type="pct"/>
            <w:shd w:val="clear" w:color="auto" w:fill="C0C0C0"/>
          </w:tcPr>
          <w:p w14:paraId="7075C66F" w14:textId="7098186E" w:rsidR="009624BD" w:rsidRPr="00806F60" w:rsidRDefault="00806F60" w:rsidP="0062240F">
            <w:pPr>
              <w:pStyle w:val="Heading2"/>
              <w:tabs>
                <w:tab w:val="left" w:pos="11985"/>
              </w:tabs>
              <w:spacing w:before="120" w:after="120"/>
              <w:rPr>
                <w:i/>
                <w:iCs w:val="0"/>
              </w:rPr>
            </w:pPr>
            <w:bookmarkStart w:id="46" w:name="_Shipping_of_Insulin"/>
            <w:bookmarkStart w:id="47" w:name="_Toc159488155"/>
            <w:bookmarkEnd w:id="46"/>
            <w:r w:rsidRPr="00806F60">
              <w:rPr>
                <w:iCs w:val="0"/>
              </w:rPr>
              <w:t xml:space="preserve">Shipping of </w:t>
            </w:r>
            <w:r w:rsidR="000B13AE">
              <w:rPr>
                <w:iCs w:val="0"/>
              </w:rPr>
              <w:t xml:space="preserve">Refrigerated </w:t>
            </w:r>
            <w:r w:rsidR="00253780">
              <w:rPr>
                <w:iCs w:val="0"/>
              </w:rPr>
              <w:t>M</w:t>
            </w:r>
            <w:r w:rsidR="000B13AE">
              <w:rPr>
                <w:iCs w:val="0"/>
              </w:rPr>
              <w:t>edications</w:t>
            </w:r>
            <w:bookmarkEnd w:id="47"/>
            <w:r w:rsidR="004051E6">
              <w:rPr>
                <w:iCs w:val="0"/>
              </w:rPr>
              <w:t xml:space="preserve"> </w:t>
            </w:r>
            <w:r w:rsidR="00053827">
              <w:rPr>
                <w:noProof/>
              </w:rPr>
              <w:t xml:space="preserve"> </w:t>
            </w:r>
          </w:p>
        </w:tc>
      </w:tr>
    </w:tbl>
    <w:p w14:paraId="47C06E2C" w14:textId="105EBFFC" w:rsidR="00040A05" w:rsidRDefault="00CF11FB" w:rsidP="00FB77C5">
      <w:r w:rsidRPr="00356EE5">
        <w:t xml:space="preserve">Insulin will ship via the </w:t>
      </w:r>
      <w:r w:rsidR="000131C9">
        <w:t>“</w:t>
      </w:r>
      <w:r w:rsidRPr="00356EE5">
        <w:t>cold-pack</w:t>
      </w:r>
      <w:r w:rsidR="000131C9">
        <w:t>”</w:t>
      </w:r>
      <w:r w:rsidRPr="00356EE5">
        <w:t xml:space="preserve"> process</w:t>
      </w:r>
      <w:r w:rsidR="004E7056" w:rsidRPr="00356EE5">
        <w:t xml:space="preserve">. </w:t>
      </w:r>
    </w:p>
    <w:p w14:paraId="7D026FA8" w14:textId="77777777" w:rsidR="00BC5EE2" w:rsidRPr="00356EE5" w:rsidRDefault="00BC5EE2" w:rsidP="00FB77C5"/>
    <w:p w14:paraId="5943C596" w14:textId="52AFE0DE" w:rsidR="00BC5EE2" w:rsidRPr="004146A5" w:rsidRDefault="00B07E1A" w:rsidP="004146A5">
      <w:pPr>
        <w:rPr>
          <w:b/>
          <w:bCs/>
        </w:rPr>
      </w:pPr>
      <w:r w:rsidRPr="004146A5">
        <w:rPr>
          <w:b/>
          <w:bCs/>
        </w:rPr>
        <w:t>Note</w:t>
      </w:r>
      <w:r w:rsidR="0063332F" w:rsidRPr="004146A5">
        <w:rPr>
          <w:b/>
          <w:bCs/>
        </w:rPr>
        <w:t>s</w:t>
      </w:r>
      <w:r w:rsidRPr="004146A5">
        <w:rPr>
          <w:b/>
          <w:bCs/>
        </w:rPr>
        <w:t>:</w:t>
      </w:r>
    </w:p>
    <w:p w14:paraId="3342FB3D" w14:textId="21CF4BD9" w:rsidR="00BC5EE2" w:rsidRPr="00DB347C" w:rsidRDefault="0051524B" w:rsidP="00F5246C">
      <w:pPr>
        <w:numPr>
          <w:ilvl w:val="0"/>
          <w:numId w:val="33"/>
        </w:numPr>
        <w:rPr>
          <w:rFonts w:cs="Arial"/>
          <w:color w:val="000000"/>
        </w:rPr>
      </w:pPr>
      <w:r>
        <w:rPr>
          <w:b/>
          <w:bCs/>
        </w:rPr>
        <w:t>Shipping</w:t>
      </w:r>
      <w:r w:rsidR="00CB23CF">
        <w:rPr>
          <w:b/>
          <w:bCs/>
        </w:rPr>
        <w:t>:</w:t>
      </w:r>
      <w:r>
        <w:t xml:space="preserve">  For specific cold pack information, refer to </w:t>
      </w:r>
      <w:hyperlink r:id="rId21" w:anchor="!/view?docid=42b8115d-45ff-4172-9bc4-f3e0a26bde02" w:history="1">
        <w:r w:rsidR="00EB15E1">
          <w:rPr>
            <w:rStyle w:val="Hyperlink"/>
          </w:rPr>
          <w:t>Advanced Cold Chain - TTxThermal Bags (068152)</w:t>
        </w:r>
      </w:hyperlink>
      <w:r>
        <w:t xml:space="preserve">. </w:t>
      </w:r>
      <w:r w:rsidR="00FB77C5">
        <w:t xml:space="preserve"> </w:t>
      </w:r>
      <w:r w:rsidR="00B76F8A">
        <w:rPr>
          <w:rFonts w:cs="Arial"/>
          <w:color w:val="000000"/>
        </w:rPr>
        <w:br/>
      </w:r>
      <w:r w:rsidR="00CB23CF">
        <w:rPr>
          <w:noProof/>
        </w:rPr>
        <w:drawing>
          <wp:inline distT="0" distB="0" distL="0" distR="0" wp14:anchorId="28C1B6D3" wp14:editId="4BA11695">
            <wp:extent cx="238158" cy="209579"/>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2">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383B7E">
        <w:t xml:space="preserve"> </w:t>
      </w:r>
      <w:r>
        <w:t xml:space="preserve">Our automated shipping process will check the National Weather Service forecast for your area for the time period that we expect your order to be delivered. Based on the temperature range during that time period, we will determine the best shipping method to use to protect insulin orders.  </w:t>
      </w:r>
    </w:p>
    <w:p w14:paraId="0896C3BE" w14:textId="68DEFA73" w:rsidR="00CF11FB" w:rsidRDefault="009A2D2D" w:rsidP="00F5246C">
      <w:pPr>
        <w:numPr>
          <w:ilvl w:val="0"/>
          <w:numId w:val="33"/>
        </w:numPr>
        <w:rPr>
          <w:noProof/>
        </w:rPr>
      </w:pPr>
      <w:r w:rsidRPr="00FB77C5">
        <w:t>Order can be shipped either UPS Next OR 2</w:t>
      </w:r>
      <w:r w:rsidR="00D64CAC" w:rsidRPr="00D64CAC">
        <w:rPr>
          <w:vertAlign w:val="superscript"/>
        </w:rPr>
        <w:t>nd</w:t>
      </w:r>
      <w:r w:rsidR="00D64CAC">
        <w:t xml:space="preserve"> </w:t>
      </w:r>
      <w:r w:rsidRPr="00FB77C5">
        <w:t>Day shipping.</w:t>
      </w:r>
      <w:r w:rsidR="009F14B4" w:rsidRPr="00356EE5">
        <w:rPr>
          <w:noProof/>
        </w:rPr>
        <w:t xml:space="preserve"> </w:t>
      </w:r>
      <w:r w:rsidR="00C2541A" w:rsidRPr="00356EE5">
        <w:rPr>
          <w:noProof/>
        </w:rPr>
        <w:t xml:space="preserve"> </w:t>
      </w:r>
      <w:r w:rsidR="00FB77C5">
        <w:rPr>
          <w:noProof/>
        </w:rPr>
        <w:t xml:space="preserve"> </w:t>
      </w:r>
      <w:r w:rsidRPr="00FB77C5">
        <w:t xml:space="preserve">For specific cold pack information, </w:t>
      </w:r>
      <w:r w:rsidR="00F703F6" w:rsidRPr="00FB77C5">
        <w:t xml:space="preserve">refer to </w:t>
      </w:r>
      <w:hyperlink r:id="rId23" w:anchor="!/view?docid=42b8115d-45ff-4172-9bc4-f3e0a26bde02" w:history="1">
        <w:r w:rsidR="00F961EB">
          <w:rPr>
            <w:rStyle w:val="Hyperlink"/>
          </w:rPr>
          <w:t>Advanced Cold Chain - TTxThermal Bags (068152)</w:t>
        </w:r>
      </w:hyperlink>
      <w:r w:rsidR="000F251E" w:rsidRPr="00FB77C5">
        <w:t>.</w:t>
      </w:r>
      <w:r w:rsidR="00F703F6" w:rsidRPr="00FB77C5">
        <w:t xml:space="preserve"> </w:t>
      </w:r>
      <w:r w:rsidRPr="00FB77C5">
        <w:t xml:space="preserve">  </w:t>
      </w:r>
      <w:r w:rsidR="00F703F6" w:rsidRPr="00FB77C5">
        <w:t xml:space="preserve"> </w:t>
      </w:r>
      <w:r w:rsidR="00C2541A">
        <w:rPr>
          <w:noProof/>
        </w:rPr>
        <w:t xml:space="preserve"> </w:t>
      </w:r>
    </w:p>
    <w:p w14:paraId="6F30B634" w14:textId="77777777" w:rsidR="00EE1C0B" w:rsidRPr="00041BA5" w:rsidRDefault="00EE1C0B" w:rsidP="00EE1C0B">
      <w:pPr>
        <w:pStyle w:val="NormalWeb"/>
        <w:spacing w:before="0" w:beforeAutospacing="0" w:after="0" w:afterAutospacing="0"/>
        <w:textAlignment w:val="top"/>
        <w:rPr>
          <w:rFonts w:cs="Arial"/>
          <w:color w:val="000000"/>
        </w:rPr>
      </w:pPr>
    </w:p>
    <w:p w14:paraId="1F18757E" w14:textId="7813CCA9" w:rsidR="00A402F1" w:rsidRDefault="00926FB2" w:rsidP="00BC5EE2">
      <w:pPr>
        <w:pStyle w:val="BodyTextIndent2"/>
        <w:spacing w:after="0" w:line="240" w:lineRule="auto"/>
        <w:ind w:left="0"/>
        <w:jc w:val="right"/>
        <w:rPr>
          <w:noProof/>
        </w:rPr>
      </w:pPr>
      <w:hyperlink w:anchor="_top" w:history="1">
        <w:r w:rsidRPr="002235B9">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05F1B" w:rsidRPr="002224A1" w14:paraId="2CFCEB41" w14:textId="77777777" w:rsidTr="00711C13">
        <w:tc>
          <w:tcPr>
            <w:tcW w:w="5000" w:type="pct"/>
            <w:shd w:val="clear" w:color="auto" w:fill="C0C0C0"/>
          </w:tcPr>
          <w:p w14:paraId="14C6E2F1" w14:textId="4B361296" w:rsidR="00205F1B" w:rsidRPr="002224A1" w:rsidRDefault="00205F1B" w:rsidP="0062240F">
            <w:pPr>
              <w:pStyle w:val="Heading2"/>
              <w:spacing w:before="120" w:after="120"/>
              <w:rPr>
                <w:i/>
                <w:iCs w:val="0"/>
              </w:rPr>
            </w:pPr>
            <w:bookmarkStart w:id="48" w:name="SpecifiedCarrier"/>
            <w:bookmarkStart w:id="49" w:name="_Toc159488156"/>
            <w:bookmarkEnd w:id="48"/>
            <w:r>
              <w:rPr>
                <w:iCs w:val="0"/>
              </w:rPr>
              <w:t>Specified Carrier</w:t>
            </w:r>
            <w:bookmarkEnd w:id="49"/>
          </w:p>
        </w:tc>
      </w:tr>
    </w:tbl>
    <w:p w14:paraId="31C67096" w14:textId="10A4C4A0" w:rsidR="00EE3527" w:rsidRDefault="00205F1B" w:rsidP="00B76F8A">
      <w:r w:rsidRPr="00205F1B">
        <w:t xml:space="preserve">The member can request </w:t>
      </w:r>
      <w:r>
        <w:t xml:space="preserve">to have all orders delivered by one of two carriers, </w:t>
      </w:r>
      <w:r w:rsidR="00E46D51" w:rsidRPr="00205F1B">
        <w:t>USPS,</w:t>
      </w:r>
      <w:r w:rsidRPr="00205F1B">
        <w:t xml:space="preserve"> or UPS</w:t>
      </w:r>
      <w:r>
        <w:t xml:space="preserve">. </w:t>
      </w:r>
    </w:p>
    <w:p w14:paraId="1B4105A3" w14:textId="67411ABA" w:rsidR="00B60D6D" w:rsidRDefault="00066525" w:rsidP="00B76F8A">
      <w:r w:rsidRPr="00C13F80">
        <w:rPr>
          <w:b/>
          <w:bCs/>
        </w:rPr>
        <w:t>N</w:t>
      </w:r>
      <w:r w:rsidR="00C13F80" w:rsidRPr="00C13F80">
        <w:rPr>
          <w:b/>
          <w:bCs/>
        </w:rPr>
        <w:t>ote</w:t>
      </w:r>
      <w:r w:rsidRPr="00C13F80">
        <w:rPr>
          <w:b/>
          <w:bCs/>
        </w:rPr>
        <w:t>:</w:t>
      </w:r>
      <w:r w:rsidR="00C13F80">
        <w:t xml:space="preserve"> </w:t>
      </w:r>
      <w:r>
        <w:t xml:space="preserve"> When requesting</w:t>
      </w:r>
      <w:r w:rsidR="001343C6">
        <w:t xml:space="preserve"> specifically to have all orders shipped by USPS and UPS, these are shipped </w:t>
      </w:r>
      <w:r w:rsidR="00D610CC">
        <w:t xml:space="preserve">as </w:t>
      </w:r>
      <w:r w:rsidR="00B27B9C">
        <w:t xml:space="preserve">Standard </w:t>
      </w:r>
      <w:r w:rsidR="00D610CC">
        <w:t>delivery</w:t>
      </w:r>
      <w:r w:rsidR="001343C6">
        <w:t>, which do</w:t>
      </w:r>
      <w:r w:rsidR="00D610CC">
        <w:t>es</w:t>
      </w:r>
      <w:r w:rsidR="001343C6">
        <w:t xml:space="preserve"> not have an additional </w:t>
      </w:r>
      <w:r w:rsidR="00862397">
        <w:t>cost</w:t>
      </w:r>
      <w:r w:rsidR="00D610CC">
        <w:t>.</w:t>
      </w:r>
    </w:p>
    <w:p w14:paraId="1B5E2608" w14:textId="77777777" w:rsidR="00DB347C" w:rsidRDefault="00DB347C" w:rsidP="00FB77C5">
      <w:pPr>
        <w:rPr>
          <w:color w:val="000000"/>
        </w:rPr>
      </w:pPr>
    </w:p>
    <w:p w14:paraId="37C3EE02" w14:textId="29685D9E" w:rsidR="00B72C6D" w:rsidRDefault="00EE3527" w:rsidP="00FB77C5">
      <w:pPr>
        <w:rPr>
          <w:color w:val="000000"/>
        </w:rPr>
      </w:pPr>
      <w:r>
        <w:rPr>
          <w:noProof/>
          <w:color w:val="000000"/>
        </w:rPr>
        <w:drawing>
          <wp:inline distT="0" distB="0" distL="0" distR="0" wp14:anchorId="676CF11C" wp14:editId="29EEC0B4">
            <wp:extent cx="238095" cy="20952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color w:val="000000"/>
        </w:rPr>
        <w:t xml:space="preserve"> </w:t>
      </w:r>
      <w:r w:rsidR="00383B7E">
        <w:rPr>
          <w:color w:val="000000"/>
        </w:rPr>
        <w:t xml:space="preserve"> </w:t>
      </w:r>
      <w:r w:rsidR="00607A6C">
        <w:rPr>
          <w:color w:val="000000"/>
        </w:rPr>
        <w:t xml:space="preserve">Members must be informed that request does </w:t>
      </w:r>
      <w:r w:rsidR="0051524B">
        <w:rPr>
          <w:b/>
          <w:bCs/>
          <w:color w:val="000000"/>
        </w:rPr>
        <w:t>n</w:t>
      </w:r>
      <w:r w:rsidR="0051524B" w:rsidRPr="003C2059">
        <w:rPr>
          <w:b/>
          <w:bCs/>
          <w:color w:val="000000"/>
        </w:rPr>
        <w:t>ot</w:t>
      </w:r>
      <w:r w:rsidR="0051524B">
        <w:rPr>
          <w:color w:val="000000"/>
        </w:rPr>
        <w:t xml:space="preserve"> </w:t>
      </w:r>
      <w:r w:rsidR="00607A6C">
        <w:rPr>
          <w:color w:val="000000"/>
        </w:rPr>
        <w:t xml:space="preserve">guarantee all orders will be shipped via the specified carrier; however, the pharmacy will do their best to accommodate. </w:t>
      </w:r>
    </w:p>
    <w:p w14:paraId="60C675A1" w14:textId="77777777" w:rsidR="00B72C6D" w:rsidRDefault="00B72C6D" w:rsidP="00FB77C5">
      <w:pPr>
        <w:rPr>
          <w:color w:val="000000"/>
        </w:rPr>
      </w:pPr>
    </w:p>
    <w:p w14:paraId="1B805D25" w14:textId="6A1B9E87" w:rsidR="00607A6C" w:rsidRDefault="00607A6C" w:rsidP="00FB77C5">
      <w:pPr>
        <w:rPr>
          <w:color w:val="000000"/>
        </w:rPr>
      </w:pPr>
      <w:r>
        <w:rPr>
          <w:color w:val="000000"/>
        </w:rPr>
        <w:t xml:space="preserve">A specified carrier </w:t>
      </w:r>
      <w:r w:rsidR="00D05373" w:rsidRPr="00D05373">
        <w:rPr>
          <w:b/>
          <w:bCs/>
          <w:color w:val="000000"/>
        </w:rPr>
        <w:t>only</w:t>
      </w:r>
      <w:r>
        <w:rPr>
          <w:color w:val="000000"/>
        </w:rPr>
        <w:t xml:space="preserve"> determines the preferred carrier, and not the level of service. </w:t>
      </w:r>
      <w:r w:rsidR="00FB77C5">
        <w:rPr>
          <w:color w:val="000000"/>
        </w:rPr>
        <w:t xml:space="preserve"> </w:t>
      </w:r>
      <w:r>
        <w:rPr>
          <w:color w:val="000000"/>
        </w:rPr>
        <w:t xml:space="preserve">Requests for </w:t>
      </w:r>
      <w:hyperlink r:id="rId25" w:anchor="!/view?docid=97e4d878-f5fe-4901-8e76-4439f248ed76" w:history="1">
        <w:r w:rsidR="00E13099">
          <w:rPr>
            <w:rStyle w:val="Hyperlink"/>
          </w:rPr>
          <w:t>expedited shipping (118121)</w:t>
        </w:r>
      </w:hyperlink>
      <w:r>
        <w:rPr>
          <w:color w:val="000000"/>
        </w:rPr>
        <w:t xml:space="preserve"> will still incur charges as appropriate</w:t>
      </w:r>
      <w:r w:rsidR="00B72C6D">
        <w:rPr>
          <w:color w:val="000000"/>
        </w:rPr>
        <w:t>.</w:t>
      </w:r>
    </w:p>
    <w:p w14:paraId="69C66261" w14:textId="77777777" w:rsidR="00607A6C" w:rsidRDefault="00607A6C" w:rsidP="00FB77C5">
      <w:pPr>
        <w:rPr>
          <w:color w:val="000000"/>
        </w:rPr>
      </w:pPr>
    </w:p>
    <w:p w14:paraId="3CFF5AA7" w14:textId="1BAE3E6A" w:rsidR="00205F1B" w:rsidRPr="00205F1B" w:rsidRDefault="00607A6C" w:rsidP="00FB77C5">
      <w:pPr>
        <w:rPr>
          <w:color w:val="000000"/>
        </w:rPr>
      </w:pPr>
      <w:r>
        <w:rPr>
          <w:color w:val="000000"/>
        </w:rPr>
        <w:t>If the member is agreeable to the request, set the shipping method in the Maintain Patient Profile Section</w:t>
      </w:r>
      <w:r w:rsidR="00B72C6D">
        <w:rPr>
          <w:color w:val="000000"/>
        </w:rPr>
        <w:t xml:space="preserve"> of PeopleSafe</w:t>
      </w:r>
      <w:r>
        <w:rPr>
          <w:color w:val="000000"/>
        </w:rPr>
        <w:t>.</w:t>
      </w:r>
      <w:r w:rsidR="00DB347C">
        <w:rPr>
          <w:color w:val="000000"/>
        </w:rPr>
        <w:t xml:space="preserve"> </w:t>
      </w:r>
      <w:r>
        <w:rPr>
          <w:color w:val="000000"/>
        </w:rPr>
        <w:t xml:space="preserve"> </w:t>
      </w:r>
      <w:r w:rsidRPr="00DB347C">
        <w:rPr>
          <w:color w:val="000000"/>
        </w:rPr>
        <w:t>Select</w:t>
      </w:r>
      <w:r w:rsidR="00B72C6D" w:rsidRPr="00DB347C">
        <w:rPr>
          <w:color w:val="000000"/>
        </w:rPr>
        <w:t xml:space="preserve"> either </w:t>
      </w:r>
      <w:r w:rsidRPr="00DB347C">
        <w:rPr>
          <w:color w:val="000000"/>
        </w:rPr>
        <w:t xml:space="preserve">UPS </w:t>
      </w:r>
      <w:r w:rsidR="00B72C6D" w:rsidRPr="00DB347C">
        <w:rPr>
          <w:color w:val="000000"/>
        </w:rPr>
        <w:t>or</w:t>
      </w:r>
      <w:r w:rsidRPr="00DB347C">
        <w:rPr>
          <w:color w:val="000000"/>
        </w:rPr>
        <w:t xml:space="preserve"> 1</w:t>
      </w:r>
      <w:r w:rsidR="00D64CAC">
        <w:rPr>
          <w:color w:val="000000"/>
          <w:vertAlign w:val="superscript"/>
        </w:rPr>
        <w:t>st</w:t>
      </w:r>
      <w:r w:rsidRPr="00DB347C">
        <w:rPr>
          <w:color w:val="000000"/>
        </w:rPr>
        <w:t xml:space="preserve"> Class</w:t>
      </w:r>
      <w:r w:rsidR="00B72C6D" w:rsidRPr="00DB347C">
        <w:rPr>
          <w:color w:val="000000"/>
        </w:rPr>
        <w:t xml:space="preserve">. </w:t>
      </w:r>
      <w:r w:rsidR="00B52AF2">
        <w:rPr>
          <w:color w:val="000000"/>
        </w:rPr>
        <w:t xml:space="preserve"> </w:t>
      </w:r>
      <w:r w:rsidR="00B72C6D" w:rsidRPr="00DB347C">
        <w:rPr>
          <w:color w:val="000000"/>
        </w:rPr>
        <w:t>1</w:t>
      </w:r>
      <w:r w:rsidR="00D64CAC" w:rsidRPr="00D64CAC">
        <w:rPr>
          <w:color w:val="000000"/>
          <w:vertAlign w:val="superscript"/>
        </w:rPr>
        <w:t>st</w:t>
      </w:r>
      <w:r w:rsidR="00D64CAC">
        <w:rPr>
          <w:color w:val="000000"/>
        </w:rPr>
        <w:t xml:space="preserve"> </w:t>
      </w:r>
      <w:r w:rsidR="00B72C6D" w:rsidRPr="00DB347C">
        <w:rPr>
          <w:color w:val="000000"/>
        </w:rPr>
        <w:t xml:space="preserve">Class is used to indicate the member </w:t>
      </w:r>
      <w:r w:rsidR="00EB390E" w:rsidRPr="00DB347C">
        <w:rPr>
          <w:color w:val="000000"/>
        </w:rPr>
        <w:t>want</w:t>
      </w:r>
      <w:r w:rsidR="00B52AF2">
        <w:rPr>
          <w:color w:val="000000"/>
        </w:rPr>
        <w:t>s</w:t>
      </w:r>
      <w:r w:rsidR="00EB390E" w:rsidRPr="00DB347C">
        <w:rPr>
          <w:color w:val="000000"/>
        </w:rPr>
        <w:t xml:space="preserve"> all orders shipped</w:t>
      </w:r>
      <w:r w:rsidR="00B72C6D" w:rsidRPr="00DB347C">
        <w:rPr>
          <w:color w:val="000000"/>
        </w:rPr>
        <w:t xml:space="preserve"> USPS, and it does not </w:t>
      </w:r>
      <w:r w:rsidR="00EB390E" w:rsidRPr="00DB347C">
        <w:rPr>
          <w:color w:val="000000"/>
        </w:rPr>
        <w:t>mean</w:t>
      </w:r>
      <w:r w:rsidR="00B72C6D" w:rsidRPr="00DB347C">
        <w:rPr>
          <w:color w:val="000000"/>
        </w:rPr>
        <w:t xml:space="preserve"> all orders will be shipped via 1</w:t>
      </w:r>
      <w:r w:rsidR="00D64CAC" w:rsidRPr="00D64CAC">
        <w:rPr>
          <w:color w:val="000000"/>
          <w:vertAlign w:val="superscript"/>
        </w:rPr>
        <w:t>st</w:t>
      </w:r>
      <w:r w:rsidR="00D64CAC">
        <w:rPr>
          <w:color w:val="000000"/>
        </w:rPr>
        <w:t xml:space="preserve"> </w:t>
      </w:r>
      <w:r w:rsidR="00B72C6D" w:rsidRPr="00DB347C">
        <w:rPr>
          <w:color w:val="000000"/>
        </w:rPr>
        <w:t>class mail.</w:t>
      </w:r>
      <w:r w:rsidR="00B72C6D">
        <w:rPr>
          <w:color w:val="000000"/>
        </w:rPr>
        <w:t xml:space="preserve"> </w:t>
      </w:r>
      <w:r w:rsidR="00661DFB">
        <w:rPr>
          <w:color w:val="000000"/>
        </w:rPr>
        <w:t xml:space="preserve"> </w:t>
      </w:r>
      <w:r w:rsidR="00DB347C">
        <w:rPr>
          <w:color w:val="000000"/>
        </w:rPr>
        <w:t>Refer to</w:t>
      </w:r>
      <w:r w:rsidR="00B72C6D">
        <w:rPr>
          <w:color w:val="000000"/>
        </w:rPr>
        <w:t xml:space="preserve"> </w:t>
      </w:r>
      <w:hyperlink w:anchor="_1st_Class" w:history="1">
        <w:r w:rsidR="00EE3527" w:rsidRPr="00EE3527">
          <w:rPr>
            <w:rStyle w:val="Hyperlink"/>
          </w:rPr>
          <w:t>1st Class</w:t>
        </w:r>
      </w:hyperlink>
      <w:r w:rsidR="00DB347C">
        <w:rPr>
          <w:color w:val="000000"/>
        </w:rPr>
        <w:t>.</w:t>
      </w:r>
    </w:p>
    <w:p w14:paraId="2B459774" w14:textId="77777777" w:rsidR="00205F1B" w:rsidRPr="00205F1B" w:rsidRDefault="00205F1B" w:rsidP="00FB77C5">
      <w:pPr>
        <w:rPr>
          <w:color w:val="000000"/>
        </w:rPr>
      </w:pPr>
    </w:p>
    <w:p w14:paraId="5EDD3D13" w14:textId="4A8FFA1A" w:rsidR="00607A6C" w:rsidRPr="00205F1B" w:rsidRDefault="00BC0E41" w:rsidP="00FB77C5">
      <w:pPr>
        <w:jc w:val="center"/>
        <w:rPr>
          <w:color w:val="000000"/>
        </w:rPr>
      </w:pPr>
      <w:r>
        <w:rPr>
          <w:noProof/>
        </w:rPr>
        <w:drawing>
          <wp:inline distT="0" distB="0" distL="0" distR="0" wp14:anchorId="7971E5C2" wp14:editId="21883778">
            <wp:extent cx="2812024" cy="2446232"/>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2024" cy="2446232"/>
                    </a:xfrm>
                    <a:prstGeom prst="rect">
                      <a:avLst/>
                    </a:prstGeom>
                  </pic:spPr>
                </pic:pic>
              </a:graphicData>
            </a:graphic>
          </wp:inline>
        </w:drawing>
      </w:r>
    </w:p>
    <w:p w14:paraId="46BEB4F4" w14:textId="6638462F" w:rsidR="00205F1B" w:rsidRDefault="00205F1B" w:rsidP="00EE1C0B"/>
    <w:p w14:paraId="1537B27B" w14:textId="2CF317B5" w:rsidR="00205F1B" w:rsidRPr="001557D4" w:rsidRDefault="00205F1B" w:rsidP="00EE1C0B">
      <w:pPr>
        <w:pStyle w:val="BodyTextIndent2"/>
        <w:spacing w:after="0" w:line="240" w:lineRule="auto"/>
        <w:ind w:left="0"/>
        <w:jc w:val="right"/>
        <w:rPr>
          <w:noProof/>
        </w:rPr>
      </w:pPr>
      <w:hyperlink w:anchor="_top" w:history="1">
        <w:r w:rsidRPr="002235B9">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F53D4" w:rsidRPr="002224A1" w14:paraId="6CA95FBC" w14:textId="77777777" w:rsidTr="009C0FA1">
        <w:tc>
          <w:tcPr>
            <w:tcW w:w="5000" w:type="pct"/>
            <w:shd w:val="clear" w:color="auto" w:fill="C0C0C0"/>
          </w:tcPr>
          <w:p w14:paraId="08602CF5" w14:textId="06176BF6" w:rsidR="00EF53D4" w:rsidRPr="002224A1" w:rsidRDefault="00EF53D4" w:rsidP="0062240F">
            <w:pPr>
              <w:pStyle w:val="Heading2"/>
              <w:spacing w:before="120" w:after="120"/>
              <w:rPr>
                <w:i/>
                <w:iCs w:val="0"/>
              </w:rPr>
            </w:pPr>
            <w:bookmarkStart w:id="50" w:name="_Toc159488157"/>
            <w:r w:rsidRPr="002224A1">
              <w:rPr>
                <w:iCs w:val="0"/>
              </w:rPr>
              <w:t>Order Tracking</w:t>
            </w:r>
            <w:bookmarkEnd w:id="50"/>
          </w:p>
        </w:tc>
      </w:tr>
    </w:tbl>
    <w:p w14:paraId="38CA99FF" w14:textId="77777777" w:rsidR="00A402F1" w:rsidRDefault="00A402F1" w:rsidP="00880C5F">
      <w:pPr>
        <w:pStyle w:val="NormalWeb"/>
        <w:spacing w:before="0" w:beforeAutospacing="0" w:after="0" w:afterAutospacing="0"/>
        <w:textAlignment w:val="top"/>
        <w:rPr>
          <w:b/>
          <w:bCs/>
        </w:rPr>
      </w:pPr>
    </w:p>
    <w:p w14:paraId="3EAB4D00" w14:textId="695E4366" w:rsidR="00946A03" w:rsidRDefault="00946A03" w:rsidP="0043490A">
      <w:r w:rsidRPr="008D1ABA">
        <w:rPr>
          <w:b/>
          <w:color w:val="000000"/>
        </w:rPr>
        <w:t>My USPS:</w:t>
      </w:r>
      <w:r w:rsidRPr="008D1ABA">
        <w:rPr>
          <w:color w:val="000000"/>
        </w:rPr>
        <w:t xml:space="preserve"> </w:t>
      </w:r>
      <w:r w:rsidR="00661DFB">
        <w:rPr>
          <w:color w:val="000000"/>
        </w:rPr>
        <w:t xml:space="preserve"> </w:t>
      </w:r>
      <w:r w:rsidRPr="008D1ABA">
        <w:rPr>
          <w:color w:val="000000"/>
        </w:rPr>
        <w:t>Members may r</w:t>
      </w:r>
      <w:r w:rsidRPr="008D1ABA">
        <w:t xml:space="preserve">egister for a free My USPS account and automatically see their inbound USPS packages without having to enter tracking numbers. Plus, </w:t>
      </w:r>
      <w:r w:rsidR="002B36C6">
        <w:t>they</w:t>
      </w:r>
      <w:r w:rsidRPr="008D1ABA">
        <w:t xml:space="preserve"> can schedule delivery alerts, request redelivery, hold, and more.</w:t>
      </w:r>
    </w:p>
    <w:p w14:paraId="2C5D46C9" w14:textId="65A0654B" w:rsidR="004C162D" w:rsidRDefault="004C162D" w:rsidP="0043490A">
      <w:r>
        <w:rPr>
          <w:b/>
          <w:bCs/>
        </w:rPr>
        <w:t xml:space="preserve">Note: </w:t>
      </w:r>
      <w:r w:rsidR="00C13F80">
        <w:rPr>
          <w:b/>
          <w:bCs/>
        </w:rPr>
        <w:t xml:space="preserve"> </w:t>
      </w:r>
      <w:r>
        <w:t>If checking the status of a USPS order for a member</w:t>
      </w:r>
      <w:r w:rsidR="002D2B47">
        <w:t>,</w:t>
      </w:r>
      <w:r>
        <w:t xml:space="preserve"> the screen will show a pop-up within PeopleSafe with tracking updates.</w:t>
      </w:r>
    </w:p>
    <w:p w14:paraId="2245C71F" w14:textId="7D8D1E14" w:rsidR="00880C5F" w:rsidRDefault="00946A03" w:rsidP="0043490A">
      <w:pPr>
        <w:rPr>
          <w:color w:val="000000"/>
        </w:rPr>
      </w:pPr>
      <w:r w:rsidRPr="00C96DAB">
        <w:rPr>
          <w:b/>
          <w:color w:val="000000"/>
        </w:rPr>
        <w:t xml:space="preserve">UPS My Choice:  </w:t>
      </w:r>
      <w:r w:rsidRPr="00C96DAB">
        <w:rPr>
          <w:color w:val="000000"/>
        </w:rPr>
        <w:t>This service</w:t>
      </w:r>
      <w:r>
        <w:rPr>
          <w:color w:val="000000"/>
        </w:rPr>
        <w:t>,</w:t>
      </w:r>
      <w:r w:rsidRPr="00C96DAB">
        <w:rPr>
          <w:color w:val="000000"/>
        </w:rPr>
        <w:t xml:space="preserve"> PROVIDED BY UPS</w:t>
      </w:r>
      <w:r>
        <w:rPr>
          <w:color w:val="000000"/>
        </w:rPr>
        <w:t>,</w:t>
      </w:r>
      <w:r w:rsidRPr="00C96DAB">
        <w:rPr>
          <w:color w:val="000000"/>
        </w:rPr>
        <w:t xml:space="preserve"> may be of interest to the member if they have concerns about signature required or not being home when the package arrives.  </w:t>
      </w:r>
    </w:p>
    <w:p w14:paraId="3CADB39A" w14:textId="128D61A4" w:rsidR="00880C5F" w:rsidRPr="00B52AF2" w:rsidRDefault="00946A03" w:rsidP="00F5246C">
      <w:pPr>
        <w:numPr>
          <w:ilvl w:val="0"/>
          <w:numId w:val="3"/>
        </w:numPr>
        <w:ind w:left="540"/>
        <w:rPr>
          <w:color w:val="000000"/>
        </w:rPr>
      </w:pPr>
      <w:r w:rsidRPr="00C96DAB">
        <w:rPr>
          <w:color w:val="000000"/>
        </w:rPr>
        <w:t>UPS My Choice provides delivery alerts and options to reschedule the delivery date or reroute to another address.</w:t>
      </w:r>
    </w:p>
    <w:p w14:paraId="36E0C82C" w14:textId="3FDB4139" w:rsidR="00880C5F" w:rsidRPr="00B52AF2" w:rsidRDefault="00946A03" w:rsidP="00F5246C">
      <w:pPr>
        <w:numPr>
          <w:ilvl w:val="0"/>
          <w:numId w:val="3"/>
        </w:numPr>
        <w:ind w:left="540"/>
        <w:rPr>
          <w:color w:val="000000"/>
        </w:rPr>
      </w:pPr>
      <w:r w:rsidRPr="00C96DAB">
        <w:rPr>
          <w:color w:val="000000"/>
        </w:rPr>
        <w:t xml:space="preserve">It applies to all packages carried by UPS, not just those sent by </w:t>
      </w:r>
      <w:r>
        <w:rPr>
          <w:color w:val="000000"/>
        </w:rPr>
        <w:t>the PBM</w:t>
      </w:r>
      <w:r w:rsidRPr="00C96DAB">
        <w:rPr>
          <w:color w:val="000000"/>
        </w:rPr>
        <w:t xml:space="preserve">.  </w:t>
      </w:r>
    </w:p>
    <w:p w14:paraId="687DC87A" w14:textId="5BD7B6D0" w:rsidR="00880C5F" w:rsidRPr="00B52AF2" w:rsidRDefault="00946A03" w:rsidP="00F5246C">
      <w:pPr>
        <w:numPr>
          <w:ilvl w:val="0"/>
          <w:numId w:val="3"/>
        </w:numPr>
        <w:ind w:left="540"/>
        <w:rPr>
          <w:color w:val="000000"/>
        </w:rPr>
      </w:pPr>
      <w:r w:rsidRPr="00F00CE9">
        <w:rPr>
          <w:color w:val="000000"/>
        </w:rPr>
        <w:t xml:space="preserve">Fees apply to some options.  </w:t>
      </w:r>
    </w:p>
    <w:p w14:paraId="44B3F358" w14:textId="29F7EE99" w:rsidR="00946A03" w:rsidRPr="00B52AF2" w:rsidRDefault="00946A03" w:rsidP="00F5246C">
      <w:pPr>
        <w:numPr>
          <w:ilvl w:val="0"/>
          <w:numId w:val="3"/>
        </w:numPr>
        <w:ind w:left="540"/>
        <w:rPr>
          <w:color w:val="000000"/>
        </w:rPr>
      </w:pPr>
      <w:r w:rsidRPr="00F00CE9">
        <w:rPr>
          <w:color w:val="000000"/>
        </w:rPr>
        <w:t xml:space="preserve">Members can sign up at </w:t>
      </w:r>
      <w:hyperlink r:id="rId27" w:history="1">
        <w:r w:rsidRPr="00CB23CF">
          <w:rPr>
            <w:rStyle w:val="Hyperlink"/>
          </w:rPr>
          <w:t>http://www.ups.com/mychoice</w:t>
        </w:r>
      </w:hyperlink>
      <w:r w:rsidR="00CB23CF">
        <w:t>.</w:t>
      </w:r>
    </w:p>
    <w:p w14:paraId="468B5946" w14:textId="05E91A4D" w:rsidR="00946A03" w:rsidRPr="00356EE5" w:rsidRDefault="00946A03" w:rsidP="00B52AF2">
      <w:pPr>
        <w:pStyle w:val="BodyTextIndent2"/>
        <w:spacing w:line="240" w:lineRule="auto"/>
        <w:ind w:left="90"/>
      </w:pPr>
      <w:r w:rsidRPr="00F00CE9">
        <w:rPr>
          <w:b/>
          <w:color w:val="000000"/>
        </w:rPr>
        <w:t>Note:</w:t>
      </w:r>
      <w:r w:rsidRPr="00F00CE9">
        <w:rPr>
          <w:color w:val="000000"/>
        </w:rPr>
        <w:t xml:space="preserve">  A signature</w:t>
      </w:r>
      <w:r w:rsidRPr="00356EE5">
        <w:t xml:space="preserve"> will be required for medications shipped with cold packs when the destination temperature is below 33 degrees</w:t>
      </w:r>
      <w:r w:rsidR="00AA69C5">
        <w:t xml:space="preserve"> Fahrenheit</w:t>
      </w:r>
      <w:r w:rsidRPr="00356EE5">
        <w:t xml:space="preserve">. </w:t>
      </w:r>
    </w:p>
    <w:p w14:paraId="330950A7" w14:textId="0767EB44" w:rsidR="00D96C6A" w:rsidRPr="00356EE5" w:rsidRDefault="00EF53D4" w:rsidP="0043490A">
      <w:r w:rsidRPr="00356EE5">
        <w:br/>
        <w:t>Prior to providing tracking information to the member, verify the order’s time of completion by clicking on the Prescription Number, then Status hyperlink in PeopleSafe.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647"/>
        <w:gridCol w:w="3623"/>
        <w:gridCol w:w="6680"/>
      </w:tblGrid>
      <w:tr w:rsidR="00EF53D4" w:rsidRPr="00356EE5" w14:paraId="4C18A34C" w14:textId="77777777" w:rsidTr="00BD29A8">
        <w:tc>
          <w:tcPr>
            <w:tcW w:w="1022" w:type="pct"/>
            <w:shd w:val="pct10" w:color="auto" w:fill="auto"/>
          </w:tcPr>
          <w:p w14:paraId="601921C0" w14:textId="77777777" w:rsidR="00EF53D4" w:rsidRPr="00493791" w:rsidRDefault="00EF53D4" w:rsidP="00493791">
            <w:pPr>
              <w:jc w:val="center"/>
              <w:rPr>
                <w:b/>
                <w:bCs/>
              </w:rPr>
            </w:pPr>
            <w:r w:rsidRPr="00493791">
              <w:rPr>
                <w:b/>
                <w:bCs/>
              </w:rPr>
              <w:t>If the order…</w:t>
            </w:r>
          </w:p>
        </w:tc>
        <w:tc>
          <w:tcPr>
            <w:tcW w:w="3978" w:type="pct"/>
            <w:gridSpan w:val="2"/>
            <w:shd w:val="pct10" w:color="auto" w:fill="auto"/>
          </w:tcPr>
          <w:p w14:paraId="3F30BEE8" w14:textId="77777777" w:rsidR="00EF53D4" w:rsidRPr="00493791" w:rsidRDefault="00EF53D4" w:rsidP="00493791">
            <w:pPr>
              <w:jc w:val="center"/>
              <w:rPr>
                <w:b/>
                <w:bCs/>
              </w:rPr>
            </w:pPr>
            <w:r w:rsidRPr="00493791">
              <w:rPr>
                <w:b/>
                <w:bCs/>
              </w:rPr>
              <w:t>Then…</w:t>
            </w:r>
          </w:p>
        </w:tc>
      </w:tr>
      <w:tr w:rsidR="00EF53D4" w:rsidRPr="00356EE5" w14:paraId="5CF183F2" w14:textId="77777777" w:rsidTr="00BD29A8">
        <w:tc>
          <w:tcPr>
            <w:tcW w:w="1022" w:type="pct"/>
          </w:tcPr>
          <w:p w14:paraId="683D6C5B" w14:textId="6C7F0B64" w:rsidR="00EF53D4" w:rsidRPr="00D96C6A" w:rsidRDefault="00EF53D4" w:rsidP="00493791">
            <w:r w:rsidRPr="00D96C6A">
              <w:t>Is completed after 5</w:t>
            </w:r>
            <w:r w:rsidR="0062240F" w:rsidRPr="00D96C6A">
              <w:t xml:space="preserve"> </w:t>
            </w:r>
            <w:r w:rsidRPr="00D96C6A">
              <w:t>pm local time</w:t>
            </w:r>
          </w:p>
        </w:tc>
        <w:tc>
          <w:tcPr>
            <w:tcW w:w="3978" w:type="pct"/>
            <w:gridSpan w:val="2"/>
          </w:tcPr>
          <w:p w14:paraId="282635FA" w14:textId="40F37ADB" w:rsidR="00880C5F" w:rsidRPr="00D96C6A" w:rsidRDefault="00EF53D4" w:rsidP="00493791">
            <w:r w:rsidRPr="00D96C6A">
              <w:t xml:space="preserve">It may not be picked up by the </w:t>
            </w:r>
            <w:r w:rsidR="00B04E7F" w:rsidRPr="00D96C6A">
              <w:t>home delivery</w:t>
            </w:r>
            <w:r w:rsidRPr="00D96C6A">
              <w:t xml:space="preserve"> vendor until the following business day. </w:t>
            </w:r>
            <w:r w:rsidR="0062240F" w:rsidRPr="00D96C6A">
              <w:t xml:space="preserve"> </w:t>
            </w:r>
          </w:p>
        </w:tc>
      </w:tr>
      <w:tr w:rsidR="00EF53D4" w:rsidRPr="00F41355" w14:paraId="653C7272" w14:textId="77777777" w:rsidTr="00BD29A8">
        <w:tc>
          <w:tcPr>
            <w:tcW w:w="1022" w:type="pct"/>
          </w:tcPr>
          <w:p w14:paraId="385FC9BC" w14:textId="332BA7BB" w:rsidR="00EF53D4" w:rsidRPr="00D96C6A" w:rsidRDefault="00EF53D4" w:rsidP="00493791">
            <w:pPr>
              <w:rPr>
                <w:color w:val="000000"/>
              </w:rPr>
            </w:pPr>
            <w:r w:rsidRPr="00D96C6A">
              <w:rPr>
                <w:color w:val="000000"/>
              </w:rPr>
              <w:t>Does NOT have a “</w:t>
            </w:r>
            <w:r w:rsidRPr="00D96C6A">
              <w:rPr>
                <w:b/>
                <w:bCs/>
                <w:color w:val="000000"/>
              </w:rPr>
              <w:t>Blue</w:t>
            </w:r>
            <w:r w:rsidRPr="00D96C6A">
              <w:rPr>
                <w:color w:val="000000"/>
              </w:rPr>
              <w:t>” link displayed</w:t>
            </w:r>
          </w:p>
        </w:tc>
        <w:tc>
          <w:tcPr>
            <w:tcW w:w="3978" w:type="pct"/>
            <w:gridSpan w:val="2"/>
          </w:tcPr>
          <w:p w14:paraId="4DCAFD93" w14:textId="4257D870" w:rsidR="00EF53D4" w:rsidRPr="00D96C6A" w:rsidRDefault="00EF53D4" w:rsidP="00F5246C">
            <w:pPr>
              <w:numPr>
                <w:ilvl w:val="0"/>
                <w:numId w:val="34"/>
              </w:numPr>
            </w:pPr>
            <w:r w:rsidRPr="00D96C6A">
              <w:t>Copy the tracking number from the Main screen in PeopleSafe.</w:t>
            </w:r>
          </w:p>
          <w:p w14:paraId="3F171847" w14:textId="77777777" w:rsidR="00880C5F" w:rsidRPr="00D96C6A" w:rsidRDefault="00880C5F" w:rsidP="00493791"/>
          <w:p w14:paraId="7F6EC6CB" w14:textId="7FFB4918" w:rsidR="00EF53D4" w:rsidRPr="00D96C6A" w:rsidRDefault="00EF53D4" w:rsidP="00F5246C">
            <w:pPr>
              <w:numPr>
                <w:ilvl w:val="0"/>
                <w:numId w:val="34"/>
              </w:numPr>
            </w:pPr>
            <w:r w:rsidRPr="00D96C6A">
              <w:t xml:space="preserve">Open a new </w:t>
            </w:r>
            <w:r w:rsidR="009A28FF">
              <w:t>Microsoft Edge</w:t>
            </w:r>
            <w:r w:rsidRPr="00D96C6A">
              <w:t xml:space="preserve"> browser window and navigate to </w:t>
            </w:r>
            <w:hyperlink r:id="rId28" w:history="1">
              <w:r w:rsidRPr="00D96C6A">
                <w:rPr>
                  <w:rStyle w:val="Hyperlink"/>
                </w:rPr>
                <w:t>UPS.com</w:t>
              </w:r>
            </w:hyperlink>
            <w:r w:rsidRPr="00D96C6A">
              <w:t>.</w:t>
            </w:r>
          </w:p>
          <w:p w14:paraId="6221D66B" w14:textId="77777777" w:rsidR="00880C5F" w:rsidRPr="00D96C6A" w:rsidRDefault="00880C5F" w:rsidP="00493791"/>
          <w:p w14:paraId="57CD4425" w14:textId="04C9367E" w:rsidR="00EF53D4" w:rsidRPr="00D96C6A" w:rsidRDefault="00EF53D4" w:rsidP="00F5246C">
            <w:pPr>
              <w:numPr>
                <w:ilvl w:val="0"/>
                <w:numId w:val="34"/>
              </w:numPr>
            </w:pPr>
            <w:r w:rsidRPr="00D96C6A">
              <w:t>Paste the tracking number into the Tracking box at the top left of the webpage.</w:t>
            </w:r>
          </w:p>
          <w:p w14:paraId="363C436F" w14:textId="77777777" w:rsidR="00880C5F" w:rsidRPr="00D96C6A" w:rsidRDefault="00880C5F" w:rsidP="00493791"/>
          <w:p w14:paraId="78BC1694" w14:textId="59207386" w:rsidR="00EF53D4" w:rsidRPr="00D96C6A" w:rsidRDefault="00EF53D4" w:rsidP="00F5246C">
            <w:pPr>
              <w:numPr>
                <w:ilvl w:val="0"/>
                <w:numId w:val="34"/>
              </w:numPr>
            </w:pPr>
            <w:r w:rsidRPr="00D96C6A">
              <w:t xml:space="preserve">Click the </w:t>
            </w:r>
            <w:r w:rsidRPr="00D96C6A">
              <w:rPr>
                <w:b/>
              </w:rPr>
              <w:t>Track</w:t>
            </w:r>
            <w:r w:rsidRPr="00D96C6A">
              <w:t xml:space="preserve"> button.</w:t>
            </w:r>
          </w:p>
          <w:p w14:paraId="4CFCCF98" w14:textId="77777777" w:rsidR="00880C5F" w:rsidRPr="00D96C6A" w:rsidRDefault="00880C5F" w:rsidP="00493791"/>
          <w:p w14:paraId="46B1416A" w14:textId="77777777" w:rsidR="00B04E7F" w:rsidRPr="00D96C6A" w:rsidRDefault="00EF53D4" w:rsidP="00F5246C">
            <w:pPr>
              <w:numPr>
                <w:ilvl w:val="0"/>
                <w:numId w:val="34"/>
              </w:numPr>
            </w:pPr>
            <w:r w:rsidRPr="00D96C6A">
              <w:t>View the tracking information for the order and advise the member accordingly.</w:t>
            </w:r>
          </w:p>
          <w:p w14:paraId="42FFAA7E" w14:textId="05C08B6B" w:rsidR="00880C5F" w:rsidRPr="00D96C6A" w:rsidRDefault="00880C5F" w:rsidP="00661DFB">
            <w:pPr>
              <w:pStyle w:val="NormalWeb"/>
              <w:spacing w:before="120" w:beforeAutospacing="0" w:after="120" w:afterAutospacing="0"/>
              <w:textAlignment w:val="top"/>
              <w:rPr>
                <w:color w:val="000000"/>
              </w:rPr>
            </w:pPr>
          </w:p>
        </w:tc>
      </w:tr>
      <w:tr w:rsidR="00EF53D4" w:rsidRPr="00F41355" w14:paraId="7BC3ACE4" w14:textId="77777777" w:rsidTr="00BD29A8">
        <w:tc>
          <w:tcPr>
            <w:tcW w:w="1022" w:type="pct"/>
            <w:vMerge w:val="restart"/>
          </w:tcPr>
          <w:p w14:paraId="5AFF74FA" w14:textId="77777777" w:rsidR="00EF53D4" w:rsidRPr="00D96C6A" w:rsidRDefault="00EF53D4" w:rsidP="00493791">
            <w:pPr>
              <w:rPr>
                <w:color w:val="000000"/>
              </w:rPr>
            </w:pPr>
            <w:r w:rsidRPr="00D96C6A">
              <w:rPr>
                <w:color w:val="000000"/>
              </w:rPr>
              <w:t>Has a “</w:t>
            </w:r>
            <w:r w:rsidRPr="00D96C6A">
              <w:rPr>
                <w:b/>
                <w:bCs/>
                <w:color w:val="000000"/>
              </w:rPr>
              <w:t>Blue</w:t>
            </w:r>
            <w:r w:rsidRPr="00D96C6A">
              <w:rPr>
                <w:color w:val="000000"/>
              </w:rPr>
              <w:t xml:space="preserve">” link displayed </w:t>
            </w:r>
          </w:p>
        </w:tc>
        <w:tc>
          <w:tcPr>
            <w:tcW w:w="3978" w:type="pct"/>
            <w:gridSpan w:val="2"/>
            <w:tcBorders>
              <w:bottom w:val="single" w:sz="4" w:space="0" w:color="auto"/>
            </w:tcBorders>
          </w:tcPr>
          <w:p w14:paraId="0B7AA975" w14:textId="5572F34B" w:rsidR="00B04E7F" w:rsidRPr="00D96C6A" w:rsidRDefault="00EF53D4" w:rsidP="00493791">
            <w:r w:rsidRPr="00D96C6A">
              <w:t>It can be tracked via the vendor.  Click the link to determine which shipping vendor was used.</w:t>
            </w:r>
          </w:p>
        </w:tc>
      </w:tr>
      <w:tr w:rsidR="00EF53D4" w:rsidRPr="00F41355" w14:paraId="11DBE62E" w14:textId="77777777" w:rsidTr="00BD29A8">
        <w:tc>
          <w:tcPr>
            <w:tcW w:w="1022" w:type="pct"/>
            <w:vMerge/>
          </w:tcPr>
          <w:p w14:paraId="1CCC9A4C" w14:textId="77777777" w:rsidR="00EF53D4" w:rsidRPr="00D96C6A" w:rsidRDefault="00EF53D4" w:rsidP="00661DFB">
            <w:pPr>
              <w:pStyle w:val="NormalWeb"/>
              <w:spacing w:before="120" w:beforeAutospacing="0" w:after="120" w:afterAutospacing="0"/>
              <w:textAlignment w:val="top"/>
              <w:rPr>
                <w:color w:val="000000"/>
              </w:rPr>
            </w:pPr>
          </w:p>
        </w:tc>
        <w:tc>
          <w:tcPr>
            <w:tcW w:w="1399" w:type="pct"/>
            <w:shd w:val="pct10" w:color="auto" w:fill="auto"/>
          </w:tcPr>
          <w:p w14:paraId="704805A3" w14:textId="77777777" w:rsidR="00EF53D4" w:rsidRPr="000D604D" w:rsidRDefault="00EF53D4" w:rsidP="000D604D">
            <w:pPr>
              <w:jc w:val="center"/>
              <w:rPr>
                <w:b/>
                <w:bCs/>
              </w:rPr>
            </w:pPr>
            <w:r w:rsidRPr="000D604D">
              <w:rPr>
                <w:b/>
                <w:bCs/>
              </w:rPr>
              <w:t>If shipped by…</w:t>
            </w:r>
          </w:p>
        </w:tc>
        <w:tc>
          <w:tcPr>
            <w:tcW w:w="2579" w:type="pct"/>
            <w:shd w:val="pct10" w:color="auto" w:fill="auto"/>
          </w:tcPr>
          <w:p w14:paraId="160D289E" w14:textId="77777777" w:rsidR="00EF53D4" w:rsidRPr="000D604D" w:rsidRDefault="00EF53D4" w:rsidP="000D604D">
            <w:pPr>
              <w:jc w:val="center"/>
              <w:rPr>
                <w:b/>
                <w:bCs/>
              </w:rPr>
            </w:pPr>
            <w:r w:rsidRPr="000D604D">
              <w:rPr>
                <w:b/>
                <w:bCs/>
              </w:rPr>
              <w:t>Then…</w:t>
            </w:r>
          </w:p>
        </w:tc>
      </w:tr>
      <w:tr w:rsidR="00EF53D4" w:rsidRPr="00F41355" w14:paraId="2D95F1F9" w14:textId="77777777" w:rsidTr="00BD29A8">
        <w:tc>
          <w:tcPr>
            <w:tcW w:w="1022" w:type="pct"/>
            <w:vMerge/>
          </w:tcPr>
          <w:p w14:paraId="3C1A2FB4" w14:textId="77777777" w:rsidR="00EF53D4" w:rsidRPr="00D96C6A" w:rsidRDefault="00EF53D4" w:rsidP="00661DFB">
            <w:pPr>
              <w:pStyle w:val="NormalWeb"/>
              <w:spacing w:before="120" w:beforeAutospacing="0" w:after="120" w:afterAutospacing="0"/>
              <w:textAlignment w:val="top"/>
              <w:rPr>
                <w:color w:val="000000"/>
              </w:rPr>
            </w:pPr>
          </w:p>
        </w:tc>
        <w:tc>
          <w:tcPr>
            <w:tcW w:w="1399" w:type="pct"/>
          </w:tcPr>
          <w:p w14:paraId="53A4E0AF" w14:textId="10F0EF87" w:rsidR="00EF53D4" w:rsidRPr="00D96C6A" w:rsidRDefault="00EF53D4" w:rsidP="00661DFB">
            <w:pPr>
              <w:pStyle w:val="NormalWeb"/>
              <w:spacing w:before="120" w:beforeAutospacing="0" w:after="120" w:afterAutospacing="0"/>
              <w:ind w:left="181"/>
              <w:textAlignment w:val="top"/>
              <w:rPr>
                <w:color w:val="000000"/>
              </w:rPr>
            </w:pPr>
            <w:r w:rsidRPr="000D604D">
              <w:t>UPS, SurePost, Express Mail (USPS)</w:t>
            </w:r>
          </w:p>
        </w:tc>
        <w:tc>
          <w:tcPr>
            <w:tcW w:w="2579" w:type="pct"/>
          </w:tcPr>
          <w:p w14:paraId="774C80AC" w14:textId="0E8F4F37" w:rsidR="00EF53D4" w:rsidRPr="00D96C6A" w:rsidRDefault="00EF53D4" w:rsidP="00F5246C">
            <w:pPr>
              <w:numPr>
                <w:ilvl w:val="0"/>
                <w:numId w:val="35"/>
              </w:numPr>
            </w:pPr>
            <w:r w:rsidRPr="00D96C6A">
              <w:t>Provide the tracking information to the member (current progress, expected delivery date, etc</w:t>
            </w:r>
            <w:r w:rsidR="00E0751E">
              <w:t>etera</w:t>
            </w:r>
            <w:r w:rsidRPr="00D96C6A">
              <w:t>.)</w:t>
            </w:r>
          </w:p>
          <w:p w14:paraId="36BBC3B0" w14:textId="77777777" w:rsidR="00880C5F" w:rsidRPr="00D96C6A" w:rsidRDefault="00880C5F" w:rsidP="002E1E33"/>
          <w:p w14:paraId="5ED5A3D2" w14:textId="37FABCCA" w:rsidR="00EF53D4" w:rsidRPr="00D96C6A" w:rsidRDefault="00EF53D4" w:rsidP="00F5246C">
            <w:pPr>
              <w:numPr>
                <w:ilvl w:val="0"/>
                <w:numId w:val="35"/>
              </w:numPr>
            </w:pPr>
            <w:r w:rsidRPr="00D96C6A">
              <w:t>Offer to provide member with the tracking number so that they can keep track of delivery progress on their own.</w:t>
            </w:r>
          </w:p>
          <w:p w14:paraId="29296455" w14:textId="77777777" w:rsidR="00880C5F" w:rsidRPr="00D96C6A" w:rsidRDefault="00880C5F" w:rsidP="002E1E33"/>
          <w:p w14:paraId="3C243AD2" w14:textId="77777777" w:rsidR="00CB23CF" w:rsidRDefault="00CB23CF" w:rsidP="00CB23CF">
            <w:pPr>
              <w:pStyle w:val="NormalWeb"/>
              <w:spacing w:before="120" w:beforeAutospacing="0" w:after="120" w:afterAutospacing="0"/>
              <w:textAlignment w:val="top"/>
              <w:rPr>
                <w:color w:val="000000"/>
              </w:rPr>
            </w:pPr>
          </w:p>
          <w:p w14:paraId="61F138C7" w14:textId="030D722A" w:rsidR="00EF53D4" w:rsidRPr="00D96C6A" w:rsidRDefault="00EF53D4" w:rsidP="00F038E7">
            <w:r w:rsidRPr="00D96C6A">
              <w:t>The member can contact the shipping carrier or visit their website for tracking updates</w:t>
            </w:r>
            <w:r w:rsidR="00CB23CF">
              <w:t>:</w:t>
            </w:r>
          </w:p>
          <w:p w14:paraId="5F1B6149" w14:textId="24B19837" w:rsidR="00880C5F" w:rsidRPr="00D96C6A" w:rsidRDefault="00EF53D4" w:rsidP="00BD29A8">
            <w:pPr>
              <w:ind w:left="720"/>
            </w:pPr>
            <w:r w:rsidRPr="00D96C6A">
              <w:t>UPS &amp; SurePost</w:t>
            </w:r>
          </w:p>
          <w:p w14:paraId="3D24C29A" w14:textId="74258033" w:rsidR="00880C5F" w:rsidRPr="00D96C6A" w:rsidRDefault="00EF53D4" w:rsidP="00BD29A8">
            <w:pPr>
              <w:ind w:left="720"/>
            </w:pPr>
            <w:r w:rsidRPr="00D96C6A">
              <w:t>1.800.PickUPS (800.742.5877)</w:t>
            </w:r>
          </w:p>
          <w:p w14:paraId="08156C40" w14:textId="464A6B28" w:rsidR="00EF53D4" w:rsidRPr="00D96C6A" w:rsidRDefault="00EF53D4" w:rsidP="00BD29A8">
            <w:pPr>
              <w:ind w:left="720"/>
              <w:rPr>
                <w:rStyle w:val="Hyperlink"/>
              </w:rPr>
            </w:pPr>
            <w:hyperlink r:id="rId29" w:history="1">
              <w:r w:rsidRPr="00D96C6A">
                <w:rPr>
                  <w:rStyle w:val="Hyperlink"/>
                </w:rPr>
                <w:t>www.UPS.com</w:t>
              </w:r>
            </w:hyperlink>
          </w:p>
          <w:p w14:paraId="2FFDB5DF" w14:textId="77777777" w:rsidR="00880C5F" w:rsidRPr="00D96C6A" w:rsidRDefault="00880C5F" w:rsidP="00BD29A8">
            <w:pPr>
              <w:ind w:left="720"/>
            </w:pPr>
          </w:p>
          <w:p w14:paraId="61CB63A6" w14:textId="6342680F" w:rsidR="00880C5F" w:rsidRPr="00CB23CF" w:rsidRDefault="00EF53D4" w:rsidP="00BD29A8">
            <w:pPr>
              <w:ind w:left="720"/>
            </w:pPr>
            <w:r w:rsidRPr="00D96C6A">
              <w:t>United States Postal Service (USPS)</w:t>
            </w:r>
          </w:p>
          <w:p w14:paraId="620D68E0" w14:textId="5DB426D3" w:rsidR="00880C5F" w:rsidRPr="00D96C6A" w:rsidRDefault="00EF53D4" w:rsidP="00BD29A8">
            <w:pPr>
              <w:ind w:left="720"/>
            </w:pPr>
            <w:r w:rsidRPr="00D96C6A">
              <w:t>1.800.ASKUSPS (800.275.8777)</w:t>
            </w:r>
          </w:p>
          <w:p w14:paraId="5B531D6F" w14:textId="77777777" w:rsidR="00880C5F" w:rsidRPr="00D96C6A" w:rsidRDefault="00EF53D4" w:rsidP="00BD29A8">
            <w:pPr>
              <w:ind w:left="720"/>
              <w:rPr>
                <w:rStyle w:val="Hyperlink"/>
              </w:rPr>
            </w:pPr>
            <w:hyperlink r:id="rId30" w:history="1">
              <w:r w:rsidRPr="00D96C6A">
                <w:rPr>
                  <w:rStyle w:val="Hyperlink"/>
                </w:rPr>
                <w:t>www.usps.com</w:t>
              </w:r>
            </w:hyperlink>
          </w:p>
          <w:p w14:paraId="2A55832C" w14:textId="1E9D06BD" w:rsidR="005622C2" w:rsidRPr="00D96C6A" w:rsidRDefault="005622C2" w:rsidP="00661DFB">
            <w:pPr>
              <w:pStyle w:val="NormalWeb"/>
              <w:spacing w:before="120" w:beforeAutospacing="0" w:after="120" w:afterAutospacing="0"/>
              <w:textAlignment w:val="top"/>
              <w:rPr>
                <w:color w:val="000000"/>
              </w:rPr>
            </w:pPr>
          </w:p>
        </w:tc>
      </w:tr>
    </w:tbl>
    <w:p w14:paraId="6C709FC4" w14:textId="77777777" w:rsidR="00EF53D4" w:rsidRDefault="00EF53D4" w:rsidP="00880C5F">
      <w:pPr>
        <w:pStyle w:val="BodyTextIndent2"/>
        <w:spacing w:after="0" w:line="240" w:lineRule="auto"/>
        <w:ind w:left="0"/>
        <w:jc w:val="right"/>
        <w:rPr>
          <w:noProof/>
        </w:rPr>
      </w:pPr>
    </w:p>
    <w:p w14:paraId="3C281EB8" w14:textId="77777777" w:rsidR="00EF2CA9" w:rsidRDefault="00EF2CA9" w:rsidP="00880C5F">
      <w:pPr>
        <w:pStyle w:val="BodyTextIndent2"/>
        <w:spacing w:after="0" w:line="240" w:lineRule="auto"/>
        <w:ind w:left="0"/>
        <w:jc w:val="right"/>
      </w:pPr>
    </w:p>
    <w:p w14:paraId="2CFDB1E1" w14:textId="41F4CFD9" w:rsidR="00A402F1" w:rsidRPr="001557D4" w:rsidRDefault="00926FB2" w:rsidP="00880C5F">
      <w:pPr>
        <w:pStyle w:val="BodyTextIndent2"/>
        <w:spacing w:after="0" w:line="240" w:lineRule="auto"/>
        <w:ind w:left="0"/>
        <w:jc w:val="right"/>
        <w:rPr>
          <w:noProof/>
        </w:rPr>
      </w:pPr>
      <w:hyperlink w:anchor="_top" w:history="1">
        <w:r w:rsidRPr="002235B9">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1557D4" w:rsidRPr="005E5494" w14:paraId="10515DE2" w14:textId="77777777" w:rsidTr="001E7E33">
        <w:tc>
          <w:tcPr>
            <w:tcW w:w="5000" w:type="pct"/>
            <w:shd w:val="clear" w:color="auto" w:fill="BFBFBF"/>
          </w:tcPr>
          <w:p w14:paraId="1B9DD06B" w14:textId="2632E53E" w:rsidR="001557D4" w:rsidRPr="005E5494" w:rsidRDefault="004B7D11" w:rsidP="0062240F">
            <w:pPr>
              <w:pStyle w:val="Heading2"/>
              <w:spacing w:before="120" w:after="120"/>
              <w:rPr>
                <w:i/>
              </w:rPr>
            </w:pPr>
            <w:bookmarkStart w:id="51" w:name="_Toc159488158"/>
            <w:r>
              <w:t>Questions and Answers</w:t>
            </w:r>
            <w:bookmarkEnd w:id="51"/>
          </w:p>
        </w:tc>
      </w:tr>
    </w:tbl>
    <w:p w14:paraId="4C12D2BB" w14:textId="3B3D1777" w:rsidR="00052EE4" w:rsidRPr="004B7D11" w:rsidRDefault="004B7D11" w:rsidP="00661DFB">
      <w:pPr>
        <w:rPr>
          <w:rFonts w:cs="Arial"/>
        </w:rPr>
      </w:pPr>
      <w:r w:rsidRPr="00132F4C">
        <w:rPr>
          <w:rFonts w:cs="Arial"/>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572"/>
        <w:gridCol w:w="4025"/>
        <w:gridCol w:w="8353"/>
      </w:tblGrid>
      <w:tr w:rsidR="000518BC" w:rsidRPr="002224A1" w14:paraId="69007114" w14:textId="77777777" w:rsidTr="001E7E33">
        <w:tc>
          <w:tcPr>
            <w:tcW w:w="211" w:type="pct"/>
            <w:shd w:val="pct10" w:color="auto" w:fill="auto"/>
          </w:tcPr>
          <w:p w14:paraId="488590C9" w14:textId="77777777" w:rsidR="000518BC" w:rsidRPr="00356EE5" w:rsidRDefault="000518BC" w:rsidP="00661DFB">
            <w:pPr>
              <w:tabs>
                <w:tab w:val="left" w:pos="750"/>
              </w:tabs>
              <w:jc w:val="center"/>
              <w:rPr>
                <w:rFonts w:cs="Arial"/>
                <w:b/>
              </w:rPr>
            </w:pPr>
            <w:r w:rsidRPr="00356EE5">
              <w:rPr>
                <w:rFonts w:cs="Arial"/>
                <w:b/>
              </w:rPr>
              <w:t>#</w:t>
            </w:r>
          </w:p>
        </w:tc>
        <w:tc>
          <w:tcPr>
            <w:tcW w:w="1559" w:type="pct"/>
            <w:shd w:val="pct10" w:color="auto" w:fill="auto"/>
          </w:tcPr>
          <w:p w14:paraId="47104EB4" w14:textId="77777777" w:rsidR="000518BC" w:rsidRPr="00356EE5" w:rsidRDefault="000518BC" w:rsidP="00661DFB">
            <w:pPr>
              <w:jc w:val="center"/>
              <w:rPr>
                <w:rFonts w:cs="Arial"/>
                <w:b/>
              </w:rPr>
            </w:pPr>
            <w:r w:rsidRPr="00356EE5">
              <w:rPr>
                <w:rFonts w:cs="Arial"/>
                <w:b/>
              </w:rPr>
              <w:t>Question</w:t>
            </w:r>
          </w:p>
        </w:tc>
        <w:tc>
          <w:tcPr>
            <w:tcW w:w="3230" w:type="pct"/>
            <w:shd w:val="pct10" w:color="auto" w:fill="auto"/>
          </w:tcPr>
          <w:p w14:paraId="57A82781" w14:textId="77777777" w:rsidR="000518BC" w:rsidRPr="00356EE5" w:rsidRDefault="000518BC" w:rsidP="00661DFB">
            <w:pPr>
              <w:jc w:val="center"/>
              <w:rPr>
                <w:rFonts w:cs="Arial"/>
                <w:b/>
              </w:rPr>
            </w:pPr>
            <w:r w:rsidRPr="00356EE5">
              <w:rPr>
                <w:rFonts w:cs="Arial"/>
                <w:b/>
              </w:rPr>
              <w:t>Answer</w:t>
            </w:r>
          </w:p>
        </w:tc>
      </w:tr>
      <w:tr w:rsidR="000518BC" w:rsidRPr="002224A1" w14:paraId="3BC0EC2F" w14:textId="77777777" w:rsidTr="001E7E33">
        <w:tc>
          <w:tcPr>
            <w:tcW w:w="211" w:type="pct"/>
          </w:tcPr>
          <w:p w14:paraId="50FEF7B6" w14:textId="77777777" w:rsidR="000518BC" w:rsidRPr="00356EE5" w:rsidRDefault="00040A05" w:rsidP="00661DFB">
            <w:pPr>
              <w:jc w:val="center"/>
              <w:rPr>
                <w:rFonts w:cs="Arial"/>
                <w:b/>
              </w:rPr>
            </w:pPr>
            <w:r w:rsidRPr="00356EE5">
              <w:rPr>
                <w:rFonts w:cs="Arial"/>
                <w:b/>
              </w:rPr>
              <w:t>1</w:t>
            </w:r>
          </w:p>
        </w:tc>
        <w:tc>
          <w:tcPr>
            <w:tcW w:w="1559" w:type="pct"/>
          </w:tcPr>
          <w:p w14:paraId="6071ED16" w14:textId="77777777" w:rsidR="000518BC" w:rsidRPr="00356EE5" w:rsidRDefault="000518BC" w:rsidP="00661DFB">
            <w:r w:rsidRPr="00356EE5">
              <w:t>How do you know what the temperature will be in my area when you ship my insulin?</w:t>
            </w:r>
          </w:p>
        </w:tc>
        <w:tc>
          <w:tcPr>
            <w:tcW w:w="3230" w:type="pct"/>
          </w:tcPr>
          <w:p w14:paraId="0DA15B62" w14:textId="20F1E326" w:rsidR="000518BC" w:rsidRDefault="000518BC" w:rsidP="00661DFB">
            <w:pPr>
              <w:rPr>
                <w:rFonts w:cs="Arial"/>
              </w:rPr>
            </w:pPr>
            <w:r w:rsidRPr="00356EE5">
              <w:rPr>
                <w:rFonts w:cs="Arial"/>
              </w:rPr>
              <w:t>Our automated shipping process will check the National Weather Service forecast for your area for the time period that we expect your order to be delivered. Based on the temperature range during that time period, we will determine the best shipping method to use to protect your insulin.</w:t>
            </w:r>
          </w:p>
          <w:p w14:paraId="0176A5C3" w14:textId="77777777" w:rsidR="00052EE4" w:rsidRDefault="00052EE4" w:rsidP="00661DFB">
            <w:pPr>
              <w:rPr>
                <w:rFonts w:cs="Arial"/>
              </w:rPr>
            </w:pPr>
          </w:p>
          <w:p w14:paraId="418C3B04" w14:textId="31B9F910" w:rsidR="00052EE4" w:rsidRPr="00356EE5" w:rsidRDefault="004130C5" w:rsidP="00661DFB">
            <w:pPr>
              <w:rPr>
                <w:rFonts w:cs="Arial"/>
              </w:rPr>
            </w:pPr>
            <w:r w:rsidRPr="004130C5">
              <w:rPr>
                <w:rFonts w:cs="Arial"/>
                <w:b/>
              </w:rPr>
              <w:t>Note:</w:t>
            </w:r>
            <w:r>
              <w:rPr>
                <w:rFonts w:cs="Arial"/>
              </w:rPr>
              <w:t xml:space="preserve"> </w:t>
            </w:r>
            <w:r w:rsidR="00052EE4">
              <w:rPr>
                <w:rFonts w:cs="Arial"/>
              </w:rPr>
              <w:t xml:space="preserve"> </w:t>
            </w:r>
            <w:r w:rsidR="00C94547">
              <w:rPr>
                <w:rFonts w:cs="Arial"/>
              </w:rPr>
              <w:t>The dispensing pharmacy will also follow manufacturer guidelines on heat sensitive medications</w:t>
            </w:r>
            <w:r w:rsidR="000E2026">
              <w:rPr>
                <w:rFonts w:cs="Arial"/>
              </w:rPr>
              <w:t>.</w:t>
            </w:r>
            <w:r>
              <w:rPr>
                <w:rFonts w:cs="Arial"/>
              </w:rPr>
              <w:t xml:space="preserve"> </w:t>
            </w:r>
          </w:p>
        </w:tc>
      </w:tr>
      <w:tr w:rsidR="0038568E" w:rsidRPr="002224A1" w14:paraId="5AADDD8D" w14:textId="77777777" w:rsidTr="001E7E33">
        <w:tc>
          <w:tcPr>
            <w:tcW w:w="211" w:type="pct"/>
          </w:tcPr>
          <w:p w14:paraId="733197D8" w14:textId="77777777" w:rsidR="000518BC" w:rsidRPr="00356EE5" w:rsidRDefault="004051E6" w:rsidP="00661DFB">
            <w:pPr>
              <w:jc w:val="center"/>
              <w:rPr>
                <w:rFonts w:cs="Arial"/>
                <w:b/>
              </w:rPr>
            </w:pPr>
            <w:r w:rsidRPr="00356EE5">
              <w:rPr>
                <w:rFonts w:cs="Arial"/>
                <w:b/>
              </w:rPr>
              <w:t>2</w:t>
            </w:r>
          </w:p>
        </w:tc>
        <w:tc>
          <w:tcPr>
            <w:tcW w:w="1559" w:type="pct"/>
          </w:tcPr>
          <w:p w14:paraId="509B3254" w14:textId="77777777" w:rsidR="000518BC" w:rsidRPr="00356EE5" w:rsidRDefault="000518BC" w:rsidP="00661DFB">
            <w:bookmarkStart w:id="52" w:name="_Toc461777171"/>
            <w:r w:rsidRPr="00356EE5">
              <w:t>Why didn’t you call me first before you shipped my insulin?</w:t>
            </w:r>
            <w:bookmarkEnd w:id="52"/>
          </w:p>
          <w:p w14:paraId="6CE699E7" w14:textId="77777777" w:rsidR="000518BC" w:rsidRPr="00356EE5" w:rsidRDefault="000518BC" w:rsidP="00661DFB"/>
        </w:tc>
        <w:tc>
          <w:tcPr>
            <w:tcW w:w="3230" w:type="pct"/>
          </w:tcPr>
          <w:p w14:paraId="65AB2781" w14:textId="5FFC4731" w:rsidR="000518BC" w:rsidRDefault="008F495B" w:rsidP="00661DFB">
            <w:pPr>
              <w:rPr>
                <w:rFonts w:cs="Arial"/>
              </w:rPr>
            </w:pPr>
            <w:r>
              <w:rPr>
                <w:rFonts w:cs="Arial"/>
              </w:rPr>
              <w:t>The PBM</w:t>
            </w:r>
            <w:r w:rsidR="000518BC" w:rsidRPr="00356EE5">
              <w:rPr>
                <w:rFonts w:cs="Arial"/>
              </w:rPr>
              <w:t xml:space="preserve"> can notify you when your order is shipped or when we have other important information about your </w:t>
            </w:r>
            <w:r w:rsidR="0018406C">
              <w:rPr>
                <w:rFonts w:cs="Arial"/>
              </w:rPr>
              <w:t>home delivery</w:t>
            </w:r>
            <w:r w:rsidR="000518BC" w:rsidRPr="00356EE5">
              <w:rPr>
                <w:rFonts w:cs="Arial"/>
              </w:rPr>
              <w:t xml:space="preserve"> prescriptions. </w:t>
            </w:r>
            <w:r w:rsidR="00DF2C24">
              <w:rPr>
                <w:rFonts w:cs="Arial"/>
              </w:rPr>
              <w:t xml:space="preserve"> </w:t>
            </w:r>
            <w:r w:rsidR="000518BC" w:rsidRPr="00356EE5">
              <w:rPr>
                <w:rFonts w:cs="Arial"/>
              </w:rPr>
              <w:t xml:space="preserve">You can choose to be notified by e-mail, </w:t>
            </w:r>
            <w:r w:rsidR="00E46D51" w:rsidRPr="00356EE5">
              <w:rPr>
                <w:rFonts w:cs="Arial"/>
              </w:rPr>
              <w:t>telephone,</w:t>
            </w:r>
            <w:r w:rsidR="000518BC" w:rsidRPr="00356EE5">
              <w:rPr>
                <w:rFonts w:cs="Arial"/>
              </w:rPr>
              <w:t xml:space="preserve"> or text message. </w:t>
            </w:r>
            <w:r w:rsidR="00DF2C24">
              <w:rPr>
                <w:rFonts w:cs="Arial"/>
              </w:rPr>
              <w:t xml:space="preserve"> </w:t>
            </w:r>
            <w:r w:rsidR="000518BC" w:rsidRPr="00356EE5">
              <w:rPr>
                <w:rFonts w:cs="Arial"/>
              </w:rPr>
              <w:t xml:space="preserve">I can sign you up right now or you can sign up at </w:t>
            </w:r>
            <w:r>
              <w:rPr>
                <w:rFonts w:cs="Arial"/>
              </w:rPr>
              <w:t>the Member Web Portal</w:t>
            </w:r>
            <w:r w:rsidR="000518BC" w:rsidRPr="00356EE5">
              <w:rPr>
                <w:rFonts w:cs="Arial"/>
              </w:rPr>
              <w:t xml:space="preserve">. </w:t>
            </w:r>
            <w:r w:rsidR="004E7056" w:rsidRPr="00356EE5">
              <w:rPr>
                <w:rFonts w:cs="Arial"/>
              </w:rPr>
              <w:t xml:space="preserve"> </w:t>
            </w:r>
          </w:p>
          <w:p w14:paraId="5CB5D9DC" w14:textId="77777777" w:rsidR="00052EE4" w:rsidRPr="00356EE5" w:rsidRDefault="00052EE4" w:rsidP="00661DFB">
            <w:pPr>
              <w:rPr>
                <w:rFonts w:cs="Arial"/>
              </w:rPr>
            </w:pPr>
          </w:p>
          <w:p w14:paraId="29CDE3EE" w14:textId="20E7E47F" w:rsidR="00052EE4" w:rsidRPr="00356EE5" w:rsidRDefault="000518BC" w:rsidP="00661DFB">
            <w:pPr>
              <w:ind w:left="72" w:hanging="72"/>
              <w:rPr>
                <w:rFonts w:cs="Arial"/>
              </w:rPr>
            </w:pPr>
            <w:r w:rsidRPr="00356EE5">
              <w:rPr>
                <w:rFonts w:cs="Arial"/>
                <w:b/>
              </w:rPr>
              <w:t>Note:</w:t>
            </w:r>
            <w:r w:rsidRPr="00052EE4">
              <w:rPr>
                <w:rFonts w:cs="Arial"/>
                <w:bCs/>
              </w:rPr>
              <w:t xml:space="preserve"> </w:t>
            </w:r>
            <w:r w:rsidR="00F41355" w:rsidRPr="00052EE4">
              <w:rPr>
                <w:rFonts w:cs="Arial"/>
                <w:bCs/>
              </w:rPr>
              <w:t xml:space="preserve"> </w:t>
            </w:r>
            <w:r w:rsidRPr="00356EE5">
              <w:rPr>
                <w:rFonts w:cs="Arial"/>
              </w:rPr>
              <w:t>If additional information about insulin stability/safety is required, please transfer the caller to a Clinical Care pharmacist.</w:t>
            </w:r>
          </w:p>
        </w:tc>
      </w:tr>
      <w:tr w:rsidR="0038568E" w:rsidRPr="002224A1" w14:paraId="5D188F56" w14:textId="77777777" w:rsidTr="001E7E33">
        <w:tc>
          <w:tcPr>
            <w:tcW w:w="211" w:type="pct"/>
          </w:tcPr>
          <w:p w14:paraId="5B195DFC" w14:textId="77777777" w:rsidR="000518BC" w:rsidRPr="00356EE5" w:rsidRDefault="004051E6" w:rsidP="00661DFB">
            <w:pPr>
              <w:jc w:val="center"/>
              <w:rPr>
                <w:rFonts w:cs="Arial"/>
                <w:b/>
              </w:rPr>
            </w:pPr>
            <w:r w:rsidRPr="00356EE5">
              <w:rPr>
                <w:rFonts w:cs="Arial"/>
                <w:b/>
              </w:rPr>
              <w:t>3</w:t>
            </w:r>
          </w:p>
        </w:tc>
        <w:tc>
          <w:tcPr>
            <w:tcW w:w="1559" w:type="pct"/>
          </w:tcPr>
          <w:p w14:paraId="77377EBC" w14:textId="77777777" w:rsidR="000518BC" w:rsidRPr="00356EE5" w:rsidRDefault="000518BC" w:rsidP="00661DFB">
            <w:bookmarkStart w:id="53" w:name="_Toc461777172"/>
            <w:r w:rsidRPr="00356EE5">
              <w:t>Will my insulin sit in a hot delivery truck for days?</w:t>
            </w:r>
            <w:bookmarkEnd w:id="53"/>
          </w:p>
          <w:p w14:paraId="2705EB9C" w14:textId="77777777" w:rsidR="000518BC" w:rsidRPr="00356EE5" w:rsidRDefault="000518BC" w:rsidP="00661DFB"/>
        </w:tc>
        <w:tc>
          <w:tcPr>
            <w:tcW w:w="3230" w:type="pct"/>
          </w:tcPr>
          <w:p w14:paraId="29BD454E" w14:textId="7A29FFCD" w:rsidR="00052EE4" w:rsidRPr="00356EE5" w:rsidRDefault="008F495B" w:rsidP="00661DFB">
            <w:pPr>
              <w:rPr>
                <w:rFonts w:cs="Arial"/>
              </w:rPr>
            </w:pPr>
            <w:r>
              <w:rPr>
                <w:rFonts w:cs="Arial"/>
              </w:rPr>
              <w:t>The PBM</w:t>
            </w:r>
            <w:r w:rsidRPr="00356EE5">
              <w:rPr>
                <w:rFonts w:cs="Arial"/>
              </w:rPr>
              <w:t xml:space="preserve"> </w:t>
            </w:r>
            <w:r w:rsidR="000B13AE" w:rsidRPr="00356EE5">
              <w:rPr>
                <w:rFonts w:cs="Arial"/>
              </w:rPr>
              <w:t xml:space="preserve">controls </w:t>
            </w:r>
            <w:r w:rsidR="000518BC" w:rsidRPr="00356EE5">
              <w:rPr>
                <w:rFonts w:cs="Arial"/>
              </w:rPr>
              <w:t xml:space="preserve">this situation from happening by </w:t>
            </w:r>
            <w:r w:rsidR="000B13AE" w:rsidRPr="00356EE5">
              <w:rPr>
                <w:rFonts w:cs="Arial"/>
              </w:rPr>
              <w:t xml:space="preserve">packing and shipping </w:t>
            </w:r>
            <w:r w:rsidR="000518BC" w:rsidRPr="00356EE5">
              <w:rPr>
                <w:rFonts w:cs="Arial"/>
              </w:rPr>
              <w:t xml:space="preserve">your insulin to you </w:t>
            </w:r>
            <w:r w:rsidR="000B13AE" w:rsidRPr="00356EE5">
              <w:rPr>
                <w:rFonts w:cs="Arial"/>
              </w:rPr>
              <w:t xml:space="preserve">in a manner that is best suited to protect your medication, based on the current delivery schedule and temperature. </w:t>
            </w:r>
          </w:p>
        </w:tc>
      </w:tr>
      <w:tr w:rsidR="000518BC" w:rsidRPr="002224A1" w14:paraId="44E1273C" w14:textId="77777777" w:rsidTr="001E7E33">
        <w:tc>
          <w:tcPr>
            <w:tcW w:w="211" w:type="pct"/>
          </w:tcPr>
          <w:p w14:paraId="123FB375" w14:textId="77777777" w:rsidR="000518BC" w:rsidRPr="00356EE5" w:rsidRDefault="004051E6" w:rsidP="00661DFB">
            <w:pPr>
              <w:jc w:val="center"/>
              <w:rPr>
                <w:rFonts w:cs="Arial"/>
                <w:b/>
              </w:rPr>
            </w:pPr>
            <w:r w:rsidRPr="00356EE5">
              <w:rPr>
                <w:rFonts w:cs="Arial"/>
                <w:b/>
              </w:rPr>
              <w:t>4</w:t>
            </w:r>
          </w:p>
        </w:tc>
        <w:tc>
          <w:tcPr>
            <w:tcW w:w="1559" w:type="pct"/>
          </w:tcPr>
          <w:p w14:paraId="30D4417B" w14:textId="77777777" w:rsidR="000518BC" w:rsidRPr="00356EE5" w:rsidRDefault="000518BC" w:rsidP="00661DFB">
            <w:bookmarkStart w:id="54" w:name="_Toc461777173"/>
            <w:r w:rsidRPr="00356EE5">
              <w:t>My insulin sat in a hot delivery truck. Is it still good?</w:t>
            </w:r>
            <w:bookmarkEnd w:id="54"/>
          </w:p>
          <w:p w14:paraId="59E0EB71" w14:textId="77777777" w:rsidR="000518BC" w:rsidRPr="00356EE5" w:rsidRDefault="000518BC" w:rsidP="00661DFB"/>
        </w:tc>
        <w:tc>
          <w:tcPr>
            <w:tcW w:w="3230" w:type="pct"/>
          </w:tcPr>
          <w:p w14:paraId="55915E72" w14:textId="38475408" w:rsidR="00052EE4" w:rsidRPr="00356EE5" w:rsidRDefault="008F495B" w:rsidP="00661DFB">
            <w:pPr>
              <w:rPr>
                <w:rFonts w:cs="Arial"/>
              </w:rPr>
            </w:pPr>
            <w:r>
              <w:rPr>
                <w:rFonts w:cs="Arial"/>
              </w:rPr>
              <w:t>The PBM</w:t>
            </w:r>
            <w:r w:rsidRPr="00356EE5">
              <w:rPr>
                <w:rFonts w:cs="Arial"/>
              </w:rPr>
              <w:t xml:space="preserve"> </w:t>
            </w:r>
            <w:r w:rsidR="000B13AE" w:rsidRPr="00356EE5">
              <w:rPr>
                <w:rFonts w:cs="Arial"/>
              </w:rPr>
              <w:t>packs and ships your insulin to you in a manner that is best suited to protect your medication, based on the current delivery schedule and temperature.  If you have additional questions, l</w:t>
            </w:r>
            <w:r w:rsidR="000518BC" w:rsidRPr="00356EE5">
              <w:rPr>
                <w:rFonts w:cs="Arial"/>
              </w:rPr>
              <w:t>et me transfer you to a Clinical Care pharmacist for assistance.</w:t>
            </w:r>
          </w:p>
        </w:tc>
      </w:tr>
      <w:tr w:rsidR="000518BC" w:rsidRPr="002224A1" w14:paraId="5E282F49" w14:textId="77777777" w:rsidTr="001E7E33">
        <w:tc>
          <w:tcPr>
            <w:tcW w:w="211" w:type="pct"/>
          </w:tcPr>
          <w:p w14:paraId="0CAB1140" w14:textId="77777777" w:rsidR="000518BC" w:rsidRPr="00356EE5" w:rsidRDefault="004051E6" w:rsidP="00661DFB">
            <w:pPr>
              <w:jc w:val="center"/>
              <w:rPr>
                <w:rFonts w:cs="Arial"/>
                <w:b/>
              </w:rPr>
            </w:pPr>
            <w:r w:rsidRPr="00356EE5">
              <w:rPr>
                <w:rFonts w:cs="Arial"/>
                <w:b/>
              </w:rPr>
              <w:t>5</w:t>
            </w:r>
          </w:p>
        </w:tc>
        <w:tc>
          <w:tcPr>
            <w:tcW w:w="1559" w:type="pct"/>
          </w:tcPr>
          <w:p w14:paraId="19C17FAC" w14:textId="77777777" w:rsidR="000518BC" w:rsidRPr="00356EE5" w:rsidRDefault="000518BC" w:rsidP="00661DFB">
            <w:bookmarkStart w:id="55" w:name="_Toc461777174"/>
            <w:r w:rsidRPr="00356EE5">
              <w:t>My insulin did not feel cool when I opened the package.</w:t>
            </w:r>
            <w:bookmarkEnd w:id="55"/>
          </w:p>
        </w:tc>
        <w:tc>
          <w:tcPr>
            <w:tcW w:w="3230" w:type="pct"/>
          </w:tcPr>
          <w:p w14:paraId="5F435D74" w14:textId="2628092A" w:rsidR="00052EE4" w:rsidRPr="00356EE5" w:rsidRDefault="000518BC" w:rsidP="00661DFB">
            <w:pPr>
              <w:rPr>
                <w:rFonts w:cs="Arial"/>
              </w:rPr>
            </w:pPr>
            <w:r w:rsidRPr="00356EE5">
              <w:rPr>
                <w:rFonts w:cs="Arial"/>
              </w:rPr>
              <w:t xml:space="preserve">Your insulin vials may not feel cool to the touch when you receive your shipment. </w:t>
            </w:r>
            <w:r w:rsidR="00DF2C24">
              <w:rPr>
                <w:rFonts w:cs="Arial"/>
              </w:rPr>
              <w:t xml:space="preserve"> </w:t>
            </w:r>
            <w:r w:rsidRPr="00356EE5">
              <w:rPr>
                <w:rFonts w:cs="Arial"/>
              </w:rPr>
              <w:t xml:space="preserve">Insulin vials may be stored at room temperature for a limited time. </w:t>
            </w:r>
          </w:p>
          <w:p w14:paraId="5DE9F26E" w14:textId="016F2B97" w:rsidR="005622C2" w:rsidRDefault="000518BC" w:rsidP="00661DFB">
            <w:pPr>
              <w:rPr>
                <w:rFonts w:cs="Arial"/>
              </w:rPr>
            </w:pPr>
            <w:r w:rsidRPr="00356EE5">
              <w:rPr>
                <w:rFonts w:cs="Arial"/>
                <w:b/>
              </w:rPr>
              <w:t>Note:</w:t>
            </w:r>
            <w:r w:rsidRPr="00052EE4">
              <w:rPr>
                <w:rFonts w:cs="Arial"/>
                <w:bCs/>
              </w:rPr>
              <w:t xml:space="preserve">  </w:t>
            </w:r>
            <w:r w:rsidRPr="00356EE5">
              <w:rPr>
                <w:rFonts w:cs="Arial"/>
              </w:rPr>
              <w:t xml:space="preserve">If additional information about insulin stability/safety is required, transfer the caller to a Clinical Care pharmacist. </w:t>
            </w:r>
          </w:p>
          <w:p w14:paraId="014C10AB" w14:textId="36650E7F" w:rsidR="00052EE4" w:rsidRPr="00356EE5" w:rsidRDefault="00052EE4" w:rsidP="00661DFB">
            <w:pPr>
              <w:rPr>
                <w:rFonts w:cs="Arial"/>
              </w:rPr>
            </w:pPr>
          </w:p>
        </w:tc>
      </w:tr>
      <w:tr w:rsidR="000518BC" w:rsidRPr="002224A1" w14:paraId="4662ACA5" w14:textId="77777777" w:rsidTr="001E7E33">
        <w:tc>
          <w:tcPr>
            <w:tcW w:w="211" w:type="pct"/>
          </w:tcPr>
          <w:p w14:paraId="46AAE215" w14:textId="77777777" w:rsidR="000518BC" w:rsidRPr="00356EE5" w:rsidRDefault="004051E6" w:rsidP="00661DFB">
            <w:pPr>
              <w:jc w:val="center"/>
              <w:rPr>
                <w:rFonts w:cs="Arial"/>
                <w:b/>
              </w:rPr>
            </w:pPr>
            <w:r w:rsidRPr="00356EE5">
              <w:rPr>
                <w:rFonts w:cs="Arial"/>
                <w:b/>
              </w:rPr>
              <w:t>6</w:t>
            </w:r>
          </w:p>
        </w:tc>
        <w:tc>
          <w:tcPr>
            <w:tcW w:w="1559" w:type="pct"/>
          </w:tcPr>
          <w:p w14:paraId="24B0076A" w14:textId="0862FAF9" w:rsidR="000518BC" w:rsidRPr="00356EE5" w:rsidRDefault="000518BC" w:rsidP="00661DFB">
            <w:bookmarkStart w:id="56" w:name="_Toc461777175"/>
            <w:r w:rsidRPr="00356EE5">
              <w:t xml:space="preserve">What about insulin pens, </w:t>
            </w:r>
            <w:r w:rsidR="00E46D51" w:rsidRPr="00356EE5">
              <w:t>cartridges,</w:t>
            </w:r>
            <w:r w:rsidRPr="00356EE5">
              <w:t xml:space="preserve"> and </w:t>
            </w:r>
            <w:r w:rsidR="003A3530" w:rsidRPr="00356EE5">
              <w:t>inlets</w:t>
            </w:r>
            <w:r w:rsidRPr="00356EE5">
              <w:t>?  Are they shipped with cold gel packs?</w:t>
            </w:r>
            <w:bookmarkEnd w:id="56"/>
          </w:p>
        </w:tc>
        <w:tc>
          <w:tcPr>
            <w:tcW w:w="3230" w:type="pct"/>
          </w:tcPr>
          <w:p w14:paraId="53C73641" w14:textId="0B91EFBB" w:rsidR="00052EE4" w:rsidRPr="00356EE5" w:rsidRDefault="008F495B" w:rsidP="00661DFB">
            <w:pPr>
              <w:rPr>
                <w:rFonts w:cs="Arial"/>
              </w:rPr>
            </w:pPr>
            <w:r>
              <w:rPr>
                <w:rFonts w:cs="Arial"/>
              </w:rPr>
              <w:t>The PBM</w:t>
            </w:r>
            <w:r w:rsidRPr="00356EE5">
              <w:rPr>
                <w:rFonts w:cs="Arial"/>
              </w:rPr>
              <w:t xml:space="preserve"> </w:t>
            </w:r>
            <w:r w:rsidR="000B13AE" w:rsidRPr="00356EE5">
              <w:rPr>
                <w:rFonts w:cs="Arial"/>
              </w:rPr>
              <w:t xml:space="preserve">packs and ships your insulin to you in a manner that is best suited to protect your medication, based on the current delivery schedule and temperature. </w:t>
            </w:r>
          </w:p>
          <w:p w14:paraId="70E1F65D" w14:textId="68F45BB5" w:rsidR="005622C2" w:rsidRDefault="000518BC" w:rsidP="00661DFB">
            <w:pPr>
              <w:rPr>
                <w:rFonts w:cs="Arial"/>
              </w:rPr>
            </w:pPr>
            <w:r w:rsidRPr="00356EE5">
              <w:rPr>
                <w:rFonts w:cs="Arial"/>
                <w:b/>
              </w:rPr>
              <w:t>Note:</w:t>
            </w:r>
            <w:r w:rsidRPr="00052EE4">
              <w:rPr>
                <w:rFonts w:cs="Arial"/>
                <w:bCs/>
              </w:rPr>
              <w:t xml:space="preserve">  </w:t>
            </w:r>
            <w:r w:rsidRPr="00356EE5">
              <w:rPr>
                <w:rFonts w:cs="Arial"/>
              </w:rPr>
              <w:t>If additional information about insulin stability/safety is required, transfer the caller to a Clinical Care pharmacist.</w:t>
            </w:r>
          </w:p>
          <w:p w14:paraId="5BEDA1BD" w14:textId="1C79348E" w:rsidR="00052EE4" w:rsidRPr="00356EE5" w:rsidRDefault="00052EE4" w:rsidP="00661DFB">
            <w:pPr>
              <w:rPr>
                <w:rFonts w:cs="Arial"/>
              </w:rPr>
            </w:pPr>
          </w:p>
        </w:tc>
      </w:tr>
      <w:tr w:rsidR="000518BC" w:rsidRPr="002224A1" w14:paraId="29819415" w14:textId="77777777" w:rsidTr="001E7E33">
        <w:tc>
          <w:tcPr>
            <w:tcW w:w="211" w:type="pct"/>
          </w:tcPr>
          <w:p w14:paraId="52861FBD" w14:textId="77777777" w:rsidR="000518BC" w:rsidRPr="00356EE5" w:rsidRDefault="004051E6" w:rsidP="00661DFB">
            <w:pPr>
              <w:jc w:val="center"/>
              <w:rPr>
                <w:rFonts w:cs="Arial"/>
                <w:b/>
              </w:rPr>
            </w:pPr>
            <w:r w:rsidRPr="00356EE5">
              <w:rPr>
                <w:rFonts w:cs="Arial"/>
                <w:b/>
              </w:rPr>
              <w:t>7</w:t>
            </w:r>
          </w:p>
        </w:tc>
        <w:tc>
          <w:tcPr>
            <w:tcW w:w="1559" w:type="pct"/>
          </w:tcPr>
          <w:p w14:paraId="7E7C81C7" w14:textId="77777777" w:rsidR="000518BC" w:rsidRPr="00356EE5" w:rsidRDefault="000518BC" w:rsidP="00661DFB">
            <w:bookmarkStart w:id="57" w:name="_Toc461777176"/>
            <w:r w:rsidRPr="00356EE5">
              <w:t>The cold gel pack was not frozen when I received my insulin shipment. Is that normal?</w:t>
            </w:r>
            <w:bookmarkEnd w:id="57"/>
          </w:p>
        </w:tc>
        <w:tc>
          <w:tcPr>
            <w:tcW w:w="3230" w:type="pct"/>
          </w:tcPr>
          <w:p w14:paraId="098BB39F" w14:textId="0F360A99" w:rsidR="000518BC" w:rsidRDefault="000518BC" w:rsidP="00661DFB">
            <w:pPr>
              <w:rPr>
                <w:rFonts w:cs="Arial"/>
              </w:rPr>
            </w:pPr>
            <w:r w:rsidRPr="00356EE5">
              <w:rPr>
                <w:rFonts w:cs="Arial"/>
              </w:rPr>
              <w:t xml:space="preserve">Cold gel packs are not designed to remain frozen solid. They will become soft during </w:t>
            </w:r>
            <w:r w:rsidR="0051524B" w:rsidRPr="00356EE5">
              <w:rPr>
                <w:rFonts w:cs="Arial"/>
              </w:rPr>
              <w:t>shipping but</w:t>
            </w:r>
            <w:r w:rsidRPr="00356EE5">
              <w:rPr>
                <w:rFonts w:cs="Arial"/>
              </w:rPr>
              <w:t xml:space="preserve"> will continue to protect your insulin. </w:t>
            </w:r>
          </w:p>
          <w:p w14:paraId="52A1F003" w14:textId="7B35AF28" w:rsidR="00052EE4" w:rsidRPr="00356EE5" w:rsidRDefault="000518BC" w:rsidP="00661DFB">
            <w:pPr>
              <w:rPr>
                <w:rFonts w:cs="Arial"/>
              </w:rPr>
            </w:pPr>
            <w:r w:rsidRPr="00356EE5">
              <w:rPr>
                <w:rFonts w:cs="Arial"/>
                <w:b/>
              </w:rPr>
              <w:t>Note:</w:t>
            </w:r>
            <w:r w:rsidRPr="00052EE4">
              <w:rPr>
                <w:rFonts w:cs="Arial"/>
                <w:bCs/>
              </w:rPr>
              <w:t xml:space="preserve">  </w:t>
            </w:r>
            <w:r w:rsidRPr="00356EE5">
              <w:rPr>
                <w:rFonts w:cs="Arial"/>
              </w:rPr>
              <w:t>If additional information about insulin stability/safety is required, transfer the caller to a Clinical Care pharmacist.</w:t>
            </w:r>
          </w:p>
        </w:tc>
      </w:tr>
      <w:tr w:rsidR="000518BC" w:rsidRPr="002224A1" w14:paraId="79BDDB14" w14:textId="77777777" w:rsidTr="001E7E33">
        <w:tc>
          <w:tcPr>
            <w:tcW w:w="211" w:type="pct"/>
          </w:tcPr>
          <w:p w14:paraId="6B1AC02B" w14:textId="77777777" w:rsidR="000518BC" w:rsidRPr="00356EE5" w:rsidRDefault="004051E6" w:rsidP="00661DFB">
            <w:pPr>
              <w:jc w:val="center"/>
              <w:rPr>
                <w:rFonts w:cs="Arial"/>
                <w:b/>
              </w:rPr>
            </w:pPr>
            <w:r w:rsidRPr="00356EE5">
              <w:rPr>
                <w:rFonts w:cs="Arial"/>
                <w:b/>
              </w:rPr>
              <w:t>8</w:t>
            </w:r>
          </w:p>
        </w:tc>
        <w:tc>
          <w:tcPr>
            <w:tcW w:w="1559" w:type="pct"/>
          </w:tcPr>
          <w:p w14:paraId="7C4B29F4" w14:textId="77777777" w:rsidR="000518BC" w:rsidRPr="00356EE5" w:rsidRDefault="0038568E" w:rsidP="00661DFB">
            <w:bookmarkStart w:id="58" w:name="_Toc461777177"/>
            <w:r w:rsidRPr="00356EE5">
              <w:t>I’m concerned about my insulin. Is it safe to use? How can I tell?</w:t>
            </w:r>
            <w:bookmarkEnd w:id="58"/>
          </w:p>
        </w:tc>
        <w:tc>
          <w:tcPr>
            <w:tcW w:w="3230" w:type="pct"/>
          </w:tcPr>
          <w:p w14:paraId="0138C3D8" w14:textId="2BCF4281" w:rsidR="00052EE4" w:rsidRPr="00356EE5" w:rsidRDefault="0038568E" w:rsidP="00661DFB">
            <w:pPr>
              <w:rPr>
                <w:rFonts w:cs="Arial"/>
              </w:rPr>
            </w:pPr>
            <w:r w:rsidRPr="00356EE5">
              <w:rPr>
                <w:rFonts w:cs="Arial"/>
              </w:rPr>
              <w:t>Since this is a question about insulin safety and stability, let me transfer you so that you can talk with a Clinical Care pharmacist.</w:t>
            </w:r>
          </w:p>
        </w:tc>
      </w:tr>
      <w:tr w:rsidR="009A1CBF" w:rsidRPr="002224A1" w14:paraId="42EF2D35" w14:textId="77777777" w:rsidTr="001E7E33">
        <w:tc>
          <w:tcPr>
            <w:tcW w:w="211" w:type="pct"/>
          </w:tcPr>
          <w:p w14:paraId="038A9584" w14:textId="27415724" w:rsidR="009A1CBF" w:rsidRPr="00356EE5" w:rsidRDefault="004051E6" w:rsidP="00661DFB">
            <w:pPr>
              <w:jc w:val="center"/>
              <w:rPr>
                <w:rFonts w:cs="Arial"/>
                <w:b/>
              </w:rPr>
            </w:pPr>
            <w:r w:rsidRPr="00356EE5">
              <w:rPr>
                <w:rFonts w:cs="Arial"/>
                <w:b/>
              </w:rPr>
              <w:t>9</w:t>
            </w:r>
          </w:p>
          <w:p w14:paraId="7696A2B8" w14:textId="77777777" w:rsidR="0076395E" w:rsidRPr="00356EE5" w:rsidRDefault="0076395E" w:rsidP="00661DFB">
            <w:pPr>
              <w:jc w:val="center"/>
              <w:rPr>
                <w:rFonts w:cs="Arial"/>
                <w:b/>
              </w:rPr>
            </w:pPr>
          </w:p>
        </w:tc>
        <w:tc>
          <w:tcPr>
            <w:tcW w:w="1559" w:type="pct"/>
          </w:tcPr>
          <w:p w14:paraId="0BED6EC6" w14:textId="77777777" w:rsidR="009A1CBF" w:rsidRPr="00D96C6A" w:rsidRDefault="009A1CBF" w:rsidP="00661DFB">
            <w:bookmarkStart w:id="59" w:name="_Toc461777178"/>
            <w:r w:rsidRPr="00D96C6A">
              <w:t>Can I request signature required for my prescription orders?</w:t>
            </w:r>
            <w:bookmarkEnd w:id="59"/>
          </w:p>
        </w:tc>
        <w:tc>
          <w:tcPr>
            <w:tcW w:w="3230" w:type="pct"/>
          </w:tcPr>
          <w:p w14:paraId="2EBF5435" w14:textId="60BEBFB5" w:rsidR="009A1CBF" w:rsidRPr="00D96C6A" w:rsidRDefault="009A1CBF" w:rsidP="00661DFB">
            <w:pPr>
              <w:rPr>
                <w:rFonts w:cs="Arial"/>
              </w:rPr>
            </w:pPr>
            <w:r w:rsidRPr="00D96C6A">
              <w:rPr>
                <w:rFonts w:cs="Arial"/>
              </w:rPr>
              <w:t>Yes, for which medication are you requesting signature requirement?</w:t>
            </w:r>
          </w:p>
          <w:p w14:paraId="03C8A1AD" w14:textId="2D628F4E" w:rsidR="00052EE4" w:rsidRPr="00D96C6A" w:rsidRDefault="009A1CBF" w:rsidP="00661DFB">
            <w:pPr>
              <w:rPr>
                <w:rFonts w:cs="Arial"/>
              </w:rPr>
            </w:pPr>
            <w:r w:rsidRPr="00D96C6A">
              <w:rPr>
                <w:rFonts w:cs="Arial"/>
                <w:b/>
              </w:rPr>
              <w:t>Note:</w:t>
            </w:r>
            <w:r w:rsidRPr="00D96C6A">
              <w:rPr>
                <w:rFonts w:cs="Arial"/>
                <w:bCs/>
              </w:rPr>
              <w:t xml:space="preserve"> </w:t>
            </w:r>
            <w:r w:rsidR="00356EE5" w:rsidRPr="00D96C6A">
              <w:rPr>
                <w:rFonts w:cs="Arial"/>
                <w:bCs/>
              </w:rPr>
              <w:t xml:space="preserve"> </w:t>
            </w:r>
            <w:r w:rsidRPr="00D96C6A">
              <w:rPr>
                <w:rFonts w:cs="Arial"/>
              </w:rPr>
              <w:t>Refer to the Requests for Signature Required or NO Signature Required section of</w:t>
            </w:r>
            <w:r w:rsidR="005622C2" w:rsidRPr="00D96C6A">
              <w:rPr>
                <w:rFonts w:cs="Arial"/>
              </w:rPr>
              <w:t xml:space="preserve"> </w:t>
            </w:r>
            <w:hyperlink r:id="rId31" w:anchor="!/view?docid=fe97f023-d5aa-4578-ad84-b0e4e7b58b92" w:history="1">
              <w:r w:rsidR="003F381D">
                <w:rPr>
                  <w:rStyle w:val="Hyperlink"/>
                  <w:rFonts w:cs="Arial"/>
                </w:rPr>
                <w:t>Special Dispensing Instructions ScripTalk, Braille, Large Font and Signature (008618)</w:t>
              </w:r>
            </w:hyperlink>
            <w:r w:rsidR="00661DFB" w:rsidRPr="00D96C6A">
              <w:rPr>
                <w:rStyle w:val="Hyperlink"/>
                <w:rFonts w:cs="Arial"/>
              </w:rPr>
              <w:t>.</w:t>
            </w:r>
            <w:r w:rsidR="00BC2AAD" w:rsidRPr="00D96C6A">
              <w:rPr>
                <w:rFonts w:cs="Arial"/>
              </w:rPr>
              <w:t xml:space="preserve"> </w:t>
            </w:r>
          </w:p>
        </w:tc>
      </w:tr>
      <w:tr w:rsidR="008A1962" w:rsidRPr="009A1CBF" w14:paraId="7E177570" w14:textId="77777777" w:rsidTr="001E7E33">
        <w:tc>
          <w:tcPr>
            <w:tcW w:w="211" w:type="pct"/>
            <w:tcBorders>
              <w:top w:val="single" w:sz="4" w:space="0" w:color="auto"/>
              <w:left w:val="single" w:sz="4" w:space="0" w:color="auto"/>
              <w:bottom w:val="single" w:sz="4" w:space="0" w:color="auto"/>
              <w:right w:val="single" w:sz="4" w:space="0" w:color="auto"/>
            </w:tcBorders>
          </w:tcPr>
          <w:p w14:paraId="276D4018" w14:textId="3B220063" w:rsidR="008A1962" w:rsidRPr="00356EE5" w:rsidRDefault="00CC0D52" w:rsidP="00661DFB">
            <w:pPr>
              <w:jc w:val="center"/>
              <w:rPr>
                <w:rFonts w:cs="Arial"/>
                <w:b/>
              </w:rPr>
            </w:pPr>
            <w:r>
              <w:rPr>
                <w:rFonts w:cs="Arial"/>
                <w:b/>
              </w:rPr>
              <w:t>10</w:t>
            </w:r>
          </w:p>
        </w:tc>
        <w:tc>
          <w:tcPr>
            <w:tcW w:w="1559" w:type="pct"/>
            <w:tcBorders>
              <w:top w:val="single" w:sz="4" w:space="0" w:color="auto"/>
              <w:left w:val="single" w:sz="4" w:space="0" w:color="auto"/>
              <w:bottom w:val="single" w:sz="4" w:space="0" w:color="auto"/>
              <w:right w:val="single" w:sz="4" w:space="0" w:color="auto"/>
            </w:tcBorders>
          </w:tcPr>
          <w:p w14:paraId="2540AB84" w14:textId="77777777" w:rsidR="008A1962" w:rsidRDefault="008A1962" w:rsidP="00661DFB">
            <w:r>
              <w:t xml:space="preserve">Can a RX be mailed as General Delivery? </w:t>
            </w:r>
          </w:p>
          <w:p w14:paraId="3D00B5C7" w14:textId="77777777" w:rsidR="008A1962" w:rsidRPr="008A1962" w:rsidRDefault="008A1962" w:rsidP="00661DFB">
            <w:pPr>
              <w:rPr>
                <w:rFonts w:cs="Arial"/>
              </w:rPr>
            </w:pPr>
            <w:r w:rsidRPr="008A1962">
              <w:rPr>
                <w:rFonts w:cs="Arial"/>
              </w:rPr>
              <w:t>How do I address a mail</w:t>
            </w:r>
            <w:r w:rsidR="00991AE5">
              <w:rPr>
                <w:rFonts w:cs="Arial"/>
              </w:rPr>
              <w:t xml:space="preserve"> </w:t>
            </w:r>
            <w:r w:rsidRPr="008A1962">
              <w:rPr>
                <w:rFonts w:cs="Arial"/>
              </w:rPr>
              <w:t>piece sent to General Delivery?</w:t>
            </w:r>
            <w:r w:rsidR="00991AE5" w:rsidRPr="0018406C">
              <w:rPr>
                <w:b/>
                <w:noProof/>
              </w:rPr>
              <w:t xml:space="preserve"> </w:t>
            </w:r>
          </w:p>
          <w:p w14:paraId="5F4A706D" w14:textId="77777777" w:rsidR="008A1962" w:rsidRPr="00356EE5" w:rsidRDefault="008A1962" w:rsidP="00661DFB"/>
        </w:tc>
        <w:tc>
          <w:tcPr>
            <w:tcW w:w="3230" w:type="pct"/>
            <w:tcBorders>
              <w:top w:val="single" w:sz="4" w:space="0" w:color="auto"/>
              <w:left w:val="single" w:sz="4" w:space="0" w:color="auto"/>
              <w:bottom w:val="single" w:sz="4" w:space="0" w:color="auto"/>
              <w:right w:val="single" w:sz="4" w:space="0" w:color="auto"/>
            </w:tcBorders>
          </w:tcPr>
          <w:p w14:paraId="45C7FD55" w14:textId="3F6414B6" w:rsidR="008A1962" w:rsidRDefault="008A1962" w:rsidP="00661DFB">
            <w:pPr>
              <w:rPr>
                <w:rFonts w:cs="Arial"/>
              </w:rPr>
            </w:pPr>
            <w:r w:rsidRPr="008A1962">
              <w:rPr>
                <w:rFonts w:cs="Arial"/>
              </w:rPr>
              <w:t xml:space="preserve">General Delivery is a mail service for those without a permanent address, often used as a temporary mailing address. </w:t>
            </w:r>
          </w:p>
          <w:p w14:paraId="7D7B6EAB" w14:textId="77777777" w:rsidR="00927C85" w:rsidRDefault="00927C85" w:rsidP="00661DFB">
            <w:pPr>
              <w:rPr>
                <w:rFonts w:cs="Arial"/>
              </w:rPr>
            </w:pPr>
          </w:p>
          <w:p w14:paraId="244E89C3" w14:textId="4D060E58" w:rsidR="008A1962" w:rsidRDefault="008A1962" w:rsidP="00661DFB">
            <w:pPr>
              <w:rPr>
                <w:rFonts w:cs="Arial"/>
              </w:rPr>
            </w:pPr>
            <w:r>
              <w:rPr>
                <w:rFonts w:cs="Arial"/>
              </w:rPr>
              <w:t>MEMBER</w:t>
            </w:r>
            <w:r w:rsidR="00CE0D54">
              <w:rPr>
                <w:rFonts w:cs="Arial"/>
              </w:rPr>
              <w:t>’</w:t>
            </w:r>
            <w:r>
              <w:rPr>
                <w:rFonts w:cs="Arial"/>
              </w:rPr>
              <w:t xml:space="preserve">S </w:t>
            </w:r>
            <w:r w:rsidRPr="008A1962">
              <w:rPr>
                <w:rFonts w:cs="Arial"/>
              </w:rPr>
              <w:t>NAME</w:t>
            </w:r>
          </w:p>
          <w:p w14:paraId="6AA20FAD" w14:textId="77777777" w:rsidR="00927C85" w:rsidRPr="008A1962" w:rsidRDefault="00927C85" w:rsidP="00661DFB">
            <w:pPr>
              <w:rPr>
                <w:rFonts w:cs="Arial"/>
              </w:rPr>
            </w:pPr>
          </w:p>
          <w:p w14:paraId="7407B62F" w14:textId="66404440" w:rsidR="008A1962" w:rsidRDefault="008A1962" w:rsidP="00661DFB">
            <w:pPr>
              <w:rPr>
                <w:rFonts w:cs="Arial"/>
              </w:rPr>
            </w:pPr>
            <w:r w:rsidRPr="008A1962">
              <w:rPr>
                <w:rFonts w:cs="Arial"/>
              </w:rPr>
              <w:t>GENERAL DELIVERY</w:t>
            </w:r>
          </w:p>
          <w:p w14:paraId="4A874B61" w14:textId="77777777" w:rsidR="00927C85" w:rsidRPr="008A1962" w:rsidRDefault="00927C85" w:rsidP="00661DFB">
            <w:pPr>
              <w:rPr>
                <w:rFonts w:cs="Arial"/>
              </w:rPr>
            </w:pPr>
          </w:p>
          <w:p w14:paraId="09313903" w14:textId="7C611A2F" w:rsidR="00927C85" w:rsidRDefault="008A1962" w:rsidP="00661DFB">
            <w:pPr>
              <w:rPr>
                <w:rFonts w:cs="Arial"/>
              </w:rPr>
            </w:pPr>
            <w:r>
              <w:rPr>
                <w:rFonts w:cs="Arial"/>
              </w:rPr>
              <w:t>CITY,</w:t>
            </w:r>
            <w:r w:rsidR="00CE0D54">
              <w:rPr>
                <w:rFonts w:cs="Arial"/>
              </w:rPr>
              <w:t xml:space="preserve"> </w:t>
            </w:r>
            <w:r w:rsidRPr="008A1962">
              <w:rPr>
                <w:rFonts w:cs="Arial"/>
              </w:rPr>
              <w:t>STATE ZIP</w:t>
            </w:r>
            <w:r w:rsidR="00991AE5">
              <w:rPr>
                <w:rFonts w:cs="Arial"/>
              </w:rPr>
              <w:t xml:space="preserve"> </w:t>
            </w:r>
          </w:p>
          <w:p w14:paraId="66E519B0" w14:textId="1338E837" w:rsidR="00D96C6A" w:rsidRPr="00356EE5" w:rsidRDefault="00D96C6A" w:rsidP="00661DFB">
            <w:pPr>
              <w:rPr>
                <w:rFonts w:cs="Arial"/>
              </w:rPr>
            </w:pPr>
          </w:p>
        </w:tc>
      </w:tr>
      <w:tr w:rsidR="0051524B" w:rsidRPr="009A1CBF" w14:paraId="3C624094" w14:textId="77777777" w:rsidTr="001E7E33">
        <w:tc>
          <w:tcPr>
            <w:tcW w:w="211" w:type="pct"/>
            <w:tcBorders>
              <w:top w:val="single" w:sz="4" w:space="0" w:color="auto"/>
              <w:left w:val="single" w:sz="4" w:space="0" w:color="auto"/>
              <w:bottom w:val="single" w:sz="4" w:space="0" w:color="auto"/>
              <w:right w:val="single" w:sz="4" w:space="0" w:color="auto"/>
            </w:tcBorders>
          </w:tcPr>
          <w:p w14:paraId="00DA5E2A" w14:textId="113CCE58" w:rsidR="0051524B" w:rsidRDefault="0051524B" w:rsidP="00661DFB">
            <w:pPr>
              <w:jc w:val="center"/>
              <w:rPr>
                <w:rFonts w:cs="Arial"/>
                <w:b/>
              </w:rPr>
            </w:pPr>
            <w:r>
              <w:rPr>
                <w:rFonts w:cs="Arial"/>
                <w:b/>
              </w:rPr>
              <w:t>11</w:t>
            </w:r>
          </w:p>
        </w:tc>
        <w:tc>
          <w:tcPr>
            <w:tcW w:w="1559" w:type="pct"/>
            <w:tcBorders>
              <w:top w:val="single" w:sz="4" w:space="0" w:color="auto"/>
              <w:left w:val="single" w:sz="4" w:space="0" w:color="auto"/>
              <w:bottom w:val="single" w:sz="4" w:space="0" w:color="auto"/>
              <w:right w:val="single" w:sz="4" w:space="0" w:color="auto"/>
            </w:tcBorders>
          </w:tcPr>
          <w:p w14:paraId="545B2C86" w14:textId="05F2E0EA" w:rsidR="0051524B" w:rsidRDefault="0051524B" w:rsidP="00661DFB">
            <w:bookmarkStart w:id="60" w:name="OLE_LINK12"/>
            <w:r>
              <w:t xml:space="preserve">I would like my order left </w:t>
            </w:r>
            <w:r w:rsidR="00CE0D54">
              <w:t xml:space="preserve">at </w:t>
            </w:r>
            <w:r>
              <w:t>a specific location at my home like my back porch, Garage Door, front office apartment?</w:t>
            </w:r>
            <w:bookmarkEnd w:id="60"/>
          </w:p>
        </w:tc>
        <w:tc>
          <w:tcPr>
            <w:tcW w:w="3230" w:type="pct"/>
            <w:tcBorders>
              <w:top w:val="single" w:sz="4" w:space="0" w:color="auto"/>
              <w:left w:val="single" w:sz="4" w:space="0" w:color="auto"/>
              <w:bottom w:val="single" w:sz="4" w:space="0" w:color="auto"/>
              <w:right w:val="single" w:sz="4" w:space="0" w:color="auto"/>
            </w:tcBorders>
          </w:tcPr>
          <w:p w14:paraId="48C80485" w14:textId="78AC59A1" w:rsidR="0051524B" w:rsidRPr="008A1962" w:rsidRDefault="0051524B" w:rsidP="00661DFB">
            <w:pPr>
              <w:rPr>
                <w:rFonts w:cs="Arial"/>
              </w:rPr>
            </w:pPr>
            <w:r>
              <w:rPr>
                <w:rFonts w:cs="Arial"/>
              </w:rPr>
              <w:t>That is no problem</w:t>
            </w:r>
            <w:r w:rsidR="00CE0D54">
              <w:rPr>
                <w:rFonts w:cs="Arial"/>
              </w:rPr>
              <w:t>.</w:t>
            </w:r>
            <w:r>
              <w:rPr>
                <w:rFonts w:cs="Arial"/>
              </w:rPr>
              <w:t xml:space="preserve"> </w:t>
            </w:r>
            <w:r w:rsidR="00CE0D54">
              <w:rPr>
                <w:rFonts w:cs="Arial"/>
              </w:rPr>
              <w:t>W</w:t>
            </w:r>
            <w:r>
              <w:rPr>
                <w:rFonts w:cs="Arial"/>
              </w:rPr>
              <w:t>e can add this to your mailing address to let the shipping carrier know where to leave the package.</w:t>
            </w:r>
          </w:p>
        </w:tc>
      </w:tr>
    </w:tbl>
    <w:p w14:paraId="6501373B" w14:textId="77777777" w:rsidR="001557D4" w:rsidRDefault="001557D4" w:rsidP="00052EE4">
      <w:pPr>
        <w:jc w:val="right"/>
      </w:pPr>
    </w:p>
    <w:bookmarkStart w:id="61" w:name="_Log_Activity"/>
    <w:bookmarkEnd w:id="61"/>
    <w:p w14:paraId="6A09A5DA" w14:textId="706218FB" w:rsidR="00A402F1" w:rsidRPr="001557D4" w:rsidRDefault="002235B9" w:rsidP="00052EE4">
      <w:pPr>
        <w:pStyle w:val="BodyTextIndent2"/>
        <w:spacing w:after="0" w:line="240" w:lineRule="auto"/>
        <w:ind w:left="0"/>
        <w:jc w:val="right"/>
        <w:rPr>
          <w:noProof/>
        </w:rPr>
      </w:pPr>
      <w:r>
        <w:rPr>
          <w:noProof/>
        </w:rPr>
        <w:fldChar w:fldCharType="begin"/>
      </w:r>
      <w:r>
        <w:rPr>
          <w:noProof/>
        </w:rPr>
        <w:instrText xml:space="preserve"> HYPERLINK  \l "_top" </w:instrText>
      </w:r>
      <w:r>
        <w:rPr>
          <w:noProof/>
        </w:rPr>
      </w:r>
      <w:r>
        <w:rPr>
          <w:noProof/>
        </w:rPr>
        <w:fldChar w:fldCharType="separate"/>
      </w:r>
      <w:r w:rsidR="00926FB2" w:rsidRPr="002235B9">
        <w:rPr>
          <w:rStyle w:val="Hyperlink"/>
          <w:noProof/>
        </w:rPr>
        <w:t>Top of the Document</w:t>
      </w:r>
      <w:r>
        <w:rPr>
          <w:noProof/>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F4F41" w:rsidRPr="002224A1" w14:paraId="3DC9431B" w14:textId="77777777" w:rsidTr="00311A6E">
        <w:tc>
          <w:tcPr>
            <w:tcW w:w="5000" w:type="pct"/>
            <w:shd w:val="clear" w:color="auto" w:fill="C0C0C0"/>
          </w:tcPr>
          <w:p w14:paraId="0F2C9E80" w14:textId="62ACEB14" w:rsidR="008F4F41" w:rsidRPr="00507E94" w:rsidRDefault="00F95DB0" w:rsidP="0062240F">
            <w:pPr>
              <w:pStyle w:val="Heading2"/>
              <w:spacing w:before="120" w:after="120"/>
              <w:rPr>
                <w:i/>
                <w:iCs w:val="0"/>
                <w:color w:val="000000"/>
              </w:rPr>
            </w:pPr>
            <w:bookmarkStart w:id="62" w:name="_Alternatives"/>
            <w:bookmarkStart w:id="63" w:name="_International_Shipping"/>
            <w:bookmarkStart w:id="64" w:name="_Toc159488159"/>
            <w:bookmarkEnd w:id="62"/>
            <w:bookmarkEnd w:id="63"/>
            <w:r w:rsidRPr="00507E94">
              <w:rPr>
                <w:iCs w:val="0"/>
                <w:color w:val="000000"/>
              </w:rPr>
              <w:t>International Shipping</w:t>
            </w:r>
            <w:bookmarkEnd w:id="64"/>
          </w:p>
        </w:tc>
      </w:tr>
    </w:tbl>
    <w:p w14:paraId="08A6BF46" w14:textId="4DB100CC" w:rsidR="00A3416F" w:rsidRPr="00DF0223" w:rsidRDefault="008F495B" w:rsidP="00F04759">
      <w:r w:rsidRPr="00DF0223">
        <w:t>The PBM</w:t>
      </w:r>
      <w:r w:rsidR="00A3416F" w:rsidRPr="00DF0223">
        <w:t xml:space="preserve"> ship</w:t>
      </w:r>
      <w:r w:rsidR="00DF2C24">
        <w:t>s</w:t>
      </w:r>
      <w:r w:rsidR="00A3416F" w:rsidRPr="00DF0223">
        <w:t xml:space="preserve"> prescriptions internationally according to the following rules and restrictions:</w:t>
      </w:r>
    </w:p>
    <w:p w14:paraId="0004964F" w14:textId="77777777" w:rsidR="00A3416F" w:rsidRPr="00DF0223" w:rsidRDefault="00A3416F" w:rsidP="00F04759"/>
    <w:p w14:paraId="2506FFCC" w14:textId="659EAEAB" w:rsidR="00DF0223" w:rsidRPr="00F04759" w:rsidRDefault="00A3416F" w:rsidP="00F04759">
      <w:pPr>
        <w:rPr>
          <w:b/>
          <w:bCs/>
        </w:rPr>
      </w:pPr>
      <w:r w:rsidRPr="00F04759">
        <w:rPr>
          <w:b/>
          <w:bCs/>
        </w:rPr>
        <w:t>U.S Territories</w:t>
      </w:r>
      <w:r w:rsidR="00E96072" w:rsidRPr="00F04759">
        <w:rPr>
          <w:b/>
          <w:bCs/>
        </w:rPr>
        <w:t>:</w:t>
      </w:r>
      <w:r w:rsidRPr="00F04759">
        <w:rPr>
          <w:b/>
          <w:bCs/>
        </w:rPr>
        <w:t xml:space="preserve"> </w:t>
      </w:r>
    </w:p>
    <w:p w14:paraId="4969645F" w14:textId="110F0C66" w:rsidR="00DF0223" w:rsidRPr="007A1185" w:rsidRDefault="008F495B" w:rsidP="00F5246C">
      <w:pPr>
        <w:numPr>
          <w:ilvl w:val="0"/>
          <w:numId w:val="36"/>
        </w:numPr>
      </w:pPr>
      <w:r w:rsidRPr="00DF0223">
        <w:t>The PBM</w:t>
      </w:r>
      <w:r w:rsidR="00A3416F" w:rsidRPr="00DF0223">
        <w:t xml:space="preserve"> ship</w:t>
      </w:r>
      <w:r w:rsidR="00F936E4" w:rsidRPr="00DF0223">
        <w:t>s</w:t>
      </w:r>
      <w:r w:rsidR="00A3416F" w:rsidRPr="00DF0223">
        <w:t xml:space="preserve"> prescriptions to U.S. Territories with no restrictions on </w:t>
      </w:r>
      <w:r w:rsidR="00BF5895">
        <w:t>c</w:t>
      </w:r>
      <w:r w:rsidR="00A3416F" w:rsidRPr="00DF0223">
        <w:t xml:space="preserve">ontrolled </w:t>
      </w:r>
      <w:r w:rsidR="00BF5895">
        <w:t>s</w:t>
      </w:r>
      <w:r w:rsidR="00A3416F" w:rsidRPr="00DF0223">
        <w:t>ubstances</w:t>
      </w:r>
      <w:r w:rsidR="00D3333E" w:rsidRPr="00DF0223">
        <w:t>.</w:t>
      </w:r>
    </w:p>
    <w:p w14:paraId="56A07939" w14:textId="5F13853D" w:rsidR="006D7959" w:rsidRPr="006D7959" w:rsidRDefault="00D3333E" w:rsidP="000938C7">
      <w:pPr>
        <w:ind w:left="720"/>
        <w:rPr>
          <w:b/>
          <w:bCs/>
        </w:rPr>
      </w:pPr>
      <w:r w:rsidRPr="006D7959">
        <w:rPr>
          <w:b/>
        </w:rPr>
        <w:t>Cold Packs</w:t>
      </w:r>
      <w:r w:rsidRPr="00DF0223">
        <w:t xml:space="preserve"> </w:t>
      </w:r>
      <w:r w:rsidR="00C917C1" w:rsidRPr="00DF0223">
        <w:t xml:space="preserve">Cannot </w:t>
      </w:r>
      <w:r w:rsidRPr="00DF0223">
        <w:t xml:space="preserve">be shipped to </w:t>
      </w:r>
      <w:r w:rsidR="00FF524A">
        <w:t xml:space="preserve">some </w:t>
      </w:r>
      <w:r w:rsidRPr="00DF0223">
        <w:t>U</w:t>
      </w:r>
      <w:r w:rsidR="00FF524A">
        <w:t>.</w:t>
      </w:r>
      <w:r w:rsidRPr="00DF0223">
        <w:t>S</w:t>
      </w:r>
      <w:r w:rsidR="00FF524A">
        <w:t>.</w:t>
      </w:r>
      <w:r w:rsidRPr="00DF0223">
        <w:t xml:space="preserve"> Territories and </w:t>
      </w:r>
      <w:r w:rsidR="00FF524A">
        <w:t>p</w:t>
      </w:r>
      <w:r w:rsidR="00FF524A" w:rsidRPr="00DF0223">
        <w:t xml:space="preserve">ossessions </w:t>
      </w:r>
      <w:r w:rsidRPr="00DF0223">
        <w:t xml:space="preserve">(including American Samoa, Northern Mariana Islands, </w:t>
      </w:r>
      <w:r w:rsidR="00E41C76">
        <w:t xml:space="preserve">and </w:t>
      </w:r>
      <w:r w:rsidRPr="00DF0223">
        <w:t xml:space="preserve">Wake </w:t>
      </w:r>
      <w:r w:rsidR="00916A22" w:rsidRPr="00DF0223">
        <w:t>Atoll</w:t>
      </w:r>
      <w:r w:rsidRPr="00DF0223">
        <w:t>) and US Freely Associated States (including Marshall Islands, Micronesia, and Palau)</w:t>
      </w:r>
      <w:r w:rsidR="006676CC" w:rsidRPr="00DF0223">
        <w:t>.</w:t>
      </w:r>
      <w:r w:rsidRPr="00DF0223">
        <w:t xml:space="preserve"> </w:t>
      </w:r>
      <w:bookmarkStart w:id="65" w:name="OLE_LINK1"/>
    </w:p>
    <w:p w14:paraId="4F5097EA" w14:textId="440AC26F" w:rsidR="00E41C76" w:rsidRPr="000938C7" w:rsidRDefault="00E41C76" w:rsidP="004C2455">
      <w:pPr>
        <w:ind w:left="720"/>
        <w:rPr>
          <w:b/>
          <w:bCs/>
        </w:rPr>
      </w:pPr>
      <w:r w:rsidRPr="000938C7">
        <w:rPr>
          <w:b/>
          <w:bCs/>
        </w:rPr>
        <w:t xml:space="preserve">Notes:  </w:t>
      </w:r>
    </w:p>
    <w:p w14:paraId="61E0D8F4" w14:textId="77777777" w:rsidR="00E41C76" w:rsidRDefault="00E41C76" w:rsidP="00F5246C">
      <w:pPr>
        <w:numPr>
          <w:ilvl w:val="0"/>
          <w:numId w:val="37"/>
        </w:numPr>
        <w:ind w:left="1440"/>
      </w:pPr>
      <w:r>
        <w:t xml:space="preserve">Cold packs </w:t>
      </w:r>
      <w:r>
        <w:rPr>
          <w:b/>
          <w:bCs/>
        </w:rPr>
        <w:t>can</w:t>
      </w:r>
      <w:r>
        <w:t xml:space="preserve"> be shipped to Puerto Rico and </w:t>
      </w:r>
      <w:r w:rsidRPr="00311A6E">
        <w:t>US Virgin Islands</w:t>
      </w:r>
      <w:r>
        <w:t xml:space="preserve"> and must be shipped via USPS Priority Express (Express). </w:t>
      </w:r>
    </w:p>
    <w:p w14:paraId="09EFE688" w14:textId="77777777" w:rsidR="00E41C76" w:rsidRDefault="00E41C76" w:rsidP="00F5246C">
      <w:pPr>
        <w:numPr>
          <w:ilvl w:val="0"/>
          <w:numId w:val="38"/>
        </w:numPr>
        <w:ind w:left="1800"/>
      </w:pPr>
      <w:r>
        <w:t xml:space="preserve">Orders with cold packs shipped on Monday through Wednesday will be sent with 2-day shipping. </w:t>
      </w:r>
    </w:p>
    <w:p w14:paraId="536B935F" w14:textId="77777777" w:rsidR="00E41C76" w:rsidRDefault="00E41C76" w:rsidP="00F5246C">
      <w:pPr>
        <w:numPr>
          <w:ilvl w:val="0"/>
          <w:numId w:val="38"/>
        </w:numPr>
        <w:ind w:left="1800"/>
      </w:pPr>
      <w:r>
        <w:t xml:space="preserve">Orders shipped on Thursday will be shipped Next Day Air. </w:t>
      </w:r>
    </w:p>
    <w:p w14:paraId="1246AAF4" w14:textId="6AF7B79F" w:rsidR="00E41C76" w:rsidRDefault="00E41C76" w:rsidP="00F5246C">
      <w:pPr>
        <w:numPr>
          <w:ilvl w:val="0"/>
          <w:numId w:val="37"/>
        </w:numPr>
        <w:ind w:left="1440"/>
      </w:pPr>
      <w:r>
        <w:t xml:space="preserve">Guam can be shipped cold packs. Prescriptions will be routed through Hawaii Mail Pharmacy for fulfillment and shipping to Guam patients. </w:t>
      </w:r>
    </w:p>
    <w:p w14:paraId="3A780A81" w14:textId="3900C691" w:rsidR="00857232" w:rsidRPr="00EC6E8A" w:rsidRDefault="00E41C76" w:rsidP="00F5246C">
      <w:pPr>
        <w:numPr>
          <w:ilvl w:val="0"/>
          <w:numId w:val="7"/>
        </w:numPr>
        <w:rPr>
          <w:rFonts w:ascii="Times New Roman" w:hAnsi="Times New Roman"/>
          <w:color w:val="000000"/>
        </w:rPr>
      </w:pPr>
      <w:r w:rsidRPr="00857232">
        <w:rPr>
          <w:color w:val="000000"/>
        </w:rPr>
        <w:t>Hawaii Pharmacy (HIP) cold packs are shipped Monday through Thursday</w:t>
      </w:r>
      <w:r w:rsidR="00857232" w:rsidRPr="00857232">
        <w:rPr>
          <w:color w:val="000000"/>
        </w:rPr>
        <w:t>.</w:t>
      </w:r>
      <w:r w:rsidRPr="00857232">
        <w:rPr>
          <w:color w:val="000000"/>
        </w:rPr>
        <w:t xml:space="preserve"> </w:t>
      </w:r>
    </w:p>
    <w:p w14:paraId="0228F2DD" w14:textId="77777777" w:rsidR="00EC6E8A" w:rsidRPr="00BE1EBC" w:rsidRDefault="00EC6E8A" w:rsidP="00BE1EBC">
      <w:pPr>
        <w:rPr>
          <w:color w:val="000000"/>
        </w:rPr>
      </w:pPr>
    </w:p>
    <w:bookmarkEnd w:id="65"/>
    <w:p w14:paraId="266862BE" w14:textId="20D6AE9E" w:rsidR="004F18C5" w:rsidRPr="00F0622E" w:rsidRDefault="004B7E35" w:rsidP="00CB23CF">
      <w:pPr>
        <w:rPr>
          <w:b/>
          <w:bCs/>
        </w:rPr>
      </w:pPr>
      <w:r w:rsidRPr="009A28FF">
        <w:rPr>
          <w:noProof/>
        </w:rPr>
        <w:drawing>
          <wp:inline distT="0" distB="0" distL="0" distR="0" wp14:anchorId="4EF98799" wp14:editId="55D3E1B5">
            <wp:extent cx="237490" cy="208915"/>
            <wp:effectExtent l="0" t="0" r="0" b="635"/>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237490" cy="208915"/>
                    </a:xfrm>
                    <a:prstGeom prst="rect">
                      <a:avLst/>
                    </a:prstGeom>
                  </pic:spPr>
                </pic:pic>
              </a:graphicData>
            </a:graphic>
          </wp:inline>
        </w:drawing>
      </w:r>
      <w:r w:rsidR="00783C2D">
        <w:t xml:space="preserve"> </w:t>
      </w:r>
      <w:r w:rsidR="009F0885" w:rsidRPr="009A28FF">
        <w:t>Cold Packs can be shipped to military addresses</w:t>
      </w:r>
      <w:r w:rsidR="009F0885" w:rsidRPr="00F0622E">
        <w:rPr>
          <w:color w:val="FF0000"/>
        </w:rPr>
        <w:t xml:space="preserve"> </w:t>
      </w:r>
      <w:r w:rsidR="008F49B6" w:rsidRPr="00F0622E">
        <w:t xml:space="preserve">if the address is listed on the </w:t>
      </w:r>
      <w:hyperlink r:id="rId32" w:anchor="!/view?docid=02754700-96a8-4bb2-b211-a319803ff0af" w:history="1">
        <w:bookmarkStart w:id="66" w:name="OLE_LINK6"/>
        <w:r w:rsidR="005B0D08">
          <w:rPr>
            <w:rStyle w:val="Hyperlink"/>
          </w:rPr>
          <w:t>FEP Shared - Overseas Prescriptions and Claims Processing (021586)</w:t>
        </w:r>
      </w:hyperlink>
      <w:r w:rsidR="0069242F">
        <w:rPr>
          <w:color w:val="FF0000"/>
        </w:rPr>
        <w:t xml:space="preserve"> </w:t>
      </w:r>
      <w:r w:rsidR="0069242F" w:rsidRPr="00F0622E">
        <w:t>which</w:t>
      </w:r>
      <w:bookmarkStart w:id="67" w:name="OLE_LINK21"/>
      <w:bookmarkStart w:id="68" w:name="OLE_LINK20"/>
      <w:bookmarkEnd w:id="66"/>
      <w:r w:rsidR="009B1039" w:rsidRPr="00F0622E" w:rsidDel="009B1039">
        <w:t xml:space="preserve"> </w:t>
      </w:r>
      <w:r w:rsidR="004F18C5" w:rsidRPr="00F0622E">
        <w:t>provides updates pre- and post-travel guidance for F</w:t>
      </w:r>
      <w:r w:rsidR="0069242F" w:rsidRPr="00F0622E">
        <w:t>E</w:t>
      </w:r>
      <w:r w:rsidR="004F18C5" w:rsidRPr="00F0622E">
        <w:t>P</w:t>
      </w:r>
      <w:r w:rsidR="0069242F" w:rsidRPr="00F0622E">
        <w:t xml:space="preserve"> </w:t>
      </w:r>
      <w:r w:rsidR="004F18C5" w:rsidRPr="00F0622E">
        <w:t>Service members and D</w:t>
      </w:r>
      <w:r w:rsidR="0069242F">
        <w:t xml:space="preserve">epartment </w:t>
      </w:r>
      <w:r w:rsidR="004F18C5" w:rsidRPr="00F0622E">
        <w:t>o</w:t>
      </w:r>
      <w:r w:rsidR="0069242F">
        <w:t xml:space="preserve">f </w:t>
      </w:r>
      <w:r w:rsidR="004F18C5" w:rsidRPr="00F0622E">
        <w:t>D</w:t>
      </w:r>
      <w:r w:rsidR="0069242F">
        <w:t>efense</w:t>
      </w:r>
      <w:r w:rsidR="004F18C5" w:rsidRPr="00F0622E">
        <w:t xml:space="preserve"> family members.</w:t>
      </w:r>
    </w:p>
    <w:bookmarkEnd w:id="67"/>
    <w:bookmarkEnd w:id="68"/>
    <w:p w14:paraId="60B7F45B" w14:textId="0A852258" w:rsidR="00A3416F" w:rsidRPr="00F0622E" w:rsidRDefault="00A3416F" w:rsidP="008252B3">
      <w:pPr>
        <w:pStyle w:val="NormalWeb"/>
        <w:spacing w:before="120" w:beforeAutospacing="0" w:after="120" w:afterAutospacing="0"/>
        <w:textAlignment w:val="top"/>
        <w:rPr>
          <w:color w:val="FF0000"/>
        </w:rPr>
      </w:pPr>
    </w:p>
    <w:p w14:paraId="7F97A120" w14:textId="0DD5D9A9" w:rsidR="00DF0223" w:rsidRPr="00DB452A" w:rsidRDefault="00A3416F" w:rsidP="00DB452A">
      <w:pPr>
        <w:rPr>
          <w:b/>
          <w:bCs/>
        </w:rPr>
      </w:pPr>
      <w:bookmarkStart w:id="69" w:name="OLE_LINK51"/>
      <w:bookmarkStart w:id="70" w:name="OLE_LINK52"/>
      <w:r w:rsidRPr="00DB452A">
        <w:rPr>
          <w:b/>
          <w:bCs/>
        </w:rPr>
        <w:t>APO</w:t>
      </w:r>
      <w:r w:rsidR="004B2A19">
        <w:rPr>
          <w:b/>
          <w:bCs/>
        </w:rPr>
        <w:t xml:space="preserve">, </w:t>
      </w:r>
      <w:r w:rsidRPr="00DB452A">
        <w:rPr>
          <w:b/>
          <w:bCs/>
        </w:rPr>
        <w:t>FPO</w:t>
      </w:r>
      <w:r w:rsidR="00E202D6">
        <w:rPr>
          <w:b/>
          <w:bCs/>
        </w:rPr>
        <w:t>,</w:t>
      </w:r>
      <w:r w:rsidRPr="00DB452A">
        <w:rPr>
          <w:b/>
          <w:bCs/>
        </w:rPr>
        <w:t xml:space="preserve"> </w:t>
      </w:r>
      <w:bookmarkEnd w:id="69"/>
      <w:bookmarkEnd w:id="70"/>
      <w:r w:rsidR="004B2A19">
        <w:rPr>
          <w:b/>
          <w:bCs/>
        </w:rPr>
        <w:t>or DPO Boxes:</w:t>
      </w:r>
    </w:p>
    <w:p w14:paraId="3257F4B9" w14:textId="771E5756" w:rsidR="00A3416F" w:rsidRPr="00DF0223" w:rsidRDefault="008F495B" w:rsidP="00F5246C">
      <w:pPr>
        <w:numPr>
          <w:ilvl w:val="0"/>
          <w:numId w:val="37"/>
        </w:numPr>
      </w:pPr>
      <w:r w:rsidRPr="00DF0223">
        <w:t xml:space="preserve">The PBM </w:t>
      </w:r>
      <w:r w:rsidR="00A3416F" w:rsidRPr="00DF0223">
        <w:t>ship</w:t>
      </w:r>
      <w:r w:rsidR="00F703F6" w:rsidRPr="00DF0223">
        <w:t>s</w:t>
      </w:r>
      <w:r w:rsidR="00A3416F" w:rsidRPr="00DF0223">
        <w:t xml:space="preserve"> prescriptions to APO, FPO or DPO Boxes</w:t>
      </w:r>
      <w:r w:rsidR="00D67E27">
        <w:t>,</w:t>
      </w:r>
      <w:r w:rsidR="00865FD6" w:rsidRPr="00DF0223">
        <w:t xml:space="preserve"> with the exception of Germany</w:t>
      </w:r>
      <w:r w:rsidR="00A3416F" w:rsidRPr="00DF0223">
        <w:t xml:space="preserve">. Controlled substances </w:t>
      </w:r>
      <w:r w:rsidR="00F703F6" w:rsidRPr="00DF0223">
        <w:t xml:space="preserve">are </w:t>
      </w:r>
      <w:r w:rsidR="00A3416F" w:rsidRPr="00DF0223">
        <w:t>shipped, but not prescriptions requiring cold packs.</w:t>
      </w:r>
      <w:r w:rsidR="001D7D5E">
        <w:t xml:space="preserve"> Expedited shipping is not offered to APO, FPO or DPO boxes.</w:t>
      </w:r>
    </w:p>
    <w:p w14:paraId="73541F11" w14:textId="77777777" w:rsidR="00FF67DE" w:rsidRPr="00DF0223" w:rsidRDefault="00FF67DE" w:rsidP="00661DFB">
      <w:pPr>
        <w:pStyle w:val="NormalWeb"/>
        <w:spacing w:before="120" w:beforeAutospacing="0" w:after="120" w:afterAutospacing="0"/>
        <w:textAlignment w:val="top"/>
      </w:pPr>
    </w:p>
    <w:p w14:paraId="505CE50B" w14:textId="42CEDB93" w:rsidR="00DF0223" w:rsidRPr="00937132" w:rsidRDefault="00865FD6" w:rsidP="00937132">
      <w:pPr>
        <w:rPr>
          <w:b/>
          <w:bCs/>
        </w:rPr>
      </w:pPr>
      <w:r w:rsidRPr="00937132">
        <w:rPr>
          <w:b/>
          <w:bCs/>
        </w:rPr>
        <w:t xml:space="preserve">Germany:  </w:t>
      </w:r>
    </w:p>
    <w:p w14:paraId="05874470" w14:textId="015DADBE" w:rsidR="00865FD6" w:rsidRPr="00DF0223" w:rsidRDefault="00865FD6" w:rsidP="00F5246C">
      <w:pPr>
        <w:numPr>
          <w:ilvl w:val="0"/>
          <w:numId w:val="37"/>
        </w:numPr>
      </w:pPr>
      <w:r w:rsidRPr="00DF0223">
        <w:t xml:space="preserve">The </w:t>
      </w:r>
      <w:r w:rsidRPr="00DF0223">
        <w:rPr>
          <w:b/>
        </w:rPr>
        <w:t>German</w:t>
      </w:r>
      <w:r w:rsidRPr="00DF0223">
        <w:t xml:space="preserve"> government is </w:t>
      </w:r>
      <w:r w:rsidR="001C65C9">
        <w:rPr>
          <w:b/>
          <w:bCs/>
        </w:rPr>
        <w:t>no longer</w:t>
      </w:r>
      <w:r w:rsidRPr="00DF0223">
        <w:t xml:space="preserve"> allowing prescription medications to be shipped to APO/FPO addresses in Germany effective 01/01/2013.  </w:t>
      </w:r>
      <w:r w:rsidR="000F251E" w:rsidRPr="00DF0223">
        <w:rPr>
          <w:noProof/>
        </w:rPr>
        <w:t xml:space="preserve"> For a list of German Zip Codes blocked from APO/FPO Shipments refer to:  </w:t>
      </w:r>
      <w:hyperlink r:id="rId33" w:anchor="!/view?docid=e6df9c36-51fa-4593-b9ad-2bb4fc839552" w:history="1">
        <w:r w:rsidR="00397EDE">
          <w:rPr>
            <w:rStyle w:val="Hyperlink"/>
            <w:noProof/>
          </w:rPr>
          <w:t>Participant Services:  APO and FPO German Zip Codes (072122)</w:t>
        </w:r>
      </w:hyperlink>
      <w:r w:rsidR="000F251E" w:rsidRPr="00DF0223">
        <w:rPr>
          <w:noProof/>
        </w:rPr>
        <w:t>.</w:t>
      </w:r>
    </w:p>
    <w:p w14:paraId="31592DC4" w14:textId="77777777" w:rsidR="00865FD6" w:rsidRPr="00DF0223" w:rsidRDefault="00865FD6" w:rsidP="00661DFB">
      <w:pPr>
        <w:pStyle w:val="NormalWeb"/>
        <w:spacing w:before="120" w:beforeAutospacing="0" w:after="120" w:afterAutospacing="0"/>
        <w:textAlignment w:val="top"/>
        <w:rPr>
          <w:b/>
        </w:rPr>
      </w:pPr>
    </w:p>
    <w:p w14:paraId="6B6E9A4F" w14:textId="5C9A941E" w:rsidR="00DF0223" w:rsidRPr="00937132" w:rsidRDefault="00A3416F" w:rsidP="00937132">
      <w:pPr>
        <w:rPr>
          <w:b/>
          <w:bCs/>
        </w:rPr>
      </w:pPr>
      <w:r w:rsidRPr="00937132">
        <w:rPr>
          <w:b/>
          <w:bCs/>
        </w:rPr>
        <w:t>Canada:</w:t>
      </w:r>
    </w:p>
    <w:p w14:paraId="7FFCBAF8" w14:textId="7E62C13B" w:rsidR="00DF0223" w:rsidRPr="007A1185" w:rsidRDefault="008F495B" w:rsidP="00F5246C">
      <w:pPr>
        <w:numPr>
          <w:ilvl w:val="0"/>
          <w:numId w:val="39"/>
        </w:numPr>
      </w:pPr>
      <w:r w:rsidRPr="00DF0223">
        <w:t xml:space="preserve">The PBM </w:t>
      </w:r>
      <w:r w:rsidR="00A3416F" w:rsidRPr="00DF0223">
        <w:t>ship</w:t>
      </w:r>
      <w:r w:rsidR="00F703F6" w:rsidRPr="00DF0223">
        <w:t>s</w:t>
      </w:r>
      <w:r w:rsidR="00A3416F" w:rsidRPr="00DF0223">
        <w:t xml:space="preserve"> prescriptions to Canada.  No </w:t>
      </w:r>
      <w:r w:rsidR="000E3AEE">
        <w:t>c</w:t>
      </w:r>
      <w:r w:rsidR="00A3416F" w:rsidRPr="00DF0223">
        <w:t xml:space="preserve">ontrolled </w:t>
      </w:r>
      <w:r w:rsidR="000E3AEE">
        <w:t>s</w:t>
      </w:r>
      <w:r w:rsidR="00A3416F" w:rsidRPr="00DF0223">
        <w:t xml:space="preserve">ubstances or prescriptions requiring cold packs </w:t>
      </w:r>
      <w:r w:rsidR="00F703F6" w:rsidRPr="00DF0223">
        <w:t>are</w:t>
      </w:r>
      <w:r w:rsidR="00A3416F" w:rsidRPr="00DF0223">
        <w:t xml:space="preserve"> shipped.</w:t>
      </w:r>
    </w:p>
    <w:p w14:paraId="3B9FF5EF" w14:textId="3F4426ED" w:rsidR="00E96072" w:rsidRPr="00DF0223" w:rsidRDefault="00F703F6" w:rsidP="00F5246C">
      <w:pPr>
        <w:numPr>
          <w:ilvl w:val="0"/>
          <w:numId w:val="39"/>
        </w:numPr>
      </w:pPr>
      <w:r w:rsidRPr="00DF0223">
        <w:t>T</w:t>
      </w:r>
      <w:r w:rsidR="00E96072" w:rsidRPr="00DF0223">
        <w:t xml:space="preserve">here is a risk that packages could be stopped, </w:t>
      </w:r>
      <w:r w:rsidR="00E46D51" w:rsidRPr="00DF0223">
        <w:t>delayed,</w:t>
      </w:r>
      <w:r w:rsidR="00E96072" w:rsidRPr="00DF0223">
        <w:t xml:space="preserve"> or even not cleared by Canadian customs officials.</w:t>
      </w:r>
    </w:p>
    <w:p w14:paraId="02AA9B2F" w14:textId="77777777" w:rsidR="001C2859" w:rsidRPr="00DF0223" w:rsidRDefault="001C2859" w:rsidP="00661DFB">
      <w:pPr>
        <w:pStyle w:val="NormalWeb"/>
        <w:spacing w:before="120" w:beforeAutospacing="0" w:after="120" w:afterAutospacing="0"/>
        <w:textAlignment w:val="top"/>
        <w:rPr>
          <w:b/>
        </w:rPr>
      </w:pPr>
    </w:p>
    <w:p w14:paraId="3952FACE" w14:textId="6CE7814D" w:rsidR="00DF0223" w:rsidRPr="007414D9" w:rsidRDefault="00A3416F" w:rsidP="007414D9">
      <w:pPr>
        <w:rPr>
          <w:b/>
          <w:bCs/>
        </w:rPr>
      </w:pPr>
      <w:bookmarkStart w:id="71" w:name="OLE_LINK14"/>
      <w:r w:rsidRPr="007414D9">
        <w:rPr>
          <w:b/>
          <w:bCs/>
        </w:rPr>
        <w:t xml:space="preserve">Mexico </w:t>
      </w:r>
      <w:r w:rsidR="00F936E4" w:rsidRPr="007414D9">
        <w:rPr>
          <w:b/>
          <w:bCs/>
        </w:rPr>
        <w:t>s</w:t>
      </w:r>
      <w:r w:rsidRPr="007414D9">
        <w:rPr>
          <w:b/>
          <w:bCs/>
        </w:rPr>
        <w:t>hipping</w:t>
      </w:r>
      <w:r w:rsidR="00F86488" w:rsidRPr="007414D9">
        <w:rPr>
          <w:b/>
          <w:bCs/>
        </w:rPr>
        <w:t>:</w:t>
      </w:r>
      <w:r w:rsidRPr="007414D9">
        <w:rPr>
          <w:b/>
          <w:bCs/>
        </w:rPr>
        <w:t xml:space="preserve"> </w:t>
      </w:r>
    </w:p>
    <w:p w14:paraId="0FE4D769" w14:textId="0858562C" w:rsidR="00A3416F" w:rsidRPr="00DF0223" w:rsidRDefault="008F495B" w:rsidP="00F5246C">
      <w:pPr>
        <w:numPr>
          <w:ilvl w:val="0"/>
          <w:numId w:val="40"/>
        </w:numPr>
      </w:pPr>
      <w:r w:rsidRPr="00DF0223">
        <w:t xml:space="preserve">The PBM </w:t>
      </w:r>
      <w:r w:rsidR="00F936E4" w:rsidRPr="00DF0223">
        <w:t>does NOT</w:t>
      </w:r>
      <w:r w:rsidR="00A3416F" w:rsidRPr="00DF0223">
        <w:t xml:space="preserve"> s</w:t>
      </w:r>
      <w:r w:rsidR="00F936E4" w:rsidRPr="00DF0223">
        <w:t>hip prescriptions to Mexico</w:t>
      </w:r>
      <w:r w:rsidR="00A3416F" w:rsidRPr="00DF0223">
        <w:t xml:space="preserve">.  </w:t>
      </w:r>
      <w:r w:rsidR="00F703F6" w:rsidRPr="00DF0223">
        <w:t xml:space="preserve"> </w:t>
      </w:r>
    </w:p>
    <w:bookmarkEnd w:id="71"/>
    <w:p w14:paraId="59289050" w14:textId="77777777" w:rsidR="00507E94" w:rsidRPr="00DF0223" w:rsidRDefault="00507E94" w:rsidP="00661DFB">
      <w:pPr>
        <w:pStyle w:val="NormalWeb"/>
        <w:spacing w:before="120" w:beforeAutospacing="0" w:after="120" w:afterAutospacing="0"/>
        <w:textAlignment w:val="top"/>
      </w:pPr>
    </w:p>
    <w:p w14:paraId="04353D9C" w14:textId="1653F6C0" w:rsidR="00507E94" w:rsidRPr="00DF0223" w:rsidRDefault="0093211B" w:rsidP="00CB23CF">
      <w:pPr>
        <w:rPr>
          <w:b/>
        </w:rPr>
      </w:pPr>
      <w:r w:rsidRPr="00DF0223">
        <w:rPr>
          <w:b/>
          <w:noProof/>
        </w:rPr>
        <w:drawing>
          <wp:inline distT="0" distB="0" distL="0" distR="0" wp14:anchorId="71B4FBD3" wp14:editId="472DAED6">
            <wp:extent cx="237490" cy="213995"/>
            <wp:effectExtent l="0" t="0" r="0" b="0"/>
            <wp:docPr id="6" name="Picture 6"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 Important Inform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r w:rsidR="005622C2" w:rsidRPr="00DF0223">
        <w:t xml:space="preserve"> </w:t>
      </w:r>
      <w:r w:rsidR="00507E94" w:rsidRPr="00DF0223">
        <w:t>Inform the member that they are responsible for completing paperwork required by Customs to allow the order to be shipped into their country.</w:t>
      </w:r>
    </w:p>
    <w:p w14:paraId="09893668" w14:textId="77777777" w:rsidR="00F95DB0" w:rsidRPr="00DF0223" w:rsidRDefault="00F95DB0" w:rsidP="00661DFB">
      <w:pPr>
        <w:pStyle w:val="NormalWeb"/>
        <w:spacing w:before="120" w:beforeAutospacing="0" w:after="120" w:afterAutospacing="0"/>
        <w:textAlignment w:val="top"/>
      </w:pPr>
    </w:p>
    <w:p w14:paraId="6FF8F81D" w14:textId="2D41C76F" w:rsidR="008558E5" w:rsidRPr="00DF0223" w:rsidRDefault="00F95DB0" w:rsidP="00CF6440">
      <w:pPr>
        <w:rPr>
          <w:color w:val="000000"/>
        </w:rPr>
      </w:pPr>
      <w:r w:rsidRPr="00DF0223">
        <w:t>The two-letter abbreviations for the international addresses we will ship to will be displayed in the State field within PeopleSafe.  Refer to</w:t>
      </w:r>
      <w:r w:rsidRPr="00DF0223">
        <w:rPr>
          <w:color w:val="000000"/>
        </w:rPr>
        <w:t xml:space="preserve"> </w:t>
      </w:r>
      <w:hyperlink r:id="rId34" w:anchor="!/view?docid=5c30352b-8c77-4229-9f2f-18599b967424" w:history="1">
        <w:r w:rsidR="00397EDE">
          <w:rPr>
            <w:rStyle w:val="Hyperlink"/>
          </w:rPr>
          <w:t>Address Abbreviations for U.S. Territories and Canada (026065)</w:t>
        </w:r>
      </w:hyperlink>
      <w:r w:rsidRPr="00DF0223">
        <w:rPr>
          <w:color w:val="000000"/>
        </w:rPr>
        <w:t xml:space="preserve"> for descriptions.</w:t>
      </w:r>
    </w:p>
    <w:p w14:paraId="3D53638D" w14:textId="77777777" w:rsidR="00F95DB0" w:rsidRPr="00DF0223" w:rsidRDefault="00F95DB0" w:rsidP="00661DFB">
      <w:pPr>
        <w:pStyle w:val="NormalWeb"/>
        <w:spacing w:before="120" w:beforeAutospacing="0" w:after="120" w:afterAutospacing="0"/>
        <w:textAlignment w:val="top"/>
        <w:rPr>
          <w:color w:val="000000"/>
        </w:rPr>
      </w:pPr>
    </w:p>
    <w:p w14:paraId="66A7A342" w14:textId="50B71585" w:rsidR="007317D0" w:rsidRDefault="00F95DB0" w:rsidP="00CF6440">
      <w:pPr>
        <w:rPr>
          <w:rStyle w:val="Hyperlink"/>
        </w:rPr>
      </w:pPr>
      <w:r w:rsidRPr="00DF0223">
        <w:t>For instructions on how to request a member’s order be shipped to an international address, refer to</w:t>
      </w:r>
      <w:r w:rsidRPr="00DF0223">
        <w:rPr>
          <w:color w:val="000000"/>
        </w:rPr>
        <w:t xml:space="preserve"> </w:t>
      </w:r>
      <w:r w:rsidR="005622C2" w:rsidRPr="00DF0223">
        <w:t>“International Addresses” section of</w:t>
      </w:r>
      <w:r w:rsidR="00661DFB">
        <w:t xml:space="preserve"> </w:t>
      </w:r>
      <w:hyperlink r:id="rId35" w:anchor="!/view?docid=a09925d4-9dbb-407b-b579-c17eec6e62ee" w:history="1">
        <w:r w:rsidR="00F81DF6">
          <w:rPr>
            <w:rStyle w:val="Hyperlink"/>
          </w:rPr>
          <w:t>PeopleSafe - Address, Email and Phone Number Changes (004566)</w:t>
        </w:r>
      </w:hyperlink>
      <w:r w:rsidR="00BC2AAD" w:rsidRPr="00DF0223">
        <w:rPr>
          <w:rStyle w:val="Hyperlink"/>
        </w:rPr>
        <w:t>.</w:t>
      </w:r>
    </w:p>
    <w:p w14:paraId="0848FA40" w14:textId="77777777" w:rsidR="007A1185" w:rsidRPr="002B0571" w:rsidRDefault="007A1185" w:rsidP="00661DFB">
      <w:pPr>
        <w:pStyle w:val="NormalWeb"/>
        <w:spacing w:before="120" w:beforeAutospacing="0" w:after="120" w:afterAutospacing="0"/>
        <w:textAlignment w:val="top"/>
        <w:rPr>
          <w:rStyle w:val="Hyperlink"/>
          <w:noProof/>
          <w:color w:val="auto"/>
          <w:u w:val="none"/>
        </w:rPr>
      </w:pPr>
    </w:p>
    <w:p w14:paraId="4CE5C26D" w14:textId="26172666" w:rsidR="00A402F1" w:rsidRPr="001557D4" w:rsidRDefault="002C099E" w:rsidP="00DF0223">
      <w:pPr>
        <w:pStyle w:val="BodyTextIndent2"/>
        <w:spacing w:after="0" w:line="240" w:lineRule="auto"/>
        <w:ind w:left="0"/>
        <w:jc w:val="right"/>
        <w:rPr>
          <w:noProof/>
        </w:rPr>
      </w:pPr>
      <w:hyperlink w:anchor="_top" w:history="1">
        <w:r w:rsidRPr="002235B9">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F4F41" w:rsidRPr="002224A1" w14:paraId="068AD3CC" w14:textId="77777777" w:rsidTr="00166F31">
        <w:tc>
          <w:tcPr>
            <w:tcW w:w="5000" w:type="pct"/>
            <w:shd w:val="clear" w:color="auto" w:fill="C0C0C0"/>
          </w:tcPr>
          <w:p w14:paraId="25609D9A" w14:textId="77777777" w:rsidR="008F4F41" w:rsidRPr="002224A1" w:rsidRDefault="008F4F41" w:rsidP="00D54407">
            <w:pPr>
              <w:pStyle w:val="Heading2"/>
              <w:spacing w:before="120" w:after="120"/>
              <w:rPr>
                <w:i/>
                <w:iCs w:val="0"/>
              </w:rPr>
            </w:pPr>
            <w:bookmarkStart w:id="72" w:name="_Exceptions"/>
            <w:bookmarkStart w:id="73" w:name="_Toc159488160"/>
            <w:bookmarkEnd w:id="72"/>
            <w:r w:rsidRPr="002224A1">
              <w:rPr>
                <w:iCs w:val="0"/>
              </w:rPr>
              <w:t>Exceptions</w:t>
            </w:r>
            <w:bookmarkEnd w:id="73"/>
          </w:p>
        </w:tc>
      </w:tr>
    </w:tbl>
    <w:p w14:paraId="73A68ABF" w14:textId="666C5B35" w:rsidR="008F4F41" w:rsidRPr="006676CC" w:rsidRDefault="00040FE5" w:rsidP="00EE374E">
      <w:r>
        <w:t>Physical</w:t>
      </w:r>
      <w:r w:rsidR="00FD2505">
        <w:t>,</w:t>
      </w:r>
      <w:r w:rsidR="00257D40" w:rsidRPr="006676CC">
        <w:t xml:space="preserve"> hard cop</w:t>
      </w:r>
      <w:r w:rsidR="00FD2505">
        <w:t xml:space="preserve">ies </w:t>
      </w:r>
      <w:r w:rsidR="002B7DA1">
        <w:t>of Schedule II prescriptions</w:t>
      </w:r>
      <w:r>
        <w:t xml:space="preserve"> (C-II)</w:t>
      </w:r>
      <w:r w:rsidR="00257D40" w:rsidRPr="006676CC">
        <w:t xml:space="preserve"> should be mailed to the member</w:t>
      </w:r>
      <w:r w:rsidR="00354CDB" w:rsidRPr="006676CC">
        <w:t>’</w:t>
      </w:r>
      <w:r w:rsidR="00257D40" w:rsidRPr="006676CC">
        <w:t xml:space="preserve">s </w:t>
      </w:r>
      <w:r w:rsidR="009276C9">
        <w:t>Regional</w:t>
      </w:r>
      <w:r w:rsidR="004B07CC">
        <w:t xml:space="preserve"> Order Creation Center (</w:t>
      </w:r>
      <w:r w:rsidR="00257D40" w:rsidRPr="006676CC">
        <w:t>ROCC</w:t>
      </w:r>
      <w:r w:rsidR="004B07CC">
        <w:t>)</w:t>
      </w:r>
      <w:r w:rsidR="00257D40" w:rsidRPr="006676CC">
        <w:t>.</w:t>
      </w:r>
    </w:p>
    <w:p w14:paraId="60B23428" w14:textId="77777777" w:rsidR="00753FE3" w:rsidRDefault="00753FE3" w:rsidP="00EE374E"/>
    <w:p w14:paraId="2C52DBA7" w14:textId="78326D56" w:rsidR="00257D40" w:rsidRPr="006676CC" w:rsidRDefault="008F4F41" w:rsidP="00EE374E">
      <w:r w:rsidRPr="006676CC">
        <w:t>Scan</w:t>
      </w:r>
      <w:r w:rsidR="000B62AA" w:rsidRPr="006676CC">
        <w:t xml:space="preserve"> D</w:t>
      </w:r>
      <w:r w:rsidRPr="006676CC">
        <w:t xml:space="preserve">ata shipping system determines the </w:t>
      </w:r>
      <w:r w:rsidR="000B13AE" w:rsidRPr="006676CC">
        <w:t xml:space="preserve">high </w:t>
      </w:r>
      <w:r w:rsidRPr="006676CC">
        <w:t>temperature where the medication is being shipped and if it is above 85 degrees, then it requires</w:t>
      </w:r>
      <w:r w:rsidR="00DE278A">
        <w:t xml:space="preserve"> someone to sign for the </w:t>
      </w:r>
      <w:r w:rsidRPr="006676CC">
        <w:t xml:space="preserve">package. This prevents prescriptions that are heat sensitive from sitting in a mailbox for an extended period.   </w:t>
      </w:r>
    </w:p>
    <w:p w14:paraId="7D125A42" w14:textId="77777777" w:rsidR="00A56CAE" w:rsidRDefault="00A56CAE" w:rsidP="00661DFB">
      <w:pPr>
        <w:pStyle w:val="NormalWeb"/>
        <w:spacing w:before="120" w:beforeAutospacing="0" w:after="120" w:afterAutospacing="0"/>
        <w:textAlignment w:val="top"/>
        <w:rPr>
          <w:b/>
        </w:rPr>
      </w:pPr>
    </w:p>
    <w:p w14:paraId="3BF766DC" w14:textId="419982AA" w:rsidR="00914716" w:rsidRPr="00A56CAE" w:rsidRDefault="00D42B04" w:rsidP="00EE374E">
      <w:r w:rsidRPr="006676CC">
        <w:rPr>
          <w:b/>
        </w:rPr>
        <w:t>Note:</w:t>
      </w:r>
      <w:r w:rsidRPr="00914716">
        <w:rPr>
          <w:bCs/>
        </w:rPr>
        <w:t xml:space="preserve"> </w:t>
      </w:r>
      <w:r w:rsidRPr="006676CC">
        <w:t>Utilizing the Scan Data shipping system allows for carrier adjustments based on the destination of the order and not the pharmacy location.</w:t>
      </w:r>
    </w:p>
    <w:p w14:paraId="70B25001" w14:textId="375F341C" w:rsidR="008F4F41" w:rsidRPr="006676CC" w:rsidRDefault="008F4F41" w:rsidP="00F5246C">
      <w:pPr>
        <w:numPr>
          <w:ilvl w:val="0"/>
          <w:numId w:val="40"/>
        </w:numPr>
      </w:pPr>
      <w:r w:rsidRPr="006676CC">
        <w:t xml:space="preserve">If the </w:t>
      </w:r>
      <w:r w:rsidR="0034549F" w:rsidRPr="006676CC">
        <w:t>member</w:t>
      </w:r>
      <w:r w:rsidRPr="006676CC">
        <w:t xml:space="preserve"> questions which geographical areas or regions are affected, warm transfer the call to </w:t>
      </w:r>
      <w:hyperlink r:id="rId36" w:anchor="!/view?docid=ff2706a9-6f42-4ccd-87e1-59cb2ce103a8" w:history="1">
        <w:r w:rsidR="006D7821">
          <w:rPr>
            <w:rStyle w:val="Hyperlink"/>
          </w:rPr>
          <w:t>Clinical (024833)</w:t>
        </w:r>
      </w:hyperlink>
      <w:r w:rsidR="00661DFB">
        <w:t>.</w:t>
      </w:r>
    </w:p>
    <w:p w14:paraId="03B434A0" w14:textId="77777777" w:rsidR="007317D0" w:rsidRPr="001557D4" w:rsidRDefault="007317D0" w:rsidP="00914716">
      <w:pPr>
        <w:pStyle w:val="BodyTextIndent2"/>
        <w:spacing w:after="0" w:line="240" w:lineRule="auto"/>
        <w:ind w:left="0"/>
        <w:jc w:val="right"/>
        <w:rPr>
          <w:noProof/>
        </w:rPr>
      </w:pPr>
    </w:p>
    <w:p w14:paraId="261728DD" w14:textId="6AC24C7A" w:rsidR="00B04E7F" w:rsidRDefault="002C099E" w:rsidP="00914716">
      <w:pPr>
        <w:pStyle w:val="BodyTextIndent2"/>
        <w:spacing w:after="0" w:line="240" w:lineRule="auto"/>
        <w:ind w:left="0"/>
        <w:jc w:val="right"/>
      </w:pPr>
      <w:hyperlink w:anchor="_top" w:history="1">
        <w:r w:rsidRPr="002235B9">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04E7F" w:rsidRPr="0064267B" w14:paraId="233780BC" w14:textId="77777777" w:rsidTr="00BC2AAD">
        <w:tc>
          <w:tcPr>
            <w:tcW w:w="5000" w:type="pct"/>
            <w:shd w:val="clear" w:color="auto" w:fill="C0C0C0"/>
          </w:tcPr>
          <w:p w14:paraId="61876B98" w14:textId="77777777" w:rsidR="00B04E7F" w:rsidRPr="00F13F27" w:rsidRDefault="00B04E7F" w:rsidP="00D54407">
            <w:pPr>
              <w:pStyle w:val="Heading2"/>
              <w:spacing w:before="120" w:after="120"/>
              <w:rPr>
                <w:i/>
              </w:rPr>
            </w:pPr>
            <w:bookmarkStart w:id="74" w:name="_Toc159488161"/>
            <w:r w:rsidRPr="00F13F27">
              <w:t>Related Documents</w:t>
            </w:r>
            <w:bookmarkEnd w:id="74"/>
          </w:p>
        </w:tc>
      </w:tr>
    </w:tbl>
    <w:p w14:paraId="4252164B" w14:textId="5252C078" w:rsidR="00BC2AAD" w:rsidRDefault="00C678F5" w:rsidP="00661DFB">
      <w:pPr>
        <w:rPr>
          <w:rFonts w:cs="Arial"/>
          <w:bCs/>
          <w:color w:val="0000FF"/>
          <w:u w:val="single"/>
        </w:rPr>
      </w:pPr>
      <w:hyperlink r:id="rId37" w:anchor="!/view?docid=c1f1028b-e42c-4b4f-a4cf-cc0b42c91606" w:history="1">
        <w:r>
          <w:rPr>
            <w:rFonts w:cs="Arial"/>
            <w:bCs/>
            <w:color w:val="0000FF"/>
            <w:u w:val="single"/>
          </w:rPr>
          <w:t>Customer Care Abbreviations, Definitions and Terms Index (017428)</w:t>
        </w:r>
      </w:hyperlink>
    </w:p>
    <w:p w14:paraId="622E0C64" w14:textId="4EAAA117" w:rsidR="00BC2AAD" w:rsidRPr="00BC2AAD" w:rsidRDefault="00BC2AAD" w:rsidP="00661DFB">
      <w:pPr>
        <w:rPr>
          <w:rFonts w:cs="Arial"/>
          <w:bCs/>
        </w:rPr>
      </w:pPr>
      <w:r w:rsidRPr="00BC2AAD">
        <w:rPr>
          <w:rFonts w:cs="Arial"/>
          <w:b/>
          <w:bCs/>
        </w:rPr>
        <w:t>Parent Document:</w:t>
      </w:r>
      <w:r w:rsidR="00101E69">
        <w:rPr>
          <w:rFonts w:cs="Arial"/>
          <w:b/>
          <w:bCs/>
        </w:rPr>
        <w:t xml:space="preserve"> </w:t>
      </w:r>
      <w:r w:rsidRPr="00BC2AAD">
        <w:rPr>
          <w:rFonts w:cs="Arial"/>
          <w:bCs/>
        </w:rPr>
        <w:t xml:space="preserve"> </w:t>
      </w:r>
      <w:hyperlink r:id="rId38" w:tgtFrame="_blank" w:tooltip="https://policy.corp.cvscaremark.com/pnp/faces/docrenderer?documentid=call-0049" w:history="1">
        <w:r w:rsidRPr="00BC2AAD">
          <w:rPr>
            <w:rFonts w:cs="Arial"/>
            <w:bCs/>
            <w:color w:val="0000FF"/>
            <w:u w:val="single"/>
          </w:rPr>
          <w:t>CALL 0049 Customer Care Internal and External Call Handling</w:t>
        </w:r>
      </w:hyperlink>
    </w:p>
    <w:p w14:paraId="6826593D" w14:textId="05D2E4B8" w:rsidR="00B04E7F" w:rsidRDefault="00B04E7F" w:rsidP="00661DFB">
      <w:pPr>
        <w:jc w:val="right"/>
        <w:rPr>
          <w:sz w:val="16"/>
          <w:szCs w:val="16"/>
        </w:rPr>
      </w:pPr>
      <w:hyperlink w:anchor="_top" w:history="1">
        <w:r w:rsidRPr="002235B9">
          <w:rPr>
            <w:rStyle w:val="Hyperlink"/>
          </w:rPr>
          <w:t>Top of the Document</w:t>
        </w:r>
      </w:hyperlink>
    </w:p>
    <w:p w14:paraId="223A5BD8" w14:textId="77777777" w:rsidR="00B04E7F" w:rsidRDefault="00B04E7F" w:rsidP="00B04E7F">
      <w:pPr>
        <w:jc w:val="center"/>
        <w:rPr>
          <w:sz w:val="16"/>
          <w:szCs w:val="16"/>
        </w:rPr>
      </w:pPr>
    </w:p>
    <w:p w14:paraId="33E2296A" w14:textId="77777777" w:rsidR="00B04E7F" w:rsidRPr="00C247CB" w:rsidRDefault="00B04E7F" w:rsidP="00B04E7F">
      <w:pPr>
        <w:jc w:val="center"/>
        <w:rPr>
          <w:sz w:val="16"/>
          <w:szCs w:val="16"/>
        </w:rPr>
      </w:pPr>
      <w:r w:rsidRPr="00C247CB">
        <w:rPr>
          <w:sz w:val="16"/>
          <w:szCs w:val="16"/>
        </w:rPr>
        <w:t>Not to Be Reproduced or Disclosed to Others without Prior Written Approval</w:t>
      </w:r>
    </w:p>
    <w:p w14:paraId="065B86FA" w14:textId="77777777" w:rsidR="00B04E7F" w:rsidRPr="00C247CB" w:rsidRDefault="00B04E7F" w:rsidP="00B04E7F">
      <w:pPr>
        <w:jc w:val="center"/>
        <w:rPr>
          <w:b/>
          <w:color w:val="000000"/>
          <w:sz w:val="16"/>
          <w:szCs w:val="16"/>
        </w:rPr>
      </w:pPr>
      <w:r w:rsidRPr="00C247CB">
        <w:rPr>
          <w:b/>
          <w:color w:val="000000"/>
          <w:sz w:val="16"/>
          <w:szCs w:val="16"/>
        </w:rPr>
        <w:t xml:space="preserve">ELECTRONIC DATA = OFFICIAL VERSION </w:t>
      </w:r>
      <w:r>
        <w:rPr>
          <w:b/>
          <w:color w:val="000000"/>
          <w:sz w:val="16"/>
          <w:szCs w:val="16"/>
        </w:rPr>
        <w:t>/</w:t>
      </w:r>
      <w:r w:rsidRPr="00C247CB">
        <w:rPr>
          <w:b/>
          <w:color w:val="000000"/>
          <w:sz w:val="16"/>
          <w:szCs w:val="16"/>
        </w:rPr>
        <w:t xml:space="preserve"> PAPER COPY </w:t>
      </w:r>
      <w:r>
        <w:rPr>
          <w:b/>
          <w:color w:val="000000"/>
          <w:sz w:val="16"/>
          <w:szCs w:val="16"/>
        </w:rPr>
        <w:t>=</w:t>
      </w:r>
      <w:r w:rsidRPr="00C247CB">
        <w:rPr>
          <w:b/>
          <w:color w:val="000000"/>
          <w:sz w:val="16"/>
          <w:szCs w:val="16"/>
        </w:rPr>
        <w:t xml:space="preserve"> INFORMATIONAL ONLY</w:t>
      </w:r>
    </w:p>
    <w:p w14:paraId="0055D288" w14:textId="77777777" w:rsidR="00B04E7F" w:rsidRPr="00C247CB" w:rsidRDefault="00B04E7F" w:rsidP="00B04E7F">
      <w:pPr>
        <w:jc w:val="center"/>
        <w:rPr>
          <w:sz w:val="16"/>
          <w:szCs w:val="16"/>
        </w:rPr>
      </w:pPr>
    </w:p>
    <w:p w14:paraId="777A573C" w14:textId="7A6D4231" w:rsidR="005A64DA" w:rsidRPr="00C247CB" w:rsidRDefault="005A64DA" w:rsidP="00B04E7F">
      <w:pPr>
        <w:pStyle w:val="BodyTextIndent2"/>
        <w:spacing w:after="0" w:line="240" w:lineRule="auto"/>
        <w:ind w:left="0"/>
        <w:jc w:val="right"/>
        <w:rPr>
          <w:sz w:val="16"/>
          <w:szCs w:val="16"/>
        </w:rPr>
      </w:pPr>
    </w:p>
    <w:sectPr w:rsidR="005A64DA" w:rsidRPr="00C247CB" w:rsidSect="00926FB2">
      <w:footerReference w:type="even" r:id="rId39"/>
      <w:footerReference w:type="default" r:id="rId40"/>
      <w:headerReference w:type="first" r:id="rId41"/>
      <w:footerReference w:type="first" r:id="rId4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FD5D1" w14:textId="77777777" w:rsidR="0083192D" w:rsidRDefault="0083192D">
      <w:r>
        <w:separator/>
      </w:r>
    </w:p>
  </w:endnote>
  <w:endnote w:type="continuationSeparator" w:id="0">
    <w:p w14:paraId="567AAB57" w14:textId="77777777" w:rsidR="0083192D" w:rsidRDefault="00831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719BD" w14:textId="77777777" w:rsidR="00D55E64" w:rsidRDefault="00D55E64" w:rsidP="00D07A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B33657" w14:textId="77777777" w:rsidR="00D55E64" w:rsidRDefault="00D55E64" w:rsidP="00396D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2D8AA" w14:textId="77777777" w:rsidR="00D55E64" w:rsidRDefault="00D55E64" w:rsidP="00D07A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BEED4E3" w14:textId="77777777" w:rsidR="00D55E64" w:rsidRPr="00396D6D" w:rsidRDefault="00D55E64" w:rsidP="00396D6D">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B675C" w14:textId="77777777" w:rsidR="00D55E64" w:rsidRPr="00CD2229" w:rsidRDefault="00D55E64">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A4B9B" w14:textId="77777777" w:rsidR="0083192D" w:rsidRDefault="0083192D">
      <w:r>
        <w:separator/>
      </w:r>
    </w:p>
  </w:footnote>
  <w:footnote w:type="continuationSeparator" w:id="0">
    <w:p w14:paraId="73A6757C" w14:textId="77777777" w:rsidR="0083192D" w:rsidRDefault="00831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4A771" w14:textId="77777777" w:rsidR="00D55E64" w:rsidRDefault="00D55E64">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17EB"/>
    <w:multiLevelType w:val="hybridMultilevel"/>
    <w:tmpl w:val="A8ECE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D65A3"/>
    <w:multiLevelType w:val="hybridMultilevel"/>
    <w:tmpl w:val="92F41D78"/>
    <w:lvl w:ilvl="0" w:tplc="F36C2EEC">
      <w:start w:val="1"/>
      <w:numFmt w:val="bullet"/>
      <w:lvlText w:val="o"/>
      <w:lvlJc w:val="left"/>
      <w:pPr>
        <w:ind w:left="720" w:hanging="360"/>
      </w:pPr>
      <w:rPr>
        <w:rFonts w:ascii="Courier New" w:hAnsi="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B5865"/>
    <w:multiLevelType w:val="hybridMultilevel"/>
    <w:tmpl w:val="DC14A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36046"/>
    <w:multiLevelType w:val="hybridMultilevel"/>
    <w:tmpl w:val="4B90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84581"/>
    <w:multiLevelType w:val="hybridMultilevel"/>
    <w:tmpl w:val="65CA6E7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8C44F35"/>
    <w:multiLevelType w:val="hybridMultilevel"/>
    <w:tmpl w:val="D0E80A30"/>
    <w:lvl w:ilvl="0" w:tplc="4D24B02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E60D1"/>
    <w:multiLevelType w:val="hybridMultilevel"/>
    <w:tmpl w:val="38E2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5236B"/>
    <w:multiLevelType w:val="hybridMultilevel"/>
    <w:tmpl w:val="0F1C0A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191228"/>
    <w:multiLevelType w:val="hybridMultilevel"/>
    <w:tmpl w:val="990854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4064E1"/>
    <w:multiLevelType w:val="hybridMultilevel"/>
    <w:tmpl w:val="02B678C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1100AED"/>
    <w:multiLevelType w:val="hybridMultilevel"/>
    <w:tmpl w:val="F766A0F6"/>
    <w:lvl w:ilvl="0" w:tplc="4D24B024">
      <w:numFmt w:val="bullet"/>
      <w:lvlText w:val="•"/>
      <w:lvlJc w:val="left"/>
      <w:pPr>
        <w:ind w:left="720" w:hanging="360"/>
      </w:pPr>
      <w:rPr>
        <w:rFonts w:ascii="Verdana" w:eastAsia="Times New Roman" w:hAnsi="Verdana" w:cs="Times New Roman"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8A7337"/>
    <w:multiLevelType w:val="hybridMultilevel"/>
    <w:tmpl w:val="A7AA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743D1D"/>
    <w:multiLevelType w:val="hybridMultilevel"/>
    <w:tmpl w:val="6E3E9DA8"/>
    <w:lvl w:ilvl="0" w:tplc="4D24B02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F20A19"/>
    <w:multiLevelType w:val="hybridMultilevel"/>
    <w:tmpl w:val="695C6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FD450B"/>
    <w:multiLevelType w:val="hybridMultilevel"/>
    <w:tmpl w:val="171A859C"/>
    <w:lvl w:ilvl="0" w:tplc="4D24B02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5F44EA"/>
    <w:multiLevelType w:val="hybridMultilevel"/>
    <w:tmpl w:val="246CBFF8"/>
    <w:lvl w:ilvl="0" w:tplc="F36C2EEC">
      <w:start w:val="1"/>
      <w:numFmt w:val="bullet"/>
      <w:lvlText w:val="o"/>
      <w:lvlJc w:val="left"/>
      <w:pPr>
        <w:ind w:left="720" w:hanging="360"/>
      </w:pPr>
      <w:rPr>
        <w:rFonts w:ascii="Courier New" w:hAnsi="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9A16C1"/>
    <w:multiLevelType w:val="hybridMultilevel"/>
    <w:tmpl w:val="FB2ED9EA"/>
    <w:lvl w:ilvl="0" w:tplc="4D24B02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5102DD"/>
    <w:multiLevelType w:val="hybridMultilevel"/>
    <w:tmpl w:val="E8187CE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08D4051"/>
    <w:multiLevelType w:val="hybridMultilevel"/>
    <w:tmpl w:val="8A0A2B3E"/>
    <w:lvl w:ilvl="0" w:tplc="4D24B02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D10BD"/>
    <w:multiLevelType w:val="hybridMultilevel"/>
    <w:tmpl w:val="95DA450C"/>
    <w:lvl w:ilvl="0" w:tplc="4D24B02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126BE5"/>
    <w:multiLevelType w:val="hybridMultilevel"/>
    <w:tmpl w:val="2132E74C"/>
    <w:lvl w:ilvl="0" w:tplc="805EF36C">
      <w:start w:val="1"/>
      <w:numFmt w:val="bullet"/>
      <w:lvlText w:val=""/>
      <w:lvlJc w:val="left"/>
      <w:pPr>
        <w:ind w:left="360" w:hanging="360"/>
      </w:pPr>
      <w:rPr>
        <w:rFonts w:ascii="Symbol" w:hAnsi="Symbol" w:hint="default"/>
        <w:color w:val="000000"/>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4B008C"/>
    <w:multiLevelType w:val="hybridMultilevel"/>
    <w:tmpl w:val="831EBD5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33FD3A63"/>
    <w:multiLevelType w:val="hybridMultilevel"/>
    <w:tmpl w:val="BE2AF78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3677386D"/>
    <w:multiLevelType w:val="hybridMultilevel"/>
    <w:tmpl w:val="BF7802D6"/>
    <w:lvl w:ilvl="0" w:tplc="F36C2EEC">
      <w:start w:val="1"/>
      <w:numFmt w:val="bullet"/>
      <w:lvlText w:val="o"/>
      <w:lvlJc w:val="left"/>
      <w:pPr>
        <w:ind w:left="720" w:hanging="360"/>
      </w:pPr>
      <w:rPr>
        <w:rFonts w:ascii="Courier New" w:hAnsi="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A76541"/>
    <w:multiLevelType w:val="hybridMultilevel"/>
    <w:tmpl w:val="9B744EA0"/>
    <w:lvl w:ilvl="0" w:tplc="4D24B024">
      <w:numFmt w:val="bullet"/>
      <w:lvlText w:val="•"/>
      <w:lvlJc w:val="left"/>
      <w:pPr>
        <w:ind w:left="810" w:hanging="360"/>
      </w:pPr>
      <w:rPr>
        <w:rFonts w:ascii="Verdana" w:eastAsia="Times New Roman" w:hAnsi="Verdana" w:cs="Times New Roman"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5" w15:restartNumberingAfterBreak="0">
    <w:nsid w:val="381F393F"/>
    <w:multiLevelType w:val="hybridMultilevel"/>
    <w:tmpl w:val="E3A0F792"/>
    <w:lvl w:ilvl="0" w:tplc="F36C2EEC">
      <w:start w:val="1"/>
      <w:numFmt w:val="bullet"/>
      <w:lvlText w:val="o"/>
      <w:lvlJc w:val="left"/>
      <w:pPr>
        <w:ind w:left="1080" w:hanging="360"/>
      </w:pPr>
      <w:rPr>
        <w:rFonts w:ascii="Courier New" w:hAnsi="Courier New"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EFA3708"/>
    <w:multiLevelType w:val="hybridMultilevel"/>
    <w:tmpl w:val="D4CE90F2"/>
    <w:lvl w:ilvl="0" w:tplc="4D24B024">
      <w:numFmt w:val="bullet"/>
      <w:lvlText w:val="•"/>
      <w:lvlJc w:val="left"/>
      <w:pPr>
        <w:ind w:left="720" w:hanging="360"/>
      </w:pPr>
      <w:rPr>
        <w:rFonts w:ascii="Verdana" w:eastAsia="Times New Roman" w:hAnsi="Verdana"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0ED7F5B"/>
    <w:multiLevelType w:val="hybridMultilevel"/>
    <w:tmpl w:val="BD6662D6"/>
    <w:lvl w:ilvl="0" w:tplc="F36C2EEC">
      <w:start w:val="1"/>
      <w:numFmt w:val="bullet"/>
      <w:lvlText w:val="o"/>
      <w:lvlJc w:val="left"/>
      <w:pPr>
        <w:ind w:left="720" w:hanging="360"/>
      </w:pPr>
      <w:rPr>
        <w:rFonts w:ascii="Courier New" w:hAnsi="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AB06DC"/>
    <w:multiLevelType w:val="hybridMultilevel"/>
    <w:tmpl w:val="F57C2A86"/>
    <w:lvl w:ilvl="0" w:tplc="4D24B02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F911BC"/>
    <w:multiLevelType w:val="hybridMultilevel"/>
    <w:tmpl w:val="F9C23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69005A"/>
    <w:multiLevelType w:val="hybridMultilevel"/>
    <w:tmpl w:val="70A4B8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3505C7A"/>
    <w:multiLevelType w:val="hybridMultilevel"/>
    <w:tmpl w:val="2E3E5D0C"/>
    <w:lvl w:ilvl="0" w:tplc="F36C2EEC">
      <w:start w:val="1"/>
      <w:numFmt w:val="bullet"/>
      <w:lvlText w:val="o"/>
      <w:lvlJc w:val="left"/>
      <w:pPr>
        <w:ind w:left="1440" w:hanging="360"/>
      </w:pPr>
      <w:rPr>
        <w:rFonts w:ascii="Courier New" w:hAnsi="Courier New"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2E740F"/>
    <w:multiLevelType w:val="hybridMultilevel"/>
    <w:tmpl w:val="4E208DAC"/>
    <w:lvl w:ilvl="0" w:tplc="4D24B02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B41D96"/>
    <w:multiLevelType w:val="hybridMultilevel"/>
    <w:tmpl w:val="91B09188"/>
    <w:lvl w:ilvl="0" w:tplc="4D24B02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E34B4C"/>
    <w:multiLevelType w:val="hybridMultilevel"/>
    <w:tmpl w:val="C562B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A21846"/>
    <w:multiLevelType w:val="hybridMultilevel"/>
    <w:tmpl w:val="79F2996E"/>
    <w:lvl w:ilvl="0" w:tplc="4D24B02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623FDF"/>
    <w:multiLevelType w:val="hybridMultilevel"/>
    <w:tmpl w:val="22AC96C0"/>
    <w:lvl w:ilvl="0" w:tplc="F36C2EEC">
      <w:start w:val="1"/>
      <w:numFmt w:val="bullet"/>
      <w:lvlText w:val="o"/>
      <w:lvlJc w:val="left"/>
      <w:pPr>
        <w:ind w:left="720" w:hanging="360"/>
      </w:pPr>
      <w:rPr>
        <w:rFonts w:ascii="Courier New" w:hAnsi="Courier New"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6087B60"/>
    <w:multiLevelType w:val="hybridMultilevel"/>
    <w:tmpl w:val="EDE64B26"/>
    <w:lvl w:ilvl="0" w:tplc="4D24B02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B72C00"/>
    <w:multiLevelType w:val="hybridMultilevel"/>
    <w:tmpl w:val="20B2AA44"/>
    <w:lvl w:ilvl="0" w:tplc="805EF36C">
      <w:start w:val="1"/>
      <w:numFmt w:val="bullet"/>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B96B38"/>
    <w:multiLevelType w:val="hybridMultilevel"/>
    <w:tmpl w:val="73A63126"/>
    <w:lvl w:ilvl="0" w:tplc="F36C2EEC">
      <w:start w:val="1"/>
      <w:numFmt w:val="bullet"/>
      <w:lvlText w:val="o"/>
      <w:lvlJc w:val="left"/>
      <w:pPr>
        <w:ind w:left="1080" w:hanging="360"/>
      </w:pPr>
      <w:rPr>
        <w:rFonts w:ascii="Courier New" w:hAnsi="Courier New"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407290"/>
    <w:multiLevelType w:val="singleLevel"/>
    <w:tmpl w:val="74904ABE"/>
    <w:lvl w:ilvl="0">
      <w:start w:val="1"/>
      <w:numFmt w:val="bullet"/>
      <w:pStyle w:val="BulletText1"/>
      <w:lvlText w:val=""/>
      <w:lvlJc w:val="left"/>
      <w:pPr>
        <w:tabs>
          <w:tab w:val="num" w:pos="360"/>
        </w:tabs>
        <w:ind w:left="360" w:hanging="360"/>
      </w:pPr>
      <w:rPr>
        <w:rFonts w:ascii="Symbol" w:hAnsi="Symbol" w:hint="default"/>
      </w:rPr>
    </w:lvl>
  </w:abstractNum>
  <w:num w:numId="1" w16cid:durableId="923682787">
    <w:abstractNumId w:val="40"/>
  </w:num>
  <w:num w:numId="2" w16cid:durableId="945120210">
    <w:abstractNumId w:val="38"/>
  </w:num>
  <w:num w:numId="3" w16cid:durableId="1910069652">
    <w:abstractNumId w:val="20"/>
  </w:num>
  <w:num w:numId="4" w16cid:durableId="1021585058">
    <w:abstractNumId w:val="21"/>
  </w:num>
  <w:num w:numId="5" w16cid:durableId="800730266">
    <w:abstractNumId w:val="1"/>
  </w:num>
  <w:num w:numId="6" w16cid:durableId="1173759738">
    <w:abstractNumId w:val="23"/>
  </w:num>
  <w:num w:numId="7" w16cid:durableId="240793966">
    <w:abstractNumId w:val="9"/>
  </w:num>
  <w:num w:numId="8" w16cid:durableId="1741245270">
    <w:abstractNumId w:val="33"/>
  </w:num>
  <w:num w:numId="9" w16cid:durableId="1352487165">
    <w:abstractNumId w:val="18"/>
  </w:num>
  <w:num w:numId="10" w16cid:durableId="1895660237">
    <w:abstractNumId w:val="30"/>
  </w:num>
  <w:num w:numId="11" w16cid:durableId="1406760554">
    <w:abstractNumId w:val="7"/>
  </w:num>
  <w:num w:numId="12" w16cid:durableId="1092361699">
    <w:abstractNumId w:val="28"/>
  </w:num>
  <w:num w:numId="13" w16cid:durableId="1643385460">
    <w:abstractNumId w:val="8"/>
  </w:num>
  <w:num w:numId="14" w16cid:durableId="154497815">
    <w:abstractNumId w:val="4"/>
  </w:num>
  <w:num w:numId="15" w16cid:durableId="1069309386">
    <w:abstractNumId w:val="24"/>
  </w:num>
  <w:num w:numId="16" w16cid:durableId="137962661">
    <w:abstractNumId w:val="36"/>
  </w:num>
  <w:num w:numId="17" w16cid:durableId="77530362">
    <w:abstractNumId w:val="15"/>
  </w:num>
  <w:num w:numId="18" w16cid:durableId="1626886671">
    <w:abstractNumId w:val="27"/>
  </w:num>
  <w:num w:numId="19" w16cid:durableId="1187717161">
    <w:abstractNumId w:val="10"/>
  </w:num>
  <w:num w:numId="20" w16cid:durableId="2086218140">
    <w:abstractNumId w:val="0"/>
  </w:num>
  <w:num w:numId="21" w16cid:durableId="1387332749">
    <w:abstractNumId w:val="31"/>
  </w:num>
  <w:num w:numId="22" w16cid:durableId="179928336">
    <w:abstractNumId w:val="11"/>
  </w:num>
  <w:num w:numId="23" w16cid:durableId="1022895776">
    <w:abstractNumId w:val="39"/>
  </w:num>
  <w:num w:numId="24" w16cid:durableId="1639913280">
    <w:abstractNumId w:val="3"/>
  </w:num>
  <w:num w:numId="25" w16cid:durableId="633170961">
    <w:abstractNumId w:val="13"/>
  </w:num>
  <w:num w:numId="26" w16cid:durableId="721751869">
    <w:abstractNumId w:val="29"/>
  </w:num>
  <w:num w:numId="27" w16cid:durableId="1784153949">
    <w:abstractNumId w:val="6"/>
  </w:num>
  <w:num w:numId="28" w16cid:durableId="1695181371">
    <w:abstractNumId w:val="16"/>
  </w:num>
  <w:num w:numId="29" w16cid:durableId="835000545">
    <w:abstractNumId w:val="19"/>
  </w:num>
  <w:num w:numId="30" w16cid:durableId="1973172068">
    <w:abstractNumId w:val="14"/>
  </w:num>
  <w:num w:numId="31" w16cid:durableId="1035665953">
    <w:abstractNumId w:val="32"/>
  </w:num>
  <w:num w:numId="32" w16cid:durableId="339770938">
    <w:abstractNumId w:val="25"/>
  </w:num>
  <w:num w:numId="33" w16cid:durableId="1244874323">
    <w:abstractNumId w:val="5"/>
  </w:num>
  <w:num w:numId="34" w16cid:durableId="1408962689">
    <w:abstractNumId w:val="34"/>
  </w:num>
  <w:num w:numId="35" w16cid:durableId="1802460900">
    <w:abstractNumId w:val="2"/>
  </w:num>
  <w:num w:numId="36" w16cid:durableId="1256325160">
    <w:abstractNumId w:val="12"/>
  </w:num>
  <w:num w:numId="37" w16cid:durableId="1610817644">
    <w:abstractNumId w:val="26"/>
  </w:num>
  <w:num w:numId="38" w16cid:durableId="255331888">
    <w:abstractNumId w:val="17"/>
  </w:num>
  <w:num w:numId="39" w16cid:durableId="462499408">
    <w:abstractNumId w:val="37"/>
  </w:num>
  <w:num w:numId="40" w16cid:durableId="1956788039">
    <w:abstractNumId w:val="35"/>
  </w:num>
  <w:num w:numId="41" w16cid:durableId="489564200">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1D18"/>
    <w:rsid w:val="000056B5"/>
    <w:rsid w:val="00006E07"/>
    <w:rsid w:val="000131C9"/>
    <w:rsid w:val="00015A2E"/>
    <w:rsid w:val="000162A2"/>
    <w:rsid w:val="00025DB1"/>
    <w:rsid w:val="000323BA"/>
    <w:rsid w:val="00035439"/>
    <w:rsid w:val="00035BED"/>
    <w:rsid w:val="00035FBF"/>
    <w:rsid w:val="00037A52"/>
    <w:rsid w:val="00040A05"/>
    <w:rsid w:val="00040FE5"/>
    <w:rsid w:val="00041BA5"/>
    <w:rsid w:val="000466E5"/>
    <w:rsid w:val="000518BC"/>
    <w:rsid w:val="00052625"/>
    <w:rsid w:val="00052EE4"/>
    <w:rsid w:val="00053594"/>
    <w:rsid w:val="00053827"/>
    <w:rsid w:val="00054996"/>
    <w:rsid w:val="00061911"/>
    <w:rsid w:val="00061AD2"/>
    <w:rsid w:val="00061F3C"/>
    <w:rsid w:val="000620DE"/>
    <w:rsid w:val="00066525"/>
    <w:rsid w:val="0006763E"/>
    <w:rsid w:val="000733EB"/>
    <w:rsid w:val="00073A2F"/>
    <w:rsid w:val="0007579D"/>
    <w:rsid w:val="00075CB7"/>
    <w:rsid w:val="00081A43"/>
    <w:rsid w:val="00083276"/>
    <w:rsid w:val="0008665F"/>
    <w:rsid w:val="000938C7"/>
    <w:rsid w:val="00095AB5"/>
    <w:rsid w:val="0009783D"/>
    <w:rsid w:val="000A060A"/>
    <w:rsid w:val="000A25A2"/>
    <w:rsid w:val="000A6B88"/>
    <w:rsid w:val="000B13AE"/>
    <w:rsid w:val="000B2443"/>
    <w:rsid w:val="000B3C4C"/>
    <w:rsid w:val="000B62AA"/>
    <w:rsid w:val="000B656F"/>
    <w:rsid w:val="000B72DF"/>
    <w:rsid w:val="000C27AC"/>
    <w:rsid w:val="000C2CFA"/>
    <w:rsid w:val="000D1870"/>
    <w:rsid w:val="000D247A"/>
    <w:rsid w:val="000D5A8C"/>
    <w:rsid w:val="000D604D"/>
    <w:rsid w:val="000D6714"/>
    <w:rsid w:val="000E2026"/>
    <w:rsid w:val="000E3AEE"/>
    <w:rsid w:val="000E50D5"/>
    <w:rsid w:val="000F0D1B"/>
    <w:rsid w:val="000F251E"/>
    <w:rsid w:val="000F2B19"/>
    <w:rsid w:val="000F76BE"/>
    <w:rsid w:val="0010046B"/>
    <w:rsid w:val="00100471"/>
    <w:rsid w:val="001004A4"/>
    <w:rsid w:val="00101E69"/>
    <w:rsid w:val="00104DD9"/>
    <w:rsid w:val="00104FD7"/>
    <w:rsid w:val="00106188"/>
    <w:rsid w:val="00112415"/>
    <w:rsid w:val="001149F4"/>
    <w:rsid w:val="00115944"/>
    <w:rsid w:val="0011600F"/>
    <w:rsid w:val="0012373E"/>
    <w:rsid w:val="00131183"/>
    <w:rsid w:val="0013288B"/>
    <w:rsid w:val="00132F4C"/>
    <w:rsid w:val="001343C6"/>
    <w:rsid w:val="00134D20"/>
    <w:rsid w:val="001355FD"/>
    <w:rsid w:val="001360A5"/>
    <w:rsid w:val="001456C6"/>
    <w:rsid w:val="00147FDC"/>
    <w:rsid w:val="0015114F"/>
    <w:rsid w:val="00151493"/>
    <w:rsid w:val="001532EE"/>
    <w:rsid w:val="001557D4"/>
    <w:rsid w:val="00155BD1"/>
    <w:rsid w:val="00157529"/>
    <w:rsid w:val="00157AF0"/>
    <w:rsid w:val="00161AEC"/>
    <w:rsid w:val="0016273A"/>
    <w:rsid w:val="00166F31"/>
    <w:rsid w:val="00173015"/>
    <w:rsid w:val="001736B4"/>
    <w:rsid w:val="00176157"/>
    <w:rsid w:val="0018090D"/>
    <w:rsid w:val="001816C8"/>
    <w:rsid w:val="00181830"/>
    <w:rsid w:val="00181DFB"/>
    <w:rsid w:val="0018406C"/>
    <w:rsid w:val="00187C48"/>
    <w:rsid w:val="00191DCD"/>
    <w:rsid w:val="00192C4C"/>
    <w:rsid w:val="00195C6B"/>
    <w:rsid w:val="001A1D3F"/>
    <w:rsid w:val="001A356E"/>
    <w:rsid w:val="001B337B"/>
    <w:rsid w:val="001B3879"/>
    <w:rsid w:val="001B5CF5"/>
    <w:rsid w:val="001B7BAE"/>
    <w:rsid w:val="001C237B"/>
    <w:rsid w:val="001C2859"/>
    <w:rsid w:val="001C65C9"/>
    <w:rsid w:val="001C6CB7"/>
    <w:rsid w:val="001C6FAE"/>
    <w:rsid w:val="001D00DC"/>
    <w:rsid w:val="001D1D4F"/>
    <w:rsid w:val="001D6C35"/>
    <w:rsid w:val="001D7D5E"/>
    <w:rsid w:val="001E49B7"/>
    <w:rsid w:val="001E50F0"/>
    <w:rsid w:val="001E6884"/>
    <w:rsid w:val="001E7390"/>
    <w:rsid w:val="001E7E33"/>
    <w:rsid w:val="001F1218"/>
    <w:rsid w:val="001F2BF7"/>
    <w:rsid w:val="001F2D12"/>
    <w:rsid w:val="001F41F5"/>
    <w:rsid w:val="002016B4"/>
    <w:rsid w:val="00202DB3"/>
    <w:rsid w:val="002035A9"/>
    <w:rsid w:val="00204230"/>
    <w:rsid w:val="002055CF"/>
    <w:rsid w:val="00205F1B"/>
    <w:rsid w:val="00206188"/>
    <w:rsid w:val="002063C6"/>
    <w:rsid w:val="002079C4"/>
    <w:rsid w:val="002107CF"/>
    <w:rsid w:val="00212A42"/>
    <w:rsid w:val="00213831"/>
    <w:rsid w:val="0021499E"/>
    <w:rsid w:val="00215231"/>
    <w:rsid w:val="002166FF"/>
    <w:rsid w:val="002224A1"/>
    <w:rsid w:val="002235B9"/>
    <w:rsid w:val="002265F9"/>
    <w:rsid w:val="00230B07"/>
    <w:rsid w:val="00233747"/>
    <w:rsid w:val="00233C1D"/>
    <w:rsid w:val="00233D7F"/>
    <w:rsid w:val="00234A88"/>
    <w:rsid w:val="002369F1"/>
    <w:rsid w:val="00237FDE"/>
    <w:rsid w:val="002417EE"/>
    <w:rsid w:val="00241B09"/>
    <w:rsid w:val="00243EBB"/>
    <w:rsid w:val="00250131"/>
    <w:rsid w:val="00253303"/>
    <w:rsid w:val="00253780"/>
    <w:rsid w:val="00255C6B"/>
    <w:rsid w:val="00257B47"/>
    <w:rsid w:val="00257D40"/>
    <w:rsid w:val="002613B9"/>
    <w:rsid w:val="002640D4"/>
    <w:rsid w:val="00265D86"/>
    <w:rsid w:val="0027486D"/>
    <w:rsid w:val="002755A8"/>
    <w:rsid w:val="002776C8"/>
    <w:rsid w:val="00277BCD"/>
    <w:rsid w:val="00283420"/>
    <w:rsid w:val="00283FB0"/>
    <w:rsid w:val="00286265"/>
    <w:rsid w:val="002862A9"/>
    <w:rsid w:val="00291CE8"/>
    <w:rsid w:val="00292403"/>
    <w:rsid w:val="0029363C"/>
    <w:rsid w:val="00294241"/>
    <w:rsid w:val="00296127"/>
    <w:rsid w:val="00296765"/>
    <w:rsid w:val="0029755D"/>
    <w:rsid w:val="002A055C"/>
    <w:rsid w:val="002A1ED0"/>
    <w:rsid w:val="002A3E68"/>
    <w:rsid w:val="002A4904"/>
    <w:rsid w:val="002B0571"/>
    <w:rsid w:val="002B36C6"/>
    <w:rsid w:val="002B593E"/>
    <w:rsid w:val="002B5AD9"/>
    <w:rsid w:val="002B7AEC"/>
    <w:rsid w:val="002B7DA1"/>
    <w:rsid w:val="002C099E"/>
    <w:rsid w:val="002C2205"/>
    <w:rsid w:val="002C4D48"/>
    <w:rsid w:val="002C627A"/>
    <w:rsid w:val="002D2B47"/>
    <w:rsid w:val="002D44AB"/>
    <w:rsid w:val="002D7E3D"/>
    <w:rsid w:val="002E1E33"/>
    <w:rsid w:val="002E59BB"/>
    <w:rsid w:val="002F1306"/>
    <w:rsid w:val="002F1F92"/>
    <w:rsid w:val="00301C89"/>
    <w:rsid w:val="0030397D"/>
    <w:rsid w:val="00305010"/>
    <w:rsid w:val="00311400"/>
    <w:rsid w:val="00311A6E"/>
    <w:rsid w:val="00312557"/>
    <w:rsid w:val="00320712"/>
    <w:rsid w:val="0032280F"/>
    <w:rsid w:val="0032285F"/>
    <w:rsid w:val="003234A5"/>
    <w:rsid w:val="00324F2D"/>
    <w:rsid w:val="003309D0"/>
    <w:rsid w:val="0033143E"/>
    <w:rsid w:val="00334A9C"/>
    <w:rsid w:val="00337634"/>
    <w:rsid w:val="00341942"/>
    <w:rsid w:val="00341BBC"/>
    <w:rsid w:val="0034364D"/>
    <w:rsid w:val="0034549F"/>
    <w:rsid w:val="00354CDB"/>
    <w:rsid w:val="003554D7"/>
    <w:rsid w:val="00356D0D"/>
    <w:rsid w:val="00356EE5"/>
    <w:rsid w:val="00360F3F"/>
    <w:rsid w:val="003725A1"/>
    <w:rsid w:val="00372B0E"/>
    <w:rsid w:val="00375CBD"/>
    <w:rsid w:val="00377DCE"/>
    <w:rsid w:val="00380329"/>
    <w:rsid w:val="0038160F"/>
    <w:rsid w:val="00383B7E"/>
    <w:rsid w:val="00384447"/>
    <w:rsid w:val="00384A69"/>
    <w:rsid w:val="0038568E"/>
    <w:rsid w:val="003868A2"/>
    <w:rsid w:val="00392131"/>
    <w:rsid w:val="00392A5B"/>
    <w:rsid w:val="003964AE"/>
    <w:rsid w:val="00396D6D"/>
    <w:rsid w:val="00397EDE"/>
    <w:rsid w:val="003A3530"/>
    <w:rsid w:val="003A411D"/>
    <w:rsid w:val="003A442E"/>
    <w:rsid w:val="003A6D70"/>
    <w:rsid w:val="003B1DAF"/>
    <w:rsid w:val="003B1F86"/>
    <w:rsid w:val="003B3DB7"/>
    <w:rsid w:val="003B52FF"/>
    <w:rsid w:val="003C1048"/>
    <w:rsid w:val="003C1C3C"/>
    <w:rsid w:val="003C1E37"/>
    <w:rsid w:val="003C2059"/>
    <w:rsid w:val="003C4627"/>
    <w:rsid w:val="003C5CDA"/>
    <w:rsid w:val="003D4674"/>
    <w:rsid w:val="003D4682"/>
    <w:rsid w:val="003E3289"/>
    <w:rsid w:val="003E6781"/>
    <w:rsid w:val="003E6C1A"/>
    <w:rsid w:val="003F381D"/>
    <w:rsid w:val="003F5A79"/>
    <w:rsid w:val="003F7624"/>
    <w:rsid w:val="003F7B40"/>
    <w:rsid w:val="00400149"/>
    <w:rsid w:val="004008CC"/>
    <w:rsid w:val="0040157E"/>
    <w:rsid w:val="00404C66"/>
    <w:rsid w:val="00404E53"/>
    <w:rsid w:val="004051E6"/>
    <w:rsid w:val="00405E9B"/>
    <w:rsid w:val="0040640A"/>
    <w:rsid w:val="00406DB5"/>
    <w:rsid w:val="004130C5"/>
    <w:rsid w:val="004146A5"/>
    <w:rsid w:val="00415BAC"/>
    <w:rsid w:val="00416599"/>
    <w:rsid w:val="0042336D"/>
    <w:rsid w:val="00426323"/>
    <w:rsid w:val="00430316"/>
    <w:rsid w:val="004322C7"/>
    <w:rsid w:val="0043490A"/>
    <w:rsid w:val="00435311"/>
    <w:rsid w:val="00443B1C"/>
    <w:rsid w:val="004453F1"/>
    <w:rsid w:val="00445A51"/>
    <w:rsid w:val="00446BEE"/>
    <w:rsid w:val="00453AC2"/>
    <w:rsid w:val="004544CE"/>
    <w:rsid w:val="00457EAE"/>
    <w:rsid w:val="00465477"/>
    <w:rsid w:val="004768BE"/>
    <w:rsid w:val="00477F73"/>
    <w:rsid w:val="00480306"/>
    <w:rsid w:val="00482F09"/>
    <w:rsid w:val="0048355A"/>
    <w:rsid w:val="00483A70"/>
    <w:rsid w:val="00483C05"/>
    <w:rsid w:val="004871D8"/>
    <w:rsid w:val="00493791"/>
    <w:rsid w:val="00493CD4"/>
    <w:rsid w:val="004A26A8"/>
    <w:rsid w:val="004A6BA8"/>
    <w:rsid w:val="004B07CC"/>
    <w:rsid w:val="004B2A19"/>
    <w:rsid w:val="004B3424"/>
    <w:rsid w:val="004B7D11"/>
    <w:rsid w:val="004B7E35"/>
    <w:rsid w:val="004B7F1F"/>
    <w:rsid w:val="004C0D74"/>
    <w:rsid w:val="004C162D"/>
    <w:rsid w:val="004C2455"/>
    <w:rsid w:val="004C3C63"/>
    <w:rsid w:val="004C6690"/>
    <w:rsid w:val="004D1295"/>
    <w:rsid w:val="004D18D3"/>
    <w:rsid w:val="004D2160"/>
    <w:rsid w:val="004D29AA"/>
    <w:rsid w:val="004D317D"/>
    <w:rsid w:val="004D3C53"/>
    <w:rsid w:val="004D59A6"/>
    <w:rsid w:val="004D6ED4"/>
    <w:rsid w:val="004E0450"/>
    <w:rsid w:val="004E3E8B"/>
    <w:rsid w:val="004E4A23"/>
    <w:rsid w:val="004E65D9"/>
    <w:rsid w:val="004E7056"/>
    <w:rsid w:val="004F18C5"/>
    <w:rsid w:val="004F45DE"/>
    <w:rsid w:val="00502355"/>
    <w:rsid w:val="00502382"/>
    <w:rsid w:val="0050490E"/>
    <w:rsid w:val="00504C67"/>
    <w:rsid w:val="00505EDF"/>
    <w:rsid w:val="00506204"/>
    <w:rsid w:val="00507E94"/>
    <w:rsid w:val="00512486"/>
    <w:rsid w:val="0051524B"/>
    <w:rsid w:val="005160B3"/>
    <w:rsid w:val="0052465B"/>
    <w:rsid w:val="00524CDD"/>
    <w:rsid w:val="005251C8"/>
    <w:rsid w:val="005256F3"/>
    <w:rsid w:val="005266CD"/>
    <w:rsid w:val="00527045"/>
    <w:rsid w:val="00535489"/>
    <w:rsid w:val="005406C1"/>
    <w:rsid w:val="00541F29"/>
    <w:rsid w:val="00543EC6"/>
    <w:rsid w:val="005447EE"/>
    <w:rsid w:val="005467B3"/>
    <w:rsid w:val="00557A3C"/>
    <w:rsid w:val="00560D0C"/>
    <w:rsid w:val="005622C2"/>
    <w:rsid w:val="005625B5"/>
    <w:rsid w:val="00562C47"/>
    <w:rsid w:val="00562F81"/>
    <w:rsid w:val="00564B19"/>
    <w:rsid w:val="00566F25"/>
    <w:rsid w:val="0058250C"/>
    <w:rsid w:val="00582E85"/>
    <w:rsid w:val="00586FE4"/>
    <w:rsid w:val="005910B5"/>
    <w:rsid w:val="00591112"/>
    <w:rsid w:val="005912C2"/>
    <w:rsid w:val="00592E21"/>
    <w:rsid w:val="00594EEA"/>
    <w:rsid w:val="005954FB"/>
    <w:rsid w:val="005956D6"/>
    <w:rsid w:val="005A0246"/>
    <w:rsid w:val="005A328D"/>
    <w:rsid w:val="005A6118"/>
    <w:rsid w:val="005A64DA"/>
    <w:rsid w:val="005A7474"/>
    <w:rsid w:val="005B03FB"/>
    <w:rsid w:val="005B0B87"/>
    <w:rsid w:val="005B0D08"/>
    <w:rsid w:val="005B0D5A"/>
    <w:rsid w:val="005B795D"/>
    <w:rsid w:val="005C08F3"/>
    <w:rsid w:val="005C14C5"/>
    <w:rsid w:val="005C14E8"/>
    <w:rsid w:val="005C1D83"/>
    <w:rsid w:val="005C6374"/>
    <w:rsid w:val="005D121D"/>
    <w:rsid w:val="005D20F3"/>
    <w:rsid w:val="005D5009"/>
    <w:rsid w:val="005D6161"/>
    <w:rsid w:val="005D66DD"/>
    <w:rsid w:val="005D7C07"/>
    <w:rsid w:val="005E477D"/>
    <w:rsid w:val="005E5494"/>
    <w:rsid w:val="005E5CFB"/>
    <w:rsid w:val="005E650E"/>
    <w:rsid w:val="005F66F9"/>
    <w:rsid w:val="006018E8"/>
    <w:rsid w:val="00602B6F"/>
    <w:rsid w:val="00607A6C"/>
    <w:rsid w:val="00616345"/>
    <w:rsid w:val="00620871"/>
    <w:rsid w:val="006214A8"/>
    <w:rsid w:val="0062240F"/>
    <w:rsid w:val="00622D77"/>
    <w:rsid w:val="00625E9D"/>
    <w:rsid w:val="00626D4E"/>
    <w:rsid w:val="0062707E"/>
    <w:rsid w:val="00627F34"/>
    <w:rsid w:val="0063332F"/>
    <w:rsid w:val="00633A85"/>
    <w:rsid w:val="00635A3E"/>
    <w:rsid w:val="00636B18"/>
    <w:rsid w:val="00637CA1"/>
    <w:rsid w:val="00641A06"/>
    <w:rsid w:val="00645373"/>
    <w:rsid w:val="00645761"/>
    <w:rsid w:val="0064599E"/>
    <w:rsid w:val="00646123"/>
    <w:rsid w:val="00651B19"/>
    <w:rsid w:val="006545F0"/>
    <w:rsid w:val="00656A09"/>
    <w:rsid w:val="006573F0"/>
    <w:rsid w:val="0066117A"/>
    <w:rsid w:val="00661DFB"/>
    <w:rsid w:val="00665183"/>
    <w:rsid w:val="006663FD"/>
    <w:rsid w:val="006676CC"/>
    <w:rsid w:val="00674A16"/>
    <w:rsid w:val="0067538F"/>
    <w:rsid w:val="00677A24"/>
    <w:rsid w:val="00680B27"/>
    <w:rsid w:val="00680CD6"/>
    <w:rsid w:val="00687FD5"/>
    <w:rsid w:val="00690651"/>
    <w:rsid w:val="00691E10"/>
    <w:rsid w:val="0069242F"/>
    <w:rsid w:val="00692C24"/>
    <w:rsid w:val="006946F6"/>
    <w:rsid w:val="00697279"/>
    <w:rsid w:val="006A0481"/>
    <w:rsid w:val="006A727A"/>
    <w:rsid w:val="006B0017"/>
    <w:rsid w:val="006B034C"/>
    <w:rsid w:val="006B1C7C"/>
    <w:rsid w:val="006B43FB"/>
    <w:rsid w:val="006B5776"/>
    <w:rsid w:val="006C138C"/>
    <w:rsid w:val="006C25A1"/>
    <w:rsid w:val="006C328D"/>
    <w:rsid w:val="006C42DA"/>
    <w:rsid w:val="006C46E6"/>
    <w:rsid w:val="006C5723"/>
    <w:rsid w:val="006C653F"/>
    <w:rsid w:val="006C7CD6"/>
    <w:rsid w:val="006D0C80"/>
    <w:rsid w:val="006D2F7B"/>
    <w:rsid w:val="006D3E70"/>
    <w:rsid w:val="006D4BBA"/>
    <w:rsid w:val="006D7821"/>
    <w:rsid w:val="006D7959"/>
    <w:rsid w:val="006E6836"/>
    <w:rsid w:val="006E6B56"/>
    <w:rsid w:val="006E71F5"/>
    <w:rsid w:val="006E78BF"/>
    <w:rsid w:val="006E79DC"/>
    <w:rsid w:val="006F38FA"/>
    <w:rsid w:val="006F57E8"/>
    <w:rsid w:val="006F7DFC"/>
    <w:rsid w:val="00702D61"/>
    <w:rsid w:val="00704AF2"/>
    <w:rsid w:val="007066A7"/>
    <w:rsid w:val="0070731A"/>
    <w:rsid w:val="00710A84"/>
    <w:rsid w:val="00710E68"/>
    <w:rsid w:val="00711C13"/>
    <w:rsid w:val="00714BA0"/>
    <w:rsid w:val="00714F32"/>
    <w:rsid w:val="00715046"/>
    <w:rsid w:val="00716598"/>
    <w:rsid w:val="00720D7A"/>
    <w:rsid w:val="0072216C"/>
    <w:rsid w:val="00722794"/>
    <w:rsid w:val="00722E35"/>
    <w:rsid w:val="007269B6"/>
    <w:rsid w:val="00726E7A"/>
    <w:rsid w:val="00730405"/>
    <w:rsid w:val="007305EB"/>
    <w:rsid w:val="007317D0"/>
    <w:rsid w:val="007319C9"/>
    <w:rsid w:val="0073294A"/>
    <w:rsid w:val="00732E52"/>
    <w:rsid w:val="00740282"/>
    <w:rsid w:val="00740DB7"/>
    <w:rsid w:val="007411AC"/>
    <w:rsid w:val="007414D9"/>
    <w:rsid w:val="00741BE0"/>
    <w:rsid w:val="00742837"/>
    <w:rsid w:val="00743295"/>
    <w:rsid w:val="00745993"/>
    <w:rsid w:val="00746B28"/>
    <w:rsid w:val="00747714"/>
    <w:rsid w:val="007478AD"/>
    <w:rsid w:val="007503CA"/>
    <w:rsid w:val="00752293"/>
    <w:rsid w:val="00752801"/>
    <w:rsid w:val="00753FE3"/>
    <w:rsid w:val="00754E57"/>
    <w:rsid w:val="00761670"/>
    <w:rsid w:val="0076395E"/>
    <w:rsid w:val="0076432F"/>
    <w:rsid w:val="0076465C"/>
    <w:rsid w:val="007651E5"/>
    <w:rsid w:val="00767224"/>
    <w:rsid w:val="00771B1B"/>
    <w:rsid w:val="00773716"/>
    <w:rsid w:val="007755B9"/>
    <w:rsid w:val="00776FF6"/>
    <w:rsid w:val="00783C2D"/>
    <w:rsid w:val="00785118"/>
    <w:rsid w:val="00786BEB"/>
    <w:rsid w:val="007910C2"/>
    <w:rsid w:val="00791240"/>
    <w:rsid w:val="007922EC"/>
    <w:rsid w:val="007924B3"/>
    <w:rsid w:val="0079396D"/>
    <w:rsid w:val="00796519"/>
    <w:rsid w:val="00797CAF"/>
    <w:rsid w:val="007A1185"/>
    <w:rsid w:val="007A654F"/>
    <w:rsid w:val="007A6713"/>
    <w:rsid w:val="007B0270"/>
    <w:rsid w:val="007B2B45"/>
    <w:rsid w:val="007B2FCE"/>
    <w:rsid w:val="007B434B"/>
    <w:rsid w:val="007C1DB4"/>
    <w:rsid w:val="007C1FF4"/>
    <w:rsid w:val="007C77DD"/>
    <w:rsid w:val="007D42A7"/>
    <w:rsid w:val="007E012C"/>
    <w:rsid w:val="007E1642"/>
    <w:rsid w:val="007E3EA6"/>
    <w:rsid w:val="007F0EF7"/>
    <w:rsid w:val="007F1967"/>
    <w:rsid w:val="007F26D5"/>
    <w:rsid w:val="007F47CB"/>
    <w:rsid w:val="007F73AE"/>
    <w:rsid w:val="00800613"/>
    <w:rsid w:val="008042E1"/>
    <w:rsid w:val="00804D63"/>
    <w:rsid w:val="00806B9D"/>
    <w:rsid w:val="00806F60"/>
    <w:rsid w:val="00810CBE"/>
    <w:rsid w:val="00812777"/>
    <w:rsid w:val="00814DB0"/>
    <w:rsid w:val="0081586A"/>
    <w:rsid w:val="008242D8"/>
    <w:rsid w:val="008252B3"/>
    <w:rsid w:val="00825583"/>
    <w:rsid w:val="00826BD5"/>
    <w:rsid w:val="008274A0"/>
    <w:rsid w:val="0083080B"/>
    <w:rsid w:val="0083164D"/>
    <w:rsid w:val="0083192D"/>
    <w:rsid w:val="00832571"/>
    <w:rsid w:val="008339A6"/>
    <w:rsid w:val="00834A19"/>
    <w:rsid w:val="0084129E"/>
    <w:rsid w:val="00841321"/>
    <w:rsid w:val="00843390"/>
    <w:rsid w:val="0084482C"/>
    <w:rsid w:val="00846373"/>
    <w:rsid w:val="00847598"/>
    <w:rsid w:val="0085127D"/>
    <w:rsid w:val="00854267"/>
    <w:rsid w:val="0085502B"/>
    <w:rsid w:val="008558E5"/>
    <w:rsid w:val="008568AE"/>
    <w:rsid w:val="00857232"/>
    <w:rsid w:val="00860590"/>
    <w:rsid w:val="008614E8"/>
    <w:rsid w:val="00861599"/>
    <w:rsid w:val="00861C87"/>
    <w:rsid w:val="00862397"/>
    <w:rsid w:val="0086565F"/>
    <w:rsid w:val="00865E66"/>
    <w:rsid w:val="00865FD6"/>
    <w:rsid w:val="008678C3"/>
    <w:rsid w:val="00867EDF"/>
    <w:rsid w:val="008709C7"/>
    <w:rsid w:val="008709EA"/>
    <w:rsid w:val="00875F0D"/>
    <w:rsid w:val="00877414"/>
    <w:rsid w:val="00880250"/>
    <w:rsid w:val="00880C5F"/>
    <w:rsid w:val="00882384"/>
    <w:rsid w:val="00885285"/>
    <w:rsid w:val="008852FA"/>
    <w:rsid w:val="00894FD9"/>
    <w:rsid w:val="0089763D"/>
    <w:rsid w:val="008A03B7"/>
    <w:rsid w:val="008A0A6E"/>
    <w:rsid w:val="008A1569"/>
    <w:rsid w:val="008A1962"/>
    <w:rsid w:val="008A2DF7"/>
    <w:rsid w:val="008B0F5F"/>
    <w:rsid w:val="008B22D7"/>
    <w:rsid w:val="008B40D7"/>
    <w:rsid w:val="008B5D18"/>
    <w:rsid w:val="008B6593"/>
    <w:rsid w:val="008C2197"/>
    <w:rsid w:val="008C3493"/>
    <w:rsid w:val="008D11A6"/>
    <w:rsid w:val="008D1ABA"/>
    <w:rsid w:val="008D1F7B"/>
    <w:rsid w:val="008D218F"/>
    <w:rsid w:val="008D2D64"/>
    <w:rsid w:val="008D3B28"/>
    <w:rsid w:val="008E1E66"/>
    <w:rsid w:val="008E2226"/>
    <w:rsid w:val="008E281E"/>
    <w:rsid w:val="008E3517"/>
    <w:rsid w:val="008F1BBB"/>
    <w:rsid w:val="008F495B"/>
    <w:rsid w:val="008F49B6"/>
    <w:rsid w:val="008F4F41"/>
    <w:rsid w:val="008F5F50"/>
    <w:rsid w:val="009009F9"/>
    <w:rsid w:val="00902E07"/>
    <w:rsid w:val="00903229"/>
    <w:rsid w:val="00903589"/>
    <w:rsid w:val="00914716"/>
    <w:rsid w:val="00914764"/>
    <w:rsid w:val="0091499E"/>
    <w:rsid w:val="00916A22"/>
    <w:rsid w:val="009203F9"/>
    <w:rsid w:val="00923C69"/>
    <w:rsid w:val="00925CD9"/>
    <w:rsid w:val="00926FB2"/>
    <w:rsid w:val="009276C9"/>
    <w:rsid w:val="00927C85"/>
    <w:rsid w:val="0093211B"/>
    <w:rsid w:val="00934967"/>
    <w:rsid w:val="00937132"/>
    <w:rsid w:val="0093765D"/>
    <w:rsid w:val="00946407"/>
    <w:rsid w:val="00946A03"/>
    <w:rsid w:val="009472A2"/>
    <w:rsid w:val="00947783"/>
    <w:rsid w:val="00952CA7"/>
    <w:rsid w:val="00954FE8"/>
    <w:rsid w:val="0095697B"/>
    <w:rsid w:val="009576A9"/>
    <w:rsid w:val="00960380"/>
    <w:rsid w:val="00960789"/>
    <w:rsid w:val="009624BD"/>
    <w:rsid w:val="00962FEE"/>
    <w:rsid w:val="00964548"/>
    <w:rsid w:val="009726E0"/>
    <w:rsid w:val="00973AEC"/>
    <w:rsid w:val="009740C7"/>
    <w:rsid w:val="009820EB"/>
    <w:rsid w:val="00982626"/>
    <w:rsid w:val="0098276E"/>
    <w:rsid w:val="00982792"/>
    <w:rsid w:val="00990822"/>
    <w:rsid w:val="0099132F"/>
    <w:rsid w:val="00991AE5"/>
    <w:rsid w:val="00993AA7"/>
    <w:rsid w:val="00996484"/>
    <w:rsid w:val="009A1CBF"/>
    <w:rsid w:val="009A2625"/>
    <w:rsid w:val="009A28FF"/>
    <w:rsid w:val="009A2D2D"/>
    <w:rsid w:val="009A4CD0"/>
    <w:rsid w:val="009A5F91"/>
    <w:rsid w:val="009A7615"/>
    <w:rsid w:val="009B0FCD"/>
    <w:rsid w:val="009B1039"/>
    <w:rsid w:val="009B1566"/>
    <w:rsid w:val="009B1840"/>
    <w:rsid w:val="009B34F3"/>
    <w:rsid w:val="009B4C56"/>
    <w:rsid w:val="009C0FA1"/>
    <w:rsid w:val="009C1155"/>
    <w:rsid w:val="009C28C7"/>
    <w:rsid w:val="009C39DE"/>
    <w:rsid w:val="009C4A31"/>
    <w:rsid w:val="009C50FE"/>
    <w:rsid w:val="009C5C0C"/>
    <w:rsid w:val="009C7E82"/>
    <w:rsid w:val="009D212E"/>
    <w:rsid w:val="009D3773"/>
    <w:rsid w:val="009D5AC6"/>
    <w:rsid w:val="009E1AA6"/>
    <w:rsid w:val="009E3513"/>
    <w:rsid w:val="009E7682"/>
    <w:rsid w:val="009F07C7"/>
    <w:rsid w:val="009F0885"/>
    <w:rsid w:val="009F14B4"/>
    <w:rsid w:val="009F281A"/>
    <w:rsid w:val="009F5205"/>
    <w:rsid w:val="009F6FD2"/>
    <w:rsid w:val="009F78D3"/>
    <w:rsid w:val="00A009CF"/>
    <w:rsid w:val="00A017FB"/>
    <w:rsid w:val="00A01EB8"/>
    <w:rsid w:val="00A06F98"/>
    <w:rsid w:val="00A07BF6"/>
    <w:rsid w:val="00A12230"/>
    <w:rsid w:val="00A141CE"/>
    <w:rsid w:val="00A15191"/>
    <w:rsid w:val="00A1551E"/>
    <w:rsid w:val="00A17D5E"/>
    <w:rsid w:val="00A200B9"/>
    <w:rsid w:val="00A20703"/>
    <w:rsid w:val="00A20911"/>
    <w:rsid w:val="00A2126D"/>
    <w:rsid w:val="00A23B36"/>
    <w:rsid w:val="00A23E40"/>
    <w:rsid w:val="00A23FB5"/>
    <w:rsid w:val="00A26C29"/>
    <w:rsid w:val="00A3416F"/>
    <w:rsid w:val="00A364E6"/>
    <w:rsid w:val="00A374A0"/>
    <w:rsid w:val="00A37B8F"/>
    <w:rsid w:val="00A402F1"/>
    <w:rsid w:val="00A42009"/>
    <w:rsid w:val="00A43038"/>
    <w:rsid w:val="00A44F05"/>
    <w:rsid w:val="00A45B27"/>
    <w:rsid w:val="00A4732A"/>
    <w:rsid w:val="00A55B93"/>
    <w:rsid w:val="00A56B0C"/>
    <w:rsid w:val="00A56CAE"/>
    <w:rsid w:val="00A5760F"/>
    <w:rsid w:val="00A62B8B"/>
    <w:rsid w:val="00A644C2"/>
    <w:rsid w:val="00A64FD1"/>
    <w:rsid w:val="00A6591D"/>
    <w:rsid w:val="00A7166B"/>
    <w:rsid w:val="00A73B25"/>
    <w:rsid w:val="00A77B99"/>
    <w:rsid w:val="00A80E2B"/>
    <w:rsid w:val="00A81557"/>
    <w:rsid w:val="00A8228A"/>
    <w:rsid w:val="00A83BA0"/>
    <w:rsid w:val="00A84F18"/>
    <w:rsid w:val="00A85045"/>
    <w:rsid w:val="00A9244E"/>
    <w:rsid w:val="00A943F4"/>
    <w:rsid w:val="00A94CEA"/>
    <w:rsid w:val="00A95738"/>
    <w:rsid w:val="00A97442"/>
    <w:rsid w:val="00A97B7D"/>
    <w:rsid w:val="00AA2579"/>
    <w:rsid w:val="00AA4825"/>
    <w:rsid w:val="00AA69C5"/>
    <w:rsid w:val="00AA7859"/>
    <w:rsid w:val="00AB3360"/>
    <w:rsid w:val="00AB33E1"/>
    <w:rsid w:val="00AB4647"/>
    <w:rsid w:val="00AB6857"/>
    <w:rsid w:val="00AB6D22"/>
    <w:rsid w:val="00AC6301"/>
    <w:rsid w:val="00AD1646"/>
    <w:rsid w:val="00AE0EC7"/>
    <w:rsid w:val="00AE5D13"/>
    <w:rsid w:val="00AE6A03"/>
    <w:rsid w:val="00AF038B"/>
    <w:rsid w:val="00AF33B6"/>
    <w:rsid w:val="00AF40DC"/>
    <w:rsid w:val="00AF4818"/>
    <w:rsid w:val="00AF69F9"/>
    <w:rsid w:val="00AF7822"/>
    <w:rsid w:val="00B02314"/>
    <w:rsid w:val="00B02AEB"/>
    <w:rsid w:val="00B04E7F"/>
    <w:rsid w:val="00B05D99"/>
    <w:rsid w:val="00B065C2"/>
    <w:rsid w:val="00B072D2"/>
    <w:rsid w:val="00B07E1A"/>
    <w:rsid w:val="00B16D3B"/>
    <w:rsid w:val="00B17C8D"/>
    <w:rsid w:val="00B23903"/>
    <w:rsid w:val="00B24FD1"/>
    <w:rsid w:val="00B26045"/>
    <w:rsid w:val="00B271A0"/>
    <w:rsid w:val="00B27A20"/>
    <w:rsid w:val="00B27B9C"/>
    <w:rsid w:val="00B34980"/>
    <w:rsid w:val="00B365BC"/>
    <w:rsid w:val="00B4260A"/>
    <w:rsid w:val="00B438A5"/>
    <w:rsid w:val="00B44C55"/>
    <w:rsid w:val="00B46A95"/>
    <w:rsid w:val="00B511C5"/>
    <w:rsid w:val="00B52AF2"/>
    <w:rsid w:val="00B544C2"/>
    <w:rsid w:val="00B5494B"/>
    <w:rsid w:val="00B5566F"/>
    <w:rsid w:val="00B60D6D"/>
    <w:rsid w:val="00B67877"/>
    <w:rsid w:val="00B67B7E"/>
    <w:rsid w:val="00B70CC4"/>
    <w:rsid w:val="00B72C6D"/>
    <w:rsid w:val="00B75C88"/>
    <w:rsid w:val="00B76A09"/>
    <w:rsid w:val="00B76F8A"/>
    <w:rsid w:val="00B80626"/>
    <w:rsid w:val="00B82D4F"/>
    <w:rsid w:val="00B83D72"/>
    <w:rsid w:val="00B841E0"/>
    <w:rsid w:val="00B91831"/>
    <w:rsid w:val="00B91ABF"/>
    <w:rsid w:val="00B93A0D"/>
    <w:rsid w:val="00BA4047"/>
    <w:rsid w:val="00BA555E"/>
    <w:rsid w:val="00BA71C3"/>
    <w:rsid w:val="00BB02DE"/>
    <w:rsid w:val="00BB371A"/>
    <w:rsid w:val="00BB3965"/>
    <w:rsid w:val="00BB631A"/>
    <w:rsid w:val="00BC0E41"/>
    <w:rsid w:val="00BC1ADC"/>
    <w:rsid w:val="00BC20E4"/>
    <w:rsid w:val="00BC2AAD"/>
    <w:rsid w:val="00BC5EE2"/>
    <w:rsid w:val="00BD29A8"/>
    <w:rsid w:val="00BD5394"/>
    <w:rsid w:val="00BD635D"/>
    <w:rsid w:val="00BD79D1"/>
    <w:rsid w:val="00BD7B25"/>
    <w:rsid w:val="00BE1AFF"/>
    <w:rsid w:val="00BE1B93"/>
    <w:rsid w:val="00BE1EBC"/>
    <w:rsid w:val="00BE620F"/>
    <w:rsid w:val="00BE7C98"/>
    <w:rsid w:val="00BF318A"/>
    <w:rsid w:val="00BF4A2D"/>
    <w:rsid w:val="00BF5895"/>
    <w:rsid w:val="00BF60E7"/>
    <w:rsid w:val="00BF74E9"/>
    <w:rsid w:val="00C0182B"/>
    <w:rsid w:val="00C0213D"/>
    <w:rsid w:val="00C0326E"/>
    <w:rsid w:val="00C07884"/>
    <w:rsid w:val="00C12349"/>
    <w:rsid w:val="00C13051"/>
    <w:rsid w:val="00C13F80"/>
    <w:rsid w:val="00C15A0A"/>
    <w:rsid w:val="00C15D80"/>
    <w:rsid w:val="00C21425"/>
    <w:rsid w:val="00C243B4"/>
    <w:rsid w:val="00C247CB"/>
    <w:rsid w:val="00C248A7"/>
    <w:rsid w:val="00C2541A"/>
    <w:rsid w:val="00C31C54"/>
    <w:rsid w:val="00C360BD"/>
    <w:rsid w:val="00C435CE"/>
    <w:rsid w:val="00C453A8"/>
    <w:rsid w:val="00C46107"/>
    <w:rsid w:val="00C476E1"/>
    <w:rsid w:val="00C51BF1"/>
    <w:rsid w:val="00C52413"/>
    <w:rsid w:val="00C52E77"/>
    <w:rsid w:val="00C566B3"/>
    <w:rsid w:val="00C5672C"/>
    <w:rsid w:val="00C56984"/>
    <w:rsid w:val="00C61F0E"/>
    <w:rsid w:val="00C647DE"/>
    <w:rsid w:val="00C65249"/>
    <w:rsid w:val="00C667E8"/>
    <w:rsid w:val="00C678F5"/>
    <w:rsid w:val="00C67B32"/>
    <w:rsid w:val="00C75C83"/>
    <w:rsid w:val="00C76CDA"/>
    <w:rsid w:val="00C77068"/>
    <w:rsid w:val="00C77BBD"/>
    <w:rsid w:val="00C8252A"/>
    <w:rsid w:val="00C917C1"/>
    <w:rsid w:val="00C92741"/>
    <w:rsid w:val="00C940BE"/>
    <w:rsid w:val="00C94547"/>
    <w:rsid w:val="00C95D3C"/>
    <w:rsid w:val="00C96DAB"/>
    <w:rsid w:val="00CA2C6B"/>
    <w:rsid w:val="00CA3420"/>
    <w:rsid w:val="00CA4C68"/>
    <w:rsid w:val="00CB0C1D"/>
    <w:rsid w:val="00CB23CF"/>
    <w:rsid w:val="00CB24BE"/>
    <w:rsid w:val="00CB35D6"/>
    <w:rsid w:val="00CB4462"/>
    <w:rsid w:val="00CB7252"/>
    <w:rsid w:val="00CC0D52"/>
    <w:rsid w:val="00CC2F52"/>
    <w:rsid w:val="00CC2F81"/>
    <w:rsid w:val="00CC5AA2"/>
    <w:rsid w:val="00CC721A"/>
    <w:rsid w:val="00CD0963"/>
    <w:rsid w:val="00CD2B61"/>
    <w:rsid w:val="00CE0D54"/>
    <w:rsid w:val="00CE3D42"/>
    <w:rsid w:val="00CE53E6"/>
    <w:rsid w:val="00CE5C8F"/>
    <w:rsid w:val="00CF0958"/>
    <w:rsid w:val="00CF0F40"/>
    <w:rsid w:val="00CF11FB"/>
    <w:rsid w:val="00CF6131"/>
    <w:rsid w:val="00CF6440"/>
    <w:rsid w:val="00D05373"/>
    <w:rsid w:val="00D06EAA"/>
    <w:rsid w:val="00D07AC2"/>
    <w:rsid w:val="00D10A5C"/>
    <w:rsid w:val="00D11BE4"/>
    <w:rsid w:val="00D11DBB"/>
    <w:rsid w:val="00D141C8"/>
    <w:rsid w:val="00D21752"/>
    <w:rsid w:val="00D251A1"/>
    <w:rsid w:val="00D265A2"/>
    <w:rsid w:val="00D3308E"/>
    <w:rsid w:val="00D3321A"/>
    <w:rsid w:val="00D3333E"/>
    <w:rsid w:val="00D350D9"/>
    <w:rsid w:val="00D36733"/>
    <w:rsid w:val="00D42B04"/>
    <w:rsid w:val="00D46145"/>
    <w:rsid w:val="00D471B5"/>
    <w:rsid w:val="00D54407"/>
    <w:rsid w:val="00D55E64"/>
    <w:rsid w:val="00D571DB"/>
    <w:rsid w:val="00D610CC"/>
    <w:rsid w:val="00D64CAC"/>
    <w:rsid w:val="00D66AA7"/>
    <w:rsid w:val="00D6774D"/>
    <w:rsid w:val="00D67E27"/>
    <w:rsid w:val="00D722ED"/>
    <w:rsid w:val="00D75191"/>
    <w:rsid w:val="00D77B01"/>
    <w:rsid w:val="00D80929"/>
    <w:rsid w:val="00D85254"/>
    <w:rsid w:val="00D8724E"/>
    <w:rsid w:val="00D87BD6"/>
    <w:rsid w:val="00D916A3"/>
    <w:rsid w:val="00D91D82"/>
    <w:rsid w:val="00D96C6A"/>
    <w:rsid w:val="00DA0EF7"/>
    <w:rsid w:val="00DA4EEE"/>
    <w:rsid w:val="00DA54EB"/>
    <w:rsid w:val="00DA55CC"/>
    <w:rsid w:val="00DA59F1"/>
    <w:rsid w:val="00DB347C"/>
    <w:rsid w:val="00DB43DD"/>
    <w:rsid w:val="00DB452A"/>
    <w:rsid w:val="00DB5C43"/>
    <w:rsid w:val="00DB7290"/>
    <w:rsid w:val="00DC25E6"/>
    <w:rsid w:val="00DC4483"/>
    <w:rsid w:val="00DC4584"/>
    <w:rsid w:val="00DC4FFC"/>
    <w:rsid w:val="00DC5C89"/>
    <w:rsid w:val="00DD1A77"/>
    <w:rsid w:val="00DD4190"/>
    <w:rsid w:val="00DD61B9"/>
    <w:rsid w:val="00DE278A"/>
    <w:rsid w:val="00DE2F3D"/>
    <w:rsid w:val="00DE4220"/>
    <w:rsid w:val="00DF0223"/>
    <w:rsid w:val="00DF05BF"/>
    <w:rsid w:val="00DF2C24"/>
    <w:rsid w:val="00DF6210"/>
    <w:rsid w:val="00DF6BE4"/>
    <w:rsid w:val="00E020B9"/>
    <w:rsid w:val="00E05CEA"/>
    <w:rsid w:val="00E0751E"/>
    <w:rsid w:val="00E13099"/>
    <w:rsid w:val="00E13E71"/>
    <w:rsid w:val="00E157BC"/>
    <w:rsid w:val="00E169C1"/>
    <w:rsid w:val="00E202D6"/>
    <w:rsid w:val="00E205F9"/>
    <w:rsid w:val="00E241B9"/>
    <w:rsid w:val="00E27F9D"/>
    <w:rsid w:val="00E3087B"/>
    <w:rsid w:val="00E30A7A"/>
    <w:rsid w:val="00E34654"/>
    <w:rsid w:val="00E37C34"/>
    <w:rsid w:val="00E40E63"/>
    <w:rsid w:val="00E41C76"/>
    <w:rsid w:val="00E428D9"/>
    <w:rsid w:val="00E44046"/>
    <w:rsid w:val="00E45FD2"/>
    <w:rsid w:val="00E46A7A"/>
    <w:rsid w:val="00E46D51"/>
    <w:rsid w:val="00E50E4A"/>
    <w:rsid w:val="00E56C2F"/>
    <w:rsid w:val="00E574BD"/>
    <w:rsid w:val="00E5768C"/>
    <w:rsid w:val="00E600D6"/>
    <w:rsid w:val="00E65CBC"/>
    <w:rsid w:val="00E7089C"/>
    <w:rsid w:val="00E76F5C"/>
    <w:rsid w:val="00E77CD5"/>
    <w:rsid w:val="00E8022B"/>
    <w:rsid w:val="00E80847"/>
    <w:rsid w:val="00E80C92"/>
    <w:rsid w:val="00E8437A"/>
    <w:rsid w:val="00E8480E"/>
    <w:rsid w:val="00E85252"/>
    <w:rsid w:val="00E9088F"/>
    <w:rsid w:val="00E91F5F"/>
    <w:rsid w:val="00E9243E"/>
    <w:rsid w:val="00E92620"/>
    <w:rsid w:val="00E93A6E"/>
    <w:rsid w:val="00E93B98"/>
    <w:rsid w:val="00E96072"/>
    <w:rsid w:val="00E9613E"/>
    <w:rsid w:val="00EA246F"/>
    <w:rsid w:val="00EB0D39"/>
    <w:rsid w:val="00EB12DD"/>
    <w:rsid w:val="00EB153E"/>
    <w:rsid w:val="00EB15E1"/>
    <w:rsid w:val="00EB25D1"/>
    <w:rsid w:val="00EB390E"/>
    <w:rsid w:val="00EB436B"/>
    <w:rsid w:val="00EB57EB"/>
    <w:rsid w:val="00EB744B"/>
    <w:rsid w:val="00EC06EA"/>
    <w:rsid w:val="00EC1F25"/>
    <w:rsid w:val="00EC4F96"/>
    <w:rsid w:val="00EC6143"/>
    <w:rsid w:val="00EC6C14"/>
    <w:rsid w:val="00EC6E8A"/>
    <w:rsid w:val="00EC71C7"/>
    <w:rsid w:val="00ED45BC"/>
    <w:rsid w:val="00ED50CF"/>
    <w:rsid w:val="00EE131C"/>
    <w:rsid w:val="00EE1C0B"/>
    <w:rsid w:val="00EE1D94"/>
    <w:rsid w:val="00EE3527"/>
    <w:rsid w:val="00EE374E"/>
    <w:rsid w:val="00EF2CA9"/>
    <w:rsid w:val="00EF3F1E"/>
    <w:rsid w:val="00EF4A98"/>
    <w:rsid w:val="00EF53D4"/>
    <w:rsid w:val="00F003B3"/>
    <w:rsid w:val="00F00CE9"/>
    <w:rsid w:val="00F018C9"/>
    <w:rsid w:val="00F03507"/>
    <w:rsid w:val="00F038E7"/>
    <w:rsid w:val="00F04759"/>
    <w:rsid w:val="00F0622E"/>
    <w:rsid w:val="00F0769A"/>
    <w:rsid w:val="00F10DC8"/>
    <w:rsid w:val="00F1152F"/>
    <w:rsid w:val="00F15E87"/>
    <w:rsid w:val="00F17FBB"/>
    <w:rsid w:val="00F207B3"/>
    <w:rsid w:val="00F27944"/>
    <w:rsid w:val="00F30AF5"/>
    <w:rsid w:val="00F31F2D"/>
    <w:rsid w:val="00F35A7E"/>
    <w:rsid w:val="00F41355"/>
    <w:rsid w:val="00F427CE"/>
    <w:rsid w:val="00F44FA9"/>
    <w:rsid w:val="00F46FBF"/>
    <w:rsid w:val="00F50CEF"/>
    <w:rsid w:val="00F5246C"/>
    <w:rsid w:val="00F54798"/>
    <w:rsid w:val="00F5486B"/>
    <w:rsid w:val="00F566C2"/>
    <w:rsid w:val="00F6290E"/>
    <w:rsid w:val="00F658E0"/>
    <w:rsid w:val="00F67DB7"/>
    <w:rsid w:val="00F703F6"/>
    <w:rsid w:val="00F80387"/>
    <w:rsid w:val="00F81DF6"/>
    <w:rsid w:val="00F859B7"/>
    <w:rsid w:val="00F8647A"/>
    <w:rsid w:val="00F86488"/>
    <w:rsid w:val="00F873CE"/>
    <w:rsid w:val="00F936E4"/>
    <w:rsid w:val="00F95B32"/>
    <w:rsid w:val="00F95DB0"/>
    <w:rsid w:val="00F961EB"/>
    <w:rsid w:val="00F96264"/>
    <w:rsid w:val="00FA0B68"/>
    <w:rsid w:val="00FA267F"/>
    <w:rsid w:val="00FB2E53"/>
    <w:rsid w:val="00FB4E3B"/>
    <w:rsid w:val="00FB6526"/>
    <w:rsid w:val="00FB77C5"/>
    <w:rsid w:val="00FB7A31"/>
    <w:rsid w:val="00FC090F"/>
    <w:rsid w:val="00FC1C44"/>
    <w:rsid w:val="00FC7F05"/>
    <w:rsid w:val="00FC7F7A"/>
    <w:rsid w:val="00FD2505"/>
    <w:rsid w:val="00FD3D57"/>
    <w:rsid w:val="00FD4E34"/>
    <w:rsid w:val="00FD7FA4"/>
    <w:rsid w:val="00FE1530"/>
    <w:rsid w:val="00FE274E"/>
    <w:rsid w:val="00FE3577"/>
    <w:rsid w:val="00FE35CF"/>
    <w:rsid w:val="00FE36D9"/>
    <w:rsid w:val="00FE4E76"/>
    <w:rsid w:val="00FE5766"/>
    <w:rsid w:val="00FE64BF"/>
    <w:rsid w:val="00FE7FEE"/>
    <w:rsid w:val="00FF4181"/>
    <w:rsid w:val="00FF524A"/>
    <w:rsid w:val="00FF67DE"/>
    <w:rsid w:val="00FF6BB7"/>
    <w:rsid w:val="02430C18"/>
    <w:rsid w:val="02B2A92D"/>
    <w:rsid w:val="08397FE5"/>
    <w:rsid w:val="190883E8"/>
    <w:rsid w:val="29C43E5C"/>
    <w:rsid w:val="2D10538A"/>
    <w:rsid w:val="3313C169"/>
    <w:rsid w:val="34E90611"/>
    <w:rsid w:val="3FEF31FF"/>
    <w:rsid w:val="49798442"/>
    <w:rsid w:val="575FB76D"/>
    <w:rsid w:val="6D3F77E2"/>
    <w:rsid w:val="6D40F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BF0A5D"/>
  <w15:chartTrackingRefBased/>
  <w15:docId w15:val="{E2EDF05B-D3E4-4FBE-A244-AD7552BF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Definition" w:semiHidden="1" w:unhideWhenUsed="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20E4"/>
    <w:pPr>
      <w:spacing w:before="120" w:after="120"/>
    </w:pPr>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7C1FF4"/>
    <w:pPr>
      <w:keepNext/>
      <w:spacing w:before="240" w:after="60"/>
      <w:outlineLvl w:val="1"/>
    </w:pPr>
    <w:rPr>
      <w:rFonts w:cs="Arial"/>
      <w:b/>
      <w:bCs/>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paragraph" w:styleId="Heading5">
    <w:name w:val="heading 5"/>
    <w:basedOn w:val="Normal"/>
    <w:next w:val="Normal"/>
    <w:qFormat/>
    <w:rsid w:val="009624B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character" w:customStyle="1" w:styleId="Heading2Char">
    <w:name w:val="Heading 2 Char"/>
    <w:link w:val="Heading2"/>
    <w:uiPriority w:val="9"/>
    <w:locked/>
    <w:rsid w:val="007C1FF4"/>
    <w:rPr>
      <w:rFonts w:ascii="Verdana" w:hAnsi="Verdana" w:cs="Arial"/>
      <w:b/>
      <w:bCs/>
      <w:iCs/>
      <w:sz w:val="28"/>
      <w:szCs w:val="28"/>
    </w:rPr>
  </w:style>
  <w:style w:type="paragraph" w:customStyle="1" w:styleId="BulletText1">
    <w:name w:val="Bullet Text 1"/>
    <w:basedOn w:val="Normal"/>
    <w:rsid w:val="009624BD"/>
    <w:pPr>
      <w:numPr>
        <w:numId w:val="1"/>
      </w:numPr>
      <w:tabs>
        <w:tab w:val="left" w:pos="187"/>
      </w:tabs>
      <w:ind w:left="187" w:hanging="187"/>
    </w:pPr>
    <w:rPr>
      <w:szCs w:val="20"/>
    </w:rPr>
  </w:style>
  <w:style w:type="paragraph" w:customStyle="1" w:styleId="BlockLine">
    <w:name w:val="Block Line"/>
    <w:basedOn w:val="Normal"/>
    <w:next w:val="Normal"/>
    <w:rsid w:val="009624BD"/>
    <w:pPr>
      <w:pBdr>
        <w:top w:val="single" w:sz="6" w:space="1" w:color="auto"/>
        <w:between w:val="single" w:sz="6" w:space="1" w:color="auto"/>
      </w:pBdr>
      <w:spacing w:before="240"/>
      <w:ind w:left="1700"/>
    </w:pPr>
    <w:rPr>
      <w:szCs w:val="20"/>
    </w:rPr>
  </w:style>
  <w:style w:type="paragraph" w:customStyle="1" w:styleId="TableText">
    <w:name w:val="Table Text"/>
    <w:basedOn w:val="Normal"/>
    <w:rsid w:val="009624BD"/>
    <w:rPr>
      <w:szCs w:val="20"/>
    </w:rPr>
  </w:style>
  <w:style w:type="paragraph" w:customStyle="1" w:styleId="EmbeddedText">
    <w:name w:val="Embedded Text"/>
    <w:basedOn w:val="TableText"/>
    <w:rsid w:val="009624BD"/>
  </w:style>
  <w:style w:type="paragraph" w:customStyle="1" w:styleId="MapTitleContinued">
    <w:name w:val="Map Title. Continued"/>
    <w:basedOn w:val="Normal"/>
    <w:rsid w:val="009624BD"/>
    <w:pPr>
      <w:spacing w:after="240"/>
    </w:pPr>
    <w:rPr>
      <w:rFonts w:ascii="Arial" w:hAnsi="Arial"/>
      <w:b/>
      <w:sz w:val="32"/>
      <w:szCs w:val="20"/>
    </w:rPr>
  </w:style>
  <w:style w:type="paragraph" w:customStyle="1" w:styleId="TableHeaderText">
    <w:name w:val="Table Header Text"/>
    <w:basedOn w:val="TableText"/>
    <w:rsid w:val="009624BD"/>
    <w:pPr>
      <w:jc w:val="center"/>
    </w:pPr>
    <w:rPr>
      <w:b/>
    </w:rPr>
  </w:style>
  <w:style w:type="character" w:styleId="PageNumber">
    <w:name w:val="page number"/>
    <w:basedOn w:val="DefaultParagraphFont"/>
    <w:rsid w:val="00396D6D"/>
  </w:style>
  <w:style w:type="paragraph" w:styleId="BalloonText">
    <w:name w:val="Balloon Text"/>
    <w:basedOn w:val="Normal"/>
    <w:semiHidden/>
    <w:rsid w:val="00814DB0"/>
    <w:rPr>
      <w:rFonts w:ascii="Tahoma" w:hAnsi="Tahoma" w:cs="Tahoma"/>
      <w:sz w:val="16"/>
      <w:szCs w:val="16"/>
    </w:rPr>
  </w:style>
  <w:style w:type="character" w:styleId="CommentReference">
    <w:name w:val="annotation reference"/>
    <w:rsid w:val="000B13AE"/>
    <w:rPr>
      <w:sz w:val="16"/>
      <w:szCs w:val="16"/>
    </w:rPr>
  </w:style>
  <w:style w:type="paragraph" w:styleId="CommentText">
    <w:name w:val="annotation text"/>
    <w:basedOn w:val="Normal"/>
    <w:link w:val="CommentTextChar"/>
    <w:rsid w:val="000B13AE"/>
    <w:rPr>
      <w:sz w:val="20"/>
      <w:szCs w:val="20"/>
    </w:rPr>
  </w:style>
  <w:style w:type="character" w:customStyle="1" w:styleId="CommentTextChar">
    <w:name w:val="Comment Text Char"/>
    <w:basedOn w:val="DefaultParagraphFont"/>
    <w:link w:val="CommentText"/>
    <w:rsid w:val="000B13AE"/>
  </w:style>
  <w:style w:type="paragraph" w:styleId="CommentSubject">
    <w:name w:val="annotation subject"/>
    <w:basedOn w:val="CommentText"/>
    <w:next w:val="CommentText"/>
    <w:link w:val="CommentSubjectChar"/>
    <w:rsid w:val="000B13AE"/>
    <w:rPr>
      <w:b/>
      <w:bCs/>
      <w:lang w:val="x-none" w:eastAsia="x-none"/>
    </w:rPr>
  </w:style>
  <w:style w:type="character" w:customStyle="1" w:styleId="CommentSubjectChar">
    <w:name w:val="Comment Subject Char"/>
    <w:link w:val="CommentSubject"/>
    <w:rsid w:val="000B13AE"/>
    <w:rPr>
      <w:b/>
      <w:bCs/>
    </w:rPr>
  </w:style>
  <w:style w:type="paragraph" w:styleId="ListParagraph">
    <w:name w:val="List Paragraph"/>
    <w:basedOn w:val="Normal"/>
    <w:uiPriority w:val="34"/>
    <w:qFormat/>
    <w:rsid w:val="00B365BC"/>
    <w:pPr>
      <w:spacing w:after="200" w:line="276" w:lineRule="auto"/>
      <w:ind w:left="720"/>
      <w:contextualSpacing/>
    </w:pPr>
    <w:rPr>
      <w:rFonts w:ascii="Calibri" w:eastAsia="Calibri" w:hAnsi="Calibri"/>
      <w:sz w:val="22"/>
      <w:szCs w:val="22"/>
    </w:rPr>
  </w:style>
  <w:style w:type="paragraph" w:styleId="PlainText">
    <w:name w:val="Plain Text"/>
    <w:basedOn w:val="Normal"/>
    <w:link w:val="PlainTextChar"/>
    <w:uiPriority w:val="99"/>
    <w:unhideWhenUsed/>
    <w:rsid w:val="008D1ABA"/>
    <w:rPr>
      <w:rFonts w:ascii="Consolas" w:eastAsia="Calibri" w:hAnsi="Consolas"/>
      <w:sz w:val="21"/>
      <w:szCs w:val="21"/>
      <w:lang w:val="x-none" w:eastAsia="x-none"/>
    </w:rPr>
  </w:style>
  <w:style w:type="character" w:customStyle="1" w:styleId="PlainTextChar">
    <w:name w:val="Plain Text Char"/>
    <w:link w:val="PlainText"/>
    <w:uiPriority w:val="99"/>
    <w:rsid w:val="008D1ABA"/>
    <w:rPr>
      <w:rFonts w:ascii="Consolas" w:eastAsia="Calibri" w:hAnsi="Consolas" w:cs="Consolas"/>
      <w:sz w:val="21"/>
      <w:szCs w:val="21"/>
    </w:rPr>
  </w:style>
  <w:style w:type="paragraph" w:styleId="TOC1">
    <w:name w:val="toc 1"/>
    <w:basedOn w:val="Normal"/>
    <w:next w:val="Normal"/>
    <w:autoRedefine/>
    <w:uiPriority w:val="39"/>
    <w:rsid w:val="0076395E"/>
  </w:style>
  <w:style w:type="paragraph" w:styleId="TOC2">
    <w:name w:val="toc 2"/>
    <w:basedOn w:val="Normal"/>
    <w:next w:val="Normal"/>
    <w:autoRedefine/>
    <w:uiPriority w:val="39"/>
    <w:rsid w:val="006D3E70"/>
    <w:pPr>
      <w:tabs>
        <w:tab w:val="right" w:leader="dot" w:pos="12950"/>
      </w:tabs>
    </w:pPr>
  </w:style>
  <w:style w:type="character" w:customStyle="1" w:styleId="BodyTextIndent2Char">
    <w:name w:val="Body Text Indent 2 Char"/>
    <w:link w:val="BodyTextIndent2"/>
    <w:rsid w:val="00926FB2"/>
    <w:rPr>
      <w:sz w:val="24"/>
      <w:szCs w:val="24"/>
    </w:rPr>
  </w:style>
  <w:style w:type="character" w:styleId="UnresolvedMention">
    <w:name w:val="Unresolved Mention"/>
    <w:basedOn w:val="DefaultParagraphFont"/>
    <w:uiPriority w:val="99"/>
    <w:semiHidden/>
    <w:unhideWhenUsed/>
    <w:rsid w:val="002755A8"/>
    <w:rPr>
      <w:color w:val="605E5C"/>
      <w:shd w:val="clear" w:color="auto" w:fill="E1DFDD"/>
    </w:rPr>
  </w:style>
  <w:style w:type="character" w:customStyle="1" w:styleId="content-id">
    <w:name w:val="content-id"/>
    <w:basedOn w:val="DefaultParagraphFont"/>
    <w:rsid w:val="00443B1C"/>
  </w:style>
  <w:style w:type="paragraph" w:customStyle="1" w:styleId="style-scope">
    <w:name w:val="style-scope"/>
    <w:basedOn w:val="Normal"/>
    <w:rsid w:val="00443B1C"/>
    <w:pPr>
      <w:spacing w:before="100" w:beforeAutospacing="1" w:after="100" w:afterAutospacing="1"/>
    </w:pPr>
  </w:style>
  <w:style w:type="paragraph" w:styleId="Revision">
    <w:name w:val="Revision"/>
    <w:hidden/>
    <w:uiPriority w:val="99"/>
    <w:semiHidden/>
    <w:rsid w:val="00EE131C"/>
    <w:rPr>
      <w:rFonts w:ascii="Verdana" w:hAnsi="Verdana"/>
      <w:sz w:val="24"/>
      <w:szCs w:val="24"/>
    </w:rPr>
  </w:style>
  <w:style w:type="character" w:styleId="Mention">
    <w:name w:val="Mention"/>
    <w:basedOn w:val="DefaultParagraphFont"/>
    <w:uiPriority w:val="99"/>
    <w:unhideWhenUsed/>
    <w:rsid w:val="00E37C3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5418">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251160402">
      <w:bodyDiv w:val="1"/>
      <w:marLeft w:val="0"/>
      <w:marRight w:val="0"/>
      <w:marTop w:val="0"/>
      <w:marBottom w:val="0"/>
      <w:divBdr>
        <w:top w:val="none" w:sz="0" w:space="0" w:color="auto"/>
        <w:left w:val="none" w:sz="0" w:space="0" w:color="auto"/>
        <w:bottom w:val="none" w:sz="0" w:space="0" w:color="auto"/>
        <w:right w:val="none" w:sz="0" w:space="0" w:color="auto"/>
      </w:divBdr>
    </w:div>
    <w:div w:id="257760028">
      <w:bodyDiv w:val="1"/>
      <w:marLeft w:val="0"/>
      <w:marRight w:val="0"/>
      <w:marTop w:val="0"/>
      <w:marBottom w:val="0"/>
      <w:divBdr>
        <w:top w:val="none" w:sz="0" w:space="0" w:color="auto"/>
        <w:left w:val="none" w:sz="0" w:space="0" w:color="auto"/>
        <w:bottom w:val="none" w:sz="0" w:space="0" w:color="auto"/>
        <w:right w:val="none" w:sz="0" w:space="0" w:color="auto"/>
      </w:divBdr>
    </w:div>
    <w:div w:id="267663188">
      <w:bodyDiv w:val="1"/>
      <w:marLeft w:val="0"/>
      <w:marRight w:val="0"/>
      <w:marTop w:val="0"/>
      <w:marBottom w:val="0"/>
      <w:divBdr>
        <w:top w:val="none" w:sz="0" w:space="0" w:color="auto"/>
        <w:left w:val="none" w:sz="0" w:space="0" w:color="auto"/>
        <w:bottom w:val="none" w:sz="0" w:space="0" w:color="auto"/>
        <w:right w:val="none" w:sz="0" w:space="0" w:color="auto"/>
      </w:divBdr>
    </w:div>
    <w:div w:id="282226038">
      <w:bodyDiv w:val="1"/>
      <w:marLeft w:val="0"/>
      <w:marRight w:val="0"/>
      <w:marTop w:val="0"/>
      <w:marBottom w:val="0"/>
      <w:divBdr>
        <w:top w:val="none" w:sz="0" w:space="0" w:color="auto"/>
        <w:left w:val="none" w:sz="0" w:space="0" w:color="auto"/>
        <w:bottom w:val="none" w:sz="0" w:space="0" w:color="auto"/>
        <w:right w:val="none" w:sz="0" w:space="0" w:color="auto"/>
      </w:divBdr>
    </w:div>
    <w:div w:id="330720596">
      <w:bodyDiv w:val="1"/>
      <w:marLeft w:val="30"/>
      <w:marRight w:val="30"/>
      <w:marTop w:val="0"/>
      <w:marBottom w:val="0"/>
      <w:divBdr>
        <w:top w:val="none" w:sz="0" w:space="0" w:color="auto"/>
        <w:left w:val="none" w:sz="0" w:space="0" w:color="auto"/>
        <w:bottom w:val="none" w:sz="0" w:space="0" w:color="auto"/>
        <w:right w:val="none" w:sz="0" w:space="0" w:color="auto"/>
      </w:divBdr>
      <w:divsChild>
        <w:div w:id="521825528">
          <w:marLeft w:val="0"/>
          <w:marRight w:val="0"/>
          <w:marTop w:val="0"/>
          <w:marBottom w:val="0"/>
          <w:divBdr>
            <w:top w:val="none" w:sz="0" w:space="0" w:color="auto"/>
            <w:left w:val="none" w:sz="0" w:space="0" w:color="auto"/>
            <w:bottom w:val="none" w:sz="0" w:space="0" w:color="auto"/>
            <w:right w:val="none" w:sz="0" w:space="0" w:color="auto"/>
          </w:divBdr>
          <w:divsChild>
            <w:div w:id="120927537">
              <w:marLeft w:val="0"/>
              <w:marRight w:val="0"/>
              <w:marTop w:val="0"/>
              <w:marBottom w:val="0"/>
              <w:divBdr>
                <w:top w:val="none" w:sz="0" w:space="0" w:color="auto"/>
                <w:left w:val="none" w:sz="0" w:space="0" w:color="auto"/>
                <w:bottom w:val="none" w:sz="0" w:space="0" w:color="auto"/>
                <w:right w:val="none" w:sz="0" w:space="0" w:color="auto"/>
              </w:divBdr>
              <w:divsChild>
                <w:div w:id="1981109841">
                  <w:marLeft w:val="180"/>
                  <w:marRight w:val="0"/>
                  <w:marTop w:val="0"/>
                  <w:marBottom w:val="0"/>
                  <w:divBdr>
                    <w:top w:val="none" w:sz="0" w:space="0" w:color="auto"/>
                    <w:left w:val="none" w:sz="0" w:space="0" w:color="auto"/>
                    <w:bottom w:val="none" w:sz="0" w:space="0" w:color="auto"/>
                    <w:right w:val="none" w:sz="0" w:space="0" w:color="auto"/>
                  </w:divBdr>
                  <w:divsChild>
                    <w:div w:id="1818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81536">
      <w:bodyDiv w:val="1"/>
      <w:marLeft w:val="0"/>
      <w:marRight w:val="0"/>
      <w:marTop w:val="0"/>
      <w:marBottom w:val="0"/>
      <w:divBdr>
        <w:top w:val="none" w:sz="0" w:space="0" w:color="auto"/>
        <w:left w:val="none" w:sz="0" w:space="0" w:color="auto"/>
        <w:bottom w:val="none" w:sz="0" w:space="0" w:color="auto"/>
        <w:right w:val="none" w:sz="0" w:space="0" w:color="auto"/>
      </w:divBdr>
    </w:div>
    <w:div w:id="440496150">
      <w:bodyDiv w:val="1"/>
      <w:marLeft w:val="0"/>
      <w:marRight w:val="0"/>
      <w:marTop w:val="0"/>
      <w:marBottom w:val="0"/>
      <w:divBdr>
        <w:top w:val="none" w:sz="0" w:space="0" w:color="auto"/>
        <w:left w:val="none" w:sz="0" w:space="0" w:color="auto"/>
        <w:bottom w:val="none" w:sz="0" w:space="0" w:color="auto"/>
        <w:right w:val="none" w:sz="0" w:space="0" w:color="auto"/>
      </w:divBdr>
    </w:div>
    <w:div w:id="461773986">
      <w:bodyDiv w:val="1"/>
      <w:marLeft w:val="0"/>
      <w:marRight w:val="0"/>
      <w:marTop w:val="0"/>
      <w:marBottom w:val="0"/>
      <w:divBdr>
        <w:top w:val="none" w:sz="0" w:space="0" w:color="auto"/>
        <w:left w:val="none" w:sz="0" w:space="0" w:color="auto"/>
        <w:bottom w:val="none" w:sz="0" w:space="0" w:color="auto"/>
        <w:right w:val="none" w:sz="0" w:space="0" w:color="auto"/>
      </w:divBdr>
    </w:div>
    <w:div w:id="623655559">
      <w:bodyDiv w:val="1"/>
      <w:marLeft w:val="0"/>
      <w:marRight w:val="0"/>
      <w:marTop w:val="0"/>
      <w:marBottom w:val="0"/>
      <w:divBdr>
        <w:top w:val="none" w:sz="0" w:space="0" w:color="auto"/>
        <w:left w:val="none" w:sz="0" w:space="0" w:color="auto"/>
        <w:bottom w:val="none" w:sz="0" w:space="0" w:color="auto"/>
        <w:right w:val="none" w:sz="0" w:space="0" w:color="auto"/>
      </w:divBdr>
    </w:div>
    <w:div w:id="687802825">
      <w:bodyDiv w:val="1"/>
      <w:marLeft w:val="0"/>
      <w:marRight w:val="0"/>
      <w:marTop w:val="0"/>
      <w:marBottom w:val="0"/>
      <w:divBdr>
        <w:top w:val="none" w:sz="0" w:space="0" w:color="auto"/>
        <w:left w:val="none" w:sz="0" w:space="0" w:color="auto"/>
        <w:bottom w:val="none" w:sz="0" w:space="0" w:color="auto"/>
        <w:right w:val="none" w:sz="0" w:space="0" w:color="auto"/>
      </w:divBdr>
    </w:div>
    <w:div w:id="693769857">
      <w:bodyDiv w:val="1"/>
      <w:marLeft w:val="0"/>
      <w:marRight w:val="0"/>
      <w:marTop w:val="0"/>
      <w:marBottom w:val="0"/>
      <w:divBdr>
        <w:top w:val="none" w:sz="0" w:space="0" w:color="auto"/>
        <w:left w:val="none" w:sz="0" w:space="0" w:color="auto"/>
        <w:bottom w:val="none" w:sz="0" w:space="0" w:color="auto"/>
        <w:right w:val="none" w:sz="0" w:space="0" w:color="auto"/>
      </w:divBdr>
    </w:div>
    <w:div w:id="712123321">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9792007">
      <w:bodyDiv w:val="1"/>
      <w:marLeft w:val="0"/>
      <w:marRight w:val="0"/>
      <w:marTop w:val="0"/>
      <w:marBottom w:val="0"/>
      <w:divBdr>
        <w:top w:val="none" w:sz="0" w:space="0" w:color="auto"/>
        <w:left w:val="none" w:sz="0" w:space="0" w:color="auto"/>
        <w:bottom w:val="none" w:sz="0" w:space="0" w:color="auto"/>
        <w:right w:val="none" w:sz="0" w:space="0" w:color="auto"/>
      </w:divBdr>
    </w:div>
    <w:div w:id="796877660">
      <w:bodyDiv w:val="1"/>
      <w:marLeft w:val="0"/>
      <w:marRight w:val="0"/>
      <w:marTop w:val="0"/>
      <w:marBottom w:val="0"/>
      <w:divBdr>
        <w:top w:val="none" w:sz="0" w:space="0" w:color="auto"/>
        <w:left w:val="none" w:sz="0" w:space="0" w:color="auto"/>
        <w:bottom w:val="none" w:sz="0" w:space="0" w:color="auto"/>
        <w:right w:val="none" w:sz="0" w:space="0" w:color="auto"/>
      </w:divBdr>
    </w:div>
    <w:div w:id="841623832">
      <w:bodyDiv w:val="1"/>
      <w:marLeft w:val="0"/>
      <w:marRight w:val="0"/>
      <w:marTop w:val="0"/>
      <w:marBottom w:val="0"/>
      <w:divBdr>
        <w:top w:val="none" w:sz="0" w:space="0" w:color="auto"/>
        <w:left w:val="none" w:sz="0" w:space="0" w:color="auto"/>
        <w:bottom w:val="none" w:sz="0" w:space="0" w:color="auto"/>
        <w:right w:val="none" w:sz="0" w:space="0" w:color="auto"/>
      </w:divBdr>
    </w:div>
    <w:div w:id="919363550">
      <w:bodyDiv w:val="1"/>
      <w:marLeft w:val="0"/>
      <w:marRight w:val="0"/>
      <w:marTop w:val="0"/>
      <w:marBottom w:val="0"/>
      <w:divBdr>
        <w:top w:val="none" w:sz="0" w:space="0" w:color="auto"/>
        <w:left w:val="none" w:sz="0" w:space="0" w:color="auto"/>
        <w:bottom w:val="none" w:sz="0" w:space="0" w:color="auto"/>
        <w:right w:val="none" w:sz="0" w:space="0" w:color="auto"/>
      </w:divBdr>
    </w:div>
    <w:div w:id="991327057">
      <w:bodyDiv w:val="1"/>
      <w:marLeft w:val="0"/>
      <w:marRight w:val="0"/>
      <w:marTop w:val="0"/>
      <w:marBottom w:val="0"/>
      <w:divBdr>
        <w:top w:val="none" w:sz="0" w:space="0" w:color="auto"/>
        <w:left w:val="none" w:sz="0" w:space="0" w:color="auto"/>
        <w:bottom w:val="none" w:sz="0" w:space="0" w:color="auto"/>
        <w:right w:val="none" w:sz="0" w:space="0" w:color="auto"/>
      </w:divBdr>
    </w:div>
    <w:div w:id="1014721342">
      <w:bodyDiv w:val="1"/>
      <w:marLeft w:val="0"/>
      <w:marRight w:val="0"/>
      <w:marTop w:val="0"/>
      <w:marBottom w:val="0"/>
      <w:divBdr>
        <w:top w:val="none" w:sz="0" w:space="0" w:color="auto"/>
        <w:left w:val="none" w:sz="0" w:space="0" w:color="auto"/>
        <w:bottom w:val="none" w:sz="0" w:space="0" w:color="auto"/>
        <w:right w:val="none" w:sz="0" w:space="0" w:color="auto"/>
      </w:divBdr>
    </w:div>
    <w:div w:id="1017775074">
      <w:bodyDiv w:val="1"/>
      <w:marLeft w:val="0"/>
      <w:marRight w:val="0"/>
      <w:marTop w:val="0"/>
      <w:marBottom w:val="0"/>
      <w:divBdr>
        <w:top w:val="none" w:sz="0" w:space="0" w:color="auto"/>
        <w:left w:val="none" w:sz="0" w:space="0" w:color="auto"/>
        <w:bottom w:val="none" w:sz="0" w:space="0" w:color="auto"/>
        <w:right w:val="none" w:sz="0" w:space="0" w:color="auto"/>
      </w:divBdr>
    </w:div>
    <w:div w:id="1032654672">
      <w:bodyDiv w:val="1"/>
      <w:marLeft w:val="0"/>
      <w:marRight w:val="0"/>
      <w:marTop w:val="0"/>
      <w:marBottom w:val="0"/>
      <w:divBdr>
        <w:top w:val="none" w:sz="0" w:space="0" w:color="auto"/>
        <w:left w:val="none" w:sz="0" w:space="0" w:color="auto"/>
        <w:bottom w:val="none" w:sz="0" w:space="0" w:color="auto"/>
        <w:right w:val="none" w:sz="0" w:space="0" w:color="auto"/>
      </w:divBdr>
    </w:div>
    <w:div w:id="1059283259">
      <w:bodyDiv w:val="1"/>
      <w:marLeft w:val="0"/>
      <w:marRight w:val="0"/>
      <w:marTop w:val="0"/>
      <w:marBottom w:val="0"/>
      <w:divBdr>
        <w:top w:val="none" w:sz="0" w:space="0" w:color="auto"/>
        <w:left w:val="none" w:sz="0" w:space="0" w:color="auto"/>
        <w:bottom w:val="none" w:sz="0" w:space="0" w:color="auto"/>
        <w:right w:val="none" w:sz="0" w:space="0" w:color="auto"/>
      </w:divBdr>
    </w:div>
    <w:div w:id="1068575614">
      <w:bodyDiv w:val="1"/>
      <w:marLeft w:val="0"/>
      <w:marRight w:val="0"/>
      <w:marTop w:val="0"/>
      <w:marBottom w:val="0"/>
      <w:divBdr>
        <w:top w:val="none" w:sz="0" w:space="0" w:color="auto"/>
        <w:left w:val="none" w:sz="0" w:space="0" w:color="auto"/>
        <w:bottom w:val="none" w:sz="0" w:space="0" w:color="auto"/>
        <w:right w:val="none" w:sz="0" w:space="0" w:color="auto"/>
      </w:divBdr>
    </w:div>
    <w:div w:id="118220807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28685815">
      <w:bodyDiv w:val="1"/>
      <w:marLeft w:val="0"/>
      <w:marRight w:val="0"/>
      <w:marTop w:val="0"/>
      <w:marBottom w:val="0"/>
      <w:divBdr>
        <w:top w:val="none" w:sz="0" w:space="0" w:color="auto"/>
        <w:left w:val="none" w:sz="0" w:space="0" w:color="auto"/>
        <w:bottom w:val="none" w:sz="0" w:space="0" w:color="auto"/>
        <w:right w:val="none" w:sz="0" w:space="0" w:color="auto"/>
      </w:divBdr>
    </w:div>
    <w:div w:id="1260791610">
      <w:bodyDiv w:val="1"/>
      <w:marLeft w:val="0"/>
      <w:marRight w:val="0"/>
      <w:marTop w:val="0"/>
      <w:marBottom w:val="0"/>
      <w:divBdr>
        <w:top w:val="none" w:sz="0" w:space="0" w:color="auto"/>
        <w:left w:val="none" w:sz="0" w:space="0" w:color="auto"/>
        <w:bottom w:val="none" w:sz="0" w:space="0" w:color="auto"/>
        <w:right w:val="none" w:sz="0" w:space="0" w:color="auto"/>
      </w:divBdr>
    </w:div>
    <w:div w:id="1365902081">
      <w:bodyDiv w:val="1"/>
      <w:marLeft w:val="0"/>
      <w:marRight w:val="0"/>
      <w:marTop w:val="0"/>
      <w:marBottom w:val="0"/>
      <w:divBdr>
        <w:top w:val="none" w:sz="0" w:space="0" w:color="auto"/>
        <w:left w:val="none" w:sz="0" w:space="0" w:color="auto"/>
        <w:bottom w:val="none" w:sz="0" w:space="0" w:color="auto"/>
        <w:right w:val="none" w:sz="0" w:space="0" w:color="auto"/>
      </w:divBdr>
    </w:div>
    <w:div w:id="1368485074">
      <w:bodyDiv w:val="1"/>
      <w:marLeft w:val="0"/>
      <w:marRight w:val="0"/>
      <w:marTop w:val="0"/>
      <w:marBottom w:val="0"/>
      <w:divBdr>
        <w:top w:val="none" w:sz="0" w:space="0" w:color="auto"/>
        <w:left w:val="none" w:sz="0" w:space="0" w:color="auto"/>
        <w:bottom w:val="none" w:sz="0" w:space="0" w:color="auto"/>
        <w:right w:val="none" w:sz="0" w:space="0" w:color="auto"/>
      </w:divBdr>
    </w:div>
    <w:div w:id="1483306526">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9544552">
      <w:bodyDiv w:val="1"/>
      <w:marLeft w:val="0"/>
      <w:marRight w:val="0"/>
      <w:marTop w:val="0"/>
      <w:marBottom w:val="0"/>
      <w:divBdr>
        <w:top w:val="none" w:sz="0" w:space="0" w:color="auto"/>
        <w:left w:val="none" w:sz="0" w:space="0" w:color="auto"/>
        <w:bottom w:val="none" w:sz="0" w:space="0" w:color="auto"/>
        <w:right w:val="none" w:sz="0" w:space="0" w:color="auto"/>
      </w:divBdr>
    </w:div>
    <w:div w:id="1551380758">
      <w:bodyDiv w:val="1"/>
      <w:marLeft w:val="0"/>
      <w:marRight w:val="0"/>
      <w:marTop w:val="0"/>
      <w:marBottom w:val="0"/>
      <w:divBdr>
        <w:top w:val="none" w:sz="0" w:space="0" w:color="auto"/>
        <w:left w:val="none" w:sz="0" w:space="0" w:color="auto"/>
        <w:bottom w:val="none" w:sz="0" w:space="0" w:color="auto"/>
        <w:right w:val="none" w:sz="0" w:space="0" w:color="auto"/>
      </w:divBdr>
    </w:div>
    <w:div w:id="1581715153">
      <w:bodyDiv w:val="1"/>
      <w:marLeft w:val="0"/>
      <w:marRight w:val="0"/>
      <w:marTop w:val="0"/>
      <w:marBottom w:val="0"/>
      <w:divBdr>
        <w:top w:val="none" w:sz="0" w:space="0" w:color="auto"/>
        <w:left w:val="none" w:sz="0" w:space="0" w:color="auto"/>
        <w:bottom w:val="none" w:sz="0" w:space="0" w:color="auto"/>
        <w:right w:val="none" w:sz="0" w:space="0" w:color="auto"/>
      </w:divBdr>
    </w:div>
    <w:div w:id="1586958461">
      <w:bodyDiv w:val="1"/>
      <w:marLeft w:val="0"/>
      <w:marRight w:val="0"/>
      <w:marTop w:val="0"/>
      <w:marBottom w:val="0"/>
      <w:divBdr>
        <w:top w:val="none" w:sz="0" w:space="0" w:color="auto"/>
        <w:left w:val="none" w:sz="0" w:space="0" w:color="auto"/>
        <w:bottom w:val="none" w:sz="0" w:space="0" w:color="auto"/>
        <w:right w:val="none" w:sz="0" w:space="0" w:color="auto"/>
      </w:divBdr>
    </w:div>
    <w:div w:id="1692955056">
      <w:bodyDiv w:val="1"/>
      <w:marLeft w:val="0"/>
      <w:marRight w:val="0"/>
      <w:marTop w:val="0"/>
      <w:marBottom w:val="0"/>
      <w:divBdr>
        <w:top w:val="none" w:sz="0" w:space="0" w:color="auto"/>
        <w:left w:val="none" w:sz="0" w:space="0" w:color="auto"/>
        <w:bottom w:val="none" w:sz="0" w:space="0" w:color="auto"/>
        <w:right w:val="none" w:sz="0" w:space="0" w:color="auto"/>
      </w:divBdr>
    </w:div>
    <w:div w:id="1697462801">
      <w:bodyDiv w:val="1"/>
      <w:marLeft w:val="0"/>
      <w:marRight w:val="0"/>
      <w:marTop w:val="0"/>
      <w:marBottom w:val="0"/>
      <w:divBdr>
        <w:top w:val="none" w:sz="0" w:space="0" w:color="auto"/>
        <w:left w:val="none" w:sz="0" w:space="0" w:color="auto"/>
        <w:bottom w:val="none" w:sz="0" w:space="0" w:color="auto"/>
        <w:right w:val="none" w:sz="0" w:space="0" w:color="auto"/>
      </w:divBdr>
    </w:div>
    <w:div w:id="1731878816">
      <w:bodyDiv w:val="1"/>
      <w:marLeft w:val="0"/>
      <w:marRight w:val="0"/>
      <w:marTop w:val="0"/>
      <w:marBottom w:val="0"/>
      <w:divBdr>
        <w:top w:val="none" w:sz="0" w:space="0" w:color="auto"/>
        <w:left w:val="none" w:sz="0" w:space="0" w:color="auto"/>
        <w:bottom w:val="none" w:sz="0" w:space="0" w:color="auto"/>
        <w:right w:val="none" w:sz="0" w:space="0" w:color="auto"/>
      </w:divBdr>
    </w:div>
    <w:div w:id="1766920315">
      <w:bodyDiv w:val="1"/>
      <w:marLeft w:val="0"/>
      <w:marRight w:val="0"/>
      <w:marTop w:val="0"/>
      <w:marBottom w:val="0"/>
      <w:divBdr>
        <w:top w:val="none" w:sz="0" w:space="0" w:color="auto"/>
        <w:left w:val="none" w:sz="0" w:space="0" w:color="auto"/>
        <w:bottom w:val="none" w:sz="0" w:space="0" w:color="auto"/>
        <w:right w:val="none" w:sz="0" w:space="0" w:color="auto"/>
      </w:divBdr>
    </w:div>
    <w:div w:id="1852377912">
      <w:bodyDiv w:val="1"/>
      <w:marLeft w:val="0"/>
      <w:marRight w:val="0"/>
      <w:marTop w:val="0"/>
      <w:marBottom w:val="0"/>
      <w:divBdr>
        <w:top w:val="none" w:sz="0" w:space="0" w:color="auto"/>
        <w:left w:val="none" w:sz="0" w:space="0" w:color="auto"/>
        <w:bottom w:val="none" w:sz="0" w:space="0" w:color="auto"/>
        <w:right w:val="none" w:sz="0" w:space="0" w:color="auto"/>
      </w:divBdr>
      <w:divsChild>
        <w:div w:id="341205095">
          <w:marLeft w:val="0"/>
          <w:marRight w:val="0"/>
          <w:marTop w:val="0"/>
          <w:marBottom w:val="0"/>
          <w:divBdr>
            <w:top w:val="none" w:sz="0" w:space="0" w:color="auto"/>
            <w:left w:val="none" w:sz="0" w:space="0" w:color="auto"/>
            <w:bottom w:val="none" w:sz="0" w:space="0" w:color="auto"/>
            <w:right w:val="none" w:sz="0" w:space="0" w:color="auto"/>
          </w:divBdr>
          <w:divsChild>
            <w:div w:id="381446922">
              <w:marLeft w:val="0"/>
              <w:marRight w:val="0"/>
              <w:marTop w:val="0"/>
              <w:marBottom w:val="0"/>
              <w:divBdr>
                <w:top w:val="none" w:sz="0" w:space="0" w:color="auto"/>
                <w:left w:val="none" w:sz="0" w:space="0" w:color="auto"/>
                <w:bottom w:val="none" w:sz="0" w:space="0" w:color="auto"/>
                <w:right w:val="none" w:sz="0" w:space="0" w:color="auto"/>
              </w:divBdr>
              <w:divsChild>
                <w:div w:id="553203122">
                  <w:marLeft w:val="175"/>
                  <w:marRight w:val="0"/>
                  <w:marTop w:val="0"/>
                  <w:marBottom w:val="0"/>
                  <w:divBdr>
                    <w:top w:val="none" w:sz="0" w:space="0" w:color="auto"/>
                    <w:left w:val="none" w:sz="0" w:space="0" w:color="auto"/>
                    <w:bottom w:val="none" w:sz="0" w:space="0" w:color="auto"/>
                    <w:right w:val="none" w:sz="0" w:space="0" w:color="auto"/>
                  </w:divBdr>
                </w:div>
              </w:divsChild>
            </w:div>
          </w:divsChild>
        </w:div>
        <w:div w:id="911354789">
          <w:marLeft w:val="0"/>
          <w:marRight w:val="0"/>
          <w:marTop w:val="0"/>
          <w:marBottom w:val="0"/>
          <w:divBdr>
            <w:top w:val="none" w:sz="0" w:space="0" w:color="auto"/>
            <w:left w:val="none" w:sz="0" w:space="0" w:color="auto"/>
            <w:bottom w:val="none" w:sz="0" w:space="0" w:color="auto"/>
            <w:right w:val="none" w:sz="0" w:space="0" w:color="auto"/>
          </w:divBdr>
          <w:divsChild>
            <w:div w:id="1733239078">
              <w:marLeft w:val="175"/>
              <w:marRight w:val="0"/>
              <w:marTop w:val="0"/>
              <w:marBottom w:val="0"/>
              <w:divBdr>
                <w:top w:val="none" w:sz="0" w:space="0" w:color="auto"/>
                <w:left w:val="none" w:sz="0" w:space="0" w:color="auto"/>
                <w:bottom w:val="none" w:sz="0" w:space="0" w:color="auto"/>
                <w:right w:val="none" w:sz="0" w:space="0" w:color="auto"/>
              </w:divBdr>
            </w:div>
          </w:divsChild>
        </w:div>
      </w:divsChild>
    </w:div>
    <w:div w:id="1871840280">
      <w:bodyDiv w:val="1"/>
      <w:marLeft w:val="0"/>
      <w:marRight w:val="0"/>
      <w:marTop w:val="0"/>
      <w:marBottom w:val="0"/>
      <w:divBdr>
        <w:top w:val="none" w:sz="0" w:space="0" w:color="auto"/>
        <w:left w:val="none" w:sz="0" w:space="0" w:color="auto"/>
        <w:bottom w:val="none" w:sz="0" w:space="0" w:color="auto"/>
        <w:right w:val="none" w:sz="0" w:space="0" w:color="auto"/>
      </w:divBdr>
    </w:div>
    <w:div w:id="1873420203">
      <w:bodyDiv w:val="1"/>
      <w:marLeft w:val="0"/>
      <w:marRight w:val="0"/>
      <w:marTop w:val="0"/>
      <w:marBottom w:val="0"/>
      <w:divBdr>
        <w:top w:val="none" w:sz="0" w:space="0" w:color="auto"/>
        <w:left w:val="none" w:sz="0" w:space="0" w:color="auto"/>
        <w:bottom w:val="none" w:sz="0" w:space="0" w:color="auto"/>
        <w:right w:val="none" w:sz="0" w:space="0" w:color="auto"/>
      </w:divBdr>
    </w:div>
    <w:div w:id="1875922016">
      <w:bodyDiv w:val="1"/>
      <w:marLeft w:val="0"/>
      <w:marRight w:val="0"/>
      <w:marTop w:val="0"/>
      <w:marBottom w:val="0"/>
      <w:divBdr>
        <w:top w:val="none" w:sz="0" w:space="0" w:color="auto"/>
        <w:left w:val="none" w:sz="0" w:space="0" w:color="auto"/>
        <w:bottom w:val="none" w:sz="0" w:space="0" w:color="auto"/>
        <w:right w:val="none" w:sz="0" w:space="0" w:color="auto"/>
      </w:divBdr>
    </w:div>
    <w:div w:id="2033921813">
      <w:bodyDiv w:val="1"/>
      <w:marLeft w:val="0"/>
      <w:marRight w:val="0"/>
      <w:marTop w:val="0"/>
      <w:marBottom w:val="0"/>
      <w:divBdr>
        <w:top w:val="none" w:sz="0" w:space="0" w:color="auto"/>
        <w:left w:val="none" w:sz="0" w:space="0" w:color="auto"/>
        <w:bottom w:val="none" w:sz="0" w:space="0" w:color="auto"/>
        <w:right w:val="none" w:sz="0" w:space="0" w:color="auto"/>
      </w:divBdr>
    </w:div>
    <w:div w:id="2043363449">
      <w:bodyDiv w:val="1"/>
      <w:marLeft w:val="0"/>
      <w:marRight w:val="0"/>
      <w:marTop w:val="0"/>
      <w:marBottom w:val="0"/>
      <w:divBdr>
        <w:top w:val="none" w:sz="0" w:space="0" w:color="auto"/>
        <w:left w:val="none" w:sz="0" w:space="0" w:color="auto"/>
        <w:bottom w:val="none" w:sz="0" w:space="0" w:color="auto"/>
        <w:right w:val="none" w:sz="0" w:space="0" w:color="auto"/>
      </w:divBdr>
    </w:div>
    <w:div w:id="2125808948">
      <w:bodyDiv w:val="1"/>
      <w:marLeft w:val="0"/>
      <w:marRight w:val="0"/>
      <w:marTop w:val="0"/>
      <w:marBottom w:val="0"/>
      <w:divBdr>
        <w:top w:val="none" w:sz="0" w:space="0" w:color="auto"/>
        <w:left w:val="none" w:sz="0" w:space="0" w:color="auto"/>
        <w:bottom w:val="none" w:sz="0" w:space="0" w:color="auto"/>
        <w:right w:val="none" w:sz="0" w:space="0" w:color="auto"/>
      </w:divBdr>
    </w:div>
    <w:div w:id="212823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policy.corp.cvscaremark.com/pnp/faces/DocRenderer?documentId=CALL-0049"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thesource.cvshealth.com/nuxeo/thesource/" TargetMode="External"/><Relationship Id="rId29" Type="http://schemas.openxmlformats.org/officeDocument/2006/relationships/hyperlink" Target="http://www.UPS.com"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image" Target="media/image6.png"/><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ups.com/WebTracking/track?loc=en_US"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www.ups.com/" TargetMode="External"/><Relationship Id="rId36"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image" Target="media/image5.png"/><Relationship Id="rId27" Type="http://schemas.openxmlformats.org/officeDocument/2006/relationships/hyperlink" Target="http://www.ups.com/mychoice" TargetMode="External"/><Relationship Id="rId30" Type="http://schemas.openxmlformats.org/officeDocument/2006/relationships/hyperlink" Target="http://www.usps.com" TargetMode="External"/><Relationship Id="rId35" Type="http://schemas.openxmlformats.org/officeDocument/2006/relationships/hyperlink" Target="https://thesource.cvshealth.com/nuxeo/thesource/"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E10580-98E0-4127-A2D2-E72D6CEE5A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CE5E1F-4164-4AEF-ABAD-73632742F4CB}">
  <ds:schemaRefs>
    <ds:schemaRef ds:uri="http://schemas.microsoft.com/sharepoint/v3/contenttype/forms"/>
  </ds:schemaRefs>
</ds:datastoreItem>
</file>

<file path=customXml/itemProps3.xml><?xml version="1.0" encoding="utf-8"?>
<ds:datastoreItem xmlns:ds="http://schemas.openxmlformats.org/officeDocument/2006/customXml" ds:itemID="{C4F64EE7-6BF5-4940-B03C-69553B487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625F22-417D-4D7E-B622-63059DB91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33</TotalTime>
  <Pages>1</Pages>
  <Words>4513</Words>
  <Characters>25726</Characters>
  <Application>Microsoft Office Word</Application>
  <DocSecurity>2</DocSecurity>
  <Lines>214</Lines>
  <Paragraphs>60</Paragraphs>
  <ScaleCrop>false</ScaleCrop>
  <Company>Caremark RX</Company>
  <LinksUpToDate>false</LinksUpToDate>
  <CharactersWithSpaces>30179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Bacon, Sheryl</cp:lastModifiedBy>
  <cp:revision>3</cp:revision>
  <cp:lastPrinted>2018-05-30T19:47:00Z</cp:lastPrinted>
  <dcterms:created xsi:type="dcterms:W3CDTF">2025-07-08T14:01:00Z</dcterms:created>
  <dcterms:modified xsi:type="dcterms:W3CDTF">2025-07-08T14:49:00Z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2021-09-29T14:11:06Z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3bcc2a8b-5175-4667-b487-d2a181d26811</vt:lpwstr>
  </property>
  <property fmtid="{D5CDD505-2E9C-101B-9397-08002B2CF9AE}" pid="8" name="MSIP_Label_67599526-06ca-49cc-9fa9-5307800a949a_ContentBits">
    <vt:lpwstr>0</vt:lpwstr>
  </property>
  <property fmtid="{D5CDD505-2E9C-101B-9397-08002B2CF9AE}" pid="9" name="ContentTypeId">
    <vt:lpwstr>0x010100C54942C34D83FF4FA91571050E536A93</vt:lpwstr>
  </property>
</Properties>
</file>