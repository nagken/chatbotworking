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8283" w14:textId="7EDDEED1" w:rsidR="00255C6B" w:rsidRPr="00812777" w:rsidRDefault="6DCDFBCF" w:rsidP="00BA3727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00CF75F6">
        <w:rPr>
          <w:rFonts w:ascii="Verdana" w:hAnsi="Verdana"/>
          <w:color w:val="000000"/>
          <w:sz w:val="36"/>
          <w:szCs w:val="36"/>
        </w:rPr>
        <w:t xml:space="preserve">Compass </w:t>
      </w:r>
      <w:r w:rsidR="00B308C0" w:rsidRPr="00CF75F6">
        <w:rPr>
          <w:rFonts w:ascii="Verdana" w:hAnsi="Verdana"/>
          <w:color w:val="000000"/>
          <w:sz w:val="36"/>
          <w:szCs w:val="36"/>
        </w:rPr>
        <w:t>-</w:t>
      </w:r>
      <w:r w:rsidRPr="00CF75F6">
        <w:rPr>
          <w:rFonts w:ascii="Verdana" w:hAnsi="Verdana"/>
          <w:color w:val="000000"/>
          <w:sz w:val="36"/>
          <w:szCs w:val="36"/>
        </w:rPr>
        <w:t xml:space="preserve"> </w:t>
      </w:r>
      <w:r w:rsidR="00D22067" w:rsidRPr="00CF75F6">
        <w:rPr>
          <w:rFonts w:ascii="Verdana" w:hAnsi="Verdana"/>
          <w:color w:val="000000"/>
          <w:sz w:val="36"/>
          <w:szCs w:val="36"/>
        </w:rPr>
        <w:t>Payment</w:t>
      </w:r>
      <w:r w:rsidR="00B308C0" w:rsidRPr="00CF75F6">
        <w:rPr>
          <w:rFonts w:ascii="Verdana" w:hAnsi="Verdana"/>
          <w:color w:val="000000"/>
          <w:sz w:val="36"/>
          <w:szCs w:val="36"/>
        </w:rPr>
        <w:t xml:space="preserve"> -</w:t>
      </w:r>
      <w:r w:rsidR="00D22067" w:rsidRPr="00CF75F6">
        <w:rPr>
          <w:rFonts w:ascii="Verdana" w:hAnsi="Verdana"/>
          <w:color w:val="000000"/>
          <w:sz w:val="36"/>
          <w:szCs w:val="36"/>
        </w:rPr>
        <w:t xml:space="preserve"> </w:t>
      </w:r>
      <w:r w:rsidR="00B67818" w:rsidRPr="00CF75F6">
        <w:rPr>
          <w:rFonts w:ascii="Verdana" w:hAnsi="Verdana"/>
          <w:color w:val="000000"/>
          <w:sz w:val="36"/>
          <w:szCs w:val="36"/>
        </w:rPr>
        <w:t xml:space="preserve">Finding (Locate) a </w:t>
      </w:r>
      <w:r w:rsidR="009D44C8" w:rsidRPr="00CF75F6">
        <w:rPr>
          <w:rFonts w:ascii="Verdana" w:hAnsi="Verdana"/>
          <w:color w:val="000000"/>
          <w:sz w:val="36"/>
          <w:szCs w:val="36"/>
        </w:rPr>
        <w:t>Payment</w:t>
      </w:r>
      <w:r w:rsidR="00A539E7">
        <w:rPr>
          <w:rFonts w:ascii="Verdana" w:hAnsi="Verdana"/>
          <w:color w:val="000000"/>
          <w:sz w:val="36"/>
          <w:szCs w:val="36"/>
        </w:rPr>
        <w:t xml:space="preserve"> and Unapplied Payments</w:t>
      </w:r>
    </w:p>
    <w:p w14:paraId="7D3086F9" w14:textId="3724BA3D" w:rsidR="004E3A7E" w:rsidRDefault="0055788A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3E0493">
        <w:rPr>
          <w:rFonts w:ascii="Times New Roman" w:hAnsi="Times New Roman"/>
        </w:rPr>
        <w:fldChar w:fldCharType="begin"/>
      </w:r>
      <w:r w:rsidRPr="00802402">
        <w:instrText xml:space="preserve"> TOC \o "2-2" \n \p " " \h \z \u </w:instrText>
      </w:r>
      <w:r w:rsidRPr="003E0493">
        <w:rPr>
          <w:rFonts w:ascii="Times New Roman" w:hAnsi="Times New Roman"/>
        </w:rPr>
        <w:fldChar w:fldCharType="separate"/>
      </w:r>
      <w:hyperlink w:anchor="_Toc204081098" w:history="1">
        <w:r w:rsidR="004E3A7E" w:rsidRPr="0021111B">
          <w:rPr>
            <w:rStyle w:val="Hyperlink"/>
            <w:noProof/>
          </w:rPr>
          <w:t>Finding (Locate) a Payment Process</w:t>
        </w:r>
      </w:hyperlink>
    </w:p>
    <w:p w14:paraId="49B70926" w14:textId="659B3986" w:rsidR="004E3A7E" w:rsidRDefault="004E3A7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81099" w:history="1">
        <w:r w:rsidRPr="0021111B">
          <w:rPr>
            <w:rStyle w:val="Hyperlink"/>
            <w:noProof/>
          </w:rPr>
          <w:t>Money Orders</w:t>
        </w:r>
      </w:hyperlink>
    </w:p>
    <w:p w14:paraId="0DE6D90A" w14:textId="41A4C860" w:rsidR="004E3A7E" w:rsidRDefault="004E3A7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81100" w:history="1">
        <w:r w:rsidRPr="0021111B">
          <w:rPr>
            <w:rStyle w:val="Hyperlink"/>
            <w:noProof/>
          </w:rPr>
          <w:t>Unapplied Payments</w:t>
        </w:r>
      </w:hyperlink>
    </w:p>
    <w:p w14:paraId="6C210D20" w14:textId="6820BC1C" w:rsidR="004E3A7E" w:rsidRDefault="004E3A7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81101" w:history="1">
        <w:r w:rsidRPr="0021111B">
          <w:rPr>
            <w:rStyle w:val="Hyperlink"/>
            <w:noProof/>
          </w:rPr>
          <w:t>Transfer Check/Money Order Payments</w:t>
        </w:r>
      </w:hyperlink>
    </w:p>
    <w:p w14:paraId="4B01832E" w14:textId="2A048B90" w:rsidR="004E3A7E" w:rsidRDefault="004E3A7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81102" w:history="1">
        <w:r w:rsidRPr="0021111B">
          <w:rPr>
            <w:rStyle w:val="Hyperlink"/>
            <w:noProof/>
          </w:rPr>
          <w:t>Related Documents</w:t>
        </w:r>
      </w:hyperlink>
    </w:p>
    <w:p w14:paraId="7E4D78EE" w14:textId="14124D9C" w:rsidR="00180F56" w:rsidRDefault="0055788A" w:rsidP="00102EF2">
      <w:r w:rsidRPr="003E0493">
        <w:fldChar w:fldCharType="end"/>
      </w:r>
    </w:p>
    <w:p w14:paraId="650495AB" w14:textId="084F4BE2" w:rsidR="00F81783" w:rsidRDefault="00516074" w:rsidP="00102EF2">
      <w:pPr>
        <w:rPr>
          <w:noProof/>
        </w:rPr>
      </w:pPr>
      <w:bookmarkStart w:id="1" w:name="_Overview"/>
      <w:bookmarkEnd w:id="1"/>
      <w:r w:rsidRPr="00516074">
        <w:rPr>
          <w:b/>
          <w:bCs/>
        </w:rPr>
        <w:t>Description:</w:t>
      </w:r>
      <w:r>
        <w:t xml:space="preserve">  </w:t>
      </w:r>
      <w:bookmarkStart w:id="2" w:name="OLE_LINK43"/>
      <w:bookmarkStart w:id="3" w:name="OLE_LINK2"/>
      <w:r w:rsidR="001C62F7" w:rsidRPr="001C62F7">
        <w:t>P</w:t>
      </w:r>
      <w:r w:rsidR="00B67818">
        <w:t xml:space="preserve">rovides the direction of </w:t>
      </w:r>
      <w:r w:rsidR="00B67818" w:rsidRPr="001633FD">
        <w:rPr>
          <w:color w:val="000000"/>
        </w:rPr>
        <w:t xml:space="preserve">how to search for a </w:t>
      </w:r>
      <w:r w:rsidR="005A545C" w:rsidRPr="001633FD">
        <w:rPr>
          <w:color w:val="000000"/>
        </w:rPr>
        <w:t>payment made by check</w:t>
      </w:r>
      <w:r w:rsidR="005A545C" w:rsidRPr="00E47853">
        <w:rPr>
          <w:color w:val="000000"/>
        </w:rPr>
        <w:t xml:space="preserve">, </w:t>
      </w:r>
      <w:r w:rsidR="00560C73" w:rsidRPr="00E47853">
        <w:rPr>
          <w:color w:val="000000"/>
        </w:rPr>
        <w:t xml:space="preserve">money order, </w:t>
      </w:r>
      <w:r w:rsidR="00180F56">
        <w:rPr>
          <w:color w:val="000000"/>
        </w:rPr>
        <w:t>electronic check</w:t>
      </w:r>
      <w:r w:rsidR="006E57C5" w:rsidRPr="00E47853">
        <w:rPr>
          <w:color w:val="000000"/>
        </w:rPr>
        <w:t xml:space="preserve">, </w:t>
      </w:r>
      <w:r w:rsidR="004B388F">
        <w:rPr>
          <w:color w:val="000000"/>
        </w:rPr>
        <w:t xml:space="preserve">or </w:t>
      </w:r>
      <w:r w:rsidR="006E57C5" w:rsidRPr="00E47853">
        <w:rPr>
          <w:color w:val="000000"/>
        </w:rPr>
        <w:t xml:space="preserve">credit card when the payment </w:t>
      </w:r>
      <w:r w:rsidR="00BA0A2E" w:rsidRPr="00E47853">
        <w:rPr>
          <w:color w:val="000000"/>
        </w:rPr>
        <w:t>cannot be</w:t>
      </w:r>
      <w:r w:rsidR="006E57C5" w:rsidRPr="00E47853">
        <w:rPr>
          <w:color w:val="000000"/>
        </w:rPr>
        <w:t xml:space="preserve"> found </w:t>
      </w:r>
      <w:r w:rsidR="00BA0A2E" w:rsidRPr="00E47853">
        <w:rPr>
          <w:color w:val="000000"/>
        </w:rPr>
        <w:t xml:space="preserve">within </w:t>
      </w:r>
      <w:r w:rsidR="00BA0A2E" w:rsidRPr="00D350E7">
        <w:rPr>
          <w:color w:val="000000"/>
        </w:rPr>
        <w:t>the</w:t>
      </w:r>
      <w:r w:rsidR="00BA0A2E" w:rsidRPr="00275589">
        <w:t xml:space="preserve"> </w:t>
      </w:r>
      <w:bookmarkStart w:id="4" w:name="OLE_LINK7"/>
      <w:bookmarkStart w:id="5" w:name="OLE_LINK8"/>
      <w:r w:rsidR="00BA0A2E" w:rsidRPr="00275589">
        <w:t xml:space="preserve">Transaction </w:t>
      </w:r>
      <w:bookmarkEnd w:id="4"/>
      <w:bookmarkEnd w:id="5"/>
      <w:r w:rsidR="00BA0A2E" w:rsidRPr="00275589">
        <w:t xml:space="preserve">History </w:t>
      </w:r>
      <w:r w:rsidR="00BA0A2E" w:rsidRPr="001633FD">
        <w:rPr>
          <w:color w:val="000000"/>
        </w:rPr>
        <w:t xml:space="preserve">of the </w:t>
      </w:r>
      <w:r w:rsidR="00920020">
        <w:rPr>
          <w:color w:val="000000"/>
        </w:rPr>
        <w:t>member</w:t>
      </w:r>
      <w:r w:rsidR="006E57C5" w:rsidRPr="001633FD">
        <w:rPr>
          <w:color w:val="000000"/>
        </w:rPr>
        <w:t>’s account.</w:t>
      </w:r>
      <w:r w:rsidR="006E57C5">
        <w:t xml:space="preserve">  </w:t>
      </w:r>
      <w:bookmarkStart w:id="6" w:name="_Rationale"/>
      <w:bookmarkStart w:id="7" w:name="_Abbreviations_/_Definitions"/>
      <w:bookmarkEnd w:id="2"/>
      <w:bookmarkEnd w:id="6"/>
      <w:bookmarkEnd w:id="7"/>
    </w:p>
    <w:bookmarkEnd w:id="3"/>
    <w:p w14:paraId="6B32B15B" w14:textId="77777777" w:rsidR="00BC5D71" w:rsidRDefault="00BC5D71" w:rsidP="00102EF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0D0BF1E9" w14:textId="77777777" w:rsidTr="005D1109">
        <w:tc>
          <w:tcPr>
            <w:tcW w:w="5000" w:type="pct"/>
            <w:shd w:val="clear" w:color="auto" w:fill="C0C0C0"/>
          </w:tcPr>
          <w:p w14:paraId="7BEEA3B9" w14:textId="560EE3B4" w:rsidR="00F81783" w:rsidRPr="00E3777E" w:rsidRDefault="00E3777E" w:rsidP="0081557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Process"/>
            <w:bookmarkStart w:id="9" w:name="_Finding_(Locate)_a"/>
            <w:bookmarkStart w:id="10" w:name="_Toc204081098"/>
            <w:bookmarkEnd w:id="8"/>
            <w:bookmarkEnd w:id="9"/>
            <w:r w:rsidRPr="00815578">
              <w:rPr>
                <w:rFonts w:ascii="Verdana" w:hAnsi="Verdana"/>
                <w:i w:val="0"/>
                <w:iCs w:val="0"/>
                <w:color w:val="000000"/>
              </w:rPr>
              <w:t xml:space="preserve">Finding (Locate) a Payment </w:t>
            </w:r>
            <w:r w:rsidR="00F81783" w:rsidRPr="00E3777E">
              <w:rPr>
                <w:rFonts w:ascii="Verdana" w:hAnsi="Verdana"/>
                <w:i w:val="0"/>
                <w:iCs w:val="0"/>
              </w:rPr>
              <w:t>Proces</w:t>
            </w:r>
            <w:r w:rsidR="00180F56" w:rsidRPr="00E3777E">
              <w:rPr>
                <w:rFonts w:ascii="Verdana" w:hAnsi="Verdana"/>
                <w:i w:val="0"/>
                <w:iCs w:val="0"/>
              </w:rPr>
              <w:t>s</w:t>
            </w:r>
            <w:bookmarkEnd w:id="10"/>
          </w:p>
        </w:tc>
      </w:tr>
    </w:tbl>
    <w:p w14:paraId="1E4C3B4F" w14:textId="77777777" w:rsidR="00F81783" w:rsidRPr="00B67818" w:rsidRDefault="00B67818" w:rsidP="001C62F7">
      <w:pPr>
        <w:spacing w:before="120" w:after="120"/>
      </w:pPr>
      <w:r w:rsidRPr="00B67818">
        <w:t xml:space="preserve">Perform the steps below to find </w:t>
      </w:r>
      <w:proofErr w:type="gramStart"/>
      <w:r w:rsidRPr="00B67818">
        <w:t xml:space="preserve">a </w:t>
      </w:r>
      <w:r w:rsidR="001D5372">
        <w:t>payment</w:t>
      </w:r>
      <w:proofErr w:type="gramEnd"/>
      <w:r w:rsidRPr="00B67818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2919"/>
        <w:gridCol w:w="1987"/>
        <w:gridCol w:w="7376"/>
      </w:tblGrid>
      <w:tr w:rsidR="003F15FB" w14:paraId="364AF714" w14:textId="77777777" w:rsidTr="006C7C6B">
        <w:tc>
          <w:tcPr>
            <w:tcW w:w="308" w:type="pct"/>
            <w:shd w:val="clear" w:color="auto" w:fill="E6E6E6"/>
          </w:tcPr>
          <w:p w14:paraId="6D8BF9FF" w14:textId="77777777" w:rsidR="00B67818" w:rsidRPr="00A11C31" w:rsidRDefault="00B67818" w:rsidP="00815578">
            <w:pPr>
              <w:spacing w:before="120" w:after="120"/>
              <w:jc w:val="center"/>
              <w:rPr>
                <w:b/>
              </w:rPr>
            </w:pPr>
            <w:r w:rsidRPr="00A11C31">
              <w:rPr>
                <w:b/>
              </w:rPr>
              <w:t>Step</w:t>
            </w:r>
          </w:p>
        </w:tc>
        <w:tc>
          <w:tcPr>
            <w:tcW w:w="4692" w:type="pct"/>
            <w:gridSpan w:val="3"/>
            <w:shd w:val="clear" w:color="auto" w:fill="E6E6E6"/>
          </w:tcPr>
          <w:p w14:paraId="2E02A399" w14:textId="77777777" w:rsidR="00B67818" w:rsidRPr="00A11C31" w:rsidRDefault="00B67818" w:rsidP="00815578">
            <w:pPr>
              <w:spacing w:before="120" w:after="120"/>
              <w:jc w:val="center"/>
              <w:rPr>
                <w:b/>
              </w:rPr>
            </w:pPr>
            <w:r w:rsidRPr="00A11C31">
              <w:rPr>
                <w:b/>
              </w:rPr>
              <w:t>Action</w:t>
            </w:r>
          </w:p>
        </w:tc>
      </w:tr>
      <w:tr w:rsidR="008811D4" w14:paraId="39DBE694" w14:textId="77777777" w:rsidTr="006C7C6B">
        <w:tc>
          <w:tcPr>
            <w:tcW w:w="308" w:type="pct"/>
          </w:tcPr>
          <w:p w14:paraId="74F59394" w14:textId="77777777" w:rsidR="00B67818" w:rsidRPr="00A11C31" w:rsidRDefault="00C63F9B" w:rsidP="008155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92" w:type="pct"/>
            <w:gridSpan w:val="3"/>
          </w:tcPr>
          <w:p w14:paraId="54E0C464" w14:textId="521596E7" w:rsidR="00C63F9B" w:rsidRDefault="0092262D" w:rsidP="00815578">
            <w:pPr>
              <w:spacing w:before="120" w:after="120"/>
            </w:pPr>
            <w:r>
              <w:t xml:space="preserve">From the </w:t>
            </w:r>
            <w:r>
              <w:rPr>
                <w:b/>
                <w:bCs/>
              </w:rPr>
              <w:t>Quick Actions</w:t>
            </w:r>
            <w:r>
              <w:t xml:space="preserve"> panel on the Claims Landing page, click the </w:t>
            </w:r>
            <w:r>
              <w:rPr>
                <w:b/>
                <w:bCs/>
              </w:rPr>
              <w:t>Current Balance</w:t>
            </w:r>
            <w:r>
              <w:t xml:space="preserve"> hyperlink.</w:t>
            </w:r>
          </w:p>
          <w:p w14:paraId="3DCDF574" w14:textId="7E20AC6E" w:rsidR="00041852" w:rsidRDefault="00041852" w:rsidP="00815578">
            <w:pPr>
              <w:spacing w:before="120" w:after="120"/>
            </w:pPr>
          </w:p>
          <w:p w14:paraId="4683EE93" w14:textId="73D2C35D" w:rsidR="00041852" w:rsidRPr="00102EF2" w:rsidRDefault="00151D46" w:rsidP="00815578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B1BB597" wp14:editId="3C9D264A">
                  <wp:extent cx="2038350" cy="809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D1DEE4" w14:textId="77777777" w:rsidR="002F0422" w:rsidRDefault="002F0422" w:rsidP="00815578">
            <w:pPr>
              <w:spacing w:before="120" w:after="120"/>
              <w:jc w:val="center"/>
            </w:pPr>
          </w:p>
          <w:p w14:paraId="49D19E78" w14:textId="1A944C56" w:rsidR="00E8137D" w:rsidRDefault="00E8137D" w:rsidP="00815578">
            <w:pPr>
              <w:spacing w:before="120" w:after="120"/>
            </w:pPr>
            <w:r>
              <w:rPr>
                <w:b/>
                <w:bCs/>
              </w:rPr>
              <w:t>Result:</w:t>
            </w:r>
            <w:r>
              <w:t xml:space="preserve">  The </w:t>
            </w:r>
            <w:r w:rsidR="00BC5636">
              <w:t>Mail Order Payment</w:t>
            </w:r>
            <w:r>
              <w:t xml:space="preserve"> History screen displays</w:t>
            </w:r>
            <w:r w:rsidR="00B308C0">
              <w:t>:</w:t>
            </w:r>
          </w:p>
          <w:p w14:paraId="2762794A" w14:textId="77777777" w:rsidR="00E8137D" w:rsidRPr="00E20E12" w:rsidRDefault="00E8137D" w:rsidP="00815578">
            <w:pPr>
              <w:spacing w:before="120" w:after="120"/>
            </w:pPr>
          </w:p>
          <w:p w14:paraId="19C09E59" w14:textId="09A62404" w:rsidR="00203340" w:rsidRPr="00E20E12" w:rsidRDefault="00E01298" w:rsidP="00815578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992FFC2" wp14:editId="476AA498">
                  <wp:extent cx="10190590" cy="4065905"/>
                  <wp:effectExtent l="19050" t="19050" r="20320" b="1079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3287" cy="4070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F29EE" w14:textId="77777777" w:rsidR="00203340" w:rsidRDefault="00203340" w:rsidP="00815578">
            <w:pPr>
              <w:spacing w:before="120" w:after="120"/>
              <w:jc w:val="center"/>
              <w:rPr>
                <w:noProof/>
              </w:rPr>
            </w:pPr>
          </w:p>
          <w:p w14:paraId="16617ED1" w14:textId="77777777" w:rsidR="005115C6" w:rsidRDefault="005115C6" w:rsidP="008155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Notes:</w:t>
            </w:r>
          </w:p>
          <w:p w14:paraId="354ADDD6" w14:textId="37298198" w:rsidR="005115C6" w:rsidRDefault="005115C6" w:rsidP="00815578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t xml:space="preserve">If the balance is past due, Compass displays the balance in </w:t>
            </w:r>
            <w:r>
              <w:rPr>
                <w:b/>
                <w:bCs/>
                <w:color w:val="FF0000"/>
              </w:rPr>
              <w:t>red text</w:t>
            </w:r>
            <w:r>
              <w:rPr>
                <w:color w:val="FF0000"/>
              </w:rPr>
              <w:t xml:space="preserve"> </w:t>
            </w:r>
            <w:r>
              <w:t xml:space="preserve">followed by a warning icon </w:t>
            </w:r>
            <w:r w:rsidR="00151D46">
              <w:rPr>
                <w:noProof/>
              </w:rPr>
              <w:drawing>
                <wp:inline distT="0" distB="0" distL="0" distR="0" wp14:anchorId="744501C3" wp14:editId="400266AB">
                  <wp:extent cx="276225" cy="247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  <w:p w14:paraId="7C35DFE9" w14:textId="7F3305A6" w:rsidR="00203340" w:rsidRPr="00815578" w:rsidRDefault="006C7C6B" w:rsidP="00815578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1F42962" wp14:editId="0EE457E4">
                  <wp:extent cx="304762" cy="304762"/>
                  <wp:effectExtent l="0" t="0" r="635" b="635"/>
                  <wp:docPr id="178694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94222" name="Picture 17869422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15C6">
              <w:t xml:space="preserve">Compass displays credits on the account with the negative sign before the </w:t>
            </w:r>
            <w:r w:rsidR="005115C6">
              <w:rPr>
                <w:b/>
                <w:bCs/>
              </w:rPr>
              <w:t xml:space="preserve">$ </w:t>
            </w:r>
            <w:r w:rsidR="005115C6">
              <w:t>symbol (</w:t>
            </w:r>
            <w:r w:rsidR="005115C6" w:rsidRPr="00E20E12">
              <w:rPr>
                <w:b/>
                <w:bCs/>
              </w:rPr>
              <w:t>Example:</w:t>
            </w:r>
            <w:r w:rsidR="00E8137D">
              <w:t xml:space="preserve"> </w:t>
            </w:r>
            <w:r w:rsidR="005115C6">
              <w:t xml:space="preserve"> -$100)</w:t>
            </w:r>
            <w:r w:rsidR="00B308C0">
              <w:t>.</w:t>
            </w:r>
            <w:r w:rsidR="00C54E5C">
              <w:t xml:space="preserve"> </w:t>
            </w:r>
            <w:r w:rsidR="00EF38B5">
              <w:t>If member requests a refund of credit balance</w:t>
            </w:r>
            <w:r w:rsidR="002B0F34">
              <w:t xml:space="preserve"> on the account, refer to </w:t>
            </w:r>
            <w:hyperlink r:id="rId15" w:anchor="!/view?docid=99d5924f-b53e-42cc-a337-5edc94d30f77" w:history="1">
              <w:r w:rsidR="00B34B9D">
                <w:rPr>
                  <w:rStyle w:val="Hyperlink"/>
                </w:rPr>
                <w:t>Compass - Refund for a Mail Order Balance Credit (057888)</w:t>
              </w:r>
            </w:hyperlink>
            <w:r w:rsidR="0057288B">
              <w:t xml:space="preserve">. </w:t>
            </w:r>
          </w:p>
        </w:tc>
      </w:tr>
      <w:tr w:rsidR="008811D4" w14:paraId="5CDAD178" w14:textId="77777777" w:rsidTr="006C7C6B">
        <w:tc>
          <w:tcPr>
            <w:tcW w:w="308" w:type="pct"/>
          </w:tcPr>
          <w:p w14:paraId="44299C33" w14:textId="77777777" w:rsidR="000E2790" w:rsidRPr="00A11C31" w:rsidRDefault="00C63F9B" w:rsidP="008155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92" w:type="pct"/>
            <w:gridSpan w:val="3"/>
          </w:tcPr>
          <w:p w14:paraId="3E8B2CE7" w14:textId="19C898D9" w:rsidR="00F45BAF" w:rsidRDefault="001D5372" w:rsidP="00815578">
            <w:pPr>
              <w:spacing w:before="120" w:after="120"/>
              <w:rPr>
                <w:color w:val="000000"/>
              </w:rPr>
            </w:pPr>
            <w:r w:rsidRPr="00CF75F6">
              <w:rPr>
                <w:color w:val="000000"/>
              </w:rPr>
              <w:t xml:space="preserve">Click the </w:t>
            </w:r>
            <w:r w:rsidR="00F45BAF" w:rsidRPr="00CF75F6">
              <w:rPr>
                <w:b/>
                <w:bCs/>
                <w:color w:val="000000"/>
              </w:rPr>
              <w:t>Search across Accounts</w:t>
            </w:r>
            <w:r w:rsidR="000E2790" w:rsidRPr="00CF75F6">
              <w:rPr>
                <w:color w:val="000000"/>
              </w:rPr>
              <w:t xml:space="preserve"> </w:t>
            </w:r>
            <w:r w:rsidR="00F45BAF" w:rsidRPr="00CF75F6">
              <w:rPr>
                <w:color w:val="000000"/>
              </w:rPr>
              <w:t>hyperlink</w:t>
            </w:r>
            <w:r w:rsidR="000E2790" w:rsidRPr="00CF75F6">
              <w:rPr>
                <w:color w:val="000000"/>
              </w:rPr>
              <w:t>.</w:t>
            </w:r>
          </w:p>
          <w:p w14:paraId="5630ABB3" w14:textId="77777777" w:rsidR="00B308C0" w:rsidRDefault="00B308C0" w:rsidP="00815578">
            <w:pPr>
              <w:spacing w:before="120" w:after="120"/>
              <w:rPr>
                <w:color w:val="000000"/>
              </w:rPr>
            </w:pPr>
          </w:p>
          <w:p w14:paraId="5FF5649D" w14:textId="659F9EF1" w:rsidR="00130E83" w:rsidRDefault="00117B64" w:rsidP="00815578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932422" wp14:editId="38DE09F0">
                  <wp:extent cx="10181898" cy="656183"/>
                  <wp:effectExtent l="19050" t="19050" r="10160" b="1079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7454" cy="6649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648504" w14:textId="77777777" w:rsidR="002B2B90" w:rsidRDefault="002B2B90" w:rsidP="00815578">
            <w:pPr>
              <w:spacing w:before="120" w:after="120"/>
              <w:jc w:val="center"/>
              <w:rPr>
                <w:color w:val="000000"/>
              </w:rPr>
            </w:pPr>
          </w:p>
          <w:p w14:paraId="07D4F150" w14:textId="524FD048" w:rsidR="000C2951" w:rsidRDefault="00444074" w:rsidP="00815578">
            <w:pPr>
              <w:spacing w:before="120" w:after="120"/>
              <w:rPr>
                <w:color w:val="000000"/>
              </w:rPr>
            </w:pPr>
            <w:r w:rsidRPr="00AB796D"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 xml:space="preserve"> </w:t>
            </w:r>
            <w:r w:rsidR="002B2B90">
              <w:rPr>
                <w:color w:val="000000"/>
              </w:rPr>
              <w:t xml:space="preserve"> </w:t>
            </w:r>
            <w:r w:rsidR="0029649F">
              <w:rPr>
                <w:color w:val="000000"/>
              </w:rPr>
              <w:t>The Search for Payments Across Accounts screen displays</w:t>
            </w:r>
            <w:r w:rsidR="00994741">
              <w:rPr>
                <w:color w:val="000000"/>
              </w:rPr>
              <w:t>.</w:t>
            </w:r>
            <w:r w:rsidR="00130E83" w:rsidRPr="00D21A6C">
              <w:rPr>
                <w:noProof/>
              </w:rPr>
              <w:t xml:space="preserve"> </w:t>
            </w:r>
          </w:p>
          <w:p w14:paraId="49B65907" w14:textId="4AAA7B66" w:rsidR="000C2951" w:rsidRDefault="000C2951" w:rsidP="00815578">
            <w:pPr>
              <w:spacing w:before="120" w:after="120"/>
              <w:rPr>
                <w:noProof/>
              </w:rPr>
            </w:pPr>
          </w:p>
          <w:p w14:paraId="397BE39B" w14:textId="49C6FA9B" w:rsidR="00F45BAF" w:rsidRPr="00AB796D" w:rsidRDefault="008D4ABE" w:rsidP="00815578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3BB7BD7" wp14:editId="3A8AAE10">
                  <wp:extent cx="10132060" cy="2756477"/>
                  <wp:effectExtent l="19050" t="19050" r="21590" b="2540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428" cy="27641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7D8F4" w14:textId="79E3F6B1" w:rsidR="00444074" w:rsidRPr="00A11C31" w:rsidRDefault="00444074" w:rsidP="00815578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8811D4" w14:paraId="0A4180FD" w14:textId="77777777" w:rsidTr="006C7C6B">
        <w:tc>
          <w:tcPr>
            <w:tcW w:w="308" w:type="pct"/>
          </w:tcPr>
          <w:p w14:paraId="51A2D7B6" w14:textId="55096371" w:rsidR="000E2790" w:rsidRPr="00A11C31" w:rsidRDefault="00C63F9B" w:rsidP="00815578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11" w:name="Step3"/>
            <w:r>
              <w:rPr>
                <w:b/>
                <w:color w:val="000000"/>
              </w:rPr>
              <w:t>3</w:t>
            </w:r>
            <w:bookmarkEnd w:id="11"/>
          </w:p>
        </w:tc>
        <w:tc>
          <w:tcPr>
            <w:tcW w:w="4692" w:type="pct"/>
            <w:gridSpan w:val="3"/>
          </w:tcPr>
          <w:p w14:paraId="624F0B5C" w14:textId="68A319E6" w:rsidR="00506EEC" w:rsidRDefault="000E2790" w:rsidP="00815578">
            <w:pPr>
              <w:spacing w:before="120" w:after="120"/>
              <w:rPr>
                <w:color w:val="000000"/>
              </w:rPr>
            </w:pPr>
            <w:r w:rsidRPr="00CF75F6">
              <w:rPr>
                <w:color w:val="000000"/>
              </w:rPr>
              <w:t>Select the appropriate tab for the payment type</w:t>
            </w:r>
            <w:r w:rsidR="000B099B" w:rsidRPr="00CF75F6">
              <w:rPr>
                <w:color w:val="000000"/>
              </w:rPr>
              <w:t xml:space="preserve">: </w:t>
            </w:r>
            <w:r w:rsidR="003260CF">
              <w:rPr>
                <w:color w:val="000000"/>
              </w:rPr>
              <w:t xml:space="preserve"> </w:t>
            </w:r>
            <w:r w:rsidR="000B099B" w:rsidRPr="00CF75F6">
              <w:rPr>
                <w:color w:val="000000"/>
              </w:rPr>
              <w:t>Check/Money Order, Electronic Check, or Credit Card</w:t>
            </w:r>
            <w:r w:rsidRPr="00CF75F6">
              <w:rPr>
                <w:color w:val="000000"/>
              </w:rPr>
              <w:t>.</w:t>
            </w:r>
            <w:r w:rsidR="00516074" w:rsidRPr="00CF75F6">
              <w:rPr>
                <w:color w:val="000000"/>
              </w:rPr>
              <w:t xml:space="preserve">  </w:t>
            </w:r>
          </w:p>
          <w:p w14:paraId="3A8A5C99" w14:textId="77777777" w:rsidR="000B099B" w:rsidRDefault="000B099B" w:rsidP="00815578">
            <w:pPr>
              <w:spacing w:before="120" w:after="120"/>
              <w:rPr>
                <w:color w:val="000000"/>
              </w:rPr>
            </w:pPr>
          </w:p>
          <w:p w14:paraId="0648D284" w14:textId="2AEC7D3F" w:rsidR="00C63F9B" w:rsidRDefault="0088739E" w:rsidP="00815578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584B12" wp14:editId="6E44F4F6">
                  <wp:extent cx="3504762" cy="380952"/>
                  <wp:effectExtent l="19050" t="19050" r="19685" b="196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762" cy="3809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7B96E" w14:textId="690F2D46" w:rsidR="000B099B" w:rsidRPr="00A11C31" w:rsidDel="000E2790" w:rsidRDefault="000B099B" w:rsidP="00815578">
            <w:pPr>
              <w:spacing w:before="120" w:after="120"/>
              <w:rPr>
                <w:color w:val="000000"/>
              </w:rPr>
            </w:pPr>
          </w:p>
        </w:tc>
      </w:tr>
      <w:tr w:rsidR="008811D4" w14:paraId="7280E5B8" w14:textId="77777777" w:rsidTr="006C7C6B">
        <w:trPr>
          <w:trHeight w:val="701"/>
        </w:trPr>
        <w:tc>
          <w:tcPr>
            <w:tcW w:w="308" w:type="pct"/>
            <w:vMerge w:val="restart"/>
          </w:tcPr>
          <w:p w14:paraId="0DFE1D17" w14:textId="77777777" w:rsidR="00E02414" w:rsidRPr="00A11C31" w:rsidRDefault="00C63F9B" w:rsidP="00815578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12" w:name="FindingLocateStep4"/>
            <w:r>
              <w:rPr>
                <w:b/>
                <w:color w:val="000000"/>
              </w:rPr>
              <w:t>4</w:t>
            </w:r>
          </w:p>
          <w:bookmarkEnd w:id="12"/>
          <w:p w14:paraId="68AEB127" w14:textId="77777777" w:rsidR="00E02414" w:rsidRPr="00A11C31" w:rsidRDefault="00E02414" w:rsidP="00815578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4692" w:type="pct"/>
            <w:gridSpan w:val="3"/>
            <w:tcBorders>
              <w:bottom w:val="single" w:sz="4" w:space="0" w:color="auto"/>
            </w:tcBorders>
          </w:tcPr>
          <w:p w14:paraId="2057E634" w14:textId="14F77374" w:rsidR="008811D4" w:rsidRDefault="00EE2708" w:rsidP="00815578">
            <w:pPr>
              <w:spacing w:before="120" w:after="120"/>
              <w:rPr>
                <w:color w:val="000000"/>
              </w:rPr>
            </w:pPr>
            <w:r w:rsidRPr="00A11C31">
              <w:rPr>
                <w:color w:val="000000"/>
              </w:rPr>
              <w:t>Input</w:t>
            </w:r>
            <w:r w:rsidR="00E02414" w:rsidRPr="00A11C31">
              <w:rPr>
                <w:color w:val="000000"/>
              </w:rPr>
              <w:t xml:space="preserve"> the search criteria.</w:t>
            </w:r>
          </w:p>
          <w:p w14:paraId="10CF0F0B" w14:textId="5F58CB38" w:rsidR="002B2B90" w:rsidRPr="00A11C31" w:rsidRDefault="008811D4" w:rsidP="00815578">
            <w:pPr>
              <w:spacing w:before="120" w:after="120"/>
              <w:rPr>
                <w:color w:val="000000"/>
              </w:rPr>
            </w:pPr>
            <w:r w:rsidRPr="00CF75F6">
              <w:rPr>
                <w:b/>
                <w:bCs/>
                <w:color w:val="000000"/>
              </w:rPr>
              <w:t>Note:</w:t>
            </w:r>
            <w:r w:rsidRPr="00CF75F6">
              <w:rPr>
                <w:color w:val="000000"/>
              </w:rPr>
              <w:t xml:space="preserve"> </w:t>
            </w:r>
            <w:r w:rsidR="000B099B" w:rsidRPr="00CF75F6">
              <w:rPr>
                <w:color w:val="000000"/>
              </w:rPr>
              <w:t xml:space="preserve"> The </w:t>
            </w:r>
            <w:r w:rsidRPr="54E2248C">
              <w:t>Search function will be disabled until all criteria have been entered.</w:t>
            </w:r>
          </w:p>
        </w:tc>
      </w:tr>
      <w:tr w:rsidR="00CD50CD" w14:paraId="3961D9BA" w14:textId="77777777" w:rsidTr="006C7C6B">
        <w:tc>
          <w:tcPr>
            <w:tcW w:w="308" w:type="pct"/>
            <w:vMerge/>
          </w:tcPr>
          <w:p w14:paraId="55F9C40C" w14:textId="77777777" w:rsidR="00E02414" w:rsidRPr="00A11C31" w:rsidRDefault="00E02414" w:rsidP="00815578">
            <w:pPr>
              <w:spacing w:before="120" w:after="120"/>
              <w:jc w:val="center"/>
              <w:rPr>
                <w:b/>
                <w:color w:val="FF0000"/>
              </w:rPr>
            </w:pPr>
          </w:p>
        </w:tc>
        <w:tc>
          <w:tcPr>
            <w:tcW w:w="1109" w:type="pct"/>
            <w:shd w:val="clear" w:color="auto" w:fill="E6E6E6"/>
          </w:tcPr>
          <w:p w14:paraId="69E2D21B" w14:textId="77777777" w:rsidR="00E02414" w:rsidRPr="00A11C31" w:rsidRDefault="00E02414" w:rsidP="00815578">
            <w:pPr>
              <w:spacing w:before="120" w:after="120"/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If searching for a</w:t>
            </w:r>
            <w:r w:rsidR="009D44C8" w:rsidRPr="00A11C31">
              <w:rPr>
                <w:b/>
                <w:color w:val="000000"/>
              </w:rPr>
              <w:t xml:space="preserve"> payment made by</w:t>
            </w:r>
            <w:r w:rsidRPr="00A11C31">
              <w:rPr>
                <w:b/>
                <w:color w:val="000000"/>
              </w:rPr>
              <w:t>…</w:t>
            </w:r>
          </w:p>
        </w:tc>
        <w:tc>
          <w:tcPr>
            <w:tcW w:w="3583" w:type="pct"/>
            <w:gridSpan w:val="2"/>
            <w:shd w:val="clear" w:color="auto" w:fill="E6E6E6"/>
          </w:tcPr>
          <w:p w14:paraId="3DA3362B" w14:textId="77777777" w:rsidR="00E02414" w:rsidRPr="00A11C31" w:rsidRDefault="00E02414" w:rsidP="00815578">
            <w:pPr>
              <w:spacing w:before="120" w:after="120"/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Then</w:t>
            </w:r>
            <w:r w:rsidR="009D44C8" w:rsidRPr="00A11C31">
              <w:rPr>
                <w:b/>
                <w:color w:val="000000"/>
              </w:rPr>
              <w:t xml:space="preserve"> use one of the following search criteria combinations</w:t>
            </w:r>
            <w:r w:rsidRPr="00A11C31">
              <w:rPr>
                <w:b/>
                <w:color w:val="000000"/>
              </w:rPr>
              <w:t>…</w:t>
            </w:r>
          </w:p>
        </w:tc>
      </w:tr>
      <w:tr w:rsidR="00CD50CD" w14:paraId="61D1E8FF" w14:textId="77777777" w:rsidTr="006C7C6B">
        <w:tc>
          <w:tcPr>
            <w:tcW w:w="308" w:type="pct"/>
            <w:vMerge/>
          </w:tcPr>
          <w:p w14:paraId="79EA80B2" w14:textId="77777777" w:rsidR="00E02414" w:rsidRPr="00A11C31" w:rsidRDefault="00E02414" w:rsidP="00815578">
            <w:pPr>
              <w:spacing w:before="120" w:after="120"/>
              <w:jc w:val="center"/>
              <w:rPr>
                <w:b/>
                <w:color w:val="FF0000"/>
              </w:rPr>
            </w:pPr>
          </w:p>
        </w:tc>
        <w:tc>
          <w:tcPr>
            <w:tcW w:w="1109" w:type="pct"/>
          </w:tcPr>
          <w:p w14:paraId="34581B7C" w14:textId="77777777" w:rsidR="00E02414" w:rsidRPr="00A11C31" w:rsidRDefault="00E02414" w:rsidP="00815578">
            <w:pPr>
              <w:spacing w:before="120" w:after="120"/>
              <w:rPr>
                <w:color w:val="000000"/>
              </w:rPr>
            </w:pPr>
            <w:r w:rsidRPr="00A11C31">
              <w:rPr>
                <w:color w:val="000000"/>
              </w:rPr>
              <w:t>Check</w:t>
            </w:r>
            <w:r w:rsidR="00DC1B57" w:rsidRPr="00A11C31">
              <w:rPr>
                <w:color w:val="000000"/>
              </w:rPr>
              <w:t>/</w:t>
            </w:r>
            <w:r w:rsidR="00DC1B57" w:rsidRPr="00636820">
              <w:rPr>
                <w:color w:val="000000"/>
              </w:rPr>
              <w:t>Money Order</w:t>
            </w:r>
          </w:p>
        </w:tc>
        <w:tc>
          <w:tcPr>
            <w:tcW w:w="3583" w:type="pct"/>
            <w:gridSpan w:val="2"/>
          </w:tcPr>
          <w:p w14:paraId="46CA85CE" w14:textId="4EDBC7C3" w:rsidR="003260CF" w:rsidRDefault="0088739E" w:rsidP="00815578">
            <w:pPr>
              <w:numPr>
                <w:ilvl w:val="0"/>
                <w:numId w:val="11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Start Date and End Date</w:t>
            </w:r>
            <w:r w:rsidR="00A4285A">
              <w:rPr>
                <w:color w:val="000000"/>
              </w:rPr>
              <w:t xml:space="preserve">, </w:t>
            </w:r>
            <w:r w:rsidR="004335ED" w:rsidRPr="00A11C31">
              <w:rPr>
                <w:color w:val="000000"/>
              </w:rPr>
              <w:t xml:space="preserve">Check Number and Check Amount </w:t>
            </w:r>
          </w:p>
          <w:p w14:paraId="33233066" w14:textId="5A1DDD95" w:rsidR="004335ED" w:rsidRPr="00A11C31" w:rsidRDefault="006E57C5" w:rsidP="00815578">
            <w:pPr>
              <w:spacing w:before="120" w:after="120"/>
              <w:ind w:left="360"/>
              <w:rPr>
                <w:color w:val="000000"/>
              </w:rPr>
            </w:pPr>
            <w:r w:rsidRPr="00A11C31">
              <w:rPr>
                <w:b/>
                <w:color w:val="000000"/>
              </w:rPr>
              <w:t>OR</w:t>
            </w:r>
          </w:p>
          <w:p w14:paraId="6804966A" w14:textId="77777777" w:rsidR="004335ED" w:rsidRPr="00022167" w:rsidRDefault="004335ED" w:rsidP="00815578">
            <w:pPr>
              <w:numPr>
                <w:ilvl w:val="0"/>
                <w:numId w:val="11"/>
              </w:numPr>
              <w:spacing w:before="120" w:after="120"/>
              <w:rPr>
                <w:color w:val="000000"/>
              </w:rPr>
            </w:pPr>
            <w:r w:rsidRPr="00A11C31">
              <w:rPr>
                <w:color w:val="000000"/>
              </w:rPr>
              <w:t>Routing Number, Account Number and Check Number</w:t>
            </w:r>
          </w:p>
          <w:p w14:paraId="130B46CA" w14:textId="77777777" w:rsidR="007729E1" w:rsidRPr="00022167" w:rsidRDefault="007729E1" w:rsidP="00815578">
            <w:pPr>
              <w:spacing w:before="120" w:after="120"/>
              <w:rPr>
                <w:color w:val="000000"/>
              </w:rPr>
            </w:pPr>
          </w:p>
          <w:p w14:paraId="08352220" w14:textId="50C9919E" w:rsidR="00275589" w:rsidRPr="00E761EC" w:rsidRDefault="002C2060" w:rsidP="00815578">
            <w:pPr>
              <w:spacing w:before="120" w:after="120"/>
              <w:rPr>
                <w:color w:val="000000"/>
              </w:rPr>
            </w:pPr>
            <w:r w:rsidRPr="00CF75F6">
              <w:rPr>
                <w:color w:val="000000"/>
              </w:rPr>
              <w:t>Refer to</w:t>
            </w:r>
            <w:r w:rsidR="00636820" w:rsidRPr="00CF75F6">
              <w:rPr>
                <w:color w:val="000000"/>
              </w:rPr>
              <w:t xml:space="preserve"> the</w:t>
            </w:r>
            <w:r w:rsidR="00636820" w:rsidRPr="54E2248C">
              <w:t xml:space="preserve"> </w:t>
            </w:r>
            <w:hyperlink w:anchor="_Money_Orders" w:history="1">
              <w:r w:rsidR="00636820" w:rsidRPr="54E2248C">
                <w:rPr>
                  <w:rStyle w:val="Hyperlink"/>
                </w:rPr>
                <w:t>Money Orders</w:t>
              </w:r>
            </w:hyperlink>
            <w:r w:rsidR="00636820" w:rsidRPr="00CF75F6">
              <w:rPr>
                <w:color w:val="000000"/>
              </w:rPr>
              <w:t xml:space="preserve"> section below for additional tips for searching for money orders.</w:t>
            </w:r>
          </w:p>
          <w:p w14:paraId="5AC8BB9A" w14:textId="0977B7BC" w:rsidR="00180F56" w:rsidRPr="00A11C31" w:rsidRDefault="00811554" w:rsidP="00815578">
            <w:pP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Note: </w:t>
            </w:r>
            <w:r w:rsidR="00275589">
              <w:rPr>
                <w:b/>
                <w:color w:val="000000"/>
              </w:rPr>
              <w:t xml:space="preserve"> </w:t>
            </w:r>
            <w:r w:rsidRPr="00BB332D">
              <w:rPr>
                <w:bCs/>
                <w:color w:val="000000"/>
              </w:rPr>
              <w:t>Only a 90</w:t>
            </w:r>
            <w:r w:rsidR="005D531C">
              <w:rPr>
                <w:bCs/>
                <w:color w:val="000000"/>
              </w:rPr>
              <w:t>-</w:t>
            </w:r>
            <w:r w:rsidRPr="00BB332D">
              <w:rPr>
                <w:bCs/>
                <w:color w:val="000000"/>
              </w:rPr>
              <w:t>day window can be searched at a time.</w:t>
            </w:r>
          </w:p>
        </w:tc>
      </w:tr>
      <w:tr w:rsidR="00CD50CD" w14:paraId="699EAB17" w14:textId="77777777" w:rsidTr="006C7C6B">
        <w:tc>
          <w:tcPr>
            <w:tcW w:w="308" w:type="pct"/>
            <w:vMerge/>
          </w:tcPr>
          <w:p w14:paraId="4CE4679C" w14:textId="77777777" w:rsidR="00E02414" w:rsidRPr="00A11C31" w:rsidRDefault="00E02414" w:rsidP="00815578">
            <w:pPr>
              <w:spacing w:before="120" w:after="120"/>
              <w:jc w:val="center"/>
              <w:rPr>
                <w:b/>
                <w:color w:val="FF0000"/>
              </w:rPr>
            </w:pPr>
          </w:p>
        </w:tc>
        <w:tc>
          <w:tcPr>
            <w:tcW w:w="1109" w:type="pct"/>
          </w:tcPr>
          <w:p w14:paraId="7167B7DE" w14:textId="7DEF6352" w:rsidR="00E02414" w:rsidRPr="00A11C31" w:rsidRDefault="005A545C" w:rsidP="00815578">
            <w:pPr>
              <w:spacing w:before="120" w:after="120"/>
              <w:rPr>
                <w:color w:val="000000"/>
              </w:rPr>
            </w:pPr>
            <w:r w:rsidRPr="00635E48">
              <w:rPr>
                <w:color w:val="000000"/>
              </w:rPr>
              <w:t>E</w:t>
            </w:r>
            <w:r w:rsidR="00F50469" w:rsidRPr="00635E48">
              <w:rPr>
                <w:color w:val="000000"/>
              </w:rPr>
              <w:t>lectronic</w:t>
            </w:r>
            <w:r w:rsidR="00180F56">
              <w:rPr>
                <w:color w:val="000000"/>
              </w:rPr>
              <w:t xml:space="preserve"> </w:t>
            </w:r>
            <w:r w:rsidRPr="00635E48">
              <w:rPr>
                <w:color w:val="000000"/>
              </w:rPr>
              <w:t>C</w:t>
            </w:r>
            <w:r w:rsidR="00E02414" w:rsidRPr="00635E48">
              <w:rPr>
                <w:color w:val="000000"/>
              </w:rPr>
              <w:t>heck</w:t>
            </w:r>
            <w:r w:rsidR="006538EE" w:rsidRPr="00635E48">
              <w:rPr>
                <w:color w:val="000000"/>
              </w:rPr>
              <w:t xml:space="preserve"> (</w:t>
            </w:r>
            <w:r w:rsidR="00180F56">
              <w:rPr>
                <w:color w:val="000000"/>
              </w:rPr>
              <w:t>e</w:t>
            </w:r>
            <w:r w:rsidR="006538EE" w:rsidRPr="00635E48">
              <w:rPr>
                <w:color w:val="000000"/>
              </w:rPr>
              <w:t>Check)</w:t>
            </w:r>
          </w:p>
        </w:tc>
        <w:tc>
          <w:tcPr>
            <w:tcW w:w="3583" w:type="pct"/>
            <w:gridSpan w:val="2"/>
          </w:tcPr>
          <w:p w14:paraId="3305A494" w14:textId="77777777" w:rsidR="006E57C5" w:rsidRPr="00A11C31" w:rsidRDefault="006E57C5" w:rsidP="00815578">
            <w:pPr>
              <w:spacing w:before="120" w:after="120"/>
              <w:rPr>
                <w:color w:val="000000"/>
              </w:rPr>
            </w:pPr>
            <w:r w:rsidRPr="00CF75F6">
              <w:rPr>
                <w:color w:val="000000"/>
              </w:rPr>
              <w:t>Routing Number and Account Number</w:t>
            </w:r>
          </w:p>
          <w:p w14:paraId="708565C8" w14:textId="77777777" w:rsidR="00275589" w:rsidRDefault="00275589" w:rsidP="00815578">
            <w:pPr>
              <w:spacing w:before="120" w:after="120"/>
              <w:rPr>
                <w:b/>
                <w:color w:val="000000"/>
              </w:rPr>
            </w:pPr>
          </w:p>
          <w:p w14:paraId="3D8670B5" w14:textId="47AB5D67" w:rsidR="00180F56" w:rsidRPr="00A11C31" w:rsidRDefault="006E57C5" w:rsidP="00815578">
            <w:pPr>
              <w:spacing w:before="120" w:after="120"/>
              <w:rPr>
                <w:color w:val="000000"/>
              </w:rPr>
            </w:pPr>
            <w:r w:rsidRPr="00A11C31">
              <w:rPr>
                <w:b/>
                <w:color w:val="000000"/>
              </w:rPr>
              <w:t>Note:</w:t>
            </w:r>
            <w:r w:rsidRPr="00A11C31">
              <w:rPr>
                <w:color w:val="000000"/>
              </w:rPr>
              <w:t xml:space="preserve">  The </w:t>
            </w:r>
            <w:r w:rsidRPr="00AB796D">
              <w:rPr>
                <w:b/>
                <w:bCs/>
                <w:color w:val="000000"/>
              </w:rPr>
              <w:t xml:space="preserve">Post Date From and To </w:t>
            </w:r>
            <w:r w:rsidRPr="00A11C31">
              <w:rPr>
                <w:color w:val="000000"/>
              </w:rPr>
              <w:t xml:space="preserve">and </w:t>
            </w:r>
            <w:r w:rsidRPr="00AB796D">
              <w:rPr>
                <w:b/>
                <w:bCs/>
                <w:color w:val="000000"/>
              </w:rPr>
              <w:t>Dollar Amount</w:t>
            </w:r>
            <w:r w:rsidRPr="00A11C31">
              <w:rPr>
                <w:color w:val="000000"/>
              </w:rPr>
              <w:t xml:space="preserve"> fields are </w:t>
            </w:r>
            <w:r w:rsidR="00516074" w:rsidRPr="00A11C31">
              <w:rPr>
                <w:color w:val="000000"/>
              </w:rPr>
              <w:t>optional but</w:t>
            </w:r>
            <w:r w:rsidRPr="00A11C31">
              <w:rPr>
                <w:color w:val="000000"/>
              </w:rPr>
              <w:t xml:space="preserve"> will allow you to narrow the search results if needed.</w:t>
            </w:r>
          </w:p>
        </w:tc>
      </w:tr>
      <w:tr w:rsidR="00CD50CD" w:rsidRPr="00A11C31" w14:paraId="3FB41B54" w14:textId="77777777" w:rsidTr="006C7C6B">
        <w:tc>
          <w:tcPr>
            <w:tcW w:w="308" w:type="pct"/>
            <w:vMerge/>
          </w:tcPr>
          <w:p w14:paraId="07167B4F" w14:textId="77777777" w:rsidR="004335ED" w:rsidRPr="00A11C31" w:rsidRDefault="004335ED" w:rsidP="00815578">
            <w:pPr>
              <w:spacing w:before="120" w:after="120"/>
              <w:jc w:val="center"/>
              <w:rPr>
                <w:b/>
                <w:color w:val="FF0000"/>
              </w:rPr>
            </w:pPr>
          </w:p>
        </w:tc>
        <w:tc>
          <w:tcPr>
            <w:tcW w:w="1109" w:type="pct"/>
          </w:tcPr>
          <w:p w14:paraId="04853309" w14:textId="77777777" w:rsidR="004335ED" w:rsidRPr="00A11C31" w:rsidRDefault="004335ED" w:rsidP="00815578">
            <w:pPr>
              <w:spacing w:before="120" w:after="120"/>
              <w:rPr>
                <w:color w:val="000000"/>
              </w:rPr>
            </w:pPr>
            <w:r w:rsidRPr="00A11C31">
              <w:rPr>
                <w:color w:val="000000"/>
              </w:rPr>
              <w:t>Credit Card</w:t>
            </w:r>
          </w:p>
        </w:tc>
        <w:tc>
          <w:tcPr>
            <w:tcW w:w="3583" w:type="pct"/>
            <w:gridSpan w:val="2"/>
          </w:tcPr>
          <w:p w14:paraId="20D576AA" w14:textId="5CE375E6" w:rsidR="00275589" w:rsidRPr="00E761EC" w:rsidRDefault="00294B5B" w:rsidP="00815578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Start Date and End Date</w:t>
            </w:r>
            <w:r w:rsidR="006E57C5" w:rsidRPr="00A11C31">
              <w:rPr>
                <w:color w:val="000000"/>
              </w:rPr>
              <w:t xml:space="preserve">, Card Type, Last 4 digits of Card, and Dollar Amount </w:t>
            </w:r>
          </w:p>
          <w:p w14:paraId="2F17D0DB" w14:textId="322A4609" w:rsidR="00180F56" w:rsidRPr="00A11C31" w:rsidRDefault="0045026F" w:rsidP="00815578">
            <w:pP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Note:  </w:t>
            </w:r>
            <w:r w:rsidR="00012889" w:rsidRPr="0097314B">
              <w:rPr>
                <w:bCs/>
                <w:color w:val="000000"/>
              </w:rPr>
              <w:t>Only a 90</w:t>
            </w:r>
            <w:r w:rsidR="00275589">
              <w:rPr>
                <w:bCs/>
                <w:color w:val="000000"/>
              </w:rPr>
              <w:t>-</w:t>
            </w:r>
            <w:r w:rsidR="00012889" w:rsidRPr="0097314B">
              <w:rPr>
                <w:bCs/>
                <w:color w:val="000000"/>
              </w:rPr>
              <w:t>day window can be searched</w:t>
            </w:r>
            <w:r w:rsidR="00811554" w:rsidRPr="0097314B">
              <w:rPr>
                <w:bCs/>
                <w:color w:val="000000"/>
              </w:rPr>
              <w:t xml:space="preserve"> at a time.</w:t>
            </w:r>
          </w:p>
        </w:tc>
      </w:tr>
      <w:tr w:rsidR="008811D4" w14:paraId="4139A4E9" w14:textId="77777777" w:rsidTr="006C7C6B">
        <w:trPr>
          <w:trHeight w:val="593"/>
        </w:trPr>
        <w:tc>
          <w:tcPr>
            <w:tcW w:w="308" w:type="pct"/>
            <w:vMerge w:val="restart"/>
            <w:tcBorders>
              <w:bottom w:val="single" w:sz="4" w:space="0" w:color="auto"/>
            </w:tcBorders>
          </w:tcPr>
          <w:p w14:paraId="7B894113" w14:textId="601EDD3E" w:rsidR="00516074" w:rsidRPr="00A11C31" w:rsidRDefault="00516074" w:rsidP="00815578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4692" w:type="pct"/>
            <w:gridSpan w:val="3"/>
            <w:tcBorders>
              <w:bottom w:val="single" w:sz="4" w:space="0" w:color="auto"/>
            </w:tcBorders>
          </w:tcPr>
          <w:p w14:paraId="1C95FDE3" w14:textId="2F666F99" w:rsidR="00516074" w:rsidRPr="00A11C31" w:rsidRDefault="00516074" w:rsidP="00815578">
            <w:pPr>
              <w:spacing w:before="120" w:after="120"/>
              <w:rPr>
                <w:color w:val="000000"/>
              </w:rPr>
            </w:pPr>
            <w:r w:rsidRPr="00A11C31">
              <w:rPr>
                <w:color w:val="000000"/>
              </w:rPr>
              <w:t xml:space="preserve">Click the </w:t>
            </w:r>
            <w:r w:rsidR="00F40099">
              <w:rPr>
                <w:b/>
                <w:color w:val="000000"/>
              </w:rPr>
              <w:t>Find</w:t>
            </w:r>
            <w:r w:rsidR="00F40099" w:rsidRPr="00A11C31">
              <w:rPr>
                <w:color w:val="000000"/>
              </w:rPr>
              <w:t xml:space="preserve"> </w:t>
            </w:r>
            <w:r w:rsidRPr="00A11C31">
              <w:rPr>
                <w:color w:val="000000"/>
              </w:rPr>
              <w:t>button</w:t>
            </w:r>
            <w:r>
              <w:rPr>
                <w:color w:val="000000"/>
              </w:rPr>
              <w:t xml:space="preserve"> and review the Search Results. </w:t>
            </w:r>
            <w:r w:rsidRPr="00A11C31">
              <w:rPr>
                <w:color w:val="000000"/>
              </w:rPr>
              <w:t xml:space="preserve">  </w:t>
            </w:r>
          </w:p>
        </w:tc>
      </w:tr>
      <w:tr w:rsidR="00CD50CD" w14:paraId="18138D1A" w14:textId="77777777" w:rsidTr="006C7C6B">
        <w:tc>
          <w:tcPr>
            <w:tcW w:w="308" w:type="pct"/>
            <w:vMerge/>
          </w:tcPr>
          <w:p w14:paraId="1E0E4103" w14:textId="77777777" w:rsidR="00516074" w:rsidRPr="00A11C31" w:rsidRDefault="00516074" w:rsidP="0081557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09" w:type="pct"/>
            <w:shd w:val="clear" w:color="auto" w:fill="E6E6E6"/>
          </w:tcPr>
          <w:p w14:paraId="23E0CA29" w14:textId="07D4096B" w:rsidR="00516074" w:rsidRPr="00A11C31" w:rsidRDefault="00516074" w:rsidP="00815578">
            <w:pPr>
              <w:spacing w:before="120" w:after="120"/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If the payment is…</w:t>
            </w:r>
          </w:p>
        </w:tc>
        <w:tc>
          <w:tcPr>
            <w:tcW w:w="3583" w:type="pct"/>
            <w:gridSpan w:val="2"/>
            <w:shd w:val="clear" w:color="auto" w:fill="E6E6E6"/>
          </w:tcPr>
          <w:p w14:paraId="01B857F9" w14:textId="77777777" w:rsidR="00516074" w:rsidRPr="00A11C31" w:rsidRDefault="00516074" w:rsidP="00815578">
            <w:pPr>
              <w:spacing w:before="120" w:after="120"/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Then…</w:t>
            </w:r>
          </w:p>
        </w:tc>
      </w:tr>
      <w:tr w:rsidR="00CD50CD" w14:paraId="6B2476A7" w14:textId="77777777" w:rsidTr="006C7C6B">
        <w:tc>
          <w:tcPr>
            <w:tcW w:w="308" w:type="pct"/>
            <w:vMerge/>
          </w:tcPr>
          <w:p w14:paraId="4118E747" w14:textId="77777777" w:rsidR="00516074" w:rsidRPr="00A11C31" w:rsidRDefault="00516074" w:rsidP="0081557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09" w:type="pct"/>
            <w:vMerge w:val="restart"/>
          </w:tcPr>
          <w:p w14:paraId="3E8F5C6D" w14:textId="77777777" w:rsidR="00516074" w:rsidRDefault="00516074" w:rsidP="00815578">
            <w:pPr>
              <w:spacing w:before="120" w:after="120"/>
              <w:rPr>
                <w:color w:val="000000"/>
              </w:rPr>
            </w:pPr>
            <w:r w:rsidRPr="00A11C31">
              <w:rPr>
                <w:color w:val="000000"/>
              </w:rPr>
              <w:t>Located</w:t>
            </w:r>
          </w:p>
          <w:p w14:paraId="170622E1" w14:textId="77777777" w:rsidR="00856085" w:rsidRDefault="00856085" w:rsidP="00815578">
            <w:pPr>
              <w:spacing w:before="120" w:after="120"/>
              <w:rPr>
                <w:color w:val="000000"/>
              </w:rPr>
            </w:pPr>
          </w:p>
          <w:p w14:paraId="736D6E8C" w14:textId="1E3FA768" w:rsidR="00B042D5" w:rsidRPr="00320E65" w:rsidRDefault="00B042D5" w:rsidP="00815578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E8B359B" wp14:editId="75154A41">
                  <wp:extent cx="238125" cy="2190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320E65">
              <w:t xml:space="preserve">If </w:t>
            </w:r>
            <w:r w:rsidR="00320E65">
              <w:rPr>
                <w:color w:val="000000"/>
              </w:rPr>
              <w:t>the caller becomes escalated, contact</w:t>
            </w:r>
            <w:r w:rsidR="00320E65" w:rsidRPr="00815578">
              <w:rPr>
                <w:color w:val="000000"/>
              </w:rPr>
              <w:t xml:space="preserve"> the </w:t>
            </w:r>
            <w:r w:rsidR="00320E65" w:rsidRPr="007C1244">
              <w:rPr>
                <w:color w:val="000000"/>
              </w:rPr>
              <w:t>Senior Team to apply payments instead</w:t>
            </w:r>
            <w:r w:rsidR="00320E65">
              <w:rPr>
                <w:color w:val="000000"/>
              </w:rPr>
              <w:t xml:space="preserve"> of submitting Support Task. </w:t>
            </w:r>
          </w:p>
        </w:tc>
        <w:tc>
          <w:tcPr>
            <w:tcW w:w="3583" w:type="pct"/>
            <w:gridSpan w:val="2"/>
            <w:tcBorders>
              <w:bottom w:val="single" w:sz="4" w:space="0" w:color="auto"/>
            </w:tcBorders>
          </w:tcPr>
          <w:p w14:paraId="7F93FB81" w14:textId="52E24AA4" w:rsidR="00325426" w:rsidRPr="00A11C31" w:rsidRDefault="00516074" w:rsidP="00815578">
            <w:pPr>
              <w:spacing w:before="120" w:after="120"/>
              <w:rPr>
                <w:color w:val="000000"/>
              </w:rPr>
            </w:pPr>
            <w:r w:rsidRPr="00A11C31">
              <w:rPr>
                <w:color w:val="000000"/>
              </w:rPr>
              <w:t>Perform one of the following steps:</w:t>
            </w:r>
          </w:p>
        </w:tc>
      </w:tr>
      <w:tr w:rsidR="001C62F7" w14:paraId="45C6A695" w14:textId="77777777" w:rsidTr="006C7C6B">
        <w:tc>
          <w:tcPr>
            <w:tcW w:w="308" w:type="pct"/>
            <w:vMerge/>
          </w:tcPr>
          <w:p w14:paraId="70E8C8FF" w14:textId="77777777" w:rsidR="00516074" w:rsidRPr="00A11C31" w:rsidRDefault="00516074" w:rsidP="0081557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09" w:type="pct"/>
            <w:vMerge/>
          </w:tcPr>
          <w:p w14:paraId="2D73C0DF" w14:textId="77777777" w:rsidR="00516074" w:rsidRPr="00A11C31" w:rsidRDefault="00516074" w:rsidP="00815578">
            <w:pPr>
              <w:spacing w:before="120" w:after="120"/>
              <w:rPr>
                <w:color w:val="00000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BAE395" w14:textId="77777777" w:rsidR="00516074" w:rsidRPr="00A11C31" w:rsidRDefault="00516074" w:rsidP="00815578">
            <w:pPr>
              <w:spacing w:before="120" w:after="120"/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If the payment is by…</w:t>
            </w:r>
          </w:p>
        </w:tc>
        <w:tc>
          <w:tcPr>
            <w:tcW w:w="2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B9AA4A" w14:textId="77777777" w:rsidR="00516074" w:rsidRPr="00A11C31" w:rsidRDefault="00516074" w:rsidP="00815578">
            <w:pPr>
              <w:spacing w:before="120" w:after="120"/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Then…</w:t>
            </w:r>
          </w:p>
        </w:tc>
      </w:tr>
      <w:tr w:rsidR="001C62F7" w14:paraId="41FEED62" w14:textId="77777777" w:rsidTr="006C7C6B">
        <w:tc>
          <w:tcPr>
            <w:tcW w:w="308" w:type="pct"/>
            <w:vMerge/>
          </w:tcPr>
          <w:p w14:paraId="70F189D4" w14:textId="77777777" w:rsidR="00516074" w:rsidRPr="00A11C31" w:rsidRDefault="00516074" w:rsidP="0081557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09" w:type="pct"/>
            <w:vMerge/>
          </w:tcPr>
          <w:p w14:paraId="7D4172D6" w14:textId="77777777" w:rsidR="00516074" w:rsidRPr="00A11C31" w:rsidRDefault="00516074" w:rsidP="00815578">
            <w:pPr>
              <w:spacing w:before="120" w:after="120"/>
              <w:rPr>
                <w:color w:val="000000"/>
              </w:rPr>
            </w:pPr>
          </w:p>
        </w:tc>
        <w:tc>
          <w:tcPr>
            <w:tcW w:w="748" w:type="pct"/>
          </w:tcPr>
          <w:p w14:paraId="52DF8070" w14:textId="77777777" w:rsidR="00516074" w:rsidRPr="00A11C31" w:rsidRDefault="00516074" w:rsidP="00815578">
            <w:pPr>
              <w:spacing w:before="120" w:after="120"/>
              <w:rPr>
                <w:color w:val="000000"/>
              </w:rPr>
            </w:pPr>
            <w:r w:rsidRPr="00A11C31">
              <w:rPr>
                <w:color w:val="000000"/>
              </w:rPr>
              <w:t>Check</w:t>
            </w:r>
          </w:p>
        </w:tc>
        <w:tc>
          <w:tcPr>
            <w:tcW w:w="2835" w:type="pct"/>
          </w:tcPr>
          <w:p w14:paraId="219275BC" w14:textId="54C7B3CA" w:rsidR="004353B5" w:rsidRPr="00BA3727" w:rsidRDefault="004353B5" w:rsidP="00815578">
            <w:pPr>
              <w:spacing w:before="120" w:after="120"/>
            </w:pPr>
            <w:r w:rsidRPr="00BA3727">
              <w:t xml:space="preserve">Submit a </w:t>
            </w:r>
            <w:hyperlink r:id="rId20" w:anchor="!/view?docid=54a5f0cf-a7cb-4533-9a46-49a39106d764" w:history="1">
              <w:r w:rsidR="0045026F" w:rsidRPr="00BA3727">
                <w:rPr>
                  <w:rStyle w:val="Hyperlink"/>
                </w:rPr>
                <w:t>Payment Dispute (058044)</w:t>
              </w:r>
            </w:hyperlink>
            <w:r w:rsidRPr="00BA3727">
              <w:t>.</w:t>
            </w:r>
            <w:r w:rsidRPr="00BA3727">
              <w:rPr>
                <w:color w:val="000000"/>
              </w:rPr>
              <w:t xml:space="preserve"> </w:t>
            </w:r>
            <w:r w:rsidRPr="00BA3727">
              <w:t> </w:t>
            </w:r>
          </w:p>
          <w:p w14:paraId="0ABB79F4" w14:textId="77777777" w:rsidR="004353B5" w:rsidRPr="00BA3727" w:rsidRDefault="004353B5" w:rsidP="00815578">
            <w:pPr>
              <w:pStyle w:val="ListParagraph"/>
              <w:numPr>
                <w:ilvl w:val="0"/>
                <w:numId w:val="26"/>
              </w:numPr>
              <w:spacing w:before="120" w:after="120"/>
              <w:contextualSpacing/>
            </w:pPr>
            <w:r w:rsidRPr="00BA3727">
              <w:t xml:space="preserve">Select the </w:t>
            </w:r>
            <w:r w:rsidRPr="00BA3727">
              <w:rPr>
                <w:b/>
                <w:bCs/>
              </w:rPr>
              <w:t>Reason for Payment Dispute</w:t>
            </w:r>
            <w:r w:rsidRPr="00BA3727">
              <w:t xml:space="preserve"> from dropdown menu.</w:t>
            </w:r>
          </w:p>
          <w:p w14:paraId="3B297534" w14:textId="77777777" w:rsidR="00180F56" w:rsidRPr="00BA3727" w:rsidRDefault="004353B5" w:rsidP="00815578">
            <w:pPr>
              <w:pStyle w:val="ListParagraph"/>
              <w:numPr>
                <w:ilvl w:val="0"/>
                <w:numId w:val="27"/>
              </w:numPr>
              <w:spacing w:before="120" w:after="120"/>
              <w:contextualSpacing/>
              <w:rPr>
                <w:rFonts w:ascii="Times New Roman" w:hAnsi="Times New Roman"/>
              </w:rPr>
            </w:pPr>
            <w:r w:rsidRPr="00BA3727">
              <w:rPr>
                <w:b/>
                <w:bCs/>
              </w:rPr>
              <w:t>Paper Check or Money Order has not posted to members account</w:t>
            </w:r>
            <w:r w:rsidRPr="00BA3727">
              <w:t xml:space="preserve"> </w:t>
            </w:r>
          </w:p>
          <w:p w14:paraId="28404647" w14:textId="77777777" w:rsidR="001E65A2" w:rsidRPr="00BA3727" w:rsidRDefault="001E65A2" w:rsidP="001E65A2">
            <w:pPr>
              <w:spacing w:before="120" w:after="120"/>
              <w:contextualSpacing/>
            </w:pPr>
          </w:p>
          <w:p w14:paraId="71E03930" w14:textId="2C04936E" w:rsidR="001E65A2" w:rsidRPr="00BA3727" w:rsidRDefault="001E65A2" w:rsidP="00BA3727">
            <w:pPr>
              <w:spacing w:before="120" w:after="120"/>
            </w:pPr>
            <w:r w:rsidRPr="00BA3727">
              <w:rPr>
                <w:b/>
                <w:bCs/>
              </w:rPr>
              <w:t>Note</w:t>
            </w:r>
            <w:r w:rsidRPr="00BA3727">
              <w:rPr>
                <w:b/>
                <w:bCs/>
                <w:shd w:val="clear" w:color="auto" w:fill="FFFFFF" w:themeFill="background1"/>
              </w:rPr>
              <w:t>:</w:t>
            </w:r>
            <w:r w:rsidRPr="00BA3727">
              <w:rPr>
                <w:shd w:val="clear" w:color="auto" w:fill="FFFFFF" w:themeFill="background1"/>
              </w:rPr>
              <w:t xml:space="preserve"> </w:t>
            </w:r>
            <w:r w:rsidR="00900795" w:rsidRPr="00BA3727">
              <w:rPr>
                <w:shd w:val="clear" w:color="auto" w:fill="FFFFFF" w:themeFill="background1"/>
              </w:rPr>
              <w:t xml:space="preserve"> </w:t>
            </w:r>
            <w:r w:rsidRPr="00BA3727">
              <w:rPr>
                <w:shd w:val="clear" w:color="auto" w:fill="FFFFFF" w:themeFill="background1"/>
              </w:rPr>
              <w:t xml:space="preserve">If the payment was posted to another account of the member’s, other than the one you have open, refer to the </w:t>
            </w:r>
            <w:hyperlink w:anchor="_Transfer_Check/Money_Order" w:history="1">
              <w:r w:rsidRPr="00BA3727">
                <w:rPr>
                  <w:rStyle w:val="Hyperlink"/>
                  <w:shd w:val="clear" w:color="auto" w:fill="FFFFFF" w:themeFill="background1"/>
                </w:rPr>
                <w:t>Transfer Check/Money Order Payments</w:t>
              </w:r>
            </w:hyperlink>
            <w:r w:rsidR="00BA3727" w:rsidRPr="00BA3727">
              <w:rPr>
                <w:shd w:val="clear" w:color="auto" w:fill="FFFFFF" w:themeFill="background1"/>
              </w:rPr>
              <w:t xml:space="preserve"> </w:t>
            </w:r>
            <w:r w:rsidRPr="00BA3727">
              <w:rPr>
                <w:shd w:val="clear" w:color="auto" w:fill="FFFFFF" w:themeFill="background1"/>
              </w:rPr>
              <w:t>section</w:t>
            </w:r>
            <w:r w:rsidR="00177494" w:rsidRPr="00BA3727">
              <w:rPr>
                <w:shd w:val="clear" w:color="auto" w:fill="FFFFFF" w:themeFill="background1"/>
              </w:rPr>
              <w:t>.</w:t>
            </w:r>
          </w:p>
        </w:tc>
      </w:tr>
      <w:tr w:rsidR="001C62F7" w14:paraId="4A029F25" w14:textId="77777777" w:rsidTr="006C7C6B">
        <w:tc>
          <w:tcPr>
            <w:tcW w:w="308" w:type="pct"/>
            <w:vMerge/>
          </w:tcPr>
          <w:p w14:paraId="6BE5A7AF" w14:textId="77777777" w:rsidR="00516074" w:rsidRPr="00A11C31" w:rsidRDefault="00516074" w:rsidP="0081557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09" w:type="pct"/>
            <w:vMerge/>
          </w:tcPr>
          <w:p w14:paraId="645ED1AB" w14:textId="77777777" w:rsidR="00516074" w:rsidRPr="00A11C31" w:rsidRDefault="00516074" w:rsidP="00815578">
            <w:pPr>
              <w:spacing w:before="120" w:after="120"/>
              <w:rPr>
                <w:color w:val="000000"/>
              </w:rPr>
            </w:pPr>
          </w:p>
        </w:tc>
        <w:tc>
          <w:tcPr>
            <w:tcW w:w="748" w:type="pct"/>
          </w:tcPr>
          <w:p w14:paraId="2FFA9CD0" w14:textId="77777777" w:rsidR="00516074" w:rsidRDefault="00180F56" w:rsidP="00815578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eC</w:t>
            </w:r>
            <w:r w:rsidR="00516074" w:rsidRPr="00A11C31">
              <w:rPr>
                <w:color w:val="000000"/>
              </w:rPr>
              <w:t>heck</w:t>
            </w:r>
            <w:r w:rsidR="00516074">
              <w:rPr>
                <w:color w:val="000000"/>
              </w:rPr>
              <w:t xml:space="preserve"> or</w:t>
            </w:r>
            <w:r w:rsidR="00516074" w:rsidRPr="00A11C31">
              <w:rPr>
                <w:color w:val="000000"/>
              </w:rPr>
              <w:t xml:space="preserve"> Credit Card </w:t>
            </w:r>
            <w:r w:rsidR="00516074">
              <w:rPr>
                <w:color w:val="000000"/>
              </w:rPr>
              <w:t xml:space="preserve">  </w:t>
            </w:r>
          </w:p>
          <w:p w14:paraId="13EE9A74" w14:textId="77777777" w:rsidR="00932814" w:rsidRDefault="00932814" w:rsidP="00815578">
            <w:pPr>
              <w:spacing w:before="120" w:after="120"/>
              <w:rPr>
                <w:color w:val="000000"/>
              </w:rPr>
            </w:pPr>
          </w:p>
          <w:p w14:paraId="249E78F2" w14:textId="02D5743D" w:rsidR="00932814" w:rsidRPr="00815578" w:rsidRDefault="00932814" w:rsidP="00815578">
            <w:pPr>
              <w:spacing w:before="120" w:after="120"/>
              <w:jc w:val="center"/>
            </w:pPr>
          </w:p>
        </w:tc>
        <w:tc>
          <w:tcPr>
            <w:tcW w:w="2835" w:type="pct"/>
          </w:tcPr>
          <w:p w14:paraId="0465E0C1" w14:textId="020569F0" w:rsidR="00F8012C" w:rsidRDefault="00F8012C" w:rsidP="00815578">
            <w:pPr>
              <w:spacing w:before="120" w:after="120"/>
              <w:rPr>
                <w:color w:val="000000"/>
              </w:rPr>
            </w:pPr>
            <w:r>
              <w:t xml:space="preserve">Submit a </w:t>
            </w:r>
            <w:hyperlink r:id="rId21" w:anchor="!/view?docid=54a5f0cf-a7cb-4533-9a46-49a39106d764" w:history="1">
              <w:r w:rsidRPr="00934125">
                <w:rPr>
                  <w:rStyle w:val="Hyperlink"/>
                </w:rPr>
                <w:t>Payment Dispute (058044)</w:t>
              </w:r>
            </w:hyperlink>
            <w:r>
              <w:t>.</w:t>
            </w:r>
          </w:p>
          <w:p w14:paraId="48C593CA" w14:textId="41A9F2C5" w:rsidR="00F8012C" w:rsidRDefault="001F06AE" w:rsidP="00F8012C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Select the </w:t>
            </w:r>
            <w:r w:rsidRPr="005E46C3">
              <w:rPr>
                <w:b/>
                <w:bCs/>
                <w:color w:val="000000"/>
              </w:rPr>
              <w:t>Reason for Payment Dispute</w:t>
            </w:r>
            <w:r>
              <w:rPr>
                <w:color w:val="000000"/>
              </w:rPr>
              <w:t xml:space="preserve"> from dropdown menu.</w:t>
            </w:r>
          </w:p>
          <w:p w14:paraId="09C447C9" w14:textId="6D6BE9CA" w:rsidR="00180F56" w:rsidRPr="005E46C3" w:rsidRDefault="001F06AE" w:rsidP="005E46C3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color w:val="000000"/>
              </w:rPr>
            </w:pPr>
            <w:r w:rsidRPr="005E46C3">
              <w:rPr>
                <w:b/>
                <w:bCs/>
                <w:color w:val="000000"/>
              </w:rPr>
              <w:t xml:space="preserve">Member </w:t>
            </w:r>
            <w:r w:rsidR="002D354E" w:rsidRPr="005E46C3">
              <w:rPr>
                <w:b/>
                <w:bCs/>
                <w:color w:val="000000"/>
              </w:rPr>
              <w:t>requesting a credit balance to be transferred to another account</w:t>
            </w:r>
            <w:r w:rsidR="002D354E">
              <w:rPr>
                <w:color w:val="000000"/>
              </w:rPr>
              <w:t xml:space="preserve">. </w:t>
            </w:r>
          </w:p>
        </w:tc>
      </w:tr>
      <w:tr w:rsidR="00CD50CD" w14:paraId="6C283124" w14:textId="77777777" w:rsidTr="006C7C6B">
        <w:trPr>
          <w:trHeight w:val="20"/>
        </w:trPr>
        <w:tc>
          <w:tcPr>
            <w:tcW w:w="308" w:type="pct"/>
            <w:vMerge/>
          </w:tcPr>
          <w:p w14:paraId="61A01FF6" w14:textId="77777777" w:rsidR="00516074" w:rsidRPr="00A11C31" w:rsidRDefault="00516074" w:rsidP="0081557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09" w:type="pct"/>
          </w:tcPr>
          <w:p w14:paraId="56F7122F" w14:textId="77777777" w:rsidR="00516074" w:rsidRPr="00A11C31" w:rsidRDefault="00516074" w:rsidP="00815578">
            <w:pPr>
              <w:spacing w:before="120" w:after="120"/>
            </w:pPr>
            <w:r w:rsidRPr="00A11C31">
              <w:t>Not located</w:t>
            </w:r>
          </w:p>
        </w:tc>
        <w:tc>
          <w:tcPr>
            <w:tcW w:w="3583" w:type="pct"/>
            <w:gridSpan w:val="2"/>
          </w:tcPr>
          <w:p w14:paraId="5F816B8A" w14:textId="1FCD4E91" w:rsidR="00516074" w:rsidRDefault="00516074" w:rsidP="00815578">
            <w:pPr>
              <w:spacing w:before="120" w:after="120"/>
            </w:pPr>
            <w:r w:rsidRPr="00A11C31">
              <w:t xml:space="preserve">Advise member </w:t>
            </w:r>
            <w:r>
              <w:t xml:space="preserve">that </w:t>
            </w:r>
            <w:r w:rsidRPr="00A11C31">
              <w:t>the payment is not found in our system</w:t>
            </w:r>
            <w:r>
              <w:t>.</w:t>
            </w:r>
          </w:p>
          <w:p w14:paraId="5B600D43" w14:textId="77777777" w:rsidR="00484B2B" w:rsidRDefault="00484B2B" w:rsidP="00815578">
            <w:pPr>
              <w:spacing w:before="120" w:after="120"/>
            </w:pPr>
          </w:p>
          <w:p w14:paraId="449A3D23" w14:textId="32E713BC" w:rsidR="00484B2B" w:rsidRPr="00471174" w:rsidRDefault="005E7DCA" w:rsidP="00815578">
            <w:pPr>
              <w:spacing w:before="120" w:after="120"/>
              <w:rPr>
                <w:color w:val="000000"/>
              </w:rPr>
            </w:pPr>
            <w:r>
              <w:t>R</w:t>
            </w:r>
            <w:r w:rsidR="00516074" w:rsidRPr="00FE1C9D">
              <w:t xml:space="preserve">efer to </w:t>
            </w:r>
            <w:hyperlink w:anchor="_Unapplied_Payments" w:history="1">
              <w:r w:rsidR="00E37B7F" w:rsidRPr="00E37B7F">
                <w:rPr>
                  <w:rStyle w:val="Hyperlink"/>
                </w:rPr>
                <w:t>Unapplied Payments</w:t>
              </w:r>
            </w:hyperlink>
            <w:r w:rsidR="00516074" w:rsidRPr="00FE1C9D">
              <w:t xml:space="preserve"> for the current procedures for Payment Not Found.</w:t>
            </w:r>
          </w:p>
        </w:tc>
      </w:tr>
      <w:tr w:rsidR="008811D4" w14:paraId="2B0021B6" w14:textId="77777777" w:rsidTr="006C7C6B">
        <w:tc>
          <w:tcPr>
            <w:tcW w:w="308" w:type="pct"/>
          </w:tcPr>
          <w:p w14:paraId="5CF23294" w14:textId="75D0181F" w:rsidR="00CE6B45" w:rsidRPr="00A11C31" w:rsidRDefault="00516074" w:rsidP="008155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92" w:type="pct"/>
            <w:gridSpan w:val="3"/>
          </w:tcPr>
          <w:p w14:paraId="43F1B6D7" w14:textId="075043FC" w:rsidR="00C63F9B" w:rsidRPr="00FE1C9D" w:rsidRDefault="002C2060" w:rsidP="00815578">
            <w:pPr>
              <w:spacing w:before="120" w:after="120"/>
            </w:pPr>
            <w:r w:rsidRPr="00FE1C9D">
              <w:t>Provide</w:t>
            </w:r>
            <w:r w:rsidR="00CE6B45" w:rsidRPr="00FE1C9D">
              <w:t xml:space="preserve"> the member </w:t>
            </w:r>
            <w:r w:rsidRPr="00FE1C9D">
              <w:t xml:space="preserve">with </w:t>
            </w:r>
            <w:r w:rsidR="00CE6B45" w:rsidRPr="00FE1C9D">
              <w:t>a receipt for their payment,</w:t>
            </w:r>
            <w:r w:rsidRPr="00FE1C9D">
              <w:t xml:space="preserve"> if requested.</w:t>
            </w:r>
            <w:r w:rsidR="00444885" w:rsidRPr="00FE1C9D">
              <w:t xml:space="preserve"> If needed, r</w:t>
            </w:r>
            <w:r w:rsidR="00CE6B45" w:rsidRPr="00FE1C9D">
              <w:t>efer to</w:t>
            </w:r>
            <w:r w:rsidR="0020518F" w:rsidRPr="00FE1C9D">
              <w:t xml:space="preserve"> </w:t>
            </w:r>
            <w:hyperlink r:id="rId22" w:anchor="!/view?docid=cbb8a222-7be3-469f-8287-387d92d742c9" w:history="1">
              <w:r w:rsidR="00713B22" w:rsidRPr="00713B22">
                <w:rPr>
                  <w:rStyle w:val="Hyperlink"/>
                </w:rPr>
                <w:t>Compass - Statement Invoice Copy Request for Previous Orders (066728)</w:t>
              </w:r>
            </w:hyperlink>
            <w:r w:rsidR="008A05F9">
              <w:t>.</w:t>
            </w:r>
          </w:p>
        </w:tc>
      </w:tr>
    </w:tbl>
    <w:p w14:paraId="6D1FB987" w14:textId="77777777" w:rsidR="00B67818" w:rsidRDefault="00B67818" w:rsidP="00815578">
      <w:pPr>
        <w:spacing w:before="120" w:after="120"/>
      </w:pPr>
    </w:p>
    <w:p w14:paraId="751D72DD" w14:textId="2D21A8FB" w:rsidR="002C2060" w:rsidRDefault="002C2060" w:rsidP="00815578">
      <w:pPr>
        <w:spacing w:before="120" w:after="120"/>
        <w:jc w:val="right"/>
      </w:pPr>
      <w:hyperlink w:anchor="_top" w:history="1">
        <w:r w:rsidRPr="0035434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729E1" w:rsidRPr="00BF74E9" w14:paraId="13776B55" w14:textId="77777777" w:rsidTr="00C63F9B">
        <w:tc>
          <w:tcPr>
            <w:tcW w:w="5000" w:type="pct"/>
            <w:shd w:val="clear" w:color="auto" w:fill="C0C0C0"/>
          </w:tcPr>
          <w:p w14:paraId="05CC8E30" w14:textId="77777777" w:rsidR="007729E1" w:rsidRPr="00D32D37" w:rsidRDefault="007729E1" w:rsidP="0081557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Money_Orders"/>
            <w:bookmarkStart w:id="14" w:name="_Toc204081099"/>
            <w:bookmarkEnd w:id="13"/>
            <w:r>
              <w:rPr>
                <w:rFonts w:ascii="Verdana" w:hAnsi="Verdana"/>
                <w:i w:val="0"/>
                <w:iCs w:val="0"/>
              </w:rPr>
              <w:t>Money Orders</w:t>
            </w:r>
            <w:bookmarkEnd w:id="14"/>
          </w:p>
        </w:tc>
      </w:tr>
    </w:tbl>
    <w:p w14:paraId="675D4F94" w14:textId="0AB34421" w:rsidR="007729E1" w:rsidRPr="00180F56" w:rsidRDefault="007729E1" w:rsidP="00815578">
      <w:pPr>
        <w:spacing w:before="120" w:after="120"/>
        <w:rPr>
          <w:color w:val="000000"/>
        </w:rPr>
      </w:pPr>
      <w:r w:rsidRPr="00180F56">
        <w:rPr>
          <w:color w:val="000000"/>
        </w:rPr>
        <w:t>Money orders have an account and routing number as well as a check number. Sometimes</w:t>
      </w:r>
      <w:r w:rsidR="00705B6F" w:rsidRPr="00180F56">
        <w:rPr>
          <w:color w:val="000000"/>
        </w:rPr>
        <w:t>,</w:t>
      </w:r>
      <w:r w:rsidRPr="00180F56">
        <w:rPr>
          <w:color w:val="000000"/>
        </w:rPr>
        <w:t xml:space="preserve"> due to the shape and size of the money order, the correct fields are not picked up by the scanner making it difficult to find </w:t>
      </w:r>
      <w:r w:rsidR="00636820" w:rsidRPr="00180F56">
        <w:rPr>
          <w:color w:val="000000"/>
        </w:rPr>
        <w:t>it</w:t>
      </w:r>
      <w:r w:rsidRPr="00180F56">
        <w:rPr>
          <w:color w:val="000000"/>
        </w:rPr>
        <w:t xml:space="preserve"> in the system.  </w:t>
      </w:r>
    </w:p>
    <w:p w14:paraId="01C2C759" w14:textId="77777777" w:rsidR="007729E1" w:rsidRPr="00180F56" w:rsidRDefault="007729E1" w:rsidP="00815578">
      <w:pPr>
        <w:spacing w:before="120" w:after="120"/>
        <w:rPr>
          <w:color w:val="000000"/>
        </w:rPr>
      </w:pPr>
    </w:p>
    <w:p w14:paraId="286647FF" w14:textId="1A496BC0" w:rsidR="007729E1" w:rsidRPr="00180F56" w:rsidRDefault="007729E1" w:rsidP="00815578">
      <w:pPr>
        <w:spacing w:before="120" w:after="120"/>
        <w:rPr>
          <w:color w:val="000000"/>
        </w:rPr>
      </w:pPr>
      <w:r w:rsidRPr="00180F56">
        <w:rPr>
          <w:color w:val="000000"/>
        </w:rPr>
        <w:t>When the scanner cannot pick up the check number it will add a check number of 888888888. If you are having trouble finding a money order, use the 888888888 check number, date range and amount.</w:t>
      </w:r>
    </w:p>
    <w:p w14:paraId="76E4D0FC" w14:textId="77777777" w:rsidR="007729E1" w:rsidRPr="00180F56" w:rsidRDefault="007729E1" w:rsidP="00815578">
      <w:pPr>
        <w:spacing w:before="120" w:after="120"/>
        <w:rPr>
          <w:color w:val="000000"/>
        </w:rPr>
      </w:pPr>
    </w:p>
    <w:p w14:paraId="4332521A" w14:textId="68AD42E4" w:rsidR="00636820" w:rsidRPr="00180F56" w:rsidRDefault="00636820" w:rsidP="00815578">
      <w:pPr>
        <w:spacing w:before="120" w:after="120"/>
        <w:rPr>
          <w:color w:val="000000"/>
        </w:rPr>
      </w:pPr>
      <w:r w:rsidRPr="00180F56">
        <w:rPr>
          <w:color w:val="000000"/>
        </w:rPr>
        <w:t xml:space="preserve">Below is an image of the </w:t>
      </w:r>
      <w:r w:rsidRPr="00180F56">
        <w:rPr>
          <w:b/>
          <w:color w:val="000000"/>
        </w:rPr>
        <w:t>Find a Payment</w:t>
      </w:r>
      <w:r w:rsidRPr="00180F56">
        <w:rPr>
          <w:color w:val="000000"/>
        </w:rPr>
        <w:t xml:space="preserve"> screen, showing a search for $</w:t>
      </w:r>
      <w:r w:rsidR="00C775B1">
        <w:rPr>
          <w:color w:val="000000"/>
        </w:rPr>
        <w:t>77</w:t>
      </w:r>
      <w:r w:rsidRPr="00180F56">
        <w:rPr>
          <w:color w:val="000000"/>
        </w:rPr>
        <w:t>.00 money orders received within a two-week timeframe.</w:t>
      </w:r>
    </w:p>
    <w:p w14:paraId="7C848157" w14:textId="77777777" w:rsidR="00636820" w:rsidRPr="00180F56" w:rsidRDefault="00636820" w:rsidP="00815578">
      <w:pPr>
        <w:spacing w:before="120" w:after="120"/>
        <w:rPr>
          <w:color w:val="000000"/>
        </w:rPr>
      </w:pPr>
    </w:p>
    <w:p w14:paraId="248E63C8" w14:textId="4E7BAD72" w:rsidR="0055788A" w:rsidRDefault="00C775B1" w:rsidP="00815578">
      <w:pPr>
        <w:spacing w:before="120" w:after="12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1CA09006" wp14:editId="56C1E648">
            <wp:extent cx="10742022" cy="3265805"/>
            <wp:effectExtent l="19050" t="19050" r="21590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56633" cy="3270247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7069FE4" w14:textId="77777777" w:rsidR="002F746A" w:rsidRDefault="002F746A" w:rsidP="00815578">
      <w:pPr>
        <w:spacing w:before="120" w:after="120"/>
        <w:jc w:val="center"/>
        <w:rPr>
          <w:b/>
          <w:color w:val="000000"/>
        </w:rPr>
      </w:pPr>
    </w:p>
    <w:p w14:paraId="20F84D29" w14:textId="77777777" w:rsidR="00014A5B" w:rsidRDefault="00014A5B" w:rsidP="00815578">
      <w:pPr>
        <w:spacing w:before="120" w:after="120"/>
        <w:jc w:val="center"/>
        <w:rPr>
          <w:b/>
          <w:color w:val="000000"/>
        </w:rPr>
      </w:pPr>
    </w:p>
    <w:p w14:paraId="48BD2C21" w14:textId="0D8FEF3B" w:rsidR="00014A5B" w:rsidRDefault="00014A5B" w:rsidP="00815578">
      <w:pPr>
        <w:spacing w:before="120" w:after="120"/>
        <w:jc w:val="right"/>
      </w:pPr>
      <w:hyperlink w:anchor="_top" w:history="1">
        <w:r w:rsidRPr="0035434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4A5B" w:rsidRPr="00BF74E9" w14:paraId="31B16031" w14:textId="77777777" w:rsidTr="003B5730">
        <w:tc>
          <w:tcPr>
            <w:tcW w:w="5000" w:type="pct"/>
            <w:shd w:val="clear" w:color="auto" w:fill="C0C0C0"/>
          </w:tcPr>
          <w:p w14:paraId="1C52DB3C" w14:textId="5E66D396" w:rsidR="00014A5B" w:rsidRPr="00D32D37" w:rsidRDefault="001959D8" w:rsidP="0081557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204081100"/>
            <w:bookmarkStart w:id="16" w:name="_Unapplied_Payments"/>
            <w:bookmarkEnd w:id="16"/>
            <w:r>
              <w:rPr>
                <w:rFonts w:ascii="Verdana" w:hAnsi="Verdana"/>
                <w:i w:val="0"/>
                <w:iCs w:val="0"/>
              </w:rPr>
              <w:t>Unapplied Payments</w:t>
            </w:r>
            <w:bookmarkEnd w:id="15"/>
          </w:p>
        </w:tc>
      </w:tr>
    </w:tbl>
    <w:p w14:paraId="1EABA3F2" w14:textId="32D9AF87" w:rsidR="002F746A" w:rsidRPr="00E76EBF" w:rsidRDefault="005A5867" w:rsidP="00815578">
      <w:pPr>
        <w:spacing w:before="120" w:after="120"/>
        <w:rPr>
          <w:color w:val="000000"/>
          <w:sz w:val="27"/>
          <w:szCs w:val="27"/>
        </w:rPr>
      </w:pPr>
      <w:r>
        <w:pict w14:anchorId="555930A1">
          <v:shape id="Picture 11" o:spid="_x0000_i1026" type="#_x0000_t75" style="width:18.75pt;height:17.25pt;visibility:visible" o:bullet="t">
            <v:imagedata r:id="rId24" o:title=""/>
          </v:shape>
        </w:pict>
      </w:r>
      <w:r w:rsidR="00B5724E">
        <w:t xml:space="preserve"> </w:t>
      </w:r>
      <w:r w:rsidR="002F746A" w:rsidRPr="00E76EBF">
        <w:rPr>
          <w:color w:val="000000"/>
        </w:rPr>
        <w:t xml:space="preserve">This </w:t>
      </w:r>
      <w:r w:rsidR="00B542EA">
        <w:rPr>
          <w:color w:val="000000"/>
        </w:rPr>
        <w:t>section</w:t>
      </w:r>
      <w:r w:rsidR="002F746A" w:rsidRPr="00E76EBF">
        <w:rPr>
          <w:color w:val="000000"/>
        </w:rPr>
        <w:t> streamlines the process for identifying and correctly applying previously unidentified member payments. The largest changes include:</w:t>
      </w:r>
    </w:p>
    <w:p w14:paraId="6F2A93BC" w14:textId="147AF145" w:rsidR="007C1244" w:rsidRPr="007C1244" w:rsidRDefault="008132ED" w:rsidP="00815578">
      <w:pPr>
        <w:pStyle w:val="ListParagraph"/>
        <w:numPr>
          <w:ilvl w:val="0"/>
          <w:numId w:val="28"/>
        </w:numPr>
        <w:spacing w:before="120" w:after="120"/>
        <w:rPr>
          <w:color w:val="000000"/>
        </w:rPr>
      </w:pPr>
      <w:r>
        <w:rPr>
          <w:color w:val="000000"/>
        </w:rPr>
        <w:t>If the caller becomes escalated, contact</w:t>
      </w:r>
      <w:r w:rsidR="007C1244" w:rsidRPr="00815578">
        <w:rPr>
          <w:color w:val="000000"/>
        </w:rPr>
        <w:t xml:space="preserve"> the </w:t>
      </w:r>
      <w:r w:rsidR="007C1244" w:rsidRPr="007C1244">
        <w:rPr>
          <w:color w:val="000000"/>
        </w:rPr>
        <w:t>Senior Team to apply payments instead of forwarding a request to the Finance department.</w:t>
      </w:r>
    </w:p>
    <w:p w14:paraId="219EC77C" w14:textId="5CF245C6" w:rsidR="002F746A" w:rsidRPr="00815578" w:rsidRDefault="003A73D1" w:rsidP="00815578">
      <w:pPr>
        <w:pStyle w:val="ListParagraph"/>
        <w:numPr>
          <w:ilvl w:val="0"/>
          <w:numId w:val="28"/>
        </w:numPr>
        <w:spacing w:before="120" w:after="120"/>
        <w:rPr>
          <w:sz w:val="27"/>
          <w:szCs w:val="27"/>
        </w:rPr>
      </w:pPr>
      <w:r w:rsidRPr="00815578">
        <w:rPr>
          <w:color w:val="000000"/>
        </w:rPr>
        <w:t xml:space="preserve">Providing </w:t>
      </w:r>
      <w:r w:rsidR="002F746A" w:rsidRPr="00815578">
        <w:t>a more efficient method of resolving unidentified payment issues.</w:t>
      </w:r>
    </w:p>
    <w:p w14:paraId="5660F585" w14:textId="151265C6" w:rsidR="002F746A" w:rsidRPr="00E76EBF" w:rsidRDefault="002F746A" w:rsidP="00815578">
      <w:pPr>
        <w:spacing w:before="120" w:after="120"/>
        <w:rPr>
          <w:color w:val="000000"/>
          <w:sz w:val="27"/>
          <w:szCs w:val="27"/>
        </w:rPr>
      </w:pPr>
      <w:bookmarkStart w:id="17" w:name="_Handling_Payment_Inquiry_Calls_-_CC"/>
      <w:bookmarkStart w:id="18" w:name="_Various_Work_Instructions"/>
      <w:bookmarkEnd w:id="17"/>
      <w:bookmarkEnd w:id="18"/>
      <w:r w:rsidRPr="00E76EBF">
        <w:rPr>
          <w:color w:val="000000"/>
        </w:rPr>
        <w:t>Listed below are the instructions for addressing member requests regarding having mailed in a check/money order that was not applied to their account or</w:t>
      </w:r>
      <w:r w:rsidRPr="00E76EBF">
        <w:rPr>
          <w:color w:val="FF0000"/>
        </w:rPr>
        <w:t> </w:t>
      </w:r>
      <w:r w:rsidRPr="00E76EBF">
        <w:rPr>
          <w:color w:val="000000"/>
        </w:rPr>
        <w:t>if the member’s bank has sent an electronic payment for them through online bill-pay. These instructions apply to all Compass Customer Care inbound facilities.</w:t>
      </w:r>
    </w:p>
    <w:p w14:paraId="60B7E507" w14:textId="77777777" w:rsidR="002F746A" w:rsidRPr="00E76EBF" w:rsidRDefault="002F746A" w:rsidP="00815578">
      <w:pPr>
        <w:spacing w:before="120" w:after="120"/>
        <w:rPr>
          <w:color w:val="000000"/>
          <w:sz w:val="27"/>
          <w:szCs w:val="27"/>
        </w:rPr>
      </w:pPr>
      <w:r w:rsidRPr="00E76EBF">
        <w:rPr>
          <w:color w:val="000000"/>
        </w:rPr>
        <w:t> </w:t>
      </w:r>
    </w:p>
    <w:p w14:paraId="10CDE49C" w14:textId="467F60E5" w:rsidR="002F746A" w:rsidRPr="00E76EBF" w:rsidRDefault="002F746A" w:rsidP="00815578">
      <w:pPr>
        <w:spacing w:before="120" w:after="120"/>
        <w:rPr>
          <w:color w:val="000000"/>
          <w:sz w:val="27"/>
          <w:szCs w:val="27"/>
        </w:rPr>
      </w:pPr>
      <w:r w:rsidRPr="00E76EBF">
        <w:rPr>
          <w:color w:val="000000"/>
        </w:rPr>
        <w:t>Perform the steps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537"/>
        <w:gridCol w:w="687"/>
        <w:gridCol w:w="632"/>
        <w:gridCol w:w="164"/>
        <w:gridCol w:w="9114"/>
      </w:tblGrid>
      <w:tr w:rsidR="002F746A" w:rsidRPr="00E76EBF" w14:paraId="7503C83B" w14:textId="77777777" w:rsidTr="005E46C3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C7F4CF" w14:textId="77777777" w:rsidR="002F746A" w:rsidRPr="00E76EBF" w:rsidRDefault="002F746A" w:rsidP="00815578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Step</w:t>
            </w:r>
          </w:p>
        </w:tc>
        <w:tc>
          <w:tcPr>
            <w:tcW w:w="470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07959F" w14:textId="77777777" w:rsidR="002F746A" w:rsidRPr="00E76EBF" w:rsidRDefault="002F746A" w:rsidP="00815578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Action</w:t>
            </w:r>
          </w:p>
        </w:tc>
      </w:tr>
      <w:tr w:rsidR="002F746A" w:rsidRPr="00E76EBF" w14:paraId="7BAED7F2" w14:textId="77777777" w:rsidTr="005E46C3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25669D" w14:textId="77777777" w:rsidR="002F746A" w:rsidRPr="00E76EBF" w:rsidRDefault="002F746A" w:rsidP="00815578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1</w:t>
            </w:r>
          </w:p>
        </w:tc>
        <w:tc>
          <w:tcPr>
            <w:tcW w:w="470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42D33F" w14:textId="40FE9C4D" w:rsidR="002F746A" w:rsidRPr="00E76EBF" w:rsidRDefault="002F746A" w:rsidP="00815578">
            <w:pPr>
              <w:spacing w:before="120" w:after="120"/>
            </w:pPr>
            <w:r w:rsidRPr="00E76EBF">
              <w:t>Obtain the plan member’s ID number and locate member records.</w:t>
            </w:r>
          </w:p>
        </w:tc>
      </w:tr>
      <w:tr w:rsidR="002F746A" w:rsidRPr="00E76EBF" w14:paraId="74EE2AA3" w14:textId="77777777" w:rsidTr="005E46C3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9F6ABA" w14:textId="77777777" w:rsidR="002F746A" w:rsidRPr="00E76EBF" w:rsidRDefault="002F746A" w:rsidP="00815578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2</w:t>
            </w:r>
          </w:p>
        </w:tc>
        <w:tc>
          <w:tcPr>
            <w:tcW w:w="470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CE6B10" w14:textId="1CABE7EC" w:rsidR="002F746A" w:rsidRPr="00E76EBF" w:rsidRDefault="002F746A" w:rsidP="00815578">
            <w:pPr>
              <w:spacing w:before="120" w:after="120"/>
            </w:pPr>
            <w:r w:rsidRPr="00E76EBF">
              <w:t>Authenticate the caller. Refer to </w:t>
            </w:r>
            <w:hyperlink r:id="rId25" w:anchor="!/view?docid=80476f74-7dca-4548-bf35-185ca8d45c13" w:history="1">
              <w:r w:rsidRPr="003617EF">
                <w:rPr>
                  <w:rStyle w:val="Hyperlink"/>
                </w:rPr>
                <w:t>Compass – Guided Caller Authentication (050163)</w:t>
              </w:r>
            </w:hyperlink>
            <w:r w:rsidR="003617EF">
              <w:t>.</w:t>
            </w:r>
          </w:p>
        </w:tc>
      </w:tr>
      <w:tr w:rsidR="00AA143A" w:rsidRPr="00E76EBF" w14:paraId="0A2ADD55" w14:textId="77777777" w:rsidTr="005E46C3">
        <w:tc>
          <w:tcPr>
            <w:tcW w:w="29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13F4FCB" w14:textId="1CF2C327" w:rsidR="00AA143A" w:rsidRPr="00E76EBF" w:rsidRDefault="00AA143A" w:rsidP="0081557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0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4E4D777" w14:textId="1B0186C6" w:rsidR="00AA143A" w:rsidRPr="00E76EBF" w:rsidRDefault="00467FA2" w:rsidP="00815578">
            <w:pPr>
              <w:spacing w:before="120" w:after="120"/>
            </w:pPr>
            <w:r w:rsidRPr="00E76EBF">
              <w:t xml:space="preserve">Verify payment processing time has expired. Ask member when the payment was sent to </w:t>
            </w:r>
            <w:r>
              <w:t>Caremark</w:t>
            </w:r>
            <w:r w:rsidRPr="00E76EBF">
              <w:t>:</w:t>
            </w:r>
          </w:p>
        </w:tc>
      </w:tr>
      <w:tr w:rsidR="00F045E2" w:rsidRPr="00E76EBF" w14:paraId="53B67671" w14:textId="77777777" w:rsidTr="005E46C3">
        <w:tc>
          <w:tcPr>
            <w:tcW w:w="292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235B12C" w14:textId="77777777" w:rsidR="00467FA2" w:rsidRDefault="00467FA2" w:rsidP="0081557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9F48E2D" w14:textId="65E32B9A" w:rsidR="00467FA2" w:rsidRPr="005E46C3" w:rsidRDefault="00467FA2" w:rsidP="005E46C3">
            <w:pPr>
              <w:spacing w:before="120" w:after="120"/>
              <w:jc w:val="center"/>
              <w:rPr>
                <w:b/>
                <w:bCs/>
              </w:rPr>
            </w:pPr>
            <w:r w:rsidRPr="005E46C3">
              <w:rPr>
                <w:b/>
                <w:bCs/>
              </w:rPr>
              <w:t>If…</w:t>
            </w:r>
          </w:p>
        </w:tc>
        <w:tc>
          <w:tcPr>
            <w:tcW w:w="398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0DAA427" w14:textId="6704EC2A" w:rsidR="00467FA2" w:rsidRPr="005E46C3" w:rsidRDefault="00467FA2" w:rsidP="005E46C3">
            <w:pPr>
              <w:spacing w:before="120" w:after="120"/>
              <w:jc w:val="center"/>
              <w:rPr>
                <w:b/>
                <w:bCs/>
              </w:rPr>
            </w:pPr>
            <w:r w:rsidRPr="005E46C3">
              <w:rPr>
                <w:b/>
                <w:bCs/>
              </w:rPr>
              <w:t>Then…</w:t>
            </w:r>
          </w:p>
        </w:tc>
      </w:tr>
      <w:tr w:rsidR="00467FA2" w:rsidRPr="00E76EBF" w14:paraId="15D0B80A" w14:textId="77777777" w:rsidTr="005E46C3">
        <w:tc>
          <w:tcPr>
            <w:tcW w:w="292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494A65D" w14:textId="77777777" w:rsidR="00467FA2" w:rsidRDefault="00467FA2" w:rsidP="00467FA2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6C0AB08" w14:textId="48874806" w:rsidR="00467FA2" w:rsidRPr="00E76EBF" w:rsidRDefault="00467FA2" w:rsidP="00467FA2">
            <w:pPr>
              <w:spacing w:before="120" w:after="120"/>
            </w:pPr>
            <w:r w:rsidRPr="00E76EBF">
              <w:t>7 or less calendar days ago</w:t>
            </w:r>
          </w:p>
        </w:tc>
        <w:tc>
          <w:tcPr>
            <w:tcW w:w="398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F4542" w14:textId="124C908E" w:rsidR="00467FA2" w:rsidRPr="00E76EBF" w:rsidRDefault="008440D6" w:rsidP="00467FA2">
            <w:pPr>
              <w:spacing w:before="120" w:after="120"/>
            </w:pPr>
            <w:r>
              <w:t xml:space="preserve"> </w:t>
            </w:r>
            <w:r w:rsidR="00467FA2" w:rsidRPr="00E76EBF">
              <w:t>Advise member to allow more time for processing and end call.</w:t>
            </w:r>
          </w:p>
        </w:tc>
      </w:tr>
      <w:tr w:rsidR="00467FA2" w:rsidRPr="00E76EBF" w14:paraId="15A39F61" w14:textId="77777777" w:rsidTr="005E46C3">
        <w:tc>
          <w:tcPr>
            <w:tcW w:w="29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C41825D" w14:textId="77777777" w:rsidR="00467FA2" w:rsidRDefault="00467FA2" w:rsidP="00467FA2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7F15213" w14:textId="7C994ABD" w:rsidR="00467FA2" w:rsidRPr="00E76EBF" w:rsidRDefault="00467FA2" w:rsidP="00467FA2">
            <w:pPr>
              <w:spacing w:before="120" w:after="120"/>
            </w:pPr>
            <w:r w:rsidRPr="00E76EBF">
              <w:t>More than 7 calendar days ago</w:t>
            </w:r>
          </w:p>
        </w:tc>
        <w:tc>
          <w:tcPr>
            <w:tcW w:w="398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2F311" w14:textId="52E5190A" w:rsidR="00467FA2" w:rsidRPr="00E76EBF" w:rsidRDefault="008440D6" w:rsidP="00467FA2">
            <w:pPr>
              <w:spacing w:before="120" w:after="120"/>
            </w:pPr>
            <w:r>
              <w:t xml:space="preserve"> </w:t>
            </w:r>
            <w:r w:rsidR="00467FA2" w:rsidRPr="00E76EBF">
              <w:t>Proceed to the next step.</w:t>
            </w:r>
          </w:p>
        </w:tc>
      </w:tr>
      <w:tr w:rsidR="00467FA2" w:rsidRPr="00E76EBF" w14:paraId="3686D4CE" w14:textId="77777777" w:rsidTr="005E46C3">
        <w:trPr>
          <w:trHeight w:val="135"/>
        </w:trPr>
        <w:tc>
          <w:tcPr>
            <w:tcW w:w="29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E6A9A5" w14:textId="0EFC5B83" w:rsidR="00467FA2" w:rsidRPr="00E76EBF" w:rsidRDefault="00F045E2" w:rsidP="00467FA2">
            <w:pPr>
              <w:spacing w:before="120" w:after="120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470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232D1F" w14:textId="1E141403" w:rsidR="00467FA2" w:rsidRPr="00E76EBF" w:rsidRDefault="00467FA2" w:rsidP="00467FA2">
            <w:pPr>
              <w:spacing w:before="120" w:after="120"/>
            </w:pPr>
            <w:r w:rsidRPr="00E76EBF">
              <w:t>Determine the payment type:</w:t>
            </w:r>
          </w:p>
        </w:tc>
      </w:tr>
      <w:tr w:rsidR="00467FA2" w:rsidRPr="00E76EBF" w14:paraId="41FB0DA2" w14:textId="77777777" w:rsidTr="005E46C3">
        <w:trPr>
          <w:trHeight w:val="135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EB4CE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8B3818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If…</w:t>
            </w:r>
          </w:p>
        </w:tc>
        <w:tc>
          <w:tcPr>
            <w:tcW w:w="4282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3F3FB44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Then…</w:t>
            </w:r>
          </w:p>
        </w:tc>
      </w:tr>
      <w:tr w:rsidR="00467FA2" w:rsidRPr="00E76EBF" w14:paraId="00EBF5E0" w14:textId="77777777" w:rsidTr="005E46C3">
        <w:trPr>
          <w:trHeight w:val="294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6E6F4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616F615" w14:textId="77777777" w:rsidR="00467FA2" w:rsidRPr="00E76EBF" w:rsidRDefault="00467FA2" w:rsidP="00467FA2">
            <w:pPr>
              <w:spacing w:before="120" w:after="120"/>
            </w:pPr>
            <w:r w:rsidRPr="00E76EBF">
              <w:rPr>
                <w:b/>
                <w:bCs/>
              </w:rPr>
              <w:t>Paper Item</w:t>
            </w:r>
          </w:p>
        </w:tc>
        <w:tc>
          <w:tcPr>
            <w:tcW w:w="4282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4837F2" w14:textId="485A0620" w:rsidR="00467FA2" w:rsidRPr="00E76EBF" w:rsidRDefault="00467FA2" w:rsidP="00467FA2">
            <w:pPr>
              <w:spacing w:before="120" w:after="120"/>
            </w:pPr>
            <w:r w:rsidRPr="00E76EBF">
              <w:t>Ask the member if the item</w:t>
            </w:r>
            <w:r w:rsidRPr="00E76EBF">
              <w:rPr>
                <w:color w:val="FF0000"/>
              </w:rPr>
              <w:t> </w:t>
            </w:r>
            <w:r w:rsidRPr="00E76EBF">
              <w:t>used to pay for the purchase has cleared their financial institution.</w:t>
            </w:r>
          </w:p>
          <w:p w14:paraId="27D3BC4F" w14:textId="11D33B0C" w:rsidR="00467FA2" w:rsidRPr="00E76EBF" w:rsidRDefault="00467FA2" w:rsidP="00467FA2">
            <w:pPr>
              <w:spacing w:before="120" w:after="120"/>
            </w:pPr>
            <w:r w:rsidRPr="00E76EBF">
              <w:rPr>
                <w:b/>
                <w:bCs/>
              </w:rPr>
              <w:t>Note:</w:t>
            </w:r>
            <w:r w:rsidRPr="00E76EBF">
              <w:t>  For money orders, the member can call the number on the back of their receipt to verify that the check has cleared.</w:t>
            </w:r>
          </w:p>
        </w:tc>
      </w:tr>
      <w:tr w:rsidR="00467FA2" w:rsidRPr="00E76EBF" w14:paraId="5FE48940" w14:textId="77777777" w:rsidTr="005E46C3">
        <w:trPr>
          <w:trHeight w:val="292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43750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AE6F6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4B23CA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If…</w:t>
            </w:r>
          </w:p>
        </w:tc>
        <w:tc>
          <w:tcPr>
            <w:tcW w:w="398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A8CD9B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Then…</w:t>
            </w:r>
          </w:p>
        </w:tc>
      </w:tr>
      <w:tr w:rsidR="00467FA2" w:rsidRPr="00E76EBF" w14:paraId="585AA8EC" w14:textId="77777777" w:rsidTr="005E46C3">
        <w:trPr>
          <w:trHeight w:val="147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24333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8EB66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6BB62CD" w14:textId="77777777" w:rsidR="00467FA2" w:rsidRPr="00E76EBF" w:rsidRDefault="00467FA2" w:rsidP="00467FA2">
            <w:pPr>
              <w:spacing w:before="120" w:after="120"/>
            </w:pPr>
            <w:r w:rsidRPr="00E76EBF">
              <w:t>Yes</w:t>
            </w:r>
          </w:p>
        </w:tc>
        <w:tc>
          <w:tcPr>
            <w:tcW w:w="398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A8F20C" w14:textId="5EB4620B" w:rsidR="00467FA2" w:rsidRPr="00E76EBF" w:rsidRDefault="00467FA2" w:rsidP="00467FA2">
            <w:pPr>
              <w:spacing w:before="120" w:after="120"/>
            </w:pPr>
            <w:r w:rsidRPr="00E76EBF">
              <w:t>Determine if a payment has been applied to their account by</w:t>
            </w:r>
            <w:r w:rsidR="00A317F7">
              <w:t xml:space="preserve"> clicking the </w:t>
            </w:r>
            <w:r w:rsidR="00A317F7" w:rsidRPr="005E46C3">
              <w:rPr>
                <w:b/>
                <w:bCs/>
              </w:rPr>
              <w:t>Current</w:t>
            </w:r>
            <w:r w:rsidR="00535FB5" w:rsidRPr="005E46C3">
              <w:rPr>
                <w:b/>
                <w:bCs/>
              </w:rPr>
              <w:t xml:space="preserve"> Balance</w:t>
            </w:r>
            <w:r w:rsidR="00535FB5">
              <w:t xml:space="preserve"> hyperlink in the </w:t>
            </w:r>
            <w:r w:rsidR="00535FB5" w:rsidRPr="005E46C3">
              <w:rPr>
                <w:b/>
                <w:bCs/>
              </w:rPr>
              <w:t>Quick Actions</w:t>
            </w:r>
            <w:r w:rsidR="00535FB5">
              <w:t xml:space="preserve"> panel on the Claims Landing Page</w:t>
            </w:r>
            <w:r w:rsidR="00A355BC">
              <w:t xml:space="preserve"> to</w:t>
            </w:r>
            <w:r w:rsidRPr="00E76EBF">
              <w:t xml:space="preserve"> acces</w:t>
            </w:r>
            <w:r w:rsidR="00A355BC">
              <w:t>s</w:t>
            </w:r>
            <w:r w:rsidRPr="00E76EBF">
              <w:t xml:space="preserve"> the </w:t>
            </w:r>
            <w:r w:rsidRPr="00E76EBF">
              <w:rPr>
                <w:b/>
                <w:bCs/>
              </w:rPr>
              <w:t>Mail Order Payment History</w:t>
            </w:r>
            <w:r w:rsidRPr="00E76EBF">
              <w:t> screen.</w:t>
            </w:r>
          </w:p>
        </w:tc>
      </w:tr>
      <w:tr w:rsidR="00467FA2" w:rsidRPr="00E76EBF" w14:paraId="19134033" w14:textId="77777777" w:rsidTr="005E46C3">
        <w:trPr>
          <w:trHeight w:val="146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F5B86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6EBD6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24782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57E2D1B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If…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952758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Then…</w:t>
            </w:r>
          </w:p>
        </w:tc>
      </w:tr>
      <w:tr w:rsidR="00467FA2" w:rsidRPr="00E76EBF" w14:paraId="70B2CFDA" w14:textId="77777777" w:rsidTr="005E46C3">
        <w:trPr>
          <w:trHeight w:val="146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2A74B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895A8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2045A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6DE4FC" w14:textId="77777777" w:rsidR="00467FA2" w:rsidRPr="00E76EBF" w:rsidRDefault="00467FA2" w:rsidP="00467FA2">
            <w:pPr>
              <w:spacing w:before="120" w:after="120"/>
            </w:pPr>
            <w:r w:rsidRPr="00E76EBF">
              <w:t>Yes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DEBAD7" w14:textId="7A086FE6" w:rsidR="00467FA2" w:rsidRPr="00E76EBF" w:rsidRDefault="00467FA2" w:rsidP="00467FA2">
            <w:pPr>
              <w:spacing w:before="120" w:after="120"/>
            </w:pPr>
            <w:r w:rsidRPr="00E76EBF">
              <w:t>Notify the member that their account has been credited.</w:t>
            </w:r>
          </w:p>
        </w:tc>
      </w:tr>
      <w:tr w:rsidR="00467FA2" w:rsidRPr="00E76EBF" w14:paraId="098C2643" w14:textId="77777777" w:rsidTr="005E46C3">
        <w:trPr>
          <w:trHeight w:val="146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CC0E1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033C2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E5FEA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7223D98" w14:textId="77777777" w:rsidR="00467FA2" w:rsidRPr="00E76EBF" w:rsidRDefault="00467FA2" w:rsidP="00467FA2">
            <w:pPr>
              <w:spacing w:before="120" w:after="120"/>
            </w:pPr>
            <w:r w:rsidRPr="00E76EBF">
              <w:t>No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BA9FAA" w14:textId="5FF80415" w:rsidR="00467FA2" w:rsidRPr="00D20B1C" w:rsidRDefault="00467FA2" w:rsidP="00467FA2">
            <w:pPr>
              <w:spacing w:before="120" w:after="120"/>
            </w:pPr>
            <w:r w:rsidRPr="00E76EBF">
              <w:t>Refer to</w:t>
            </w:r>
            <w:r>
              <w:t xml:space="preserve"> </w:t>
            </w:r>
            <w:hyperlink w:anchor="_Finding_(Locate)_a" w:history="1">
              <w:r w:rsidRPr="00683603">
                <w:rPr>
                  <w:rStyle w:val="Hyperlink"/>
                </w:rPr>
                <w:t>Finding (Locate) a Payment Process</w:t>
              </w:r>
            </w:hyperlink>
            <w:r>
              <w:t xml:space="preserve"> section above.</w:t>
            </w:r>
          </w:p>
        </w:tc>
      </w:tr>
      <w:tr w:rsidR="00467FA2" w:rsidRPr="00E76EBF" w14:paraId="683EAE64" w14:textId="77777777" w:rsidTr="005E46C3">
        <w:trPr>
          <w:trHeight w:val="458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48239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4B327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F9AEF7" w14:textId="77777777" w:rsidR="00467FA2" w:rsidRPr="00E76EBF" w:rsidRDefault="00467FA2" w:rsidP="00467FA2">
            <w:pPr>
              <w:spacing w:before="120" w:after="120"/>
            </w:pPr>
            <w:r w:rsidRPr="00E76EBF">
              <w:t>No</w:t>
            </w:r>
          </w:p>
        </w:tc>
        <w:tc>
          <w:tcPr>
            <w:tcW w:w="398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1FDC18" w14:textId="7941594F" w:rsidR="00467FA2" w:rsidRPr="00E76EBF" w:rsidRDefault="00467FA2" w:rsidP="00467FA2">
            <w:pPr>
              <w:spacing w:before="120" w:after="120"/>
            </w:pPr>
            <w:r w:rsidRPr="00E76EBF">
              <w:t xml:space="preserve">Determine if </w:t>
            </w:r>
            <w:r>
              <w:t>the Mail Order Pharmacy</w:t>
            </w:r>
            <w:r w:rsidRPr="00E76EBF">
              <w:t xml:space="preserve"> have the check in possession but has not yet applied it.</w:t>
            </w:r>
          </w:p>
          <w:p w14:paraId="72B36BE2" w14:textId="5B2CE2B5" w:rsidR="00467FA2" w:rsidRPr="00E76EBF" w:rsidRDefault="00467FA2" w:rsidP="00467FA2">
            <w:pPr>
              <w:spacing w:before="120" w:after="120"/>
            </w:pPr>
            <w:r w:rsidRPr="00E76EBF">
              <w:rPr>
                <w:b/>
                <w:bCs/>
              </w:rPr>
              <w:t>Example:</w:t>
            </w:r>
            <w:r w:rsidRPr="00E76EBF">
              <w:t> </w:t>
            </w:r>
            <w:r>
              <w:t xml:space="preserve"> The member has sent in a Mail Order Service Form with an attached payment (Check or Money Order). The order</w:t>
            </w:r>
            <w:r w:rsidRPr="00E76EBF">
              <w:t xml:space="preserve"> </w:t>
            </w:r>
            <w:r>
              <w:t xml:space="preserve">was </w:t>
            </w:r>
            <w:r w:rsidRPr="00E76EBF">
              <w:t xml:space="preserve">voided, and </w:t>
            </w:r>
            <w:r>
              <w:t xml:space="preserve">the check </w:t>
            </w:r>
            <w:r w:rsidRPr="00E76EBF">
              <w:t>needs to be rescanned in order to be posted. From the </w:t>
            </w:r>
            <w:r w:rsidRPr="00E76EBF">
              <w:rPr>
                <w:b/>
                <w:bCs/>
              </w:rPr>
              <w:t>Mail Order History</w:t>
            </w:r>
            <w:r w:rsidRPr="00E76EBF">
              <w:t> tab, click the </w:t>
            </w:r>
            <w:r w:rsidRPr="00E76EBF">
              <w:rPr>
                <w:b/>
                <w:bCs/>
              </w:rPr>
              <w:t>Order Number</w:t>
            </w:r>
            <w:r w:rsidRPr="00E76EBF">
              <w:t> and review </w:t>
            </w:r>
            <w:bookmarkStart w:id="19" w:name="OLE_LINK23"/>
            <w:r w:rsidRPr="00E76EBF">
              <w:rPr>
                <w:b/>
                <w:bCs/>
              </w:rPr>
              <w:t>Current Payment Method</w:t>
            </w:r>
            <w:r w:rsidRPr="00E76EBF">
              <w:t> </w:t>
            </w:r>
            <w:bookmarkEnd w:id="19"/>
            <w:r w:rsidRPr="00E76EBF">
              <w:t>on the </w:t>
            </w:r>
            <w:r w:rsidRPr="00E76EBF">
              <w:rPr>
                <w:b/>
                <w:bCs/>
              </w:rPr>
              <w:t>Order Details</w:t>
            </w:r>
            <w:r w:rsidRPr="00E76EBF">
              <w:t> screen.</w:t>
            </w:r>
          </w:p>
        </w:tc>
      </w:tr>
      <w:tr w:rsidR="00467FA2" w:rsidRPr="00E76EBF" w14:paraId="28279D21" w14:textId="77777777" w:rsidTr="005E46C3">
        <w:trPr>
          <w:trHeight w:val="155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524BE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F74E1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385C7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6FD2F2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If…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FC7BD7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Then…</w:t>
            </w:r>
          </w:p>
        </w:tc>
      </w:tr>
      <w:tr w:rsidR="00467FA2" w:rsidRPr="00E76EBF" w14:paraId="092A9086" w14:textId="77777777" w:rsidTr="005E46C3">
        <w:trPr>
          <w:trHeight w:val="155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3D368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1FD24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94F67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58100A" w14:textId="77777777" w:rsidR="00467FA2" w:rsidRPr="00E76EBF" w:rsidRDefault="00467FA2" w:rsidP="00467FA2">
            <w:pPr>
              <w:spacing w:before="120" w:after="120"/>
            </w:pPr>
            <w:r w:rsidRPr="00E76EBF">
              <w:t>Yes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0189D5" w14:textId="09AB64D7" w:rsidR="00467FA2" w:rsidRDefault="00467FA2" w:rsidP="00467FA2">
            <w:pPr>
              <w:spacing w:before="120" w:after="120"/>
            </w:pPr>
            <w:r>
              <w:t xml:space="preserve">Submit a </w:t>
            </w:r>
            <w:hyperlink r:id="rId26" w:anchor="!/view?docid=54a5f0cf-a7cb-4533-9a46-49a39106d764" w:history="1">
              <w:r w:rsidRPr="00403C5B">
                <w:rPr>
                  <w:rStyle w:val="Hyperlink"/>
                </w:rPr>
                <w:t>Payment Dispute (058044)</w:t>
              </w:r>
            </w:hyperlink>
            <w:r>
              <w:t xml:space="preserve">. </w:t>
            </w:r>
          </w:p>
          <w:p w14:paraId="04116E6C" w14:textId="77777777" w:rsidR="00467FA2" w:rsidRPr="00DB7253" w:rsidRDefault="00467FA2" w:rsidP="00467FA2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/>
            </w:pPr>
            <w:r w:rsidRPr="00815578">
              <w:t xml:space="preserve">Select the </w:t>
            </w:r>
            <w:r w:rsidRPr="00815578">
              <w:rPr>
                <w:b/>
                <w:bCs/>
              </w:rPr>
              <w:t>Reason for Payment Dispute</w:t>
            </w:r>
            <w:r w:rsidRPr="00815578">
              <w:t xml:space="preserve"> from dropdown menu.</w:t>
            </w:r>
          </w:p>
          <w:p w14:paraId="2FBDC586" w14:textId="77777777" w:rsidR="00467FA2" w:rsidRPr="005E46C3" w:rsidRDefault="00467FA2" w:rsidP="00467FA2">
            <w:pPr>
              <w:pStyle w:val="ListParagraph"/>
              <w:numPr>
                <w:ilvl w:val="0"/>
                <w:numId w:val="27"/>
              </w:numPr>
              <w:spacing w:before="120" w:after="120"/>
              <w:contextualSpacing/>
            </w:pPr>
            <w:r w:rsidRPr="00DB7253">
              <w:rPr>
                <w:b/>
                <w:bCs/>
              </w:rPr>
              <w:t>Paper Check or Money Order has not posted to members account</w:t>
            </w:r>
            <w:r w:rsidRPr="00DB7253">
              <w:t xml:space="preserve"> </w:t>
            </w:r>
          </w:p>
          <w:p w14:paraId="63107377" w14:textId="74364A53" w:rsidR="00F045E2" w:rsidRPr="005E46C3" w:rsidRDefault="00F045E2" w:rsidP="005E46C3">
            <w:pPr>
              <w:spacing w:before="120" w:after="120"/>
              <w:contextualSpacing/>
            </w:pPr>
            <w:r>
              <w:rPr>
                <w:noProof/>
              </w:rPr>
              <w:drawing>
                <wp:inline distT="0" distB="0" distL="0" distR="0" wp14:anchorId="40808369" wp14:editId="102AA178">
                  <wp:extent cx="238125" cy="219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If the caller is escalated, contact Senior Team </w:t>
            </w:r>
            <w:r w:rsidR="001D7787">
              <w:t xml:space="preserve">to apply payment. </w:t>
            </w:r>
          </w:p>
        </w:tc>
      </w:tr>
      <w:tr w:rsidR="00467FA2" w:rsidRPr="00E76EBF" w14:paraId="2755CB3A" w14:textId="77777777" w:rsidTr="005E46C3">
        <w:trPr>
          <w:trHeight w:val="155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7148F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C8E69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03187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88EAA6" w14:textId="77777777" w:rsidR="00467FA2" w:rsidRPr="00E76EBF" w:rsidRDefault="00467FA2" w:rsidP="00467FA2">
            <w:pPr>
              <w:spacing w:before="120" w:after="120"/>
            </w:pPr>
            <w:r w:rsidRPr="00E76EBF">
              <w:t>No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7B91474" w14:textId="493B6E46" w:rsidR="00467FA2" w:rsidRPr="00E76EBF" w:rsidRDefault="00467FA2" w:rsidP="00467FA2">
            <w:pPr>
              <w:spacing w:before="120" w:after="120"/>
            </w:pPr>
            <w:r w:rsidRPr="00E76EBF">
              <w:rPr>
                <w:noProof/>
              </w:rPr>
              <w:drawing>
                <wp:inline distT="0" distB="0" distL="0" distR="0" wp14:anchorId="0AC71EB8" wp14:editId="13F221D5">
                  <wp:extent cx="239395" cy="207010"/>
                  <wp:effectExtent l="0" t="0" r="825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6EBF">
              <w:t xml:space="preserve"> Your check will need to have cleared your bank before we are able to credit your account here at </w:t>
            </w:r>
            <w:r>
              <w:t>Caremark</w:t>
            </w:r>
            <w:r w:rsidRPr="00E76EBF">
              <w:t>. </w:t>
            </w:r>
          </w:p>
          <w:p w14:paraId="61E4F347" w14:textId="340D989B" w:rsidR="00467FA2" w:rsidRPr="00E76EBF" w:rsidRDefault="00467FA2" w:rsidP="00467FA2">
            <w:pPr>
              <w:pStyle w:val="ListParagraph"/>
              <w:numPr>
                <w:ilvl w:val="0"/>
                <w:numId w:val="29"/>
              </w:numPr>
              <w:spacing w:before="120" w:after="120"/>
            </w:pPr>
            <w:r>
              <w:t>Then, c</w:t>
            </w:r>
            <w:r w:rsidRPr="00815578">
              <w:t>omplete call as normal.</w:t>
            </w:r>
          </w:p>
        </w:tc>
      </w:tr>
      <w:tr w:rsidR="00467FA2" w:rsidRPr="00E76EBF" w14:paraId="6F6CF6BF" w14:textId="77777777" w:rsidTr="005E46C3">
        <w:trPr>
          <w:trHeight w:val="72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24125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169F072" w14:textId="77777777" w:rsidR="00467FA2" w:rsidRPr="00E76EBF" w:rsidRDefault="00467FA2" w:rsidP="00467FA2">
            <w:pPr>
              <w:spacing w:before="120" w:after="120"/>
            </w:pPr>
            <w:r w:rsidRPr="00E76EBF">
              <w:rPr>
                <w:b/>
                <w:bCs/>
              </w:rPr>
              <w:t>Electronic Payment</w:t>
            </w:r>
          </w:p>
        </w:tc>
        <w:tc>
          <w:tcPr>
            <w:tcW w:w="4282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010D6E" w14:textId="11D20B2A" w:rsidR="00467FA2" w:rsidRPr="00E76EBF" w:rsidRDefault="00467FA2" w:rsidP="00467FA2">
            <w:pPr>
              <w:spacing w:before="120" w:after="120"/>
            </w:pPr>
            <w:r w:rsidRPr="00E76EBF">
              <w:t>Ask the member if the electronic debit is showing at their financial institution.</w:t>
            </w:r>
          </w:p>
        </w:tc>
      </w:tr>
      <w:tr w:rsidR="00467FA2" w:rsidRPr="00E76EBF" w14:paraId="7399A006" w14:textId="77777777" w:rsidTr="005E46C3">
        <w:trPr>
          <w:trHeight w:val="71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2E9A9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ABE01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27FC63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If…</w:t>
            </w:r>
          </w:p>
        </w:tc>
        <w:tc>
          <w:tcPr>
            <w:tcW w:w="398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0A3B82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Then…</w:t>
            </w:r>
          </w:p>
        </w:tc>
      </w:tr>
      <w:tr w:rsidR="00467FA2" w:rsidRPr="00E76EBF" w14:paraId="12A0AAEE" w14:textId="77777777" w:rsidTr="005E46C3">
        <w:trPr>
          <w:trHeight w:val="147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CF00D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215E4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FE8645" w14:textId="77777777" w:rsidR="00467FA2" w:rsidRPr="00E76EBF" w:rsidRDefault="00467FA2" w:rsidP="00467FA2">
            <w:pPr>
              <w:spacing w:before="120" w:after="120"/>
            </w:pPr>
            <w:r w:rsidRPr="00E76EBF">
              <w:t>Yes</w:t>
            </w:r>
          </w:p>
        </w:tc>
        <w:tc>
          <w:tcPr>
            <w:tcW w:w="398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698F05" w14:textId="1B158705" w:rsidR="00992BE8" w:rsidRPr="00114B86" w:rsidRDefault="00467FA2" w:rsidP="00114B86">
            <w:pPr>
              <w:spacing w:before="120" w:after="120"/>
            </w:pPr>
            <w:r w:rsidRPr="00E76EBF">
              <w:t>Determine if the electronic payment has been applied to their account.</w:t>
            </w:r>
          </w:p>
        </w:tc>
      </w:tr>
      <w:tr w:rsidR="00467FA2" w:rsidRPr="00E76EBF" w14:paraId="1FD0830E" w14:textId="77777777" w:rsidTr="005E46C3">
        <w:trPr>
          <w:trHeight w:val="146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A2675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2209C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9CCCD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D29CEF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If…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DB22BE" w14:textId="77777777" w:rsidR="00467FA2" w:rsidRPr="00E76EBF" w:rsidRDefault="00467FA2" w:rsidP="00467FA2">
            <w:pPr>
              <w:spacing w:before="120" w:after="120"/>
              <w:jc w:val="center"/>
            </w:pPr>
            <w:r w:rsidRPr="00E76EBF">
              <w:rPr>
                <w:b/>
                <w:bCs/>
              </w:rPr>
              <w:t>Then…</w:t>
            </w:r>
          </w:p>
        </w:tc>
      </w:tr>
      <w:tr w:rsidR="00467FA2" w:rsidRPr="00E76EBF" w14:paraId="12BBA372" w14:textId="77777777" w:rsidTr="005E46C3">
        <w:trPr>
          <w:trHeight w:val="146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07420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3A067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D72C6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C8EA39" w14:textId="77777777" w:rsidR="00467FA2" w:rsidRPr="00E76EBF" w:rsidRDefault="00467FA2" w:rsidP="00467FA2">
            <w:pPr>
              <w:spacing w:before="120" w:after="120"/>
            </w:pPr>
            <w:r w:rsidRPr="00E76EBF">
              <w:t>Yes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3DA3A3" w14:textId="79580E37" w:rsidR="00467FA2" w:rsidRPr="00E76EBF" w:rsidRDefault="00467FA2" w:rsidP="00467FA2">
            <w:pPr>
              <w:spacing w:before="120" w:after="120"/>
            </w:pPr>
            <w:r w:rsidRPr="00E76EBF">
              <w:t xml:space="preserve">Notify the member that their </w:t>
            </w:r>
            <w:r>
              <w:t>Caremark</w:t>
            </w:r>
            <w:r w:rsidRPr="00E76EBF">
              <w:t> account has been credited.</w:t>
            </w:r>
          </w:p>
        </w:tc>
      </w:tr>
      <w:tr w:rsidR="00467FA2" w:rsidRPr="00E76EBF" w14:paraId="49EF677E" w14:textId="77777777" w:rsidTr="005E46C3">
        <w:trPr>
          <w:trHeight w:val="146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A1060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3030C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8CAD7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FA47A9" w14:textId="77777777" w:rsidR="00467FA2" w:rsidRPr="00E76EBF" w:rsidRDefault="00467FA2" w:rsidP="00467FA2">
            <w:pPr>
              <w:spacing w:before="120" w:after="120"/>
            </w:pPr>
            <w:r w:rsidRPr="00E76EBF">
              <w:t>No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12CA7F" w14:textId="611F2D18" w:rsidR="00467FA2" w:rsidRPr="00E76EBF" w:rsidRDefault="00994983" w:rsidP="00467FA2">
            <w:pPr>
              <w:pStyle w:val="NormalWeb"/>
              <w:spacing w:before="120" w:beforeAutospacing="0" w:after="120" w:afterAutospacing="0"/>
            </w:pPr>
            <w:r>
              <w:t>P</w:t>
            </w:r>
            <w:r w:rsidR="00575357">
              <w:t xml:space="preserve">erform </w:t>
            </w:r>
            <w:hyperlink w:anchor="Step3" w:history="1">
              <w:r w:rsidR="00575357" w:rsidRPr="00756152">
                <w:rPr>
                  <w:rStyle w:val="Hyperlink"/>
                </w:rPr>
                <w:t>Step</w:t>
              </w:r>
              <w:r w:rsidR="00756152" w:rsidRPr="00756152">
                <w:rPr>
                  <w:rStyle w:val="Hyperlink"/>
                </w:rPr>
                <w:t>s</w:t>
              </w:r>
              <w:r w:rsidR="00575357" w:rsidRPr="00756152">
                <w:rPr>
                  <w:rStyle w:val="Hyperlink"/>
                </w:rPr>
                <w:t xml:space="preserve"> 3-5</w:t>
              </w:r>
            </w:hyperlink>
            <w:r w:rsidR="00575357">
              <w:t xml:space="preserve"> for Electronic Check or Credit Card in the </w:t>
            </w:r>
            <w:hyperlink w:anchor="_Process" w:history="1">
              <w:r w:rsidR="00575357" w:rsidRPr="00721B2B">
                <w:rPr>
                  <w:rStyle w:val="Hyperlink"/>
                </w:rPr>
                <w:t xml:space="preserve">Finding </w:t>
              </w:r>
              <w:r w:rsidR="00721B2B">
                <w:rPr>
                  <w:rStyle w:val="Hyperlink"/>
                </w:rPr>
                <w:t>(</w:t>
              </w:r>
              <w:r w:rsidR="00575357" w:rsidRPr="00721B2B">
                <w:rPr>
                  <w:rStyle w:val="Hyperlink"/>
                </w:rPr>
                <w:t>Locate</w:t>
              </w:r>
              <w:r w:rsidR="00721B2B">
                <w:rPr>
                  <w:rStyle w:val="Hyperlink"/>
                </w:rPr>
                <w:t>)</w:t>
              </w:r>
              <w:r w:rsidR="00575357" w:rsidRPr="00721B2B">
                <w:rPr>
                  <w:rStyle w:val="Hyperlink"/>
                </w:rPr>
                <w:t xml:space="preserve"> a Payment Process</w:t>
              </w:r>
            </w:hyperlink>
            <w:r w:rsidR="00575357">
              <w:t xml:space="preserve"> section above</w:t>
            </w:r>
            <w:r w:rsidR="006552B9">
              <w:t xml:space="preserve">. If payment is not located, </w:t>
            </w:r>
            <w:r w:rsidR="00721B2B">
              <w:t>c</w:t>
            </w:r>
            <w:r w:rsidR="00467FA2">
              <w:t>ontact Senior Team</w:t>
            </w:r>
            <w:r w:rsidR="00721B2B">
              <w:t xml:space="preserve">. </w:t>
            </w:r>
          </w:p>
        </w:tc>
      </w:tr>
      <w:tr w:rsidR="00467FA2" w:rsidRPr="00E76EBF" w14:paraId="7FA88E99" w14:textId="77777777" w:rsidTr="005E46C3">
        <w:trPr>
          <w:trHeight w:val="71"/>
        </w:trPr>
        <w:tc>
          <w:tcPr>
            <w:tcW w:w="29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22245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96E35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3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95C97C" w14:textId="77777777" w:rsidR="00467FA2" w:rsidRPr="00E76EBF" w:rsidRDefault="00467FA2" w:rsidP="00467FA2">
            <w:pPr>
              <w:spacing w:before="120" w:after="120"/>
            </w:pPr>
            <w:r w:rsidRPr="00E76EBF">
              <w:t>No</w:t>
            </w:r>
          </w:p>
        </w:tc>
        <w:tc>
          <w:tcPr>
            <w:tcW w:w="398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71AF35" w14:textId="247F94B4" w:rsidR="00467FA2" w:rsidRPr="00E76EBF" w:rsidRDefault="00467FA2" w:rsidP="00467FA2">
            <w:pPr>
              <w:spacing w:before="120" w:after="120"/>
            </w:pPr>
            <w:r w:rsidRPr="00E76EBF">
              <w:rPr>
                <w:noProof/>
              </w:rPr>
              <w:drawing>
                <wp:inline distT="0" distB="0" distL="0" distR="0" wp14:anchorId="4B08A991" wp14:editId="265DFA91">
                  <wp:extent cx="239395" cy="207010"/>
                  <wp:effectExtent l="0" t="0" r="825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6EBF">
              <w:t> Your electronic payment will need to have cleared your bank before we are able to credit your account here at</w:t>
            </w:r>
            <w:r>
              <w:t xml:space="preserve"> Caremark</w:t>
            </w:r>
            <w:r w:rsidRPr="00E76EBF">
              <w:t>. </w:t>
            </w:r>
          </w:p>
          <w:p w14:paraId="4422A1DE" w14:textId="03224298" w:rsidR="00467FA2" w:rsidRPr="00E76EBF" w:rsidRDefault="00467FA2" w:rsidP="00467FA2">
            <w:pPr>
              <w:pStyle w:val="ListParagraph"/>
              <w:numPr>
                <w:ilvl w:val="0"/>
                <w:numId w:val="29"/>
              </w:numPr>
              <w:spacing w:before="120" w:after="120"/>
            </w:pPr>
            <w:r>
              <w:t>Then, c</w:t>
            </w:r>
            <w:r w:rsidRPr="00815578">
              <w:t>omplete call as normal.</w:t>
            </w:r>
          </w:p>
        </w:tc>
      </w:tr>
      <w:tr w:rsidR="00467FA2" w:rsidRPr="00E76EBF" w14:paraId="03C46C8D" w14:textId="77777777" w:rsidTr="005E46C3"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E004E" w14:textId="77777777" w:rsidR="00467FA2" w:rsidRPr="00E76EBF" w:rsidRDefault="00467FA2" w:rsidP="00467FA2">
            <w:pPr>
              <w:spacing w:before="120" w:after="120"/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E8D79" w14:textId="77777777" w:rsidR="00467FA2" w:rsidRPr="00E76EBF" w:rsidRDefault="00467FA2" w:rsidP="00467FA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62C55" w14:textId="77777777" w:rsidR="00467FA2" w:rsidRPr="00E76EBF" w:rsidRDefault="00467FA2" w:rsidP="00467FA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F7665" w14:textId="77777777" w:rsidR="00467FA2" w:rsidRPr="00E76EBF" w:rsidRDefault="00467FA2" w:rsidP="00467FA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DDF67" w14:textId="77777777" w:rsidR="00467FA2" w:rsidRPr="00E76EBF" w:rsidRDefault="00467FA2" w:rsidP="00467FA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358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03CAD" w14:textId="77777777" w:rsidR="00467FA2" w:rsidRPr="00E76EBF" w:rsidRDefault="00467FA2" w:rsidP="00467FA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596BC8A" w14:textId="77777777" w:rsidR="00C63F9B" w:rsidRDefault="00C63F9B" w:rsidP="00D20B1C">
      <w:pPr>
        <w:spacing w:before="120" w:after="120"/>
      </w:pPr>
      <w:bookmarkStart w:id="20" w:name="_Parent_SOP"/>
      <w:bookmarkEnd w:id="20"/>
    </w:p>
    <w:tbl>
      <w:tblPr>
        <w:tblW w:w="27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2"/>
      </w:tblGrid>
      <w:tr w:rsidR="00253E88" w14:paraId="0DB5F4AA" w14:textId="77777777" w:rsidTr="002A5EEA">
        <w:tc>
          <w:tcPr>
            <w:tcW w:w="27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66" w:type="dxa"/>
              <w:left w:w="108" w:type="dxa"/>
              <w:bottom w:w="108" w:type="dxa"/>
              <w:right w:w="108" w:type="dxa"/>
            </w:tcMar>
            <w:hideMark/>
          </w:tcPr>
          <w:p w14:paraId="555A8BE7" w14:textId="6988DD29" w:rsidR="00253E88" w:rsidRPr="00A24A18" w:rsidRDefault="00253E88" w:rsidP="002A5EEA">
            <w:pPr>
              <w:pStyle w:val="Heading2"/>
              <w:spacing w:before="0" w:after="0"/>
              <w:rPr>
                <w:rFonts w:ascii="Verdana" w:hAnsi="Verdana"/>
                <w:i w:val="0"/>
                <w:iCs w:val="0"/>
                <w:sz w:val="36"/>
                <w:szCs w:val="36"/>
              </w:rPr>
            </w:pPr>
            <w:bookmarkStart w:id="21" w:name="_Transfer_Check/Money_Order"/>
            <w:bookmarkStart w:id="22" w:name="_Toc204081101"/>
            <w:bookmarkEnd w:id="21"/>
            <w:r w:rsidRPr="00A24A18">
              <w:rPr>
                <w:rFonts w:ascii="Verdana" w:hAnsi="Verdana"/>
                <w:i w:val="0"/>
                <w:iCs w:val="0"/>
              </w:rPr>
              <w:t>Transfer Check</w:t>
            </w:r>
            <w:r>
              <w:rPr>
                <w:rFonts w:ascii="Verdana" w:hAnsi="Verdana"/>
                <w:i w:val="0"/>
                <w:iCs w:val="0"/>
              </w:rPr>
              <w:t>/Money</w:t>
            </w:r>
            <w:r w:rsidRPr="00A24A18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 xml:space="preserve">Order </w:t>
            </w:r>
            <w:r w:rsidRPr="00A24A18">
              <w:rPr>
                <w:rFonts w:ascii="Verdana" w:hAnsi="Verdana"/>
                <w:i w:val="0"/>
                <w:iCs w:val="0"/>
              </w:rPr>
              <w:t>Payments</w:t>
            </w:r>
            <w:bookmarkEnd w:id="22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877C5C6" w14:textId="0E1E8D13" w:rsidR="00253E88" w:rsidRDefault="00253E88" w:rsidP="00253E88">
      <w:pPr>
        <w:pStyle w:val="NormalWeb"/>
        <w:spacing w:before="0" w:beforeAutospacing="0" w:after="0" w:afterAutospacing="0"/>
        <w:rPr>
          <w:color w:val="000000"/>
        </w:rPr>
      </w:pPr>
      <w:bookmarkStart w:id="23" w:name="OLE_LINK10"/>
      <w:r>
        <w:rPr>
          <w:noProof/>
        </w:rPr>
        <w:drawing>
          <wp:inline distT="0" distB="0" distL="0" distR="0" wp14:anchorId="2F6874EE" wp14:editId="0E3443E1">
            <wp:extent cx="23812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bookmarkEnd w:id="23"/>
      <w:r>
        <w:rPr>
          <w:color w:val="000000"/>
        </w:rPr>
        <w:t xml:space="preserve">Credit Card payment transfers can only be submitted by Payment Dispute Support Task. Refer to </w:t>
      </w:r>
      <w:hyperlink r:id="rId28" w:anchor="!/view?docid=54a5f0cf-a7cb-4533-9a46-49a39106d764" w:history="1">
        <w:r w:rsidRPr="0035027A">
          <w:rPr>
            <w:rStyle w:val="Hyperlink"/>
            <w:shd w:val="clear" w:color="auto" w:fill="FFFFFF"/>
          </w:rPr>
          <w:t xml:space="preserve">Compass - Mail Order Payment History/Payment Dispute Support Task (Mail Order Claims Only) </w:t>
        </w:r>
        <w:r w:rsidR="0035027A" w:rsidRPr="0035027A">
          <w:rPr>
            <w:rStyle w:val="Hyperlink"/>
            <w:shd w:val="clear" w:color="auto" w:fill="FFFFFF"/>
          </w:rPr>
          <w:t>(</w:t>
        </w:r>
        <w:r w:rsidRPr="0035027A">
          <w:rPr>
            <w:rStyle w:val="Hyperlink"/>
            <w:shd w:val="clear" w:color="auto" w:fill="FFFFFF"/>
          </w:rPr>
          <w:t>058044</w:t>
        </w:r>
        <w:r w:rsidR="0035027A" w:rsidRPr="0035027A">
          <w:rPr>
            <w:rStyle w:val="Hyperlink"/>
            <w:shd w:val="clear" w:color="auto" w:fill="FFFFFF"/>
          </w:rPr>
          <w:t>)</w:t>
        </w:r>
      </w:hyperlink>
      <w:r>
        <w:rPr>
          <w:color w:val="000000"/>
          <w:shd w:val="clear" w:color="auto" w:fill="FFFFFF"/>
        </w:rPr>
        <w:t xml:space="preserve"> for more information. </w:t>
      </w:r>
    </w:p>
    <w:p w14:paraId="45EAF041" w14:textId="77777777" w:rsidR="00253E88" w:rsidRDefault="00253E88" w:rsidP="00253E8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10FD7B6" w14:textId="0DF8F0D8" w:rsidR="00253E88" w:rsidRDefault="00253E88" w:rsidP="00253E88">
      <w:pPr>
        <w:spacing w:before="120" w:after="120"/>
      </w:pPr>
      <w:r>
        <w:t xml:space="preserve">Perform the following steps when a member request to transfer a check/money order from </w:t>
      </w:r>
      <w:r w:rsidR="008E5983">
        <w:t>another</w:t>
      </w:r>
      <w:r>
        <w:t xml:space="preserve"> account to </w:t>
      </w:r>
      <w:r w:rsidR="008E5983">
        <w:t>the account you have open</w:t>
      </w:r>
      <w: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2120"/>
      </w:tblGrid>
      <w:tr w:rsidR="00253E88" w14:paraId="2F9ABCDE" w14:textId="77777777" w:rsidTr="005A5867">
        <w:tc>
          <w:tcPr>
            <w:tcW w:w="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42C0" w14:textId="77777777" w:rsidR="00253E88" w:rsidRDefault="00253E88" w:rsidP="00BA372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47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48D3A" w14:textId="77777777" w:rsidR="00253E88" w:rsidRDefault="00253E88" w:rsidP="00BA372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Action</w:t>
            </w:r>
          </w:p>
        </w:tc>
      </w:tr>
      <w:tr w:rsidR="00253E88" w14:paraId="1D11EA3D" w14:textId="77777777" w:rsidTr="005A5867">
        <w:tc>
          <w:tcPr>
            <w:tcW w:w="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5F79" w14:textId="77777777" w:rsidR="00253E88" w:rsidRDefault="00253E88" w:rsidP="00BA372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47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8218" w14:textId="77777777" w:rsidR="00253E88" w:rsidRDefault="00253E88" w:rsidP="00BA3727">
            <w:pPr>
              <w:pStyle w:val="NormalWeb"/>
              <w:spacing w:before="120" w:beforeAutospacing="0" w:after="120" w:afterAutospacing="0"/>
            </w:pPr>
            <w:r>
              <w:t>Make sure to access the account where the member wants their payment to be transferred to before proceeding.</w:t>
            </w:r>
          </w:p>
          <w:p w14:paraId="5C46A417" w14:textId="77777777" w:rsidR="00253E88" w:rsidRDefault="00253E88" w:rsidP="00BA3727">
            <w:pPr>
              <w:pStyle w:val="NormalWeb"/>
              <w:spacing w:before="120" w:beforeAutospacing="0" w:after="120" w:afterAutospacing="0"/>
            </w:pPr>
            <w:r>
              <w:t> </w:t>
            </w:r>
          </w:p>
        </w:tc>
      </w:tr>
      <w:tr w:rsidR="00253E88" w14:paraId="39D5A7C0" w14:textId="77777777" w:rsidTr="005A5867">
        <w:tc>
          <w:tcPr>
            <w:tcW w:w="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DE81" w14:textId="77777777" w:rsidR="00253E88" w:rsidRDefault="00253E88" w:rsidP="00BA3727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EB7B" w14:textId="7BD3934D" w:rsidR="00253E88" w:rsidRDefault="00917B27" w:rsidP="00BA3727">
            <w:pPr>
              <w:pStyle w:val="NormalWeb"/>
              <w:spacing w:before="120" w:beforeAutospacing="0" w:after="120" w:afterAutospacing="0"/>
            </w:pPr>
            <w:r>
              <w:t>On the Mail Order Payment History screen, ac</w:t>
            </w:r>
            <w:r w:rsidR="00253E88">
              <w:t xml:space="preserve">cess the </w:t>
            </w:r>
            <w:r w:rsidR="00253E88" w:rsidRPr="00E45707">
              <w:rPr>
                <w:b/>
                <w:bCs/>
                <w:color w:val="000000"/>
              </w:rPr>
              <w:t xml:space="preserve">Search </w:t>
            </w:r>
            <w:r w:rsidR="00236034">
              <w:rPr>
                <w:b/>
                <w:bCs/>
                <w:color w:val="000000"/>
              </w:rPr>
              <w:t>a</w:t>
            </w:r>
            <w:r w:rsidR="00253E88" w:rsidRPr="00E45707">
              <w:rPr>
                <w:b/>
                <w:bCs/>
                <w:color w:val="000000"/>
              </w:rPr>
              <w:t>cross Accounts</w:t>
            </w:r>
            <w:r w:rsidR="00253E88">
              <w:rPr>
                <w:color w:val="000000"/>
              </w:rPr>
              <w:t xml:space="preserve"> hyperlink as described in the </w:t>
            </w:r>
            <w:hyperlink w:anchor="_Process" w:history="1">
              <w:r w:rsidR="00253E88" w:rsidRPr="00BA3727">
                <w:rPr>
                  <w:rStyle w:val="Hyperlink"/>
                </w:rPr>
                <w:t>Finding (Locate) a Payment Process</w:t>
              </w:r>
            </w:hyperlink>
            <w:r w:rsidR="00253E88">
              <w:t xml:space="preserve"> section. </w:t>
            </w:r>
          </w:p>
        </w:tc>
      </w:tr>
      <w:tr w:rsidR="0021047A" w14:paraId="7B73AA98" w14:textId="77777777" w:rsidTr="005A5867">
        <w:tc>
          <w:tcPr>
            <w:tcW w:w="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8C1B" w14:textId="7E59D474" w:rsidR="0021047A" w:rsidRDefault="0021047A" w:rsidP="00BA3727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B9F1B" w14:textId="71FC6CB4" w:rsidR="0021047A" w:rsidRDefault="0021047A" w:rsidP="00BA3727">
            <w:pPr>
              <w:pStyle w:val="NormalWeb"/>
              <w:spacing w:before="120" w:beforeAutospacing="0" w:after="120" w:afterAutospacing="0"/>
            </w:pPr>
            <w:r>
              <w:t xml:space="preserve">From the </w:t>
            </w:r>
            <w:r w:rsidRPr="00D3254D">
              <w:rPr>
                <w:b/>
                <w:bCs/>
              </w:rPr>
              <w:t>Check/Money Order</w:t>
            </w:r>
            <w:r>
              <w:t xml:space="preserve"> tab, obtain the check information from the caller and enter it in the appropriate fields. Refer to </w:t>
            </w:r>
            <w:hyperlink w:anchor="FindingLocateStep4" w:history="1">
              <w:r w:rsidR="00D076B3" w:rsidRPr="00BA3727">
                <w:rPr>
                  <w:rStyle w:val="Hyperlink"/>
                </w:rPr>
                <w:t>S</w:t>
              </w:r>
              <w:r w:rsidRPr="00BA3727">
                <w:rPr>
                  <w:rStyle w:val="Hyperlink"/>
                </w:rPr>
                <w:t>tep 4</w:t>
              </w:r>
            </w:hyperlink>
            <w:r w:rsidR="00B82DBD">
              <w:t xml:space="preserve"> in the </w:t>
            </w:r>
            <w:r w:rsidR="00B82DBD" w:rsidRPr="00815578">
              <w:rPr>
                <w:color w:val="000000"/>
              </w:rPr>
              <w:t xml:space="preserve">Finding (Locate) a Payment </w:t>
            </w:r>
            <w:r w:rsidR="00B82DBD" w:rsidRPr="00E3777E">
              <w:t>Process</w:t>
            </w:r>
            <w:r w:rsidR="00B82DBD">
              <w:t xml:space="preserve"> section </w:t>
            </w:r>
            <w:r w:rsidR="00F8061C">
              <w:t xml:space="preserve">for search criteria. </w:t>
            </w:r>
          </w:p>
        </w:tc>
      </w:tr>
      <w:tr w:rsidR="00253E88" w14:paraId="52174FAB" w14:textId="77777777" w:rsidTr="005A5867">
        <w:tc>
          <w:tcPr>
            <w:tcW w:w="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130F6" w14:textId="3E750580" w:rsidR="00253E88" w:rsidRDefault="00F53D5D" w:rsidP="00BA3727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0C1" w14:textId="3389447F" w:rsidR="00253E88" w:rsidRDefault="00F8061C" w:rsidP="00BA3727">
            <w:pPr>
              <w:pStyle w:val="NormalWeb"/>
              <w:spacing w:before="120" w:beforeAutospacing="0" w:after="120" w:afterAutospacing="0"/>
              <w:rPr>
                <w:noProof/>
              </w:rPr>
            </w:pPr>
            <w:r>
              <w:t>C</w:t>
            </w:r>
            <w:r w:rsidR="00253E88">
              <w:t xml:space="preserve">lick </w:t>
            </w:r>
            <w:r w:rsidR="00253E88" w:rsidRPr="00F46DD7">
              <w:rPr>
                <w:b/>
                <w:bCs/>
              </w:rPr>
              <w:t>Find</w:t>
            </w:r>
            <w:r w:rsidR="00253E88">
              <w:t>.</w:t>
            </w:r>
            <w:r w:rsidR="00253E88">
              <w:rPr>
                <w:noProof/>
              </w:rPr>
              <w:t xml:space="preserve"> </w:t>
            </w:r>
          </w:p>
          <w:p w14:paraId="25CB8335" w14:textId="1075C382" w:rsidR="00253E88" w:rsidRPr="00296BA4" w:rsidRDefault="00253E88" w:rsidP="00BA3727">
            <w:pPr>
              <w:pStyle w:val="NormalWeb"/>
              <w:spacing w:before="120" w:beforeAutospacing="0" w:after="120" w:afterAutospacing="0"/>
              <w:rPr>
                <w:noProof/>
              </w:rPr>
            </w:pPr>
            <w:r w:rsidRPr="00296BA4">
              <w:rPr>
                <w:b/>
                <w:bCs/>
                <w:noProof/>
              </w:rPr>
              <w:t>Note:</w:t>
            </w:r>
            <w:r>
              <w:rPr>
                <w:b/>
                <w:bCs/>
                <w:noProof/>
              </w:rPr>
              <w:t xml:space="preserve"> </w:t>
            </w:r>
            <w:r w:rsidR="00D076B3"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 xml:space="preserve">All valid search criteria must be entered for the </w:t>
            </w:r>
            <w:r w:rsidRPr="00E8255E">
              <w:rPr>
                <w:b/>
                <w:bCs/>
                <w:noProof/>
              </w:rPr>
              <w:t>Find</w:t>
            </w:r>
            <w:r>
              <w:rPr>
                <w:noProof/>
              </w:rPr>
              <w:t xml:space="preserve"> button to be enabled. </w:t>
            </w:r>
          </w:p>
          <w:p w14:paraId="0B753CC8" w14:textId="77777777" w:rsidR="00253E88" w:rsidRDefault="00253E88" w:rsidP="00BA3727">
            <w:pPr>
              <w:pStyle w:val="NormalWeb"/>
              <w:spacing w:before="120" w:beforeAutospacing="0" w:after="120" w:afterAutospacing="0"/>
              <w:jc w:val="center"/>
              <w:rPr>
                <w:noProof/>
              </w:rPr>
            </w:pPr>
          </w:p>
          <w:p w14:paraId="2BA984CC" w14:textId="77777777" w:rsidR="00253E88" w:rsidRDefault="00253E88" w:rsidP="00BA372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3E21D37B" wp14:editId="20B7E0A7">
                  <wp:extent cx="7315200" cy="2643670"/>
                  <wp:effectExtent l="19050" t="19050" r="19050" b="2349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2643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584C2B" w14:textId="77777777" w:rsidR="00253E88" w:rsidRDefault="00253E88" w:rsidP="00BA3727">
            <w:pPr>
              <w:pStyle w:val="NormalWeb"/>
              <w:spacing w:before="120" w:beforeAutospacing="0" w:after="120" w:afterAutospacing="0"/>
              <w:jc w:val="center"/>
            </w:pPr>
          </w:p>
          <w:p w14:paraId="1A733DD2" w14:textId="072AC665" w:rsidR="00253E88" w:rsidRDefault="00253E88" w:rsidP="00BA3727">
            <w:pPr>
              <w:pStyle w:val="NormalWeb"/>
              <w:spacing w:before="120" w:beforeAutospacing="0" w:after="120" w:afterAutospacing="0"/>
            </w:pPr>
            <w:r w:rsidRPr="00F46DD7">
              <w:rPr>
                <w:b/>
                <w:bCs/>
              </w:rPr>
              <w:t>Result:</w:t>
            </w:r>
            <w:r>
              <w:t xml:space="preserve"> </w:t>
            </w:r>
            <w:r w:rsidR="00D076B3">
              <w:t xml:space="preserve"> </w:t>
            </w:r>
            <w:r>
              <w:t xml:space="preserve">Payment Search Results display. </w:t>
            </w:r>
          </w:p>
        </w:tc>
      </w:tr>
      <w:tr w:rsidR="00253E88" w14:paraId="79B3696F" w14:textId="77777777" w:rsidTr="005A5867">
        <w:tc>
          <w:tcPr>
            <w:tcW w:w="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83DAB" w14:textId="0908EA12" w:rsidR="00253E88" w:rsidRDefault="00F53D5D" w:rsidP="00BA3727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1B5A4" w14:textId="307E2689" w:rsidR="00253E88" w:rsidRDefault="00253E88" w:rsidP="00BA3727">
            <w:pPr>
              <w:pStyle w:val="NormalWeb"/>
              <w:spacing w:before="120" w:beforeAutospacing="0" w:after="120" w:afterAutospacing="0"/>
            </w:pPr>
            <w:r>
              <w:t xml:space="preserve">Click </w:t>
            </w:r>
            <w:r w:rsidRPr="00C75AD4">
              <w:rPr>
                <w:b/>
                <w:bCs/>
              </w:rPr>
              <w:t>Transfer</w:t>
            </w:r>
            <w:r w:rsidR="00BF277D">
              <w:rPr>
                <w:b/>
                <w:bCs/>
              </w:rPr>
              <w:t xml:space="preserve"> </w:t>
            </w:r>
            <w:r w:rsidR="00BF277D" w:rsidRPr="00BA3727">
              <w:t>button</w:t>
            </w:r>
            <w:r>
              <w:t xml:space="preserve"> to move a payment into the account you have open.</w:t>
            </w:r>
          </w:p>
          <w:p w14:paraId="254398D2" w14:textId="4AC895C2" w:rsidR="00253E88" w:rsidRDefault="00253E88" w:rsidP="00BA3727">
            <w:pPr>
              <w:pStyle w:val="NormalWeb"/>
              <w:spacing w:before="120" w:beforeAutospacing="0" w:after="120" w:afterAutospacing="0"/>
            </w:pPr>
            <w:r w:rsidRPr="00C75AD4">
              <w:rPr>
                <w:b/>
                <w:bCs/>
              </w:rPr>
              <w:t>Note:</w:t>
            </w:r>
            <w:r>
              <w:t xml:space="preserve"> </w:t>
            </w:r>
            <w:r w:rsidR="002D66AC">
              <w:t xml:space="preserve"> </w:t>
            </w:r>
            <w:r>
              <w:t xml:space="preserve">Transfer option is only enabled for payments that can be transferred. </w:t>
            </w:r>
          </w:p>
          <w:p w14:paraId="1ED8AEB7" w14:textId="54F61457" w:rsidR="00253E88" w:rsidRDefault="00253E88" w:rsidP="00BA3727">
            <w:pPr>
              <w:pStyle w:val="NormalWeb"/>
              <w:spacing w:before="120" w:beforeAutospacing="0" w:after="120" w:afterAutospacing="0"/>
            </w:pPr>
            <w:r w:rsidRPr="00183F01">
              <w:rPr>
                <w:b/>
                <w:bCs/>
              </w:rPr>
              <w:t>Result:</w:t>
            </w:r>
            <w:r>
              <w:t xml:space="preserve"> </w:t>
            </w:r>
            <w:r w:rsidR="002D66AC">
              <w:t xml:space="preserve"> </w:t>
            </w:r>
            <w:r w:rsidRPr="00BA3727">
              <w:t>Transfer Payment</w:t>
            </w:r>
            <w:r>
              <w:t xml:space="preserve"> pop-up appears</w:t>
            </w:r>
            <w:r w:rsidR="002D66AC">
              <w:t>.</w:t>
            </w:r>
          </w:p>
        </w:tc>
      </w:tr>
      <w:tr w:rsidR="00253E88" w14:paraId="3756D31B" w14:textId="77777777" w:rsidTr="005A5867">
        <w:tc>
          <w:tcPr>
            <w:tcW w:w="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0C80C" w14:textId="7252945C" w:rsidR="00253E88" w:rsidRDefault="00F53D5D" w:rsidP="00BA3727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7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76F6" w14:textId="77777777" w:rsidR="00253E88" w:rsidRDefault="00253E88" w:rsidP="00BA3727">
            <w:pPr>
              <w:pStyle w:val="NormalWeb"/>
              <w:spacing w:before="120" w:beforeAutospacing="0" w:after="120" w:afterAutospacing="0"/>
            </w:pPr>
            <w:r>
              <w:t>Confirm with the member they want to transfer the payment to the account we have open.</w:t>
            </w:r>
          </w:p>
          <w:p w14:paraId="6C5D7E4E" w14:textId="77777777" w:rsidR="00253E88" w:rsidRDefault="00253E88" w:rsidP="00BA3727">
            <w:pPr>
              <w:pStyle w:val="NormalWeb"/>
              <w:spacing w:before="120" w:beforeAutospacing="0" w:after="120" w:afterAutospacing="0"/>
            </w:pPr>
          </w:p>
          <w:p w14:paraId="59C372CB" w14:textId="77777777" w:rsidR="00253E88" w:rsidRDefault="00253E88" w:rsidP="00BA372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4530DFA2" wp14:editId="7F001B72">
                  <wp:extent cx="5400000" cy="1647619"/>
                  <wp:effectExtent l="19050" t="19050" r="10795" b="101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6476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099BC" w14:textId="77777777" w:rsidR="00253E88" w:rsidRDefault="00253E88" w:rsidP="00BA3727">
            <w:pPr>
              <w:pStyle w:val="NormalWeb"/>
              <w:spacing w:before="120" w:beforeAutospacing="0" w:after="120" w:afterAutospacing="0"/>
            </w:pPr>
          </w:p>
          <w:p w14:paraId="7586870D" w14:textId="77777777" w:rsidR="00253E88" w:rsidRDefault="00253E88" w:rsidP="002D66AC">
            <w:pPr>
              <w:pStyle w:val="ListParagraph"/>
              <w:numPr>
                <w:ilvl w:val="0"/>
                <w:numId w:val="26"/>
              </w:numPr>
              <w:spacing w:before="120" w:after="120"/>
            </w:pPr>
            <w:r>
              <w:t xml:space="preserve">If the member declines to transfer the payment, click </w:t>
            </w:r>
            <w:r w:rsidRPr="002D66AC">
              <w:rPr>
                <w:b/>
                <w:bCs/>
              </w:rPr>
              <w:t>No</w:t>
            </w:r>
            <w:r>
              <w:t>.</w:t>
            </w:r>
          </w:p>
          <w:p w14:paraId="44F8020C" w14:textId="77777777" w:rsidR="00253E88" w:rsidRDefault="00253E88" w:rsidP="002D66AC">
            <w:pPr>
              <w:pStyle w:val="ListParagraph"/>
              <w:numPr>
                <w:ilvl w:val="1"/>
                <w:numId w:val="26"/>
              </w:numPr>
              <w:spacing w:before="120" w:after="120"/>
            </w:pPr>
            <w:r w:rsidRPr="002D66AC">
              <w:t xml:space="preserve">This will exit the pop-up and return to the </w:t>
            </w:r>
            <w:r w:rsidRPr="00BA3727">
              <w:rPr>
                <w:b/>
                <w:bCs/>
              </w:rPr>
              <w:t>Search for Payments Across Accounts</w:t>
            </w:r>
            <w:r w:rsidRPr="002D66AC">
              <w:t xml:space="preserve"> screen. </w:t>
            </w:r>
          </w:p>
          <w:p w14:paraId="242DF6B2" w14:textId="77777777" w:rsidR="00253E88" w:rsidRDefault="00253E88" w:rsidP="002D66AC">
            <w:pPr>
              <w:pStyle w:val="ListParagraph"/>
              <w:numPr>
                <w:ilvl w:val="0"/>
                <w:numId w:val="26"/>
              </w:numPr>
              <w:spacing w:before="120" w:after="120"/>
            </w:pPr>
            <w:r>
              <w:t xml:space="preserve">If the member confirms they want to transfer the payment, click </w:t>
            </w:r>
            <w:r w:rsidRPr="002D66AC">
              <w:rPr>
                <w:b/>
                <w:bCs/>
              </w:rPr>
              <w:t>Yes</w:t>
            </w:r>
            <w:r>
              <w:t>.</w:t>
            </w:r>
          </w:p>
          <w:p w14:paraId="47C5A93D" w14:textId="77777777" w:rsidR="00D2773F" w:rsidRDefault="00D2773F" w:rsidP="00D2773F">
            <w:pPr>
              <w:spacing w:before="120" w:after="120"/>
            </w:pPr>
          </w:p>
          <w:p w14:paraId="3A9004B9" w14:textId="77777777" w:rsidR="00D2773F" w:rsidRDefault="00D2773F" w:rsidP="00D2773F">
            <w:pPr>
              <w:spacing w:before="120" w:after="120"/>
            </w:pPr>
            <w:r>
              <w:rPr>
                <w:b/>
                <w:bCs/>
              </w:rPr>
              <w:t>Result:</w:t>
            </w:r>
            <w:r>
              <w:t xml:space="preserve">  The payment will be transferred to the account you have open and will display the following message:</w:t>
            </w:r>
          </w:p>
          <w:p w14:paraId="57F013CD" w14:textId="77777777" w:rsidR="00D2773F" w:rsidRDefault="00D2773F" w:rsidP="00D2773F">
            <w:pPr>
              <w:spacing w:before="120" w:after="120"/>
            </w:pPr>
          </w:p>
          <w:p w14:paraId="1B10ABAC" w14:textId="77777777" w:rsidR="00D2773F" w:rsidRDefault="00D2773F" w:rsidP="00D2773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47E6F142" wp14:editId="01C23C95">
                  <wp:extent cx="6549652" cy="1173198"/>
                  <wp:effectExtent l="19050" t="19050" r="22860" b="27305"/>
                  <wp:docPr id="2138240940" name="Picture 2138240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9540" cy="11785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C1CAB5" w14:textId="77777777" w:rsidR="00D2773F" w:rsidRDefault="00D2773F" w:rsidP="00D2773F">
            <w:pPr>
              <w:spacing w:before="120" w:after="120"/>
              <w:jc w:val="center"/>
            </w:pPr>
          </w:p>
          <w:p w14:paraId="1148F7CB" w14:textId="532DB35A" w:rsidR="00D2773F" w:rsidRPr="007567B9" w:rsidRDefault="007567B9" w:rsidP="00BA3727">
            <w:pPr>
              <w:spacing w:before="120" w:after="120"/>
            </w:pPr>
            <w:r>
              <w:rPr>
                <w:b/>
                <w:bCs/>
              </w:rPr>
              <w:t>Note:</w:t>
            </w:r>
            <w:r>
              <w:t xml:space="preserve">  If there is an error when transferring the payment, an error message will display. </w:t>
            </w:r>
          </w:p>
        </w:tc>
      </w:tr>
    </w:tbl>
    <w:p w14:paraId="3CD2B1DC" w14:textId="77777777" w:rsidR="00823D6B" w:rsidRDefault="00823D6B" w:rsidP="00D20B1C">
      <w:pPr>
        <w:spacing w:before="120" w:after="120"/>
      </w:pPr>
    </w:p>
    <w:p w14:paraId="02CBAC30" w14:textId="3A6A325B" w:rsidR="00C63F9B" w:rsidRDefault="00C63F9B" w:rsidP="00815578">
      <w:pPr>
        <w:spacing w:before="120" w:after="120"/>
        <w:jc w:val="right"/>
      </w:pPr>
      <w:hyperlink w:anchor="_top" w:history="1">
        <w:r w:rsidRPr="0035434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63F9B" w:rsidRPr="0064267B" w14:paraId="4B162C70" w14:textId="77777777" w:rsidTr="00500236">
        <w:trPr>
          <w:trHeight w:val="737"/>
        </w:trPr>
        <w:tc>
          <w:tcPr>
            <w:tcW w:w="5000" w:type="pct"/>
            <w:shd w:val="clear" w:color="auto" w:fill="C0C0C0"/>
          </w:tcPr>
          <w:p w14:paraId="5A996DCD" w14:textId="77777777" w:rsidR="00C63F9B" w:rsidRPr="00F13F27" w:rsidRDefault="00C63F9B" w:rsidP="00815578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4" w:name="_Toc204081102"/>
            <w:r w:rsidRPr="00180F56">
              <w:rPr>
                <w:rFonts w:ascii="Verdana" w:hAnsi="Verdana"/>
                <w:i w:val="0"/>
                <w:iCs w:val="0"/>
              </w:rPr>
              <w:t>Related Documents</w:t>
            </w:r>
            <w:bookmarkEnd w:id="24"/>
          </w:p>
        </w:tc>
      </w:tr>
    </w:tbl>
    <w:p w14:paraId="4BCF245F" w14:textId="1E520FC1" w:rsidR="00500236" w:rsidRDefault="00500236" w:rsidP="00815578">
      <w:pPr>
        <w:spacing w:before="120" w:after="120"/>
      </w:pPr>
      <w:r>
        <w:rPr>
          <w:rStyle w:val="Hyperlink"/>
          <w:b/>
          <w:color w:val="auto"/>
          <w:u w:val="none"/>
        </w:rPr>
        <w:t>Parent Document:</w:t>
      </w:r>
      <w:r w:rsidR="00721B2B"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b/>
          <w:color w:val="auto"/>
          <w:u w:val="none"/>
        </w:rPr>
        <w:t xml:space="preserve"> </w:t>
      </w:r>
      <w:hyperlink r:id="rId32" w:tgtFrame="_blank" w:history="1">
        <w:r w:rsidRPr="00DB338D">
          <w:rPr>
            <w:rStyle w:val="Hyperlink"/>
          </w:rPr>
          <w:t>Customer Care Internal and External Call Handling (CALL</w:t>
        </w:r>
        <w:r>
          <w:rPr>
            <w:rStyle w:val="Hyperlink"/>
          </w:rPr>
          <w:t>-</w:t>
        </w:r>
        <w:r w:rsidRPr="00DB338D">
          <w:rPr>
            <w:rStyle w:val="Hyperlink"/>
          </w:rPr>
          <w:t>0049)</w:t>
        </w:r>
      </w:hyperlink>
    </w:p>
    <w:p w14:paraId="062DFCDB" w14:textId="77B1A45A" w:rsidR="00516074" w:rsidRDefault="001C62F7" w:rsidP="00815578">
      <w:pPr>
        <w:spacing w:before="120" w:after="120"/>
        <w:rPr>
          <w:rStyle w:val="Hyperlink"/>
          <w:b/>
          <w:color w:val="auto"/>
          <w:u w:val="none"/>
        </w:rPr>
      </w:pPr>
      <w:hyperlink r:id="rId33" w:anchor="!/view?docid=c1f1028b-e42c-4b4f-a4cf-cc0b42c91606" w:history="1">
        <w:r>
          <w:rPr>
            <w:rStyle w:val="Hyperlink"/>
          </w:rPr>
          <w:t>Customer Care Abbreviations, Definitions and Terms (017428)</w:t>
        </w:r>
      </w:hyperlink>
    </w:p>
    <w:p w14:paraId="42CBA7CC" w14:textId="77777777" w:rsidR="00C63F9B" w:rsidRDefault="00C63F9B" w:rsidP="0005015E"/>
    <w:p w14:paraId="09790814" w14:textId="2B5C1156" w:rsidR="00C63F9B" w:rsidRDefault="00C63F9B" w:rsidP="00B74028">
      <w:pPr>
        <w:jc w:val="right"/>
        <w:rPr>
          <w:sz w:val="16"/>
          <w:szCs w:val="16"/>
        </w:rPr>
      </w:pPr>
      <w:hyperlink w:anchor="_top" w:history="1">
        <w:r w:rsidRPr="00354349">
          <w:rPr>
            <w:rStyle w:val="Hyperlink"/>
          </w:rPr>
          <w:t>Top of the Document</w:t>
        </w:r>
      </w:hyperlink>
    </w:p>
    <w:p w14:paraId="54CE1B68" w14:textId="77777777" w:rsidR="00C63F9B" w:rsidRPr="00C247CB" w:rsidRDefault="00C63F9B" w:rsidP="00C63F9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3A9097B6" w14:textId="3467E5ED" w:rsidR="00710E68" w:rsidRPr="00C247CB" w:rsidRDefault="00C63F9B" w:rsidP="0005015E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710E68" w:rsidRPr="00C247CB" w:rsidSect="008825E7">
      <w:footerReference w:type="even" r:id="rId34"/>
      <w:footerReference w:type="default" r:id="rId35"/>
      <w:headerReference w:type="first" r:id="rId36"/>
      <w:footerReference w:type="first" r:id="rId3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9B310" w14:textId="77777777" w:rsidR="003024FF" w:rsidRDefault="003024FF">
      <w:r>
        <w:separator/>
      </w:r>
    </w:p>
  </w:endnote>
  <w:endnote w:type="continuationSeparator" w:id="0">
    <w:p w14:paraId="2967E91D" w14:textId="77777777" w:rsidR="003024FF" w:rsidRDefault="003024FF">
      <w:r>
        <w:continuationSeparator/>
      </w:r>
    </w:p>
  </w:endnote>
  <w:endnote w:type="continuationNotice" w:id="1">
    <w:p w14:paraId="0CB7E2B1" w14:textId="77777777" w:rsidR="003024FF" w:rsidRDefault="00302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88D0C" w14:textId="77777777" w:rsidR="009C5182" w:rsidRDefault="009C5182" w:rsidP="00CD6E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7E74A" w14:textId="77777777" w:rsidR="009C5182" w:rsidRDefault="009C5182" w:rsidP="009C51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D1F1C" w14:textId="77777777" w:rsidR="009C5182" w:rsidRDefault="009C5182" w:rsidP="00CD6E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15FF">
      <w:rPr>
        <w:rStyle w:val="PageNumber"/>
        <w:noProof/>
      </w:rPr>
      <w:t>4</w:t>
    </w:r>
    <w:r>
      <w:rPr>
        <w:rStyle w:val="PageNumber"/>
      </w:rPr>
      <w:fldChar w:fldCharType="end"/>
    </w:r>
  </w:p>
  <w:p w14:paraId="0BAF4593" w14:textId="77777777" w:rsidR="00C476E1" w:rsidRPr="00401D86" w:rsidRDefault="00C476E1" w:rsidP="009C5182">
    <w:pPr>
      <w:pStyle w:val="Footer"/>
      <w:ind w:right="360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404A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4D57A" w14:textId="77777777" w:rsidR="003024FF" w:rsidRDefault="003024FF">
      <w:r>
        <w:separator/>
      </w:r>
    </w:p>
  </w:footnote>
  <w:footnote w:type="continuationSeparator" w:id="0">
    <w:p w14:paraId="7CB95D25" w14:textId="77777777" w:rsidR="003024FF" w:rsidRDefault="003024FF">
      <w:r>
        <w:continuationSeparator/>
      </w:r>
    </w:p>
  </w:footnote>
  <w:footnote w:type="continuationNotice" w:id="1">
    <w:p w14:paraId="586CD5A8" w14:textId="77777777" w:rsidR="003024FF" w:rsidRDefault="003024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3AF0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37376DE"/>
    <w:multiLevelType w:val="multilevel"/>
    <w:tmpl w:val="CC3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52478"/>
    <w:multiLevelType w:val="hybridMultilevel"/>
    <w:tmpl w:val="B4C6A444"/>
    <w:lvl w:ilvl="0" w:tplc="48205C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23FAE"/>
    <w:multiLevelType w:val="multilevel"/>
    <w:tmpl w:val="6824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830DE2"/>
    <w:multiLevelType w:val="hybridMultilevel"/>
    <w:tmpl w:val="70528D5C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C0F69"/>
    <w:multiLevelType w:val="hybridMultilevel"/>
    <w:tmpl w:val="BDF84410"/>
    <w:lvl w:ilvl="0" w:tplc="40764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D50F9"/>
    <w:multiLevelType w:val="hybridMultilevel"/>
    <w:tmpl w:val="2AFEAD7A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73A09"/>
    <w:multiLevelType w:val="hybridMultilevel"/>
    <w:tmpl w:val="3D868666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F2E94"/>
    <w:multiLevelType w:val="hybridMultilevel"/>
    <w:tmpl w:val="1E503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970FE3"/>
    <w:multiLevelType w:val="hybridMultilevel"/>
    <w:tmpl w:val="5C5CAE02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E7F5AE5"/>
    <w:multiLevelType w:val="hybridMultilevel"/>
    <w:tmpl w:val="A7F60D76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4497F"/>
    <w:multiLevelType w:val="hybridMultilevel"/>
    <w:tmpl w:val="98CC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513F"/>
    <w:multiLevelType w:val="hybridMultilevel"/>
    <w:tmpl w:val="774C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E1B58"/>
    <w:multiLevelType w:val="hybridMultilevel"/>
    <w:tmpl w:val="E6FCD460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E1B80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B5377"/>
    <w:multiLevelType w:val="hybridMultilevel"/>
    <w:tmpl w:val="A012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10BA2"/>
    <w:multiLevelType w:val="hybridMultilevel"/>
    <w:tmpl w:val="DDFA82E4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F233B"/>
    <w:multiLevelType w:val="multilevel"/>
    <w:tmpl w:val="97A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A70EC9"/>
    <w:multiLevelType w:val="multilevel"/>
    <w:tmpl w:val="D7C0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F749DB"/>
    <w:multiLevelType w:val="hybridMultilevel"/>
    <w:tmpl w:val="708AF2A6"/>
    <w:lvl w:ilvl="0" w:tplc="40764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D368C"/>
    <w:multiLevelType w:val="hybridMultilevel"/>
    <w:tmpl w:val="F5E04A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F314ED"/>
    <w:multiLevelType w:val="hybridMultilevel"/>
    <w:tmpl w:val="DB82AC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00BDF"/>
    <w:multiLevelType w:val="hybridMultilevel"/>
    <w:tmpl w:val="57BEA7DC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B5BBE"/>
    <w:multiLevelType w:val="multilevel"/>
    <w:tmpl w:val="9822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E6B67"/>
    <w:multiLevelType w:val="hybridMultilevel"/>
    <w:tmpl w:val="CD82A432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0748C"/>
    <w:multiLevelType w:val="hybridMultilevel"/>
    <w:tmpl w:val="18DE4C8E"/>
    <w:lvl w:ilvl="0" w:tplc="40764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63630">
    <w:abstractNumId w:val="15"/>
  </w:num>
  <w:num w:numId="2" w16cid:durableId="579141645">
    <w:abstractNumId w:val="6"/>
  </w:num>
  <w:num w:numId="3" w16cid:durableId="1813399174">
    <w:abstractNumId w:val="22"/>
  </w:num>
  <w:num w:numId="4" w16cid:durableId="335768591">
    <w:abstractNumId w:val="26"/>
  </w:num>
  <w:num w:numId="5" w16cid:durableId="859511819">
    <w:abstractNumId w:val="3"/>
  </w:num>
  <w:num w:numId="6" w16cid:durableId="1800806304">
    <w:abstractNumId w:val="29"/>
  </w:num>
  <w:num w:numId="7" w16cid:durableId="2095783338">
    <w:abstractNumId w:val="12"/>
  </w:num>
  <w:num w:numId="8" w16cid:durableId="4568011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6377653">
    <w:abstractNumId w:val="7"/>
  </w:num>
  <w:num w:numId="10" w16cid:durableId="46539117">
    <w:abstractNumId w:val="25"/>
  </w:num>
  <w:num w:numId="11" w16cid:durableId="118569626">
    <w:abstractNumId w:val="11"/>
  </w:num>
  <w:num w:numId="12" w16cid:durableId="689065659">
    <w:abstractNumId w:val="8"/>
  </w:num>
  <w:num w:numId="13" w16cid:durableId="1256668360">
    <w:abstractNumId w:val="19"/>
  </w:num>
  <w:num w:numId="14" w16cid:durableId="397241109">
    <w:abstractNumId w:val="30"/>
  </w:num>
  <w:num w:numId="15" w16cid:durableId="878975846">
    <w:abstractNumId w:val="4"/>
  </w:num>
  <w:num w:numId="16" w16cid:durableId="1180656151">
    <w:abstractNumId w:val="9"/>
  </w:num>
  <w:num w:numId="17" w16cid:durableId="1656911459">
    <w:abstractNumId w:val="17"/>
  </w:num>
  <w:num w:numId="18" w16cid:durableId="386032376">
    <w:abstractNumId w:val="10"/>
  </w:num>
  <w:num w:numId="19" w16cid:durableId="1669558337">
    <w:abstractNumId w:val="1"/>
  </w:num>
  <w:num w:numId="20" w16cid:durableId="756367718">
    <w:abstractNumId w:val="27"/>
  </w:num>
  <w:num w:numId="21" w16cid:durableId="787549303">
    <w:abstractNumId w:val="0"/>
  </w:num>
  <w:num w:numId="22" w16cid:durableId="1975022225">
    <w:abstractNumId w:val="21"/>
  </w:num>
  <w:num w:numId="23" w16cid:durableId="1767268504">
    <w:abstractNumId w:val="28"/>
  </w:num>
  <w:num w:numId="24" w16cid:durableId="1789398338">
    <w:abstractNumId w:val="20"/>
  </w:num>
  <w:num w:numId="25" w16cid:durableId="1036468976">
    <w:abstractNumId w:val="2"/>
  </w:num>
  <w:num w:numId="26" w16cid:durableId="1052461231">
    <w:abstractNumId w:val="16"/>
  </w:num>
  <w:num w:numId="27" w16cid:durableId="590895975">
    <w:abstractNumId w:val="24"/>
  </w:num>
  <w:num w:numId="28" w16cid:durableId="1347440731">
    <w:abstractNumId w:val="31"/>
  </w:num>
  <w:num w:numId="29" w16cid:durableId="1744797176">
    <w:abstractNumId w:val="23"/>
  </w:num>
  <w:num w:numId="30" w16cid:durableId="1858231619">
    <w:abstractNumId w:val="5"/>
  </w:num>
  <w:num w:numId="31" w16cid:durableId="2041121367">
    <w:abstractNumId w:val="13"/>
  </w:num>
  <w:num w:numId="32" w16cid:durableId="700740868">
    <w:abstractNumId w:val="18"/>
  </w:num>
  <w:num w:numId="33" w16cid:durableId="2111585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7F4"/>
    <w:rsid w:val="00003C9F"/>
    <w:rsid w:val="0000785A"/>
    <w:rsid w:val="00007A42"/>
    <w:rsid w:val="00012889"/>
    <w:rsid w:val="0001469D"/>
    <w:rsid w:val="00014A5B"/>
    <w:rsid w:val="00015A2E"/>
    <w:rsid w:val="00022167"/>
    <w:rsid w:val="00023260"/>
    <w:rsid w:val="00032B0B"/>
    <w:rsid w:val="00035BED"/>
    <w:rsid w:val="00041462"/>
    <w:rsid w:val="00041852"/>
    <w:rsid w:val="00043718"/>
    <w:rsid w:val="0005015E"/>
    <w:rsid w:val="00051EB4"/>
    <w:rsid w:val="00061AD2"/>
    <w:rsid w:val="00062B51"/>
    <w:rsid w:val="00063CD1"/>
    <w:rsid w:val="00064F11"/>
    <w:rsid w:val="00067CA3"/>
    <w:rsid w:val="00071941"/>
    <w:rsid w:val="00080433"/>
    <w:rsid w:val="00084673"/>
    <w:rsid w:val="00084E74"/>
    <w:rsid w:val="000863D4"/>
    <w:rsid w:val="0008665F"/>
    <w:rsid w:val="000879B5"/>
    <w:rsid w:val="000900A3"/>
    <w:rsid w:val="00095AB5"/>
    <w:rsid w:val="00096C91"/>
    <w:rsid w:val="000A095F"/>
    <w:rsid w:val="000A1A5C"/>
    <w:rsid w:val="000A5E08"/>
    <w:rsid w:val="000A6B88"/>
    <w:rsid w:val="000B099B"/>
    <w:rsid w:val="000B3C4C"/>
    <w:rsid w:val="000B656F"/>
    <w:rsid w:val="000B6F82"/>
    <w:rsid w:val="000B72DF"/>
    <w:rsid w:val="000C2951"/>
    <w:rsid w:val="000C641F"/>
    <w:rsid w:val="000C7129"/>
    <w:rsid w:val="000D1870"/>
    <w:rsid w:val="000D2BA7"/>
    <w:rsid w:val="000D38A7"/>
    <w:rsid w:val="000D6714"/>
    <w:rsid w:val="000E2790"/>
    <w:rsid w:val="000E6440"/>
    <w:rsid w:val="000E7DFA"/>
    <w:rsid w:val="000F0D1B"/>
    <w:rsid w:val="000F2EDB"/>
    <w:rsid w:val="000F53AA"/>
    <w:rsid w:val="000F54AF"/>
    <w:rsid w:val="000F6A87"/>
    <w:rsid w:val="0010166F"/>
    <w:rsid w:val="00102EF2"/>
    <w:rsid w:val="00104CDE"/>
    <w:rsid w:val="00111192"/>
    <w:rsid w:val="00114B86"/>
    <w:rsid w:val="00115944"/>
    <w:rsid w:val="00117B64"/>
    <w:rsid w:val="0012373E"/>
    <w:rsid w:val="00130E83"/>
    <w:rsid w:val="001360A5"/>
    <w:rsid w:val="00147A5D"/>
    <w:rsid w:val="00151D46"/>
    <w:rsid w:val="0016273A"/>
    <w:rsid w:val="001633FD"/>
    <w:rsid w:val="00177494"/>
    <w:rsid w:val="00180F56"/>
    <w:rsid w:val="00181F80"/>
    <w:rsid w:val="0018771F"/>
    <w:rsid w:val="0019130B"/>
    <w:rsid w:val="001920EC"/>
    <w:rsid w:val="001959D8"/>
    <w:rsid w:val="001A5256"/>
    <w:rsid w:val="001B1030"/>
    <w:rsid w:val="001B3879"/>
    <w:rsid w:val="001C564B"/>
    <w:rsid w:val="001C62F7"/>
    <w:rsid w:val="001C6B8E"/>
    <w:rsid w:val="001D39AD"/>
    <w:rsid w:val="001D5372"/>
    <w:rsid w:val="001D7787"/>
    <w:rsid w:val="001E65A2"/>
    <w:rsid w:val="001E7746"/>
    <w:rsid w:val="001F06AE"/>
    <w:rsid w:val="001F1218"/>
    <w:rsid w:val="001F7E9F"/>
    <w:rsid w:val="002016B4"/>
    <w:rsid w:val="00203340"/>
    <w:rsid w:val="00204BDF"/>
    <w:rsid w:val="0020518F"/>
    <w:rsid w:val="002055CF"/>
    <w:rsid w:val="00206809"/>
    <w:rsid w:val="0021047A"/>
    <w:rsid w:val="00215E5B"/>
    <w:rsid w:val="002161B5"/>
    <w:rsid w:val="00216AD6"/>
    <w:rsid w:val="00222950"/>
    <w:rsid w:val="00224C9C"/>
    <w:rsid w:val="00234DF4"/>
    <w:rsid w:val="00236034"/>
    <w:rsid w:val="00243EBB"/>
    <w:rsid w:val="00244A5E"/>
    <w:rsid w:val="0024634B"/>
    <w:rsid w:val="00253E88"/>
    <w:rsid w:val="00255C6B"/>
    <w:rsid w:val="00265D86"/>
    <w:rsid w:val="002750DC"/>
    <w:rsid w:val="00275589"/>
    <w:rsid w:val="002834F6"/>
    <w:rsid w:val="00291CE8"/>
    <w:rsid w:val="002938AA"/>
    <w:rsid w:val="00294241"/>
    <w:rsid w:val="00294B5B"/>
    <w:rsid w:val="00296127"/>
    <w:rsid w:val="0029649F"/>
    <w:rsid w:val="00296765"/>
    <w:rsid w:val="002A3F36"/>
    <w:rsid w:val="002B0F34"/>
    <w:rsid w:val="002B2B90"/>
    <w:rsid w:val="002B593E"/>
    <w:rsid w:val="002C2060"/>
    <w:rsid w:val="002C56C8"/>
    <w:rsid w:val="002D2066"/>
    <w:rsid w:val="002D354E"/>
    <w:rsid w:val="002D42C1"/>
    <w:rsid w:val="002D66AC"/>
    <w:rsid w:val="002F0422"/>
    <w:rsid w:val="002F1F92"/>
    <w:rsid w:val="002F4231"/>
    <w:rsid w:val="002F61B8"/>
    <w:rsid w:val="002F6F9E"/>
    <w:rsid w:val="002F746A"/>
    <w:rsid w:val="003024FF"/>
    <w:rsid w:val="00320E65"/>
    <w:rsid w:val="003214B6"/>
    <w:rsid w:val="00322C11"/>
    <w:rsid w:val="00325426"/>
    <w:rsid w:val="00325C8D"/>
    <w:rsid w:val="003260CF"/>
    <w:rsid w:val="00330EFE"/>
    <w:rsid w:val="0033143E"/>
    <w:rsid w:val="003370D7"/>
    <w:rsid w:val="0034318F"/>
    <w:rsid w:val="00343687"/>
    <w:rsid w:val="0034552B"/>
    <w:rsid w:val="0035027A"/>
    <w:rsid w:val="00354349"/>
    <w:rsid w:val="00354CB9"/>
    <w:rsid w:val="003617EF"/>
    <w:rsid w:val="00367376"/>
    <w:rsid w:val="00371033"/>
    <w:rsid w:val="003725A1"/>
    <w:rsid w:val="00381FE9"/>
    <w:rsid w:val="00382031"/>
    <w:rsid w:val="00383880"/>
    <w:rsid w:val="003868A2"/>
    <w:rsid w:val="003909A0"/>
    <w:rsid w:val="00392A5B"/>
    <w:rsid w:val="00394B3B"/>
    <w:rsid w:val="00396365"/>
    <w:rsid w:val="003A6D70"/>
    <w:rsid w:val="003A73D1"/>
    <w:rsid w:val="003B1F86"/>
    <w:rsid w:val="003B3994"/>
    <w:rsid w:val="003B5730"/>
    <w:rsid w:val="003C1A6D"/>
    <w:rsid w:val="003C4627"/>
    <w:rsid w:val="003E0493"/>
    <w:rsid w:val="003E6C1A"/>
    <w:rsid w:val="003F15FB"/>
    <w:rsid w:val="003F5DA7"/>
    <w:rsid w:val="003F6B3D"/>
    <w:rsid w:val="003F778E"/>
    <w:rsid w:val="00403C5B"/>
    <w:rsid w:val="0040640A"/>
    <w:rsid w:val="00406DB5"/>
    <w:rsid w:val="00414589"/>
    <w:rsid w:val="0042336D"/>
    <w:rsid w:val="0042534E"/>
    <w:rsid w:val="004335ED"/>
    <w:rsid w:val="004353B5"/>
    <w:rsid w:val="0044279D"/>
    <w:rsid w:val="00444074"/>
    <w:rsid w:val="00444885"/>
    <w:rsid w:val="0045026F"/>
    <w:rsid w:val="00457EAE"/>
    <w:rsid w:val="004615FF"/>
    <w:rsid w:val="00467FA2"/>
    <w:rsid w:val="00471174"/>
    <w:rsid w:val="00472C8D"/>
    <w:rsid w:val="00474E16"/>
    <w:rsid w:val="004768BE"/>
    <w:rsid w:val="00477F73"/>
    <w:rsid w:val="0048355A"/>
    <w:rsid w:val="004838FE"/>
    <w:rsid w:val="00484B2B"/>
    <w:rsid w:val="004A0B10"/>
    <w:rsid w:val="004A5C39"/>
    <w:rsid w:val="004A6A32"/>
    <w:rsid w:val="004B1B68"/>
    <w:rsid w:val="004B388F"/>
    <w:rsid w:val="004B3EA7"/>
    <w:rsid w:val="004D0AF2"/>
    <w:rsid w:val="004D3C53"/>
    <w:rsid w:val="004D7F43"/>
    <w:rsid w:val="004E03E8"/>
    <w:rsid w:val="004E2FAB"/>
    <w:rsid w:val="004E3A7E"/>
    <w:rsid w:val="004E669F"/>
    <w:rsid w:val="004F107A"/>
    <w:rsid w:val="004F3EAC"/>
    <w:rsid w:val="004F5132"/>
    <w:rsid w:val="004F7F34"/>
    <w:rsid w:val="00500236"/>
    <w:rsid w:val="005030F5"/>
    <w:rsid w:val="00506EEC"/>
    <w:rsid w:val="00507340"/>
    <w:rsid w:val="00511520"/>
    <w:rsid w:val="005115C6"/>
    <w:rsid w:val="00512486"/>
    <w:rsid w:val="00515FEA"/>
    <w:rsid w:val="00516074"/>
    <w:rsid w:val="0052465B"/>
    <w:rsid w:val="00524CDD"/>
    <w:rsid w:val="00525623"/>
    <w:rsid w:val="005319A3"/>
    <w:rsid w:val="00535FB5"/>
    <w:rsid w:val="00547C68"/>
    <w:rsid w:val="0055788A"/>
    <w:rsid w:val="00560C73"/>
    <w:rsid w:val="00561477"/>
    <w:rsid w:val="00565A58"/>
    <w:rsid w:val="0056641D"/>
    <w:rsid w:val="00570A8F"/>
    <w:rsid w:val="00571764"/>
    <w:rsid w:val="005724FF"/>
    <w:rsid w:val="0057288B"/>
    <w:rsid w:val="00575357"/>
    <w:rsid w:val="00577909"/>
    <w:rsid w:val="00582E85"/>
    <w:rsid w:val="0058784D"/>
    <w:rsid w:val="005910B5"/>
    <w:rsid w:val="005A4A14"/>
    <w:rsid w:val="005A545C"/>
    <w:rsid w:val="005A5867"/>
    <w:rsid w:val="005A6118"/>
    <w:rsid w:val="005A6147"/>
    <w:rsid w:val="005A64DA"/>
    <w:rsid w:val="005B3DAE"/>
    <w:rsid w:val="005B446E"/>
    <w:rsid w:val="005C1D83"/>
    <w:rsid w:val="005C35F0"/>
    <w:rsid w:val="005C3674"/>
    <w:rsid w:val="005D1109"/>
    <w:rsid w:val="005D1929"/>
    <w:rsid w:val="005D48A7"/>
    <w:rsid w:val="005D531C"/>
    <w:rsid w:val="005E46C3"/>
    <w:rsid w:val="005E650E"/>
    <w:rsid w:val="005E7DCA"/>
    <w:rsid w:val="005F1913"/>
    <w:rsid w:val="005F256B"/>
    <w:rsid w:val="00612091"/>
    <w:rsid w:val="00614285"/>
    <w:rsid w:val="00616F44"/>
    <w:rsid w:val="00622D77"/>
    <w:rsid w:val="00623F38"/>
    <w:rsid w:val="00627A10"/>
    <w:rsid w:val="00627F34"/>
    <w:rsid w:val="00632B15"/>
    <w:rsid w:val="00635E48"/>
    <w:rsid w:val="0063663A"/>
    <w:rsid w:val="00636820"/>
    <w:rsid w:val="00636B18"/>
    <w:rsid w:val="00637CA1"/>
    <w:rsid w:val="00643DEF"/>
    <w:rsid w:val="00646751"/>
    <w:rsid w:val="00647CDD"/>
    <w:rsid w:val="006538EE"/>
    <w:rsid w:val="006552B9"/>
    <w:rsid w:val="00662334"/>
    <w:rsid w:val="00664979"/>
    <w:rsid w:val="0066617F"/>
    <w:rsid w:val="00670160"/>
    <w:rsid w:val="0067168E"/>
    <w:rsid w:val="00674A16"/>
    <w:rsid w:val="00677DAD"/>
    <w:rsid w:val="00683603"/>
    <w:rsid w:val="0068628D"/>
    <w:rsid w:val="0068760E"/>
    <w:rsid w:val="00691E10"/>
    <w:rsid w:val="00694C7D"/>
    <w:rsid w:val="006A0481"/>
    <w:rsid w:val="006A5F0D"/>
    <w:rsid w:val="006B34E6"/>
    <w:rsid w:val="006C4ED5"/>
    <w:rsid w:val="006C653F"/>
    <w:rsid w:val="006C7C6B"/>
    <w:rsid w:val="006D2F9A"/>
    <w:rsid w:val="006E2719"/>
    <w:rsid w:val="006E2EAE"/>
    <w:rsid w:val="006E57C5"/>
    <w:rsid w:val="006E6076"/>
    <w:rsid w:val="006F07B2"/>
    <w:rsid w:val="006F4A1F"/>
    <w:rsid w:val="006F58FA"/>
    <w:rsid w:val="006F7DFC"/>
    <w:rsid w:val="00701C0D"/>
    <w:rsid w:val="00704AF2"/>
    <w:rsid w:val="00705B6F"/>
    <w:rsid w:val="0070776C"/>
    <w:rsid w:val="00710E68"/>
    <w:rsid w:val="00713B22"/>
    <w:rsid w:val="00714BA0"/>
    <w:rsid w:val="00720E04"/>
    <w:rsid w:val="00721B2B"/>
    <w:rsid w:val="00725B82"/>
    <w:rsid w:val="007269B6"/>
    <w:rsid w:val="00726E7A"/>
    <w:rsid w:val="00731FE6"/>
    <w:rsid w:val="0073294A"/>
    <w:rsid w:val="00732E52"/>
    <w:rsid w:val="00734A71"/>
    <w:rsid w:val="0074292C"/>
    <w:rsid w:val="007459FA"/>
    <w:rsid w:val="00752801"/>
    <w:rsid w:val="00754DC2"/>
    <w:rsid w:val="00756152"/>
    <w:rsid w:val="007567B9"/>
    <w:rsid w:val="00760FAA"/>
    <w:rsid w:val="007615DE"/>
    <w:rsid w:val="00767434"/>
    <w:rsid w:val="007729E1"/>
    <w:rsid w:val="00785118"/>
    <w:rsid w:val="00785C47"/>
    <w:rsid w:val="00786BEB"/>
    <w:rsid w:val="007A0FA8"/>
    <w:rsid w:val="007A15B6"/>
    <w:rsid w:val="007A403E"/>
    <w:rsid w:val="007B4A7F"/>
    <w:rsid w:val="007C1244"/>
    <w:rsid w:val="007C77DD"/>
    <w:rsid w:val="007D3397"/>
    <w:rsid w:val="007E3EA6"/>
    <w:rsid w:val="007F04AB"/>
    <w:rsid w:val="00802402"/>
    <w:rsid w:val="008042E1"/>
    <w:rsid w:val="00804D63"/>
    <w:rsid w:val="00806B9D"/>
    <w:rsid w:val="00811554"/>
    <w:rsid w:val="00812777"/>
    <w:rsid w:val="008132ED"/>
    <w:rsid w:val="00815578"/>
    <w:rsid w:val="0081614A"/>
    <w:rsid w:val="00823D6B"/>
    <w:rsid w:val="00825F48"/>
    <w:rsid w:val="00834119"/>
    <w:rsid w:val="0084129E"/>
    <w:rsid w:val="008412A7"/>
    <w:rsid w:val="00843390"/>
    <w:rsid w:val="008440D6"/>
    <w:rsid w:val="00846373"/>
    <w:rsid w:val="00846A41"/>
    <w:rsid w:val="00853436"/>
    <w:rsid w:val="00856085"/>
    <w:rsid w:val="008568AE"/>
    <w:rsid w:val="00860590"/>
    <w:rsid w:val="00861041"/>
    <w:rsid w:val="008614E8"/>
    <w:rsid w:val="00867EDF"/>
    <w:rsid w:val="00875F0D"/>
    <w:rsid w:val="00877414"/>
    <w:rsid w:val="008811D4"/>
    <w:rsid w:val="00882098"/>
    <w:rsid w:val="008825E7"/>
    <w:rsid w:val="0088739E"/>
    <w:rsid w:val="008967DB"/>
    <w:rsid w:val="008A03B7"/>
    <w:rsid w:val="008A05F9"/>
    <w:rsid w:val="008A3586"/>
    <w:rsid w:val="008B772E"/>
    <w:rsid w:val="008C2197"/>
    <w:rsid w:val="008C3493"/>
    <w:rsid w:val="008C35F3"/>
    <w:rsid w:val="008C6CAF"/>
    <w:rsid w:val="008D11A6"/>
    <w:rsid w:val="008D1F7B"/>
    <w:rsid w:val="008D2D64"/>
    <w:rsid w:val="008D4ABE"/>
    <w:rsid w:val="008D6967"/>
    <w:rsid w:val="008D6F78"/>
    <w:rsid w:val="008E21BE"/>
    <w:rsid w:val="008E4D79"/>
    <w:rsid w:val="008E5983"/>
    <w:rsid w:val="008F388B"/>
    <w:rsid w:val="00900795"/>
    <w:rsid w:val="00902E07"/>
    <w:rsid w:val="0091315B"/>
    <w:rsid w:val="00913272"/>
    <w:rsid w:val="00914373"/>
    <w:rsid w:val="00914527"/>
    <w:rsid w:val="00917B27"/>
    <w:rsid w:val="00920020"/>
    <w:rsid w:val="0092011F"/>
    <w:rsid w:val="009217CF"/>
    <w:rsid w:val="0092262D"/>
    <w:rsid w:val="00925E09"/>
    <w:rsid w:val="00932814"/>
    <w:rsid w:val="009328A6"/>
    <w:rsid w:val="00934125"/>
    <w:rsid w:val="00935D35"/>
    <w:rsid w:val="00942EBF"/>
    <w:rsid w:val="009469EE"/>
    <w:rsid w:val="00947783"/>
    <w:rsid w:val="00947981"/>
    <w:rsid w:val="00954FE8"/>
    <w:rsid w:val="009726E0"/>
    <w:rsid w:val="0097314B"/>
    <w:rsid w:val="0098008B"/>
    <w:rsid w:val="00980E79"/>
    <w:rsid w:val="00990822"/>
    <w:rsid w:val="00990890"/>
    <w:rsid w:val="00992BE8"/>
    <w:rsid w:val="00994741"/>
    <w:rsid w:val="00994983"/>
    <w:rsid w:val="009B3DFB"/>
    <w:rsid w:val="009B4CCA"/>
    <w:rsid w:val="009B603C"/>
    <w:rsid w:val="009C4A31"/>
    <w:rsid w:val="009C5182"/>
    <w:rsid w:val="009D44C8"/>
    <w:rsid w:val="009E00C2"/>
    <w:rsid w:val="009E18E1"/>
    <w:rsid w:val="009E4362"/>
    <w:rsid w:val="009E692A"/>
    <w:rsid w:val="009E7A92"/>
    <w:rsid w:val="009F0DCB"/>
    <w:rsid w:val="009F136D"/>
    <w:rsid w:val="009F4C8D"/>
    <w:rsid w:val="009F6FD2"/>
    <w:rsid w:val="009F78D3"/>
    <w:rsid w:val="00A038CD"/>
    <w:rsid w:val="00A11C31"/>
    <w:rsid w:val="00A12D3C"/>
    <w:rsid w:val="00A317F7"/>
    <w:rsid w:val="00A327EF"/>
    <w:rsid w:val="00A3505C"/>
    <w:rsid w:val="00A355BC"/>
    <w:rsid w:val="00A4285A"/>
    <w:rsid w:val="00A4732A"/>
    <w:rsid w:val="00A47BC2"/>
    <w:rsid w:val="00A50FAC"/>
    <w:rsid w:val="00A539E7"/>
    <w:rsid w:val="00A54A19"/>
    <w:rsid w:val="00A55FB0"/>
    <w:rsid w:val="00A65714"/>
    <w:rsid w:val="00A65741"/>
    <w:rsid w:val="00A7038B"/>
    <w:rsid w:val="00A7166B"/>
    <w:rsid w:val="00A72DEB"/>
    <w:rsid w:val="00A81115"/>
    <w:rsid w:val="00A816B8"/>
    <w:rsid w:val="00A81BB8"/>
    <w:rsid w:val="00A83BA0"/>
    <w:rsid w:val="00A84F18"/>
    <w:rsid w:val="00A85045"/>
    <w:rsid w:val="00A95738"/>
    <w:rsid w:val="00A97B7D"/>
    <w:rsid w:val="00AA143A"/>
    <w:rsid w:val="00AA4825"/>
    <w:rsid w:val="00AA5943"/>
    <w:rsid w:val="00AB0E55"/>
    <w:rsid w:val="00AB33E1"/>
    <w:rsid w:val="00AB445E"/>
    <w:rsid w:val="00AB796D"/>
    <w:rsid w:val="00AC4214"/>
    <w:rsid w:val="00AC687F"/>
    <w:rsid w:val="00AD1646"/>
    <w:rsid w:val="00AD7AB4"/>
    <w:rsid w:val="00AF038B"/>
    <w:rsid w:val="00AF20C7"/>
    <w:rsid w:val="00AF3797"/>
    <w:rsid w:val="00AF37E2"/>
    <w:rsid w:val="00AF73FF"/>
    <w:rsid w:val="00AF7CE1"/>
    <w:rsid w:val="00B042D5"/>
    <w:rsid w:val="00B078F6"/>
    <w:rsid w:val="00B07F8C"/>
    <w:rsid w:val="00B26045"/>
    <w:rsid w:val="00B27EE2"/>
    <w:rsid w:val="00B30617"/>
    <w:rsid w:val="00B308C0"/>
    <w:rsid w:val="00B3167B"/>
    <w:rsid w:val="00B3436B"/>
    <w:rsid w:val="00B34B9D"/>
    <w:rsid w:val="00B360D3"/>
    <w:rsid w:val="00B44C55"/>
    <w:rsid w:val="00B46A95"/>
    <w:rsid w:val="00B5114C"/>
    <w:rsid w:val="00B5123C"/>
    <w:rsid w:val="00B542EA"/>
    <w:rsid w:val="00B544C2"/>
    <w:rsid w:val="00B5566F"/>
    <w:rsid w:val="00B56E7A"/>
    <w:rsid w:val="00B5724E"/>
    <w:rsid w:val="00B67818"/>
    <w:rsid w:val="00B70364"/>
    <w:rsid w:val="00B70CC4"/>
    <w:rsid w:val="00B73742"/>
    <w:rsid w:val="00B74028"/>
    <w:rsid w:val="00B74B35"/>
    <w:rsid w:val="00B7659B"/>
    <w:rsid w:val="00B82DBD"/>
    <w:rsid w:val="00B86C43"/>
    <w:rsid w:val="00B92852"/>
    <w:rsid w:val="00B971BB"/>
    <w:rsid w:val="00BA0A2E"/>
    <w:rsid w:val="00BA2959"/>
    <w:rsid w:val="00BA3727"/>
    <w:rsid w:val="00BB02DE"/>
    <w:rsid w:val="00BB371A"/>
    <w:rsid w:val="00BB51A7"/>
    <w:rsid w:val="00BC5636"/>
    <w:rsid w:val="00BC5D71"/>
    <w:rsid w:val="00BD2411"/>
    <w:rsid w:val="00BD57E2"/>
    <w:rsid w:val="00BD7B25"/>
    <w:rsid w:val="00BE1AFF"/>
    <w:rsid w:val="00BE2AA5"/>
    <w:rsid w:val="00BF277D"/>
    <w:rsid w:val="00BF3FCA"/>
    <w:rsid w:val="00BF6669"/>
    <w:rsid w:val="00BF74E9"/>
    <w:rsid w:val="00C006CE"/>
    <w:rsid w:val="00C0084D"/>
    <w:rsid w:val="00C04D7E"/>
    <w:rsid w:val="00C073A9"/>
    <w:rsid w:val="00C13658"/>
    <w:rsid w:val="00C247CB"/>
    <w:rsid w:val="00C25894"/>
    <w:rsid w:val="00C360BD"/>
    <w:rsid w:val="00C46B1D"/>
    <w:rsid w:val="00C476E1"/>
    <w:rsid w:val="00C51BD7"/>
    <w:rsid w:val="00C52E77"/>
    <w:rsid w:val="00C54E5C"/>
    <w:rsid w:val="00C566B3"/>
    <w:rsid w:val="00C6022B"/>
    <w:rsid w:val="00C63F9B"/>
    <w:rsid w:val="00C65249"/>
    <w:rsid w:val="00C67B32"/>
    <w:rsid w:val="00C71A23"/>
    <w:rsid w:val="00C75C83"/>
    <w:rsid w:val="00C775B1"/>
    <w:rsid w:val="00C77F4D"/>
    <w:rsid w:val="00C92C96"/>
    <w:rsid w:val="00CA3B23"/>
    <w:rsid w:val="00CA62F6"/>
    <w:rsid w:val="00CB0C1D"/>
    <w:rsid w:val="00CC5AA2"/>
    <w:rsid w:val="00CC721A"/>
    <w:rsid w:val="00CD0963"/>
    <w:rsid w:val="00CD1C02"/>
    <w:rsid w:val="00CD288A"/>
    <w:rsid w:val="00CD50CD"/>
    <w:rsid w:val="00CD5C71"/>
    <w:rsid w:val="00CD6EC2"/>
    <w:rsid w:val="00CE3D42"/>
    <w:rsid w:val="00CE53E6"/>
    <w:rsid w:val="00CE5DF7"/>
    <w:rsid w:val="00CE66B6"/>
    <w:rsid w:val="00CE6B45"/>
    <w:rsid w:val="00CE76CC"/>
    <w:rsid w:val="00CF599C"/>
    <w:rsid w:val="00CF6131"/>
    <w:rsid w:val="00CF75F6"/>
    <w:rsid w:val="00D01359"/>
    <w:rsid w:val="00D06EAA"/>
    <w:rsid w:val="00D076B3"/>
    <w:rsid w:val="00D1775B"/>
    <w:rsid w:val="00D203DE"/>
    <w:rsid w:val="00D20B1C"/>
    <w:rsid w:val="00D21766"/>
    <w:rsid w:val="00D22067"/>
    <w:rsid w:val="00D239AB"/>
    <w:rsid w:val="00D2773F"/>
    <w:rsid w:val="00D33E3C"/>
    <w:rsid w:val="00D350E7"/>
    <w:rsid w:val="00D36733"/>
    <w:rsid w:val="00D471B5"/>
    <w:rsid w:val="00D571DB"/>
    <w:rsid w:val="00D65907"/>
    <w:rsid w:val="00D6774D"/>
    <w:rsid w:val="00D71224"/>
    <w:rsid w:val="00D75191"/>
    <w:rsid w:val="00D80929"/>
    <w:rsid w:val="00D85254"/>
    <w:rsid w:val="00D91819"/>
    <w:rsid w:val="00D92FCF"/>
    <w:rsid w:val="00D9380F"/>
    <w:rsid w:val="00DA2D83"/>
    <w:rsid w:val="00DA41CD"/>
    <w:rsid w:val="00DA6208"/>
    <w:rsid w:val="00DB5451"/>
    <w:rsid w:val="00DB574D"/>
    <w:rsid w:val="00DC135D"/>
    <w:rsid w:val="00DC1B57"/>
    <w:rsid w:val="00DC4FFC"/>
    <w:rsid w:val="00DD76BB"/>
    <w:rsid w:val="00DE4606"/>
    <w:rsid w:val="00DE79F7"/>
    <w:rsid w:val="00DF6BE4"/>
    <w:rsid w:val="00E01298"/>
    <w:rsid w:val="00E02414"/>
    <w:rsid w:val="00E1222D"/>
    <w:rsid w:val="00E13C77"/>
    <w:rsid w:val="00E13EF3"/>
    <w:rsid w:val="00E157BC"/>
    <w:rsid w:val="00E17B7F"/>
    <w:rsid w:val="00E17D1A"/>
    <w:rsid w:val="00E2042D"/>
    <w:rsid w:val="00E20E12"/>
    <w:rsid w:val="00E2105D"/>
    <w:rsid w:val="00E30D15"/>
    <w:rsid w:val="00E3777E"/>
    <w:rsid w:val="00E37B7F"/>
    <w:rsid w:val="00E46964"/>
    <w:rsid w:val="00E47853"/>
    <w:rsid w:val="00E50E4A"/>
    <w:rsid w:val="00E56C5A"/>
    <w:rsid w:val="00E650D0"/>
    <w:rsid w:val="00E71313"/>
    <w:rsid w:val="00E722CB"/>
    <w:rsid w:val="00E72F8E"/>
    <w:rsid w:val="00E761EC"/>
    <w:rsid w:val="00E76E6D"/>
    <w:rsid w:val="00E8137D"/>
    <w:rsid w:val="00E91F5F"/>
    <w:rsid w:val="00E94584"/>
    <w:rsid w:val="00E94F17"/>
    <w:rsid w:val="00EA1374"/>
    <w:rsid w:val="00EB12DD"/>
    <w:rsid w:val="00EB153E"/>
    <w:rsid w:val="00EB57EB"/>
    <w:rsid w:val="00EC6D8D"/>
    <w:rsid w:val="00ED32E5"/>
    <w:rsid w:val="00ED50CF"/>
    <w:rsid w:val="00EE06EE"/>
    <w:rsid w:val="00EE2708"/>
    <w:rsid w:val="00EF38B5"/>
    <w:rsid w:val="00EF67C3"/>
    <w:rsid w:val="00EF6AC1"/>
    <w:rsid w:val="00F013E0"/>
    <w:rsid w:val="00F045E2"/>
    <w:rsid w:val="00F1152F"/>
    <w:rsid w:val="00F13751"/>
    <w:rsid w:val="00F15047"/>
    <w:rsid w:val="00F156F0"/>
    <w:rsid w:val="00F207B3"/>
    <w:rsid w:val="00F269B5"/>
    <w:rsid w:val="00F40099"/>
    <w:rsid w:val="00F42233"/>
    <w:rsid w:val="00F42C0D"/>
    <w:rsid w:val="00F45BAF"/>
    <w:rsid w:val="00F50469"/>
    <w:rsid w:val="00F5341D"/>
    <w:rsid w:val="00F53D5D"/>
    <w:rsid w:val="00F5486B"/>
    <w:rsid w:val="00F5574E"/>
    <w:rsid w:val="00F64A6E"/>
    <w:rsid w:val="00F658E0"/>
    <w:rsid w:val="00F7183C"/>
    <w:rsid w:val="00F71B51"/>
    <w:rsid w:val="00F748B6"/>
    <w:rsid w:val="00F8012C"/>
    <w:rsid w:val="00F8061C"/>
    <w:rsid w:val="00F81783"/>
    <w:rsid w:val="00F82245"/>
    <w:rsid w:val="00F838F1"/>
    <w:rsid w:val="00F859B7"/>
    <w:rsid w:val="00F877B4"/>
    <w:rsid w:val="00F9423C"/>
    <w:rsid w:val="00FB0924"/>
    <w:rsid w:val="00FB1967"/>
    <w:rsid w:val="00FB3DBC"/>
    <w:rsid w:val="00FB7828"/>
    <w:rsid w:val="00FC1145"/>
    <w:rsid w:val="00FC1C44"/>
    <w:rsid w:val="00FE1C9D"/>
    <w:rsid w:val="00FE273D"/>
    <w:rsid w:val="00FF08F5"/>
    <w:rsid w:val="00FF636B"/>
    <w:rsid w:val="018DC5A2"/>
    <w:rsid w:val="01F7115B"/>
    <w:rsid w:val="04ED2DF9"/>
    <w:rsid w:val="04F3C456"/>
    <w:rsid w:val="083481E2"/>
    <w:rsid w:val="0A914956"/>
    <w:rsid w:val="0DF7B364"/>
    <w:rsid w:val="12D99775"/>
    <w:rsid w:val="174CFCA1"/>
    <w:rsid w:val="18017F89"/>
    <w:rsid w:val="1A5DEE3D"/>
    <w:rsid w:val="3DD0C06C"/>
    <w:rsid w:val="54E2248C"/>
    <w:rsid w:val="56CA6453"/>
    <w:rsid w:val="5B2C13D6"/>
    <w:rsid w:val="5CA6E90B"/>
    <w:rsid w:val="61B22C01"/>
    <w:rsid w:val="65911125"/>
    <w:rsid w:val="6DCDFBCF"/>
    <w:rsid w:val="788D143C"/>
    <w:rsid w:val="7C7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0947E2CA"/>
  <w15:chartTrackingRefBased/>
  <w15:docId w15:val="{D3E8E882-2C24-4743-A506-14108F97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66AC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semiHidden/>
    <w:rsid w:val="00EF67C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C5182"/>
  </w:style>
  <w:style w:type="character" w:styleId="CommentReference">
    <w:name w:val="annotation reference"/>
    <w:rsid w:val="000C64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6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641F"/>
  </w:style>
  <w:style w:type="paragraph" w:styleId="CommentSubject">
    <w:name w:val="annotation subject"/>
    <w:basedOn w:val="CommentText"/>
    <w:next w:val="CommentText"/>
    <w:link w:val="CommentSubjectChar"/>
    <w:rsid w:val="000C641F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C641F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BA3727"/>
    <w:pPr>
      <w:tabs>
        <w:tab w:val="right" w:leader="dot" w:pos="12950"/>
      </w:tabs>
      <w:spacing w:before="120" w:after="120"/>
    </w:pPr>
  </w:style>
  <w:style w:type="character" w:styleId="UnresolvedMention">
    <w:name w:val="Unresolved Mention"/>
    <w:uiPriority w:val="99"/>
    <w:unhideWhenUsed/>
    <w:rsid w:val="00516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5C6"/>
    <w:pPr>
      <w:ind w:left="720"/>
    </w:pPr>
  </w:style>
  <w:style w:type="character" w:customStyle="1" w:styleId="normaltextrun">
    <w:name w:val="normaltextrun"/>
    <w:basedOn w:val="DefaultParagraphFont"/>
    <w:rsid w:val="00A81115"/>
  </w:style>
  <w:style w:type="paragraph" w:styleId="Revision">
    <w:name w:val="Revision"/>
    <w:hidden/>
    <w:uiPriority w:val="99"/>
    <w:semiHidden/>
    <w:rsid w:val="00F50469"/>
    <w:rPr>
      <w:sz w:val="24"/>
      <w:szCs w:val="24"/>
    </w:rPr>
  </w:style>
  <w:style w:type="character" w:styleId="Mention">
    <w:name w:val="Mention"/>
    <w:uiPriority w:val="99"/>
    <w:unhideWhenUsed/>
    <w:rsid w:val="00B9285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.png"/><Relationship Id="rId32" Type="http://schemas.openxmlformats.org/officeDocument/2006/relationships/hyperlink" Target="https://policy.corp.cvscaremark.com/pnp/faces/DocRenderer?documentId=CALL-0049" TargetMode="Externa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>US232673</UserStoryNumber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SharedWithUsers xmlns="a7c4a04d-57ed-4144-aac1-e9fd4ebb6938">
      <UserInfo>
        <DisplayName>Curtis, Melissa H</DisplayName>
        <AccountId>36</AccountId>
        <AccountType/>
      </UserInfo>
      <UserInfo>
        <DisplayName>Gambino, Ashley</DisplayName>
        <AccountId>89</AccountId>
        <AccountType/>
      </UserInfo>
    </SharedWithUsers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AB846694-CA1A-4ED8-AB0D-6F80B4CD11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0A84EF-A30F-459B-9C50-BDC87A73C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DD1C0B-921C-4BE0-BF7D-102D19BE1E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E52C4A-DC2E-4873-BA78-CDEE828CF20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130</TotalTime>
  <Pages>1</Pages>
  <Words>1468</Words>
  <Characters>9233</Characters>
  <Application>Microsoft Office Word</Application>
  <DocSecurity>2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10680</CharactersWithSpaces>
  <SharedDoc>false</SharedDoc>
  <HLinks>
    <vt:vector size="102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4325396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!/view?docid=54a5f0cf-a7cb-4533-9a46-49a39106d764</vt:lpwstr>
      </vt:variant>
      <vt:variant>
        <vt:i4>1703985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_Finding_(Locate)_a</vt:lpwstr>
      </vt:variant>
      <vt:variant>
        <vt:i4>4587545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!/view?docid=80476f74-7dca-4548-bf35-185ca8d45c13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1900611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!/view?docid=cbb8a222-7be3-469f-8287-387d92d742c9</vt:lpwstr>
      </vt:variant>
      <vt:variant>
        <vt:i4>1376283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!/view?docid=4e75a235-2097-43a9-8ba3-90d4bb6abc44</vt:lpwstr>
      </vt:variant>
      <vt:variant>
        <vt:i4>4325396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!/view?docid=54a5f0cf-a7cb-4533-9a46-49a39106d764</vt:lpwstr>
      </vt:variant>
      <vt:variant>
        <vt:i4>196637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_Money_Orders</vt:lpwstr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_Toc167189350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_Toc167189349</vt:lpwstr>
      </vt:variant>
      <vt:variant>
        <vt:i4>1900605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_Toc167189348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_Toc167189347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55</cp:revision>
  <cp:lastPrinted>2007-01-03T22:56:00Z</cp:lastPrinted>
  <dcterms:created xsi:type="dcterms:W3CDTF">2025-01-21T17:46:00Z</dcterms:created>
  <dcterms:modified xsi:type="dcterms:W3CDTF">2025-07-22T17:54:00Z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2021-10-25T13:56:59Z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5a4f58dd-da46-46c9-8bba-ad1654fc7a41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  <property fmtid="{D5CDD505-2E9C-101B-9397-08002B2CF9AE}" pid="11" name="GrammarlyDocumentId">
    <vt:lpwstr>913fc9292b920bf42554b5b56b808357545e51c8dbac3345598761a04f00aa9a</vt:lpwstr>
  </property>
</Properties>
</file>