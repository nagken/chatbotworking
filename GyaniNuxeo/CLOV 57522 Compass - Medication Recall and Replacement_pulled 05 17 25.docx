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2A6EE" w14:textId="7F394D9F" w:rsidR="00C90EA0" w:rsidRDefault="00565AD1" w:rsidP="002638F2">
      <w:pPr>
        <w:pStyle w:val="Heading1"/>
        <w:spacing w:before="120" w:after="120"/>
        <w:rPr>
          <w:rFonts w:ascii="Verdana" w:hAnsi="Verdana"/>
          <w:color w:val="auto"/>
          <w:sz w:val="36"/>
          <w:szCs w:val="36"/>
        </w:rPr>
      </w:pPr>
      <w:bookmarkStart w:id="0" w:name="_top"/>
      <w:bookmarkEnd w:id="0"/>
      <w:r>
        <w:rPr>
          <w:rFonts w:ascii="Verdana" w:hAnsi="Verdana"/>
          <w:color w:val="auto"/>
          <w:sz w:val="36"/>
          <w:szCs w:val="36"/>
        </w:rPr>
        <w:t xml:space="preserve">Compass - </w:t>
      </w:r>
      <w:r w:rsidR="00C367A6">
        <w:rPr>
          <w:rFonts w:ascii="Verdana" w:hAnsi="Verdana"/>
          <w:color w:val="auto"/>
          <w:sz w:val="36"/>
          <w:szCs w:val="36"/>
        </w:rPr>
        <w:t xml:space="preserve">Medication </w:t>
      </w:r>
      <w:r w:rsidR="00BF6107">
        <w:rPr>
          <w:rFonts w:ascii="Verdana" w:hAnsi="Verdana"/>
          <w:color w:val="auto"/>
          <w:sz w:val="36"/>
          <w:szCs w:val="36"/>
        </w:rPr>
        <w:t>Recall</w:t>
      </w:r>
      <w:r w:rsidR="0010372F">
        <w:rPr>
          <w:rFonts w:ascii="Verdana" w:hAnsi="Verdana"/>
          <w:color w:val="auto"/>
          <w:sz w:val="36"/>
          <w:szCs w:val="36"/>
        </w:rPr>
        <w:t xml:space="preserve"> and Replacement</w:t>
      </w:r>
      <w:r w:rsidR="00D370E1">
        <w:rPr>
          <w:rFonts w:ascii="Verdana" w:hAnsi="Verdana"/>
          <w:color w:val="auto"/>
          <w:sz w:val="36"/>
          <w:szCs w:val="36"/>
        </w:rPr>
        <w:t xml:space="preserve">  </w:t>
      </w:r>
    </w:p>
    <w:p w14:paraId="14F050D2" w14:textId="38152806" w:rsidR="00A80EC4" w:rsidRDefault="0031091B" w:rsidP="002638F2">
      <w:pPr>
        <w:pStyle w:val="TOC2"/>
        <w:spacing w:before="120" w:after="12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"2-2" \n \p " " \h \z \u </w:instrText>
      </w:r>
      <w:r>
        <w:fldChar w:fldCharType="separate"/>
      </w:r>
      <w:hyperlink w:anchor="_Toc133849523" w:history="1">
        <w:r w:rsidR="00A80EC4" w:rsidRPr="00B04B0B">
          <w:rPr>
            <w:rStyle w:val="Hyperlink"/>
            <w:rFonts w:ascii="Verdana" w:hAnsi="Verdana"/>
            <w:noProof/>
          </w:rPr>
          <w:t>Process</w:t>
        </w:r>
      </w:hyperlink>
    </w:p>
    <w:p w14:paraId="625932EC" w14:textId="779CC5E7" w:rsidR="00A80EC4" w:rsidRDefault="00A80EC4" w:rsidP="002638F2">
      <w:pPr>
        <w:pStyle w:val="TOC2"/>
        <w:spacing w:before="120" w:after="1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849524" w:history="1">
        <w:r w:rsidRPr="00B04B0B">
          <w:rPr>
            <w:rStyle w:val="Hyperlink"/>
            <w:rFonts w:ascii="Verdana" w:hAnsi="Verdana"/>
            <w:noProof/>
          </w:rPr>
          <w:t>Related Documents</w:t>
        </w:r>
      </w:hyperlink>
    </w:p>
    <w:p w14:paraId="54C65FE5" w14:textId="77777777" w:rsidR="002638F2" w:rsidRDefault="0031091B" w:rsidP="002638F2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fldChar w:fldCharType="end"/>
      </w:r>
      <w:bookmarkStart w:id="1" w:name="_Overview"/>
      <w:bookmarkEnd w:id="1"/>
    </w:p>
    <w:p w14:paraId="5C02AC1F" w14:textId="0D5184CC" w:rsidR="00806B9D" w:rsidRDefault="007577E3" w:rsidP="002638F2">
      <w:pPr>
        <w:spacing w:before="120" w:after="120"/>
        <w:rPr>
          <w:rFonts w:ascii="Verdana" w:hAnsi="Verdana"/>
        </w:rPr>
      </w:pPr>
      <w:r w:rsidRPr="005E19FC">
        <w:rPr>
          <w:rFonts w:ascii="Verdana" w:hAnsi="Verdana"/>
          <w:b/>
          <w:bCs/>
        </w:rPr>
        <w:t xml:space="preserve">Description:  </w:t>
      </w:r>
      <w:bookmarkStart w:id="2" w:name="OLE_LINK1"/>
      <w:r w:rsidR="002638F2" w:rsidRPr="002638F2">
        <w:rPr>
          <w:rFonts w:ascii="Verdana" w:hAnsi="Verdana"/>
        </w:rPr>
        <w:t>P</w:t>
      </w:r>
      <w:r w:rsidR="0066605F">
        <w:rPr>
          <w:rFonts w:ascii="Verdana" w:hAnsi="Verdana"/>
        </w:rPr>
        <w:t>r</w:t>
      </w:r>
      <w:r w:rsidR="001A32DE" w:rsidRPr="002638F2">
        <w:rPr>
          <w:rFonts w:ascii="Verdana" w:hAnsi="Verdana"/>
        </w:rPr>
        <w:t>ocess</w:t>
      </w:r>
      <w:r w:rsidR="001A32DE">
        <w:rPr>
          <w:rFonts w:ascii="Verdana" w:hAnsi="Verdana"/>
        </w:rPr>
        <w:t xml:space="preserve"> for handling </w:t>
      </w:r>
      <w:r w:rsidR="00D9291A">
        <w:rPr>
          <w:rFonts w:ascii="Verdana" w:hAnsi="Verdana"/>
        </w:rPr>
        <w:t>member inquir</w:t>
      </w:r>
      <w:r w:rsidR="001A32DE">
        <w:rPr>
          <w:rFonts w:ascii="Verdana" w:hAnsi="Verdana"/>
        </w:rPr>
        <w:t>ies about</w:t>
      </w:r>
      <w:r w:rsidR="00D9291A">
        <w:rPr>
          <w:rFonts w:ascii="Verdana" w:hAnsi="Verdana"/>
        </w:rPr>
        <w:t xml:space="preserve"> a product being recalled from the market, including when</w:t>
      </w:r>
      <w:r w:rsidR="00252701" w:rsidRPr="00E26458">
        <w:rPr>
          <w:rFonts w:ascii="Verdana" w:hAnsi="Verdana"/>
        </w:rPr>
        <w:t xml:space="preserve"> </w:t>
      </w:r>
      <w:r w:rsidR="00252701">
        <w:rPr>
          <w:rFonts w:ascii="Verdana" w:hAnsi="Verdana"/>
        </w:rPr>
        <w:t>a</w:t>
      </w:r>
      <w:r w:rsidR="00C367A6" w:rsidRPr="00B256D8">
        <w:rPr>
          <w:rFonts w:ascii="Verdana" w:hAnsi="Verdana"/>
        </w:rPr>
        <w:t xml:space="preserve"> </w:t>
      </w:r>
      <w:r w:rsidR="00DC4DF5">
        <w:rPr>
          <w:rFonts w:ascii="Verdana" w:hAnsi="Verdana"/>
        </w:rPr>
        <w:t>member</w:t>
      </w:r>
      <w:r w:rsidR="00C367A6" w:rsidRPr="00B256D8">
        <w:rPr>
          <w:rFonts w:ascii="Verdana" w:hAnsi="Verdana"/>
        </w:rPr>
        <w:t xml:space="preserve"> </w:t>
      </w:r>
      <w:r w:rsidR="00C367A6">
        <w:rPr>
          <w:rFonts w:ascii="Verdana" w:hAnsi="Verdana"/>
        </w:rPr>
        <w:t xml:space="preserve">requests to return </w:t>
      </w:r>
      <w:r w:rsidR="00C367A6" w:rsidRPr="00BF6107">
        <w:rPr>
          <w:rFonts w:ascii="Verdana" w:hAnsi="Verdana"/>
        </w:rPr>
        <w:t xml:space="preserve">a </w:t>
      </w:r>
      <w:r w:rsidR="00C367A6">
        <w:rPr>
          <w:rFonts w:ascii="Verdana" w:hAnsi="Verdana"/>
        </w:rPr>
        <w:t>prescription</w:t>
      </w:r>
      <w:r w:rsidR="00C367A6" w:rsidRPr="00BF6107">
        <w:rPr>
          <w:rFonts w:ascii="Verdana" w:hAnsi="Verdana"/>
        </w:rPr>
        <w:t xml:space="preserve"> </w:t>
      </w:r>
      <w:r w:rsidR="00C367A6">
        <w:rPr>
          <w:rFonts w:ascii="Verdana" w:hAnsi="Verdana"/>
        </w:rPr>
        <w:t>that has been identified as a Manufacturer</w:t>
      </w:r>
      <w:r w:rsidR="005B7800">
        <w:rPr>
          <w:rFonts w:ascii="Verdana" w:hAnsi="Verdana"/>
        </w:rPr>
        <w:t xml:space="preserve"> or Drug</w:t>
      </w:r>
      <w:r w:rsidR="00C367A6">
        <w:rPr>
          <w:rFonts w:ascii="Verdana" w:hAnsi="Verdana"/>
        </w:rPr>
        <w:t xml:space="preserve"> Recall</w:t>
      </w:r>
      <w:bookmarkEnd w:id="2"/>
      <w:r w:rsidR="00D9291A">
        <w:rPr>
          <w:rFonts w:ascii="Verdana" w:hAnsi="Verdana"/>
        </w:rPr>
        <w:t>.</w:t>
      </w:r>
    </w:p>
    <w:p w14:paraId="17ADA11B" w14:textId="77777777" w:rsidR="005B7800" w:rsidRPr="00551269" w:rsidRDefault="005B7800" w:rsidP="002638F2">
      <w:pPr>
        <w:spacing w:before="120" w:after="120"/>
        <w:rPr>
          <w:rFonts w:ascii="Verdana" w:hAnsi="Verdana"/>
          <w:color w:val="0000FF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A97B7D" w:rsidRPr="003D2343" w14:paraId="142CE830" w14:textId="77777777" w:rsidTr="003D2343">
        <w:tc>
          <w:tcPr>
            <w:tcW w:w="5000" w:type="pct"/>
            <w:shd w:val="clear" w:color="auto" w:fill="C0C0C0"/>
          </w:tcPr>
          <w:p w14:paraId="6D91F9E6" w14:textId="77777777" w:rsidR="00A97B7D" w:rsidRPr="003D2343" w:rsidRDefault="00D9291A" w:rsidP="002638F2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3" w:name="_Various_Work_Instructions"/>
            <w:bookmarkStart w:id="4" w:name="_Process"/>
            <w:bookmarkStart w:id="5" w:name="_Various_Work_Instructions1"/>
            <w:bookmarkStart w:id="6" w:name="_Various_Work_Instructions_1"/>
            <w:bookmarkStart w:id="7" w:name="_Customer_Inquiry_Regarding"/>
            <w:bookmarkStart w:id="8" w:name="_Toc133849523"/>
            <w:bookmarkEnd w:id="3"/>
            <w:bookmarkEnd w:id="4"/>
            <w:bookmarkEnd w:id="5"/>
            <w:bookmarkEnd w:id="6"/>
            <w:bookmarkEnd w:id="7"/>
            <w:r>
              <w:rPr>
                <w:rFonts w:ascii="Verdana" w:hAnsi="Verdana"/>
                <w:i w:val="0"/>
                <w:iCs w:val="0"/>
              </w:rPr>
              <w:t>Process</w:t>
            </w:r>
            <w:bookmarkEnd w:id="8"/>
            <w:r w:rsidR="00F17C1E">
              <w:rPr>
                <w:rFonts w:ascii="Verdana" w:hAnsi="Verdana"/>
                <w:i w:val="0"/>
                <w:iCs w:val="0"/>
              </w:rPr>
              <w:t xml:space="preserve"> </w:t>
            </w:r>
          </w:p>
        </w:tc>
      </w:tr>
    </w:tbl>
    <w:p w14:paraId="7FE22F9A" w14:textId="569481C2" w:rsidR="00DB4234" w:rsidRPr="0027577C" w:rsidRDefault="00DB4234" w:rsidP="002638F2">
      <w:pPr>
        <w:pStyle w:val="Dotbullet"/>
        <w:widowControl/>
        <w:numPr>
          <w:ilvl w:val="0"/>
          <w:numId w:val="0"/>
        </w:numPr>
        <w:snapToGrid w:val="0"/>
        <w:spacing w:before="120" w:after="12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4"/>
        <w:gridCol w:w="3794"/>
        <w:gridCol w:w="8332"/>
      </w:tblGrid>
      <w:tr w:rsidR="00D471B5" w:rsidRPr="003D2343" w14:paraId="039439ED" w14:textId="77777777" w:rsidTr="00685EDF">
        <w:tc>
          <w:tcPr>
            <w:tcW w:w="180" w:type="pct"/>
            <w:shd w:val="clear" w:color="auto" w:fill="E6E6E6"/>
          </w:tcPr>
          <w:p w14:paraId="234922CE" w14:textId="77777777" w:rsidR="00D471B5" w:rsidRPr="003D2343" w:rsidRDefault="00EB52F0" w:rsidP="002638F2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3D2343">
              <w:rPr>
                <w:rFonts w:ascii="Verdana" w:hAnsi="Verdana"/>
                <w:b/>
              </w:rPr>
              <w:t>Step</w:t>
            </w:r>
          </w:p>
        </w:tc>
        <w:tc>
          <w:tcPr>
            <w:tcW w:w="4820" w:type="pct"/>
            <w:gridSpan w:val="2"/>
            <w:shd w:val="clear" w:color="auto" w:fill="E6E6E6"/>
          </w:tcPr>
          <w:p w14:paraId="47C8F60D" w14:textId="77777777" w:rsidR="00D471B5" w:rsidRPr="003D2343" w:rsidRDefault="00EB52F0" w:rsidP="002638F2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3D2343">
              <w:rPr>
                <w:rFonts w:ascii="Verdana" w:hAnsi="Verdana"/>
                <w:b/>
              </w:rPr>
              <w:t>Action</w:t>
            </w:r>
          </w:p>
        </w:tc>
      </w:tr>
      <w:tr w:rsidR="00C367A6" w:rsidRPr="003D2343" w14:paraId="4A7C2E3A" w14:textId="77777777" w:rsidTr="00685EDF">
        <w:tc>
          <w:tcPr>
            <w:tcW w:w="180" w:type="pct"/>
          </w:tcPr>
          <w:p w14:paraId="687EED78" w14:textId="77777777" w:rsidR="00C367A6" w:rsidRPr="003D2343" w:rsidRDefault="00DB4234" w:rsidP="002638F2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</w:t>
            </w:r>
          </w:p>
        </w:tc>
        <w:tc>
          <w:tcPr>
            <w:tcW w:w="4820" w:type="pct"/>
            <w:gridSpan w:val="2"/>
          </w:tcPr>
          <w:p w14:paraId="68691385" w14:textId="59F14A92" w:rsidR="00C367A6" w:rsidRPr="003D2343" w:rsidRDefault="00AA4433" w:rsidP="002638F2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From the Claims Landing Page in Compass, navigate to the </w:t>
            </w:r>
            <w:r w:rsidRPr="005B7800">
              <w:rPr>
                <w:rFonts w:ascii="Verdana" w:hAnsi="Verdana"/>
                <w:b/>
                <w:bCs/>
              </w:rPr>
              <w:t>Mail Order History</w:t>
            </w:r>
            <w:r>
              <w:rPr>
                <w:rFonts w:ascii="Verdana" w:hAnsi="Verdana"/>
              </w:rPr>
              <w:t xml:space="preserve"> tab </w:t>
            </w:r>
            <w:r w:rsidR="007577E3">
              <w:rPr>
                <w:rFonts w:ascii="Verdana" w:hAnsi="Verdana"/>
              </w:rPr>
              <w:t>and v</w:t>
            </w:r>
            <w:r w:rsidR="00C367A6" w:rsidRPr="003D2343">
              <w:rPr>
                <w:rFonts w:ascii="Verdana" w:hAnsi="Verdana"/>
              </w:rPr>
              <w:t xml:space="preserve">erify </w:t>
            </w:r>
            <w:r w:rsidR="00920906">
              <w:rPr>
                <w:rFonts w:ascii="Verdana" w:hAnsi="Verdana"/>
                <w:color w:val="000000"/>
              </w:rPr>
              <w:t>that the medication was filled at our Mail Order Pharmacy</w:t>
            </w:r>
            <w:r w:rsidR="007577E3">
              <w:rPr>
                <w:rFonts w:ascii="Verdana" w:hAnsi="Verdana"/>
              </w:rPr>
              <w:t>.</w:t>
            </w:r>
            <w:r w:rsidR="00C367A6" w:rsidRPr="003D2343">
              <w:rPr>
                <w:rFonts w:ascii="Verdana" w:hAnsi="Verdana"/>
              </w:rPr>
              <w:t xml:space="preserve"> </w:t>
            </w:r>
            <w:r w:rsidR="007577E3">
              <w:rPr>
                <w:rFonts w:ascii="Verdana" w:hAnsi="Verdana"/>
              </w:rPr>
              <w:t xml:space="preserve"> </w:t>
            </w:r>
          </w:p>
          <w:p w14:paraId="123774E8" w14:textId="77777777" w:rsidR="00D9291A" w:rsidRPr="00252022" w:rsidRDefault="00D9291A" w:rsidP="002638F2">
            <w:pPr>
              <w:numPr>
                <w:ilvl w:val="0"/>
                <w:numId w:val="27"/>
              </w:numPr>
              <w:spacing w:before="120" w:after="120"/>
              <w:ind w:left="526"/>
              <w:rPr>
                <w:rFonts w:ascii="Verdana" w:hAnsi="Verdana"/>
              </w:rPr>
            </w:pPr>
            <w:r w:rsidRPr="005E19FC">
              <w:rPr>
                <w:rFonts w:ascii="Verdana" w:hAnsi="Verdana"/>
                <w:bCs/>
              </w:rPr>
              <w:t>If the prescription was filled at Mail Order</w:t>
            </w:r>
            <w:r w:rsidRPr="00252022">
              <w:rPr>
                <w:rFonts w:ascii="Verdana" w:hAnsi="Verdana"/>
              </w:rPr>
              <w:t>, proceed to Step 2.</w:t>
            </w:r>
          </w:p>
          <w:p w14:paraId="544E0FF9" w14:textId="77777777" w:rsidR="00D9291A" w:rsidRDefault="00D9291A" w:rsidP="002638F2">
            <w:pPr>
              <w:numPr>
                <w:ilvl w:val="0"/>
                <w:numId w:val="27"/>
              </w:numPr>
              <w:spacing w:before="120" w:after="120"/>
              <w:ind w:left="526"/>
              <w:rPr>
                <w:rFonts w:ascii="Verdana" w:hAnsi="Verdana"/>
              </w:rPr>
            </w:pPr>
            <w:r w:rsidRPr="005E19FC">
              <w:rPr>
                <w:rFonts w:ascii="Verdana" w:hAnsi="Verdana"/>
                <w:bCs/>
              </w:rPr>
              <w:t>If we did not fill the prescription</w:t>
            </w:r>
            <w:r w:rsidRPr="00F91A83">
              <w:rPr>
                <w:rFonts w:ascii="Verdana" w:hAnsi="Verdana"/>
                <w:bCs/>
              </w:rPr>
              <w:t>,</w:t>
            </w:r>
            <w:r w:rsidRPr="00252022">
              <w:rPr>
                <w:rFonts w:ascii="Verdana" w:hAnsi="Verdana"/>
              </w:rPr>
              <w:t xml:space="preserve"> advise the member to contact the pharmacy that filled the prescription.</w:t>
            </w:r>
          </w:p>
          <w:p w14:paraId="005215B9" w14:textId="15B11E98" w:rsidR="00D9291A" w:rsidRDefault="00D9291A" w:rsidP="002638F2">
            <w:pPr>
              <w:spacing w:before="120" w:after="120"/>
              <w:ind w:left="526"/>
              <w:rPr>
                <w:rFonts w:ascii="Verdana" w:hAnsi="Verdana"/>
              </w:rPr>
            </w:pPr>
            <w:r w:rsidRPr="000C258F">
              <w:rPr>
                <w:rFonts w:ascii="Verdana" w:hAnsi="Verdana"/>
                <w:b/>
              </w:rPr>
              <w:t>Note:</w:t>
            </w:r>
            <w:r w:rsidRPr="000C258F">
              <w:rPr>
                <w:rFonts w:ascii="Verdana" w:hAnsi="Verdana"/>
              </w:rPr>
              <w:t xml:space="preserve">  If the member is not satisfied with this response, offer to warm transfer the member to their </w:t>
            </w:r>
            <w:r w:rsidR="00E95E10">
              <w:rPr>
                <w:rFonts w:ascii="Verdana" w:hAnsi="Verdana"/>
              </w:rPr>
              <w:t>r</w:t>
            </w:r>
            <w:r w:rsidR="004705C9">
              <w:rPr>
                <w:rFonts w:ascii="Verdana" w:hAnsi="Verdana"/>
              </w:rPr>
              <w:t>etail</w:t>
            </w:r>
            <w:r w:rsidR="004705C9" w:rsidRPr="000C258F">
              <w:rPr>
                <w:rFonts w:ascii="Verdana" w:hAnsi="Verdana"/>
              </w:rPr>
              <w:t xml:space="preserve"> </w:t>
            </w:r>
            <w:r w:rsidRPr="000C258F">
              <w:rPr>
                <w:rFonts w:ascii="Verdana" w:hAnsi="Verdana"/>
              </w:rPr>
              <w:t>pharmacy.</w:t>
            </w:r>
          </w:p>
          <w:p w14:paraId="709CCD48" w14:textId="161A0C2F" w:rsidR="005B7800" w:rsidRPr="003D2343" w:rsidRDefault="005B7800" w:rsidP="002638F2">
            <w:pPr>
              <w:spacing w:before="120" w:after="120"/>
              <w:ind w:left="526"/>
              <w:rPr>
                <w:rFonts w:ascii="Verdana" w:hAnsi="Verdana"/>
              </w:rPr>
            </w:pPr>
          </w:p>
        </w:tc>
      </w:tr>
      <w:tr w:rsidR="00BA03F5" w:rsidRPr="00C90EA0" w14:paraId="7E6104ED" w14:textId="77777777" w:rsidTr="00685EDF">
        <w:trPr>
          <w:trHeight w:val="324"/>
        </w:trPr>
        <w:tc>
          <w:tcPr>
            <w:tcW w:w="180" w:type="pct"/>
            <w:vMerge w:val="restart"/>
          </w:tcPr>
          <w:p w14:paraId="190656A4" w14:textId="77777777" w:rsidR="00BA03F5" w:rsidRPr="003D2343" w:rsidRDefault="00D9291A" w:rsidP="002638F2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2</w:t>
            </w:r>
          </w:p>
        </w:tc>
        <w:tc>
          <w:tcPr>
            <w:tcW w:w="4820" w:type="pct"/>
            <w:gridSpan w:val="2"/>
            <w:tcBorders>
              <w:bottom w:val="single" w:sz="4" w:space="0" w:color="auto"/>
            </w:tcBorders>
          </w:tcPr>
          <w:p w14:paraId="0F8CB05B" w14:textId="010EED4A" w:rsidR="004705C9" w:rsidRDefault="00D9291A" w:rsidP="002638F2">
            <w:pPr>
              <w:spacing w:before="120" w:after="120"/>
              <w:rPr>
                <w:rFonts w:ascii="Verdana" w:hAnsi="Verdana"/>
                <w:snapToGrid w:val="0"/>
                <w:color w:val="000000"/>
                <w:szCs w:val="20"/>
              </w:rPr>
            </w:pPr>
            <w:r w:rsidRPr="00D9291A">
              <w:rPr>
                <w:rFonts w:ascii="Verdana" w:hAnsi="Verdana"/>
                <w:snapToGrid w:val="0"/>
                <w:color w:val="000000"/>
                <w:szCs w:val="20"/>
              </w:rPr>
              <w:t xml:space="preserve">Review Corporate Communication specific </w:t>
            </w:r>
            <w:hyperlink r:id="rId11" w:anchor="!/view?docid=dc3c288a-8591-4a80-aded-f31261961738" w:history="1">
              <w:r w:rsidR="00685EDF">
                <w:rPr>
                  <w:rStyle w:val="Hyperlink"/>
                  <w:rFonts w:ascii="Verdana" w:hAnsi="Verdana"/>
                  <w:snapToGrid w:val="0"/>
                  <w:szCs w:val="20"/>
                </w:rPr>
                <w:t>Recent Talk Tracks (026403)</w:t>
              </w:r>
            </w:hyperlink>
            <w:r w:rsidRPr="00D9291A">
              <w:rPr>
                <w:rFonts w:ascii="Verdana" w:hAnsi="Verdana"/>
                <w:snapToGrid w:val="0"/>
                <w:color w:val="000000"/>
                <w:szCs w:val="20"/>
              </w:rPr>
              <w:t xml:space="preserve"> added in the last 60 days for the product in question. </w:t>
            </w:r>
          </w:p>
          <w:p w14:paraId="5E8062F4" w14:textId="2DD6411D" w:rsidR="00C76A1F" w:rsidRPr="003D2343" w:rsidRDefault="007577E3" w:rsidP="002638F2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  <w:snapToGrid w:val="0"/>
                <w:color w:val="000000"/>
                <w:szCs w:val="20"/>
              </w:rPr>
              <w:t xml:space="preserve"> </w:t>
            </w:r>
          </w:p>
        </w:tc>
      </w:tr>
      <w:tr w:rsidR="00CA71F8" w:rsidRPr="00C90EA0" w14:paraId="4C3A8722" w14:textId="77777777" w:rsidTr="00685EDF">
        <w:trPr>
          <w:trHeight w:val="324"/>
        </w:trPr>
        <w:tc>
          <w:tcPr>
            <w:tcW w:w="180" w:type="pct"/>
            <w:vMerge/>
          </w:tcPr>
          <w:p w14:paraId="6B0701F7" w14:textId="77777777" w:rsidR="00CA71F8" w:rsidRPr="003D2343" w:rsidRDefault="00CA71F8" w:rsidP="002638F2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534" w:type="pct"/>
            <w:shd w:val="clear" w:color="auto" w:fill="E6E6E6"/>
          </w:tcPr>
          <w:p w14:paraId="06E342F7" w14:textId="77777777" w:rsidR="00CA71F8" w:rsidRPr="003D2343" w:rsidRDefault="00CA71F8" w:rsidP="002638F2">
            <w:pPr>
              <w:pStyle w:val="Dotbullet"/>
              <w:numPr>
                <w:ilvl w:val="0"/>
                <w:numId w:val="0"/>
              </w:numPr>
              <w:spacing w:before="120" w:after="120"/>
              <w:jc w:val="center"/>
              <w:rPr>
                <w:b/>
              </w:rPr>
            </w:pPr>
            <w:r w:rsidRPr="003D2343">
              <w:rPr>
                <w:b/>
              </w:rPr>
              <w:t>If…</w:t>
            </w:r>
          </w:p>
        </w:tc>
        <w:tc>
          <w:tcPr>
            <w:tcW w:w="3286" w:type="pct"/>
            <w:shd w:val="clear" w:color="auto" w:fill="E6E6E6"/>
          </w:tcPr>
          <w:p w14:paraId="578CB64D" w14:textId="77777777" w:rsidR="00CA71F8" w:rsidRPr="003D2343" w:rsidRDefault="00CA71F8" w:rsidP="002638F2">
            <w:pPr>
              <w:pStyle w:val="Dotbullet"/>
              <w:numPr>
                <w:ilvl w:val="0"/>
                <w:numId w:val="0"/>
              </w:numPr>
              <w:spacing w:before="120" w:after="120"/>
              <w:jc w:val="center"/>
              <w:rPr>
                <w:b/>
              </w:rPr>
            </w:pPr>
            <w:r w:rsidRPr="003D2343">
              <w:rPr>
                <w:b/>
              </w:rPr>
              <w:t>Then…</w:t>
            </w:r>
          </w:p>
        </w:tc>
      </w:tr>
      <w:tr w:rsidR="00CA71F8" w:rsidRPr="00C90EA0" w14:paraId="4F71A3F5" w14:textId="77777777" w:rsidTr="00685EDF">
        <w:trPr>
          <w:trHeight w:val="324"/>
        </w:trPr>
        <w:tc>
          <w:tcPr>
            <w:tcW w:w="180" w:type="pct"/>
            <w:vMerge/>
          </w:tcPr>
          <w:p w14:paraId="7C5EF10D" w14:textId="77777777" w:rsidR="00CA71F8" w:rsidRPr="003D2343" w:rsidRDefault="00CA71F8" w:rsidP="002638F2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534" w:type="pct"/>
          </w:tcPr>
          <w:p w14:paraId="6152676C" w14:textId="77777777" w:rsidR="00CA71F8" w:rsidRDefault="00CA71F8" w:rsidP="002638F2">
            <w:pPr>
              <w:pStyle w:val="Dotbullet"/>
              <w:numPr>
                <w:ilvl w:val="0"/>
                <w:numId w:val="0"/>
              </w:numPr>
              <w:spacing w:before="120" w:after="120"/>
            </w:pPr>
            <w:r w:rsidRPr="003D2343">
              <w:rPr>
                <w:szCs w:val="24"/>
              </w:rPr>
              <w:t>Information for the product recall is not available</w:t>
            </w:r>
          </w:p>
        </w:tc>
        <w:tc>
          <w:tcPr>
            <w:tcW w:w="3286" w:type="pct"/>
          </w:tcPr>
          <w:p w14:paraId="3156830F" w14:textId="77777777" w:rsidR="00D9291A" w:rsidRPr="00D9291A" w:rsidRDefault="00D9291A" w:rsidP="002638F2">
            <w:pPr>
              <w:widowControl w:val="0"/>
              <w:spacing w:before="120" w:after="120"/>
              <w:rPr>
                <w:rFonts w:ascii="Verdana" w:hAnsi="Verdana"/>
                <w:snapToGrid w:val="0"/>
                <w:color w:val="000000"/>
              </w:rPr>
            </w:pPr>
            <w:r w:rsidRPr="00D9291A">
              <w:rPr>
                <w:rFonts w:ascii="Verdana" w:hAnsi="Verdana"/>
                <w:snapToGrid w:val="0"/>
                <w:color w:val="000000"/>
              </w:rPr>
              <w:t>Inform the member as follows:</w:t>
            </w:r>
          </w:p>
          <w:p w14:paraId="5EEEB4B5" w14:textId="6BEAEE4D" w:rsidR="00D9291A" w:rsidRPr="00D9291A" w:rsidRDefault="00024AC9" w:rsidP="002638F2">
            <w:pPr>
              <w:spacing w:before="120" w:after="120"/>
              <w:ind w:left="360" w:hanging="36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noProof/>
                <w:color w:val="000000"/>
              </w:rPr>
              <w:drawing>
                <wp:inline distT="0" distB="0" distL="0" distR="0" wp14:anchorId="185BE6A6" wp14:editId="133824DD">
                  <wp:extent cx="236220" cy="215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9291A" w:rsidRPr="00D9291A">
              <w:rPr>
                <w:rFonts w:ascii="Verdana" w:hAnsi="Verdana"/>
                <w:color w:val="000000"/>
              </w:rPr>
              <w:t xml:space="preserve"> I am unable to verify if this medication has been recalled, let me transfer you to Clinical Care Services to verify.</w:t>
            </w:r>
          </w:p>
          <w:p w14:paraId="03510D57" w14:textId="77777777" w:rsidR="00BC4FDD" w:rsidRDefault="00BC4FDD" w:rsidP="002638F2">
            <w:pPr>
              <w:widowControl w:val="0"/>
              <w:spacing w:before="120" w:after="120"/>
              <w:rPr>
                <w:rFonts w:ascii="Verdana" w:hAnsi="Verdana"/>
                <w:b/>
                <w:bCs/>
                <w:snapToGrid w:val="0"/>
                <w:color w:val="000000"/>
              </w:rPr>
            </w:pPr>
          </w:p>
          <w:p w14:paraId="27B1EAE1" w14:textId="2F4F9F6F" w:rsidR="00CA71F8" w:rsidRDefault="007577E3" w:rsidP="002638F2">
            <w:pPr>
              <w:widowControl w:val="0"/>
              <w:spacing w:before="120" w:after="120"/>
              <w:rPr>
                <w:rFonts w:ascii="Verdana" w:hAnsi="Verdana"/>
                <w:snapToGrid w:val="0"/>
                <w:color w:val="000000"/>
              </w:rPr>
            </w:pPr>
            <w:r w:rsidRPr="005E19FC">
              <w:rPr>
                <w:rFonts w:ascii="Verdana" w:hAnsi="Verdana"/>
                <w:b/>
                <w:bCs/>
                <w:snapToGrid w:val="0"/>
                <w:color w:val="000000"/>
              </w:rPr>
              <w:t>CCR:</w:t>
            </w:r>
            <w:r>
              <w:rPr>
                <w:rFonts w:ascii="Verdana" w:hAnsi="Verdana"/>
                <w:snapToGrid w:val="0"/>
                <w:color w:val="000000"/>
              </w:rPr>
              <w:t xml:space="preserve">  Resolve</w:t>
            </w:r>
            <w:r w:rsidR="00D9291A" w:rsidRPr="00D9291A">
              <w:rPr>
                <w:rFonts w:ascii="Verdana" w:hAnsi="Verdana"/>
                <w:snapToGrid w:val="0"/>
                <w:color w:val="000000"/>
              </w:rPr>
              <w:t xml:space="preserve"> outstanding issues</w:t>
            </w:r>
            <w:r w:rsidR="00BC4FDD">
              <w:rPr>
                <w:rFonts w:ascii="Verdana" w:hAnsi="Verdana"/>
                <w:snapToGrid w:val="0"/>
                <w:color w:val="000000"/>
              </w:rPr>
              <w:t xml:space="preserve"> before</w:t>
            </w:r>
            <w:r>
              <w:rPr>
                <w:rFonts w:ascii="Verdana" w:hAnsi="Verdana"/>
                <w:snapToGrid w:val="0"/>
                <w:color w:val="000000"/>
              </w:rPr>
              <w:t xml:space="preserve"> </w:t>
            </w:r>
            <w:r w:rsidR="00AA4433" w:rsidRPr="00BC4FDD">
              <w:rPr>
                <w:rFonts w:ascii="Verdana" w:hAnsi="Verdana"/>
              </w:rPr>
              <w:t>warm transfer</w:t>
            </w:r>
            <w:r w:rsidR="00BC4FDD">
              <w:rPr>
                <w:rFonts w:ascii="Verdana" w:hAnsi="Verdana"/>
              </w:rPr>
              <w:t>ring</w:t>
            </w:r>
            <w:r w:rsidR="00D9291A" w:rsidRPr="00BC4FDD">
              <w:rPr>
                <w:rFonts w:ascii="Verdana" w:hAnsi="Verdana"/>
                <w:snapToGrid w:val="0"/>
                <w:color w:val="000000"/>
              </w:rPr>
              <w:t xml:space="preserve"> the</w:t>
            </w:r>
            <w:r w:rsidR="00D9291A" w:rsidRPr="00D9291A">
              <w:rPr>
                <w:rFonts w:ascii="Verdana" w:hAnsi="Verdana"/>
                <w:snapToGrid w:val="0"/>
                <w:color w:val="000000"/>
              </w:rPr>
              <w:t xml:space="preserve"> caller to </w:t>
            </w:r>
            <w:hyperlink r:id="rId13" w:anchor="!/view?docid=f22eb77e-4033-4ad9-9afb-fc262f29faad" w:history="1">
              <w:r w:rsidR="00685EDF">
                <w:rPr>
                  <w:rStyle w:val="Hyperlink"/>
                  <w:rFonts w:ascii="Verdana" w:hAnsi="Verdana"/>
                  <w:snapToGrid w:val="0"/>
                </w:rPr>
                <w:t>Clinical Care Services (CCS) (004378)</w:t>
              </w:r>
            </w:hyperlink>
            <w:r w:rsidR="00D9291A" w:rsidRPr="00D9291A">
              <w:rPr>
                <w:rFonts w:ascii="Verdana" w:hAnsi="Verdana"/>
                <w:snapToGrid w:val="0"/>
                <w:color w:val="000000"/>
              </w:rPr>
              <w:t xml:space="preserve"> to verify if a recall has been issued regarding the medication in question.</w:t>
            </w:r>
          </w:p>
          <w:p w14:paraId="3224F903" w14:textId="423288AB" w:rsidR="004705C9" w:rsidRPr="003D2343" w:rsidRDefault="004705C9" w:rsidP="002638F2">
            <w:pPr>
              <w:widowControl w:val="0"/>
              <w:spacing w:before="120" w:after="120"/>
              <w:rPr>
                <w:color w:val="000000"/>
              </w:rPr>
            </w:pPr>
          </w:p>
        </w:tc>
      </w:tr>
      <w:tr w:rsidR="00CA71F8" w:rsidRPr="00C90EA0" w14:paraId="73BA1AB4" w14:textId="77777777" w:rsidTr="00685EDF">
        <w:trPr>
          <w:trHeight w:val="324"/>
        </w:trPr>
        <w:tc>
          <w:tcPr>
            <w:tcW w:w="180" w:type="pct"/>
            <w:vMerge/>
          </w:tcPr>
          <w:p w14:paraId="55ABCCDD" w14:textId="77777777" w:rsidR="00CA71F8" w:rsidRPr="003D2343" w:rsidRDefault="00CA71F8" w:rsidP="002638F2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534" w:type="pct"/>
          </w:tcPr>
          <w:p w14:paraId="2319A73C" w14:textId="77777777" w:rsidR="007577E3" w:rsidRDefault="00D9291A" w:rsidP="002638F2">
            <w:pPr>
              <w:widowControl w:val="0"/>
              <w:numPr>
                <w:ilvl w:val="0"/>
                <w:numId w:val="28"/>
              </w:numPr>
              <w:spacing w:before="120" w:after="120"/>
              <w:rPr>
                <w:rFonts w:ascii="Verdana" w:hAnsi="Verdana"/>
                <w:snapToGrid w:val="0"/>
                <w:color w:val="000000"/>
                <w:szCs w:val="20"/>
              </w:rPr>
            </w:pPr>
            <w:r w:rsidRPr="00D9291A">
              <w:rPr>
                <w:rFonts w:ascii="Verdana" w:hAnsi="Verdana"/>
                <w:snapToGrid w:val="0"/>
                <w:color w:val="000000"/>
                <w:szCs w:val="20"/>
              </w:rPr>
              <w:t xml:space="preserve">The member wants information beyond what is available in theSource Recent Talk Tracks, </w:t>
            </w:r>
          </w:p>
          <w:p w14:paraId="3ADF127A" w14:textId="5511B355" w:rsidR="00D9291A" w:rsidRDefault="00D9291A" w:rsidP="002638F2">
            <w:pPr>
              <w:widowControl w:val="0"/>
              <w:spacing w:before="120" w:after="120"/>
              <w:ind w:left="360"/>
              <w:rPr>
                <w:rFonts w:ascii="Verdana" w:hAnsi="Verdana"/>
                <w:snapToGrid w:val="0"/>
                <w:color w:val="000000"/>
                <w:szCs w:val="20"/>
              </w:rPr>
            </w:pPr>
            <w:r w:rsidRPr="00D9291A">
              <w:rPr>
                <w:rFonts w:ascii="Verdana" w:hAnsi="Verdana"/>
                <w:snapToGrid w:val="0"/>
                <w:color w:val="000000"/>
                <w:szCs w:val="20"/>
              </w:rPr>
              <w:t>or</w:t>
            </w:r>
          </w:p>
          <w:p w14:paraId="0E6192C5" w14:textId="77777777" w:rsidR="00DB4234" w:rsidRDefault="00D9291A" w:rsidP="002638F2">
            <w:pPr>
              <w:widowControl w:val="0"/>
              <w:numPr>
                <w:ilvl w:val="0"/>
                <w:numId w:val="28"/>
              </w:numPr>
              <w:spacing w:before="120" w:after="120"/>
              <w:rPr>
                <w:rFonts w:ascii="Verdana" w:hAnsi="Verdana"/>
                <w:snapToGrid w:val="0"/>
                <w:color w:val="000000"/>
                <w:szCs w:val="20"/>
              </w:rPr>
            </w:pPr>
            <w:r>
              <w:rPr>
                <w:rFonts w:ascii="Verdana" w:hAnsi="Verdana"/>
                <w:snapToGrid w:val="0"/>
                <w:color w:val="000000"/>
                <w:szCs w:val="20"/>
              </w:rPr>
              <w:t>The member is asking about replacing/returning the medication</w:t>
            </w:r>
            <w:r w:rsidR="00F17C1E">
              <w:rPr>
                <w:rFonts w:ascii="Verdana" w:hAnsi="Verdana"/>
                <w:snapToGrid w:val="0"/>
                <w:color w:val="000000"/>
                <w:szCs w:val="20"/>
              </w:rPr>
              <w:t xml:space="preserve"> </w:t>
            </w:r>
          </w:p>
          <w:p w14:paraId="6AA9E067" w14:textId="441C57D0" w:rsidR="004705C9" w:rsidRPr="00EF7611" w:rsidRDefault="004705C9" w:rsidP="002638F2">
            <w:pPr>
              <w:widowControl w:val="0"/>
              <w:spacing w:before="120" w:after="120"/>
              <w:ind w:left="360"/>
              <w:rPr>
                <w:rFonts w:ascii="Verdana" w:hAnsi="Verdana"/>
                <w:snapToGrid w:val="0"/>
                <w:color w:val="000000"/>
                <w:szCs w:val="20"/>
              </w:rPr>
            </w:pPr>
          </w:p>
        </w:tc>
        <w:tc>
          <w:tcPr>
            <w:tcW w:w="3286" w:type="pct"/>
          </w:tcPr>
          <w:p w14:paraId="005DF4C5" w14:textId="4D7FD670" w:rsidR="00CA71F8" w:rsidRDefault="007577E3" w:rsidP="002638F2">
            <w:pPr>
              <w:pStyle w:val="Dotbullet"/>
              <w:numPr>
                <w:ilvl w:val="0"/>
                <w:numId w:val="0"/>
              </w:numP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 xml:space="preserve">Resolve </w:t>
            </w:r>
            <w:r w:rsidRPr="00D9291A">
              <w:rPr>
                <w:color w:val="000000"/>
              </w:rPr>
              <w:t>outstanding issues</w:t>
            </w:r>
            <w:r>
              <w:rPr>
                <w:color w:val="000000"/>
              </w:rPr>
              <w:t xml:space="preserve"> </w:t>
            </w:r>
            <w:r w:rsidR="00C04800">
              <w:rPr>
                <w:color w:val="000000"/>
              </w:rPr>
              <w:t xml:space="preserve">before </w:t>
            </w:r>
            <w:r w:rsidR="00AA4433" w:rsidRPr="00F91A83">
              <w:t>warm transfer</w:t>
            </w:r>
            <w:r w:rsidR="00C04800">
              <w:t>ring</w:t>
            </w:r>
            <w:r w:rsidR="00D9291A">
              <w:rPr>
                <w:color w:val="000000"/>
              </w:rPr>
              <w:t xml:space="preserve"> the caller to</w:t>
            </w:r>
            <w:r w:rsidR="00D9291A" w:rsidRPr="008826F3">
              <w:rPr>
                <w:color w:val="000000"/>
              </w:rPr>
              <w:t xml:space="preserve"> </w:t>
            </w:r>
            <w:hyperlink r:id="rId14" w:anchor="!/view?docid=f22eb77e-4033-4ad9-9afb-fc262f29faad" w:history="1">
              <w:r w:rsidR="00685EDF">
                <w:rPr>
                  <w:rStyle w:val="Hyperlink"/>
                </w:rPr>
                <w:t>Clinical Care Services (CCS) (004378)</w:t>
              </w:r>
            </w:hyperlink>
            <w:r w:rsidR="00D9291A" w:rsidRPr="008826F3">
              <w:rPr>
                <w:color w:val="000000"/>
              </w:rPr>
              <w:t xml:space="preserve">. </w:t>
            </w:r>
          </w:p>
          <w:p w14:paraId="1212BBC4" w14:textId="46A69990" w:rsidR="004705C9" w:rsidRPr="008826F3" w:rsidRDefault="004705C9" w:rsidP="002638F2">
            <w:pPr>
              <w:pStyle w:val="Dotbullet"/>
              <w:numPr>
                <w:ilvl w:val="0"/>
                <w:numId w:val="0"/>
              </w:numPr>
              <w:spacing w:before="120" w:after="120"/>
              <w:rPr>
                <w:color w:val="000000"/>
              </w:rPr>
            </w:pPr>
          </w:p>
        </w:tc>
      </w:tr>
    </w:tbl>
    <w:p w14:paraId="459F56B0" w14:textId="77777777" w:rsidR="000825E5" w:rsidRPr="00C90EA0" w:rsidRDefault="000825E5" w:rsidP="002638F2">
      <w:pPr>
        <w:spacing w:before="120" w:after="120"/>
        <w:rPr>
          <w:rFonts w:ascii="Verdana" w:hAnsi="Verdana"/>
        </w:rPr>
      </w:pPr>
    </w:p>
    <w:p w14:paraId="0CCD7BFA" w14:textId="0F971E5B" w:rsidR="00DB4234" w:rsidRDefault="0066605F" w:rsidP="002638F2">
      <w:pPr>
        <w:spacing w:before="120" w:after="120"/>
        <w:jc w:val="right"/>
        <w:rPr>
          <w:rFonts w:ascii="Verdana" w:hAnsi="Verdana"/>
        </w:rPr>
      </w:pPr>
      <w:hyperlink w:anchor="_top" w:history="1">
        <w:r w:rsidR="00DB4234" w:rsidRPr="0066605F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DB4234" w:rsidRPr="0064267B" w14:paraId="7475ACFF" w14:textId="77777777" w:rsidTr="003819FB">
        <w:tc>
          <w:tcPr>
            <w:tcW w:w="5000" w:type="pct"/>
            <w:shd w:val="clear" w:color="auto" w:fill="C0C0C0"/>
          </w:tcPr>
          <w:p w14:paraId="4219D7B9" w14:textId="77777777" w:rsidR="00DB4234" w:rsidRPr="00F13F27" w:rsidRDefault="00DB4234" w:rsidP="002638F2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9" w:name="_Toc133849524"/>
            <w:r w:rsidRPr="008264F8">
              <w:rPr>
                <w:rFonts w:ascii="Verdana" w:hAnsi="Verdana"/>
                <w:i w:val="0"/>
                <w:iCs w:val="0"/>
              </w:rPr>
              <w:t>Related Documents</w:t>
            </w:r>
            <w:bookmarkEnd w:id="9"/>
          </w:p>
        </w:tc>
      </w:tr>
    </w:tbl>
    <w:p w14:paraId="155CAFF9" w14:textId="6D938D1C" w:rsidR="007577E3" w:rsidRDefault="00C00D69" w:rsidP="002638F2">
      <w:pPr>
        <w:spacing w:before="120" w:after="120"/>
        <w:rPr>
          <w:rStyle w:val="Hyperlink"/>
          <w:rFonts w:ascii="Verdana" w:hAnsi="Verdana"/>
          <w:b/>
          <w:color w:val="auto"/>
          <w:u w:val="none"/>
          <w:shd w:val="clear" w:color="auto" w:fill="FFFFFF"/>
        </w:rPr>
      </w:pPr>
      <w:hyperlink r:id="rId15" w:anchor="!/view?docid=c1f1028b-e42c-4b4f-a4cf-cc0b42c91606" w:history="1">
        <w:r w:rsidR="0066605F">
          <w:rPr>
            <w:rStyle w:val="Hyperlink"/>
            <w:rFonts w:ascii="Verdana" w:hAnsi="Verdana"/>
            <w:bCs/>
            <w:shd w:val="clear" w:color="auto" w:fill="FFFFFF"/>
          </w:rPr>
          <w:t>Customer Care Abbreviations, Definitions and Terms Index (017428)</w:t>
        </w:r>
      </w:hyperlink>
      <w:r w:rsidR="007577E3" w:rsidRPr="005E19FC">
        <w:rPr>
          <w:rStyle w:val="Hyperlink"/>
          <w:rFonts w:ascii="Verdana" w:hAnsi="Verdana"/>
          <w:bCs/>
          <w:color w:val="auto"/>
          <w:u w:val="none"/>
          <w:shd w:val="clear" w:color="auto" w:fill="FFFFFF"/>
        </w:rPr>
        <w:t xml:space="preserve"> </w:t>
      </w:r>
    </w:p>
    <w:p w14:paraId="36D345D4" w14:textId="4E5AC617" w:rsidR="00E9013C" w:rsidRDefault="00E9013C" w:rsidP="002638F2">
      <w:pPr>
        <w:spacing w:before="120" w:after="120"/>
        <w:rPr>
          <w:rStyle w:val="Hyperlink"/>
          <w:rFonts w:ascii="Verdana" w:hAnsi="Verdana"/>
        </w:rPr>
      </w:pPr>
      <w:r w:rsidRPr="00163A69">
        <w:rPr>
          <w:rStyle w:val="Hyperlink"/>
          <w:rFonts w:ascii="Verdana" w:hAnsi="Verdana"/>
          <w:b/>
          <w:color w:val="auto"/>
          <w:u w:val="none"/>
        </w:rPr>
        <w:t xml:space="preserve">Parent </w:t>
      </w:r>
      <w:r w:rsidR="007577E3">
        <w:rPr>
          <w:rStyle w:val="Hyperlink"/>
          <w:rFonts w:ascii="Verdana" w:hAnsi="Verdana"/>
          <w:b/>
          <w:color w:val="auto"/>
          <w:u w:val="none"/>
        </w:rPr>
        <w:t>Document</w:t>
      </w:r>
      <w:r w:rsidRPr="00163A69">
        <w:rPr>
          <w:rStyle w:val="Hyperlink"/>
          <w:rFonts w:ascii="Verdana" w:hAnsi="Verdana"/>
          <w:b/>
          <w:color w:val="auto"/>
          <w:u w:val="none"/>
        </w:rPr>
        <w:t>:</w:t>
      </w:r>
      <w:r w:rsidR="00467954">
        <w:rPr>
          <w:rStyle w:val="Hyperlink"/>
          <w:rFonts w:ascii="Verdana" w:hAnsi="Verdana"/>
          <w:b/>
          <w:color w:val="auto"/>
          <w:u w:val="none"/>
        </w:rPr>
        <w:t xml:space="preserve"> </w:t>
      </w:r>
      <w:r>
        <w:rPr>
          <w:rStyle w:val="Hyperlink"/>
          <w:rFonts w:ascii="Verdana" w:hAnsi="Verdana"/>
          <w:b/>
          <w:color w:val="auto"/>
          <w:u w:val="none"/>
        </w:rPr>
        <w:t xml:space="preserve"> </w:t>
      </w:r>
      <w:hyperlink r:id="rId16" w:tgtFrame="_blank" w:history="1">
        <w:r w:rsidRPr="00DB338D">
          <w:rPr>
            <w:rStyle w:val="Hyperlink"/>
            <w:rFonts w:ascii="Verdana" w:hAnsi="Verdana"/>
          </w:rPr>
          <w:t>Customer Care Internal and External Call Handling (CALL</w:t>
        </w:r>
        <w:r>
          <w:rPr>
            <w:rStyle w:val="Hyperlink"/>
            <w:rFonts w:ascii="Verdana" w:hAnsi="Verdana"/>
          </w:rPr>
          <w:t>-</w:t>
        </w:r>
        <w:r w:rsidRPr="00DB338D">
          <w:rPr>
            <w:rStyle w:val="Hyperlink"/>
            <w:rFonts w:ascii="Verdana" w:hAnsi="Verdana"/>
          </w:rPr>
          <w:t>0049)</w:t>
        </w:r>
      </w:hyperlink>
    </w:p>
    <w:p w14:paraId="12B0ABC6" w14:textId="77777777" w:rsidR="00DB4234" w:rsidRDefault="00DB4234" w:rsidP="002638F2">
      <w:pPr>
        <w:spacing w:before="120" w:after="120"/>
        <w:rPr>
          <w:rFonts w:ascii="Verdana" w:hAnsi="Verdana"/>
        </w:rPr>
      </w:pPr>
    </w:p>
    <w:p w14:paraId="6F40C68C" w14:textId="0A6154DA" w:rsidR="00DB4234" w:rsidRDefault="0066605F" w:rsidP="0066605F">
      <w:pPr>
        <w:spacing w:before="120" w:after="120"/>
        <w:jc w:val="right"/>
        <w:rPr>
          <w:rFonts w:ascii="Verdana" w:hAnsi="Verdana"/>
          <w:sz w:val="16"/>
          <w:szCs w:val="16"/>
        </w:rPr>
      </w:pPr>
      <w:hyperlink w:anchor="_top" w:history="1">
        <w:r w:rsidR="00DB4234" w:rsidRPr="0066605F">
          <w:rPr>
            <w:rStyle w:val="Hyperlink"/>
            <w:rFonts w:ascii="Verdana" w:hAnsi="Verdana"/>
          </w:rPr>
          <w:t>Top of the Document</w:t>
        </w:r>
      </w:hyperlink>
    </w:p>
    <w:p w14:paraId="6454835B" w14:textId="77777777" w:rsidR="00DB4234" w:rsidRPr="00C247CB" w:rsidRDefault="00DB4234" w:rsidP="002638F2">
      <w:pPr>
        <w:spacing w:before="120" w:after="120"/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1940231C" w14:textId="77777777" w:rsidR="00DB4234" w:rsidRPr="00C247CB" w:rsidRDefault="00DB4234" w:rsidP="002638F2">
      <w:pPr>
        <w:spacing w:before="120" w:after="120"/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>
        <w:rPr>
          <w:rFonts w:ascii="Verdana" w:hAnsi="Verdana"/>
          <w:b/>
          <w:color w:val="000000"/>
          <w:sz w:val="16"/>
          <w:szCs w:val="16"/>
        </w:rPr>
        <w:t>/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PAPER COPY </w:t>
      </w:r>
      <w:r>
        <w:rPr>
          <w:rFonts w:ascii="Verdana" w:hAnsi="Verdana"/>
          <w:b/>
          <w:color w:val="000000"/>
          <w:sz w:val="16"/>
          <w:szCs w:val="16"/>
        </w:rPr>
        <w:t>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sectPr w:rsidR="00DB4234" w:rsidRPr="00C247CB" w:rsidSect="00303F88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5D14C8" w14:textId="77777777" w:rsidR="00A1016A" w:rsidRDefault="00A1016A">
      <w:r>
        <w:separator/>
      </w:r>
    </w:p>
  </w:endnote>
  <w:endnote w:type="continuationSeparator" w:id="0">
    <w:p w14:paraId="38AA8F38" w14:textId="77777777" w:rsidR="00A1016A" w:rsidRDefault="00A1016A">
      <w:r>
        <w:continuationSeparator/>
      </w:r>
    </w:p>
  </w:endnote>
  <w:endnote w:type="continuationNotice" w:id="1">
    <w:p w14:paraId="30382F62" w14:textId="77777777" w:rsidR="00A1016A" w:rsidRDefault="00A1016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7D341D" w14:textId="77777777" w:rsidR="00A1016A" w:rsidRDefault="00A1016A">
      <w:r>
        <w:separator/>
      </w:r>
    </w:p>
  </w:footnote>
  <w:footnote w:type="continuationSeparator" w:id="0">
    <w:p w14:paraId="7F71A4B7" w14:textId="77777777" w:rsidR="00A1016A" w:rsidRDefault="00A1016A">
      <w:r>
        <w:continuationSeparator/>
      </w:r>
    </w:p>
  </w:footnote>
  <w:footnote w:type="continuationNotice" w:id="1">
    <w:p w14:paraId="4C45BEA6" w14:textId="77777777" w:rsidR="00A1016A" w:rsidRDefault="00A1016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3F88E2F"/>
    <w:multiLevelType w:val="hybridMultilevel"/>
    <w:tmpl w:val="7589D319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5B1337C"/>
    <w:multiLevelType w:val="hybridMultilevel"/>
    <w:tmpl w:val="C9959CF9"/>
    <w:lvl w:ilvl="0" w:tplc="FFFFFFFF">
      <w:start w:val="1"/>
      <w:numFmt w:val="decimal"/>
      <w:lvlText w:val="%1"/>
      <w:lvlJc w:val="left"/>
    </w:lvl>
    <w:lvl w:ilvl="1" w:tplc="FFFFFFFF">
      <w:start w:val="1"/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5DE54D0"/>
    <w:multiLevelType w:val="hybridMultilevel"/>
    <w:tmpl w:val="1450C7E2"/>
    <w:lvl w:ilvl="0" w:tplc="1338C8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E02035"/>
    <w:multiLevelType w:val="hybridMultilevel"/>
    <w:tmpl w:val="A4C8FD36"/>
    <w:lvl w:ilvl="0" w:tplc="51E89E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83C661A"/>
    <w:multiLevelType w:val="hybridMultilevel"/>
    <w:tmpl w:val="89DC4186"/>
    <w:lvl w:ilvl="0" w:tplc="3A60F5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974047"/>
    <w:multiLevelType w:val="hybridMultilevel"/>
    <w:tmpl w:val="4E3A69B0"/>
    <w:lvl w:ilvl="0" w:tplc="13002442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color w:val="000000"/>
      </w:rPr>
    </w:lvl>
    <w:lvl w:ilvl="1" w:tplc="E6CCA56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FC2096A"/>
    <w:multiLevelType w:val="hybridMultilevel"/>
    <w:tmpl w:val="CB2CD78C"/>
    <w:lvl w:ilvl="0" w:tplc="EE26DA7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4CA01A0"/>
    <w:multiLevelType w:val="hybridMultilevel"/>
    <w:tmpl w:val="8C1C7BCC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A60F52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3657544"/>
    <w:multiLevelType w:val="hybridMultilevel"/>
    <w:tmpl w:val="0714C6D2"/>
    <w:lvl w:ilvl="0" w:tplc="51E89E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  <w:sz w:val="24"/>
      </w:rPr>
    </w:lvl>
    <w:lvl w:ilvl="1" w:tplc="3A60F52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  <w:sz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CCA4DF4"/>
    <w:multiLevelType w:val="hybridMultilevel"/>
    <w:tmpl w:val="84DEA8F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07B703E"/>
    <w:multiLevelType w:val="hybridMultilevel"/>
    <w:tmpl w:val="588EDB74"/>
    <w:lvl w:ilvl="0" w:tplc="343ADF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sz w:val="24"/>
      </w:rPr>
    </w:lvl>
    <w:lvl w:ilvl="1" w:tplc="3A60F52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  <w:sz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0CC0574"/>
    <w:multiLevelType w:val="hybridMultilevel"/>
    <w:tmpl w:val="D16C91F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1BD352A"/>
    <w:multiLevelType w:val="multilevel"/>
    <w:tmpl w:val="D16C91FE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424612A"/>
    <w:multiLevelType w:val="hybridMultilevel"/>
    <w:tmpl w:val="B622DDEC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4E7760"/>
    <w:multiLevelType w:val="hybridMultilevel"/>
    <w:tmpl w:val="671AE4E8"/>
    <w:lvl w:ilvl="0" w:tplc="A63A8798"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FB411C"/>
    <w:multiLevelType w:val="hybridMultilevel"/>
    <w:tmpl w:val="0FFED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032518"/>
    <w:multiLevelType w:val="multilevel"/>
    <w:tmpl w:val="588EDB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16C74EC"/>
    <w:multiLevelType w:val="hybridMultilevel"/>
    <w:tmpl w:val="B4FA8C2C"/>
    <w:lvl w:ilvl="0" w:tplc="3A60F5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CD4917"/>
    <w:multiLevelType w:val="hybridMultilevel"/>
    <w:tmpl w:val="59244B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9680EE4"/>
    <w:multiLevelType w:val="hybridMultilevel"/>
    <w:tmpl w:val="0B1A3744"/>
    <w:lvl w:ilvl="0" w:tplc="C58619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5336C10"/>
    <w:multiLevelType w:val="hybridMultilevel"/>
    <w:tmpl w:val="F5B606DC"/>
    <w:lvl w:ilvl="0" w:tplc="ABAEC89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998193F"/>
    <w:multiLevelType w:val="hybridMultilevel"/>
    <w:tmpl w:val="7898C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A46AD8"/>
    <w:multiLevelType w:val="hybridMultilevel"/>
    <w:tmpl w:val="6DD8893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E60A952"/>
    <w:multiLevelType w:val="hybridMultilevel"/>
    <w:tmpl w:val="7D41D252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7E7D547D"/>
    <w:multiLevelType w:val="hybridMultilevel"/>
    <w:tmpl w:val="FBD48F2A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3518226">
    <w:abstractNumId w:val="14"/>
  </w:num>
  <w:num w:numId="2" w16cid:durableId="85153665">
    <w:abstractNumId w:val="4"/>
  </w:num>
  <w:num w:numId="3" w16cid:durableId="996764077">
    <w:abstractNumId w:val="20"/>
  </w:num>
  <w:num w:numId="4" w16cid:durableId="1968974443">
    <w:abstractNumId w:val="12"/>
  </w:num>
  <w:num w:numId="5" w16cid:durableId="1233198876">
    <w:abstractNumId w:val="13"/>
  </w:num>
  <w:num w:numId="6" w16cid:durableId="147864371">
    <w:abstractNumId w:val="19"/>
  </w:num>
  <w:num w:numId="7" w16cid:durableId="1983381888">
    <w:abstractNumId w:val="23"/>
  </w:num>
  <w:num w:numId="8" w16cid:durableId="1749957656">
    <w:abstractNumId w:val="10"/>
  </w:num>
  <w:num w:numId="9" w16cid:durableId="345248909">
    <w:abstractNumId w:val="8"/>
  </w:num>
  <w:num w:numId="10" w16cid:durableId="1128430983">
    <w:abstractNumId w:val="4"/>
  </w:num>
  <w:num w:numId="11" w16cid:durableId="183024546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02818721">
    <w:abstractNumId w:val="0"/>
  </w:num>
  <w:num w:numId="13" w16cid:durableId="1020622309">
    <w:abstractNumId w:val="24"/>
  </w:num>
  <w:num w:numId="14" w16cid:durableId="744301300">
    <w:abstractNumId w:val="1"/>
  </w:num>
  <w:num w:numId="15" w16cid:durableId="1675566683">
    <w:abstractNumId w:val="2"/>
  </w:num>
  <w:num w:numId="16" w16cid:durableId="48648874">
    <w:abstractNumId w:val="18"/>
  </w:num>
  <w:num w:numId="17" w16cid:durableId="1269118339">
    <w:abstractNumId w:val="5"/>
  </w:num>
  <w:num w:numId="18" w16cid:durableId="1629581787">
    <w:abstractNumId w:val="21"/>
  </w:num>
  <w:num w:numId="19" w16cid:durableId="1146584629">
    <w:abstractNumId w:val="11"/>
  </w:num>
  <w:num w:numId="20" w16cid:durableId="1843426205">
    <w:abstractNumId w:val="17"/>
  </w:num>
  <w:num w:numId="21" w16cid:durableId="2105495171">
    <w:abstractNumId w:val="9"/>
  </w:num>
  <w:num w:numId="22" w16cid:durableId="895703731">
    <w:abstractNumId w:val="7"/>
  </w:num>
  <w:num w:numId="23" w16cid:durableId="1414621164">
    <w:abstractNumId w:val="3"/>
  </w:num>
  <w:num w:numId="24" w16cid:durableId="727804787">
    <w:abstractNumId w:val="15"/>
  </w:num>
  <w:num w:numId="25" w16cid:durableId="251668385">
    <w:abstractNumId w:val="6"/>
  </w:num>
  <w:num w:numId="26" w16cid:durableId="1243442617">
    <w:abstractNumId w:val="16"/>
  </w:num>
  <w:num w:numId="27" w16cid:durableId="906694364">
    <w:abstractNumId w:val="22"/>
  </w:num>
  <w:num w:numId="28" w16cid:durableId="164751601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00049"/>
    <w:rsid w:val="00011201"/>
    <w:rsid w:val="00014C9B"/>
    <w:rsid w:val="00015A2E"/>
    <w:rsid w:val="0001618D"/>
    <w:rsid w:val="000167D8"/>
    <w:rsid w:val="00024AC9"/>
    <w:rsid w:val="00026B22"/>
    <w:rsid w:val="00040A1E"/>
    <w:rsid w:val="00051F95"/>
    <w:rsid w:val="00056FBB"/>
    <w:rsid w:val="0005750E"/>
    <w:rsid w:val="000825E5"/>
    <w:rsid w:val="0008665F"/>
    <w:rsid w:val="000B3953"/>
    <w:rsid w:val="000B3C4C"/>
    <w:rsid w:val="000C3EE4"/>
    <w:rsid w:val="000C7148"/>
    <w:rsid w:val="000D4E3D"/>
    <w:rsid w:val="000D6714"/>
    <w:rsid w:val="000E695F"/>
    <w:rsid w:val="00102C5F"/>
    <w:rsid w:val="0010372F"/>
    <w:rsid w:val="001078A3"/>
    <w:rsid w:val="0011167F"/>
    <w:rsid w:val="00112416"/>
    <w:rsid w:val="00153376"/>
    <w:rsid w:val="0016273A"/>
    <w:rsid w:val="00163A69"/>
    <w:rsid w:val="00165ED2"/>
    <w:rsid w:val="001912CB"/>
    <w:rsid w:val="0019353A"/>
    <w:rsid w:val="001A32DE"/>
    <w:rsid w:val="001B039C"/>
    <w:rsid w:val="001D0835"/>
    <w:rsid w:val="001D4499"/>
    <w:rsid w:val="001D70E9"/>
    <w:rsid w:val="001D7766"/>
    <w:rsid w:val="001E2106"/>
    <w:rsid w:val="001E592D"/>
    <w:rsid w:val="001F3FC1"/>
    <w:rsid w:val="002016B4"/>
    <w:rsid w:val="00214DE7"/>
    <w:rsid w:val="00215763"/>
    <w:rsid w:val="002167AF"/>
    <w:rsid w:val="00221CC6"/>
    <w:rsid w:val="0024171C"/>
    <w:rsid w:val="00243D58"/>
    <w:rsid w:val="00252701"/>
    <w:rsid w:val="002609A1"/>
    <w:rsid w:val="002638F2"/>
    <w:rsid w:val="0027577C"/>
    <w:rsid w:val="002B593E"/>
    <w:rsid w:val="002C10B4"/>
    <w:rsid w:val="003004D2"/>
    <w:rsid w:val="00303F88"/>
    <w:rsid w:val="0031091B"/>
    <w:rsid w:val="00326B9F"/>
    <w:rsid w:val="003510D3"/>
    <w:rsid w:val="0037268C"/>
    <w:rsid w:val="00372D70"/>
    <w:rsid w:val="00381043"/>
    <w:rsid w:val="003819FB"/>
    <w:rsid w:val="0039709A"/>
    <w:rsid w:val="003A332B"/>
    <w:rsid w:val="003A5ABD"/>
    <w:rsid w:val="003A72A7"/>
    <w:rsid w:val="003B1305"/>
    <w:rsid w:val="003C2F82"/>
    <w:rsid w:val="003C4248"/>
    <w:rsid w:val="003D2343"/>
    <w:rsid w:val="003D6249"/>
    <w:rsid w:val="003E1AAB"/>
    <w:rsid w:val="003E3D95"/>
    <w:rsid w:val="003E6229"/>
    <w:rsid w:val="004061EC"/>
    <w:rsid w:val="00406DB5"/>
    <w:rsid w:val="004142E8"/>
    <w:rsid w:val="00416AFC"/>
    <w:rsid w:val="00423180"/>
    <w:rsid w:val="00432582"/>
    <w:rsid w:val="00436E3D"/>
    <w:rsid w:val="00436E6C"/>
    <w:rsid w:val="004522AE"/>
    <w:rsid w:val="00457EAE"/>
    <w:rsid w:val="00467954"/>
    <w:rsid w:val="004705C9"/>
    <w:rsid w:val="00485A27"/>
    <w:rsid w:val="004954FA"/>
    <w:rsid w:val="004A275C"/>
    <w:rsid w:val="004B3EB0"/>
    <w:rsid w:val="004E5562"/>
    <w:rsid w:val="004F33C3"/>
    <w:rsid w:val="004F602A"/>
    <w:rsid w:val="00507309"/>
    <w:rsid w:val="00511EF0"/>
    <w:rsid w:val="00517838"/>
    <w:rsid w:val="00524CDD"/>
    <w:rsid w:val="00525962"/>
    <w:rsid w:val="00540916"/>
    <w:rsid w:val="00547EB8"/>
    <w:rsid w:val="00551269"/>
    <w:rsid w:val="00552C1F"/>
    <w:rsid w:val="00553445"/>
    <w:rsid w:val="00553665"/>
    <w:rsid w:val="005621FF"/>
    <w:rsid w:val="0056363B"/>
    <w:rsid w:val="00565AD1"/>
    <w:rsid w:val="0057053D"/>
    <w:rsid w:val="0057702A"/>
    <w:rsid w:val="005910B5"/>
    <w:rsid w:val="005A661D"/>
    <w:rsid w:val="005B3604"/>
    <w:rsid w:val="005B5030"/>
    <w:rsid w:val="005B7800"/>
    <w:rsid w:val="005C33B2"/>
    <w:rsid w:val="005E19FC"/>
    <w:rsid w:val="005F66A7"/>
    <w:rsid w:val="00600200"/>
    <w:rsid w:val="006032B7"/>
    <w:rsid w:val="006043A2"/>
    <w:rsid w:val="00622D77"/>
    <w:rsid w:val="00624542"/>
    <w:rsid w:val="00636B18"/>
    <w:rsid w:val="00636CA7"/>
    <w:rsid w:val="00637CA1"/>
    <w:rsid w:val="006536F4"/>
    <w:rsid w:val="006547C9"/>
    <w:rsid w:val="0065550A"/>
    <w:rsid w:val="00664D36"/>
    <w:rsid w:val="00665914"/>
    <w:rsid w:val="0066605F"/>
    <w:rsid w:val="00685EDF"/>
    <w:rsid w:val="00686152"/>
    <w:rsid w:val="00687561"/>
    <w:rsid w:val="0069222F"/>
    <w:rsid w:val="006964F9"/>
    <w:rsid w:val="006A0481"/>
    <w:rsid w:val="006B4179"/>
    <w:rsid w:val="006D65CD"/>
    <w:rsid w:val="006F0FF7"/>
    <w:rsid w:val="006F581F"/>
    <w:rsid w:val="00704AF2"/>
    <w:rsid w:val="0070527D"/>
    <w:rsid w:val="0073294A"/>
    <w:rsid w:val="00752801"/>
    <w:rsid w:val="007577E3"/>
    <w:rsid w:val="00786BEB"/>
    <w:rsid w:val="00797157"/>
    <w:rsid w:val="007A4DD8"/>
    <w:rsid w:val="007A74E9"/>
    <w:rsid w:val="007B35FC"/>
    <w:rsid w:val="007C33A4"/>
    <w:rsid w:val="007D2966"/>
    <w:rsid w:val="007E14C1"/>
    <w:rsid w:val="007E1F06"/>
    <w:rsid w:val="007F7008"/>
    <w:rsid w:val="007F7EF2"/>
    <w:rsid w:val="00800A48"/>
    <w:rsid w:val="00806B9D"/>
    <w:rsid w:val="008264F8"/>
    <w:rsid w:val="00831E37"/>
    <w:rsid w:val="008372D6"/>
    <w:rsid w:val="0086531F"/>
    <w:rsid w:val="00867F98"/>
    <w:rsid w:val="008739E5"/>
    <w:rsid w:val="00877414"/>
    <w:rsid w:val="008826F3"/>
    <w:rsid w:val="008A320D"/>
    <w:rsid w:val="008B7D6E"/>
    <w:rsid w:val="008C2197"/>
    <w:rsid w:val="008C3493"/>
    <w:rsid w:val="008C7F3F"/>
    <w:rsid w:val="008D11A6"/>
    <w:rsid w:val="008D2D64"/>
    <w:rsid w:val="008D45F9"/>
    <w:rsid w:val="008D46DE"/>
    <w:rsid w:val="008D4DC6"/>
    <w:rsid w:val="008E5D28"/>
    <w:rsid w:val="00900792"/>
    <w:rsid w:val="00902E07"/>
    <w:rsid w:val="009119E4"/>
    <w:rsid w:val="00917303"/>
    <w:rsid w:val="00920906"/>
    <w:rsid w:val="009863F6"/>
    <w:rsid w:val="00993505"/>
    <w:rsid w:val="009F2DC2"/>
    <w:rsid w:val="009F7B0F"/>
    <w:rsid w:val="00A065A2"/>
    <w:rsid w:val="00A1016A"/>
    <w:rsid w:val="00A13109"/>
    <w:rsid w:val="00A141FD"/>
    <w:rsid w:val="00A265E9"/>
    <w:rsid w:val="00A40E31"/>
    <w:rsid w:val="00A55D22"/>
    <w:rsid w:val="00A61B1A"/>
    <w:rsid w:val="00A66C83"/>
    <w:rsid w:val="00A7166B"/>
    <w:rsid w:val="00A80EC4"/>
    <w:rsid w:val="00A85045"/>
    <w:rsid w:val="00A97B7D"/>
    <w:rsid w:val="00AA4433"/>
    <w:rsid w:val="00AB104E"/>
    <w:rsid w:val="00AB33E1"/>
    <w:rsid w:val="00AB4BB3"/>
    <w:rsid w:val="00AC2A58"/>
    <w:rsid w:val="00AD1646"/>
    <w:rsid w:val="00AE4C0F"/>
    <w:rsid w:val="00AE6A05"/>
    <w:rsid w:val="00AE761D"/>
    <w:rsid w:val="00AF0B86"/>
    <w:rsid w:val="00B03EC2"/>
    <w:rsid w:val="00B10B9F"/>
    <w:rsid w:val="00B226F8"/>
    <w:rsid w:val="00B26045"/>
    <w:rsid w:val="00B31203"/>
    <w:rsid w:val="00B31CBB"/>
    <w:rsid w:val="00B4548D"/>
    <w:rsid w:val="00B46A95"/>
    <w:rsid w:val="00B545C9"/>
    <w:rsid w:val="00B548B1"/>
    <w:rsid w:val="00B54C9B"/>
    <w:rsid w:val="00B73336"/>
    <w:rsid w:val="00B861ED"/>
    <w:rsid w:val="00B94AC5"/>
    <w:rsid w:val="00B9584F"/>
    <w:rsid w:val="00BA03F5"/>
    <w:rsid w:val="00BB371A"/>
    <w:rsid w:val="00BC340A"/>
    <w:rsid w:val="00BC4FB7"/>
    <w:rsid w:val="00BC4FDD"/>
    <w:rsid w:val="00BE3B0B"/>
    <w:rsid w:val="00BF6107"/>
    <w:rsid w:val="00BF74E9"/>
    <w:rsid w:val="00C00D69"/>
    <w:rsid w:val="00C04800"/>
    <w:rsid w:val="00C367A6"/>
    <w:rsid w:val="00C566B3"/>
    <w:rsid w:val="00C67B32"/>
    <w:rsid w:val="00C76A1F"/>
    <w:rsid w:val="00C8094F"/>
    <w:rsid w:val="00C80EA8"/>
    <w:rsid w:val="00C84368"/>
    <w:rsid w:val="00C90EA0"/>
    <w:rsid w:val="00C91C62"/>
    <w:rsid w:val="00C940B4"/>
    <w:rsid w:val="00CA71F8"/>
    <w:rsid w:val="00CB0C1D"/>
    <w:rsid w:val="00CF581F"/>
    <w:rsid w:val="00CF5BAC"/>
    <w:rsid w:val="00D11F2C"/>
    <w:rsid w:val="00D226FE"/>
    <w:rsid w:val="00D246F8"/>
    <w:rsid w:val="00D36733"/>
    <w:rsid w:val="00D370E1"/>
    <w:rsid w:val="00D471B5"/>
    <w:rsid w:val="00D571DB"/>
    <w:rsid w:val="00D76C63"/>
    <w:rsid w:val="00D771A2"/>
    <w:rsid w:val="00D848A1"/>
    <w:rsid w:val="00D85254"/>
    <w:rsid w:val="00D9291A"/>
    <w:rsid w:val="00D9579D"/>
    <w:rsid w:val="00DA41C2"/>
    <w:rsid w:val="00DB4234"/>
    <w:rsid w:val="00DB47BC"/>
    <w:rsid w:val="00DC2E44"/>
    <w:rsid w:val="00DC4DF5"/>
    <w:rsid w:val="00DE03B8"/>
    <w:rsid w:val="00DF0B28"/>
    <w:rsid w:val="00DF5C53"/>
    <w:rsid w:val="00E01DB6"/>
    <w:rsid w:val="00E10EFC"/>
    <w:rsid w:val="00E1235B"/>
    <w:rsid w:val="00E22FE4"/>
    <w:rsid w:val="00E26066"/>
    <w:rsid w:val="00E26458"/>
    <w:rsid w:val="00E30A6E"/>
    <w:rsid w:val="00E53526"/>
    <w:rsid w:val="00E57C57"/>
    <w:rsid w:val="00E60AAC"/>
    <w:rsid w:val="00E637C3"/>
    <w:rsid w:val="00E72E8A"/>
    <w:rsid w:val="00E9013C"/>
    <w:rsid w:val="00E9053B"/>
    <w:rsid w:val="00E9299B"/>
    <w:rsid w:val="00E95E10"/>
    <w:rsid w:val="00E96A34"/>
    <w:rsid w:val="00EB1BFE"/>
    <w:rsid w:val="00EB52F0"/>
    <w:rsid w:val="00EB57EB"/>
    <w:rsid w:val="00EC55E0"/>
    <w:rsid w:val="00ED0E85"/>
    <w:rsid w:val="00EF7611"/>
    <w:rsid w:val="00F07F6B"/>
    <w:rsid w:val="00F17C1E"/>
    <w:rsid w:val="00F26750"/>
    <w:rsid w:val="00F30832"/>
    <w:rsid w:val="00F32F53"/>
    <w:rsid w:val="00F44B66"/>
    <w:rsid w:val="00F51150"/>
    <w:rsid w:val="00F570B6"/>
    <w:rsid w:val="00F57D21"/>
    <w:rsid w:val="00F63E7E"/>
    <w:rsid w:val="00F67BD0"/>
    <w:rsid w:val="00F859B7"/>
    <w:rsid w:val="00F86918"/>
    <w:rsid w:val="00F911E8"/>
    <w:rsid w:val="00F91A83"/>
    <w:rsid w:val="00FC0A0E"/>
    <w:rsid w:val="00FC1C44"/>
    <w:rsid w:val="00FC49D1"/>
    <w:rsid w:val="00FD1EF1"/>
    <w:rsid w:val="00FD64AC"/>
    <w:rsid w:val="00FE66B9"/>
    <w:rsid w:val="00FF0309"/>
    <w:rsid w:val="00FF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E8ADAF"/>
  <w15:chartTrackingRefBased/>
  <w15:docId w15:val="{7B73E0B5-9211-4749-AF17-9DD10D73D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7CA1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customStyle="1" w:styleId="InsideAddressName">
    <w:name w:val="Inside Address Name"/>
    <w:basedOn w:val="Normal"/>
    <w:next w:val="Normal"/>
    <w:rsid w:val="00551269"/>
    <w:pPr>
      <w:spacing w:before="22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customStyle="1" w:styleId="Dotbullet">
    <w:name w:val="Dot bullet"/>
    <w:basedOn w:val="Normal"/>
    <w:rsid w:val="00551269"/>
    <w:pPr>
      <w:widowControl w:val="0"/>
      <w:numPr>
        <w:numId w:val="2"/>
      </w:numPr>
      <w:tabs>
        <w:tab w:val="clear" w:pos="360"/>
        <w:tab w:val="num" w:pos="720"/>
      </w:tabs>
      <w:ind w:left="720"/>
    </w:pPr>
    <w:rPr>
      <w:rFonts w:ascii="Verdana" w:hAnsi="Verdana"/>
      <w:snapToGrid w:val="0"/>
      <w:szCs w:val="20"/>
    </w:rPr>
  </w:style>
  <w:style w:type="paragraph" w:customStyle="1" w:styleId="Numbered">
    <w:name w:val="Numbered"/>
    <w:aliases w:val="Left:  0.25&quot;,Hanging:  0.25&quot;"/>
    <w:basedOn w:val="Normal"/>
    <w:rsid w:val="00551269"/>
    <w:rPr>
      <w:b/>
      <w:bCs/>
    </w:rPr>
  </w:style>
  <w:style w:type="paragraph" w:customStyle="1" w:styleId="Default">
    <w:name w:val="Default"/>
    <w:rsid w:val="0010372F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CM7">
    <w:name w:val="CM7"/>
    <w:basedOn w:val="Default"/>
    <w:next w:val="Default"/>
    <w:rsid w:val="0010372F"/>
    <w:pPr>
      <w:spacing w:line="276" w:lineRule="atLeast"/>
    </w:pPr>
    <w:rPr>
      <w:color w:val="auto"/>
    </w:rPr>
  </w:style>
  <w:style w:type="paragraph" w:styleId="BalloonText">
    <w:name w:val="Balloon Text"/>
    <w:basedOn w:val="Normal"/>
    <w:link w:val="BalloonTextChar"/>
    <w:rsid w:val="006547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547C9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B226F8"/>
    <w:pPr>
      <w:tabs>
        <w:tab w:val="right" w:leader="dot" w:pos="12950"/>
      </w:tabs>
    </w:pPr>
  </w:style>
  <w:style w:type="character" w:customStyle="1" w:styleId="Heading2Char">
    <w:name w:val="Heading 2 Char"/>
    <w:link w:val="Heading2"/>
    <w:rsid w:val="00DB4234"/>
    <w:rPr>
      <w:rFonts w:ascii="Arial" w:hAnsi="Arial" w:cs="Arial"/>
      <w:b/>
      <w:bCs/>
      <w:i/>
      <w:iCs/>
      <w:sz w:val="28"/>
      <w:szCs w:val="28"/>
    </w:rPr>
  </w:style>
  <w:style w:type="character" w:styleId="UnresolvedMention">
    <w:name w:val="Unresolved Mention"/>
    <w:uiPriority w:val="99"/>
    <w:semiHidden/>
    <w:unhideWhenUsed/>
    <w:rsid w:val="007577E3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565AD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91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policy.corp.cvscaremark.com/pnp/faces/DocRenderer?documentId=CALL-0049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hesource.cvshealth.com/nuxeo/thesource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thesource.cvshealth.com/nuxeo/thesource/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hesource.cvshealth.com/nuxeo/thesource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serStoryNumber xmlns="65624d1d-cfd8-476a-9af4-03c08f6d829e" xsi:nil="true"/>
    <lcf76f155ced4ddcb4097134ff3c332f xmlns="65624d1d-cfd8-476a-9af4-03c08f6d829e">
      <Terms xmlns="http://schemas.microsoft.com/office/infopath/2007/PartnerControls"/>
    </lcf76f155ced4ddcb4097134ff3c332f>
    <USStory_x0023_ xmlns="65624d1d-cfd8-476a-9af4-03c08f6d829e" xsi:nil="true"/>
    <ReleaseName_x002f_Year xmlns="65624d1d-cfd8-476a-9af4-03c08f6d829e" xsi:nil="true"/>
    <LOB xmlns="65624d1d-cfd8-476a-9af4-03c08f6d829e" xsi:nil="true"/>
    <TaxCatchAll xmlns="a7c4a04d-57ed-4144-aac1-e9fd4ebb6938" xsi:nil="true"/>
    <Feature0 xmlns="65624d1d-cfd8-476a-9af4-03c08f6d829e" xsi:nil="true"/>
    <Notes xmlns="65624d1d-cfd8-476a-9af4-03c08f6d829e" xsi:nil="true"/>
    <TechnicalWriter xmlns="65624d1d-cfd8-476a-9af4-03c08f6d829e">
      <UserInfo>
        <DisplayName/>
        <AccountId xsi:nil="true"/>
        <AccountType/>
      </UserInfo>
    </TechnicalWriter>
    <TechnicalWriterReviewComplete xmlns="65624d1d-cfd8-476a-9af4-03c08f6d829e" xsi:nil="true"/>
    <SharedWithUsers xmlns="a7c4a04d-57ed-4144-aac1-e9fd4ebb6938">
      <UserInfo>
        <DisplayName>Dugdale, Brienna</DisplayName>
        <AccountId>366</AccountId>
        <AccountType/>
      </UserInfo>
      <UserInfo>
        <DisplayName>Gambino, Ashley</DisplayName>
        <AccountId>89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F65EA64E6B344EA2F2A4020CC41A24" ma:contentTypeVersion="29" ma:contentTypeDescription="Create a new document." ma:contentTypeScope="" ma:versionID="5a4f0693ce89415c873257aed7517169">
  <xsd:schema xmlns:xsd="http://www.w3.org/2001/XMLSchema" xmlns:xs="http://www.w3.org/2001/XMLSchema" xmlns:p="http://schemas.microsoft.com/office/2006/metadata/properties" xmlns:ns2="65624d1d-cfd8-476a-9af4-03c08f6d829e" xmlns:ns3="a7c4a04d-57ed-4144-aac1-e9fd4ebb6938" targetNamespace="http://schemas.microsoft.com/office/2006/metadata/properties" ma:root="true" ma:fieldsID="fb8e112324911668dcf4d129d6740ec3" ns2:_="" ns3:_="">
    <xsd:import namespace="65624d1d-cfd8-476a-9af4-03c08f6d829e"/>
    <xsd:import namespace="a7c4a04d-57ed-4144-aac1-e9fd4ebb69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OB" minOccurs="0"/>
                <xsd:element ref="ns2:Notes" minOccurs="0"/>
                <xsd:element ref="ns2:ReleaseName_x002f_Year" minOccurs="0"/>
                <xsd:element ref="ns2:lcf76f155ced4ddcb4097134ff3c332f" minOccurs="0"/>
                <xsd:element ref="ns3:TaxCatchAll" minOccurs="0"/>
                <xsd:element ref="ns2:USStory_x0023_" minOccurs="0"/>
                <xsd:element ref="ns2:UserStoryNumber" minOccurs="0"/>
                <xsd:element ref="ns2:Feature0" minOccurs="0"/>
                <xsd:element ref="ns2:TechnicalWriter" minOccurs="0"/>
                <xsd:element ref="ns2:TechnicalWriterReviewComple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24d1d-cfd8-476a-9af4-03c08f6d82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OB" ma:index="20" nillable="true" ma:displayName="LOB" ma:format="Dropdown" ma:internalName="LOB">
      <xsd:simpleType>
        <xsd:restriction base="dms:Choice">
          <xsd:enumeration value="Care Only"/>
          <xsd:enumeration value="PHD Only"/>
          <xsd:enumeration value="Shared"/>
        </xsd:restriction>
      </xsd:simpleType>
    </xsd:element>
    <xsd:element name="Notes" ma:index="21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ReleaseName_x002f_Year" ma:index="22" nillable="true" ma:displayName="Release Name/Year" ma:format="Dropdown" ma:internalName="ReleaseName_x002f_Year">
      <xsd:simpleType>
        <xsd:restriction base="dms:Text">
          <xsd:maxLength value="255"/>
        </xsd:restriction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USStory_x0023_" ma:index="26" nillable="true" ma:displayName="theSource Document Title" ma:format="Dropdown" ma:list="660c0a1d-3f33-4e5b-a7a5-be88833a8b50" ma:internalName="USStory_x0023_" ma:showField="theSourceDocumentTitle">
      <xsd:simpleType>
        <xsd:restriction base="dms:Lookup"/>
      </xsd:simpleType>
    </xsd:element>
    <xsd:element name="UserStoryNumber" ma:index="27" nillable="true" ma:displayName="User Story Number" ma:description="&#10;" ma:format="Dropdown" ma:internalName="UserStoryNumber">
      <xsd:simpleType>
        <xsd:restriction base="dms:Note">
          <xsd:maxLength value="255"/>
        </xsd:restriction>
      </xsd:simpleType>
    </xsd:element>
    <xsd:element name="Feature0" ma:index="28" nillable="true" ma:displayName="Feature" ma:format="Dropdown" ma:internalName="Feature0">
      <xsd:simpleType>
        <xsd:restriction base="dms:Note">
          <xsd:maxLength value="255"/>
        </xsd:restriction>
      </xsd:simpleType>
    </xsd:element>
    <xsd:element name="TechnicalWriter" ma:index="29" nillable="true" ma:displayName="Technical Writer" ma:format="Dropdown" ma:list="UserInfo" ma:SharePointGroup="0" ma:internalName="TechnicalWriter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echnicalWriterReviewComplete" ma:index="30" nillable="true" ma:displayName="Technical Writer Review Complete" ma:format="Dropdown" ma:internalName="TechnicalWriterReviewComplete">
      <xsd:simpleType>
        <xsd:restriction base="dms:Choice">
          <xsd:enumeration value="Yes"/>
          <xsd:enumeration value="Choice 2"/>
          <xsd:enumeration value="Choice 3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4a04d-57ed-4144-aac1-e9fd4ebb693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bc85311b-016a-4b33-a25d-3a9d61f515ac}" ma:internalName="TaxCatchAll" ma:showField="CatchAllData" ma:web="a7c4a04d-57ed-4144-aac1-e9fd4ebb69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6007675-D674-46C6-B6B3-6DC3295BEEA3}">
  <ds:schemaRefs>
    <ds:schemaRef ds:uri="http://schemas.microsoft.com/office/2006/metadata/properties"/>
    <ds:schemaRef ds:uri="http://schemas.microsoft.com/office/infopath/2007/PartnerControls"/>
    <ds:schemaRef ds:uri="65624d1d-cfd8-476a-9af4-03c08f6d829e"/>
    <ds:schemaRef ds:uri="a7c4a04d-57ed-4144-aac1-e9fd4ebb6938"/>
  </ds:schemaRefs>
</ds:datastoreItem>
</file>

<file path=customXml/itemProps2.xml><?xml version="1.0" encoding="utf-8"?>
<ds:datastoreItem xmlns:ds="http://schemas.openxmlformats.org/officeDocument/2006/customXml" ds:itemID="{38D0F11D-28E8-4ADA-948C-785BAA5CB7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624d1d-cfd8-476a-9af4-03c08f6d829e"/>
    <ds:schemaRef ds:uri="a7c4a04d-57ed-4144-aac1-e9fd4ebb6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57C79C3-B7C7-4D37-BBA9-06874AF1637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75376D1-0CA8-4F25-972C-45354623EBB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9</TotalTime>
  <Pages>1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2636</CharactersWithSpaces>
  <SharedDoc>false</SharedDoc>
  <HLinks>
    <vt:vector size="54" baseType="variant">
      <vt:variant>
        <vt:i4>262192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2424887</vt:i4>
      </vt:variant>
      <vt:variant>
        <vt:i4>24</vt:i4>
      </vt:variant>
      <vt:variant>
        <vt:i4>0</vt:i4>
      </vt:variant>
      <vt:variant>
        <vt:i4>5</vt:i4>
      </vt:variant>
      <vt:variant>
        <vt:lpwstr>https://policy.corp.cvscaremark.com/pnp/faces/DocRenderer?documentId=CALL-0049</vt:lpwstr>
      </vt:variant>
      <vt:variant>
        <vt:lpwstr/>
      </vt:variant>
      <vt:variant>
        <vt:i4>7340087</vt:i4>
      </vt:variant>
      <vt:variant>
        <vt:i4>21</vt:i4>
      </vt:variant>
      <vt:variant>
        <vt:i4>0</vt:i4>
      </vt:variant>
      <vt:variant>
        <vt:i4>5</vt:i4>
      </vt:variant>
      <vt:variant>
        <vt:lpwstr>C:\Users\c506343\Downloads\CMS-2-017428</vt:lpwstr>
      </vt:variant>
      <vt:variant>
        <vt:lpwstr/>
      </vt:variant>
      <vt:variant>
        <vt:i4>262192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7733297</vt:i4>
      </vt:variant>
      <vt:variant>
        <vt:i4>15</vt:i4>
      </vt:variant>
      <vt:variant>
        <vt:i4>0</vt:i4>
      </vt:variant>
      <vt:variant>
        <vt:i4>5</vt:i4>
      </vt:variant>
      <vt:variant>
        <vt:lpwstr>C:\Users\c506343\Downloads\CMS-2-004378</vt:lpwstr>
      </vt:variant>
      <vt:variant>
        <vt:lpwstr/>
      </vt:variant>
      <vt:variant>
        <vt:i4>7733297</vt:i4>
      </vt:variant>
      <vt:variant>
        <vt:i4>12</vt:i4>
      </vt:variant>
      <vt:variant>
        <vt:i4>0</vt:i4>
      </vt:variant>
      <vt:variant>
        <vt:i4>5</vt:i4>
      </vt:variant>
      <vt:variant>
        <vt:lpwstr>C:\Users\c506343\Downloads\CMS-2-004378</vt:lpwstr>
      </vt:variant>
      <vt:variant>
        <vt:lpwstr/>
      </vt:variant>
      <vt:variant>
        <vt:i4>7536692</vt:i4>
      </vt:variant>
      <vt:variant>
        <vt:i4>9</vt:i4>
      </vt:variant>
      <vt:variant>
        <vt:i4>0</vt:i4>
      </vt:variant>
      <vt:variant>
        <vt:i4>5</vt:i4>
      </vt:variant>
      <vt:variant>
        <vt:lpwstr>C:\Users\c506343\Downloads\CMS-2-026403</vt:lpwstr>
      </vt:variant>
      <vt:variant>
        <vt:lpwstr/>
      </vt:variant>
      <vt:variant>
        <vt:i4>1507379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_Toc133849524</vt:lpwstr>
      </vt:variant>
      <vt:variant>
        <vt:i4>1507379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_Toc133849523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Um1zeup</dc:creator>
  <cp:keywords/>
  <cp:lastModifiedBy>Dugdale, Brienna</cp:lastModifiedBy>
  <cp:revision>17</cp:revision>
  <cp:lastPrinted>2008-07-24T19:30:00Z</cp:lastPrinted>
  <dcterms:created xsi:type="dcterms:W3CDTF">2025-03-17T20:59:00Z</dcterms:created>
  <dcterms:modified xsi:type="dcterms:W3CDTF">2025-04-04T11:15:00Z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2023-03-01T19:41:55Z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7b6ddc2d-86dc-4268-a670-05853320eefd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0x010100BFF65EA64E6B344EA2F2A4020CC41A24</vt:lpwstr>
  </property>
  <property fmtid="{D5CDD505-2E9C-101B-9397-08002B2CF9AE}" pid="10" name="MediaServiceImageTags">
    <vt:lpwstr/>
  </property>
</Properties>
</file>