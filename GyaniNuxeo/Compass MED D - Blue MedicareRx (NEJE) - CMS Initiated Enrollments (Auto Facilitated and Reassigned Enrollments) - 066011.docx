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4DF3" w14:textId="3B24189A" w:rsidR="00255C6B" w:rsidRDefault="00383FFA" w:rsidP="00EB5E4F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2"/>
      <w:bookmarkStart w:id="2" w:name="OLE_LINK94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27254A">
        <w:rPr>
          <w:rFonts w:ascii="Verdana" w:hAnsi="Verdana"/>
          <w:color w:val="000000"/>
          <w:sz w:val="36"/>
          <w:szCs w:val="36"/>
        </w:rPr>
        <w:t xml:space="preserve">MED D - </w:t>
      </w:r>
      <w:r w:rsidR="00414AA4" w:rsidRPr="00414AA4">
        <w:rPr>
          <w:rFonts w:ascii="Verdana" w:hAnsi="Verdana"/>
          <w:color w:val="000000"/>
          <w:sz w:val="36"/>
          <w:szCs w:val="36"/>
        </w:rPr>
        <w:t xml:space="preserve">Blue MedicareRx (NEJE) </w:t>
      </w:r>
      <w:r w:rsidR="00414AA4">
        <w:rPr>
          <w:rFonts w:ascii="Verdana" w:hAnsi="Verdana"/>
          <w:color w:val="000000"/>
          <w:sz w:val="36"/>
          <w:szCs w:val="36"/>
        </w:rPr>
        <w:t xml:space="preserve">- </w:t>
      </w:r>
      <w:r w:rsidR="00566425">
        <w:rPr>
          <w:rFonts w:ascii="Verdana" w:hAnsi="Verdana"/>
          <w:color w:val="000000"/>
          <w:sz w:val="36"/>
          <w:szCs w:val="36"/>
        </w:rPr>
        <w:t>CMS Initia</w:t>
      </w:r>
      <w:r w:rsidR="00100370">
        <w:rPr>
          <w:rFonts w:ascii="Verdana" w:hAnsi="Verdana"/>
          <w:color w:val="000000"/>
          <w:sz w:val="36"/>
          <w:szCs w:val="36"/>
        </w:rPr>
        <w:t>t</w:t>
      </w:r>
      <w:r w:rsidR="00566425">
        <w:rPr>
          <w:rFonts w:ascii="Verdana" w:hAnsi="Verdana"/>
          <w:color w:val="000000"/>
          <w:sz w:val="36"/>
          <w:szCs w:val="36"/>
        </w:rPr>
        <w:t>ed Enrollments</w:t>
      </w:r>
      <w:r w:rsidR="003275ED">
        <w:rPr>
          <w:rFonts w:ascii="Verdana" w:hAnsi="Verdana"/>
          <w:color w:val="000000"/>
          <w:sz w:val="36"/>
          <w:szCs w:val="36"/>
        </w:rPr>
        <w:t xml:space="preserve"> (Auto</w:t>
      </w:r>
      <w:r w:rsidR="00E62095">
        <w:rPr>
          <w:rFonts w:ascii="Verdana" w:hAnsi="Verdana"/>
          <w:color w:val="000000"/>
          <w:sz w:val="36"/>
          <w:szCs w:val="36"/>
        </w:rPr>
        <w:t xml:space="preserve">, </w:t>
      </w:r>
      <w:r w:rsidR="00C924DC">
        <w:rPr>
          <w:rFonts w:ascii="Verdana" w:hAnsi="Verdana"/>
          <w:color w:val="000000"/>
          <w:sz w:val="36"/>
          <w:szCs w:val="36"/>
        </w:rPr>
        <w:t xml:space="preserve">Facilitated and </w:t>
      </w:r>
      <w:r w:rsidR="003275ED">
        <w:rPr>
          <w:rFonts w:ascii="Verdana" w:hAnsi="Verdana"/>
          <w:color w:val="000000"/>
          <w:sz w:val="36"/>
          <w:szCs w:val="36"/>
        </w:rPr>
        <w:t xml:space="preserve">Reassigned </w:t>
      </w:r>
      <w:r w:rsidR="00C924DC">
        <w:rPr>
          <w:rFonts w:ascii="Verdana" w:hAnsi="Verdana"/>
          <w:color w:val="000000"/>
          <w:sz w:val="36"/>
          <w:szCs w:val="36"/>
        </w:rPr>
        <w:t>Enrollments)</w:t>
      </w:r>
      <w:r w:rsidR="00165DA1"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1"/>
    <w:p w14:paraId="6B97148D" w14:textId="77777777" w:rsidR="00BF26DC" w:rsidRPr="00BF26DC" w:rsidRDefault="00BF26DC" w:rsidP="008A62DB"/>
    <w:bookmarkStart w:id="3" w:name="_Overview"/>
    <w:bookmarkEnd w:id="2"/>
    <w:bookmarkEnd w:id="3"/>
    <w:p w14:paraId="549C19FA" w14:textId="7BD90983" w:rsidR="008A62DB" w:rsidRDefault="00C06E3B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63820969" w:history="1">
        <w:r w:rsidR="008A62DB" w:rsidRPr="00F1129E">
          <w:rPr>
            <w:rStyle w:val="Hyperlink"/>
            <w:rFonts w:ascii="Verdana" w:hAnsi="Verdana"/>
            <w:noProof/>
          </w:rPr>
          <w:t>High Level Process</w:t>
        </w:r>
      </w:hyperlink>
    </w:p>
    <w:p w14:paraId="039D64C4" w14:textId="7DDC0CC8" w:rsidR="008A62DB" w:rsidRDefault="008A62DB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820970" w:history="1">
        <w:r w:rsidRPr="00F1129E">
          <w:rPr>
            <w:rStyle w:val="Hyperlink"/>
            <w:rFonts w:ascii="Verdana" w:hAnsi="Verdana"/>
            <w:noProof/>
          </w:rPr>
          <w:t>Determine How the Beneficiary was Enrolled in or Disenrolled from the Plan</w:t>
        </w:r>
      </w:hyperlink>
    </w:p>
    <w:p w14:paraId="482F579E" w14:textId="16A29D6E" w:rsidR="008A62DB" w:rsidRDefault="008A62DB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820971" w:history="1">
        <w:r w:rsidRPr="00F1129E">
          <w:rPr>
            <w:rStyle w:val="Hyperlink"/>
            <w:rFonts w:ascii="Verdana" w:hAnsi="Verdana"/>
            <w:noProof/>
          </w:rPr>
          <w:t>Educate the Beneficiary on How They Were Enrolled and Why</w:t>
        </w:r>
      </w:hyperlink>
    </w:p>
    <w:p w14:paraId="5B412CE0" w14:textId="4383CD1D" w:rsidR="008A62DB" w:rsidRDefault="008A62DB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820972" w:history="1">
        <w:r w:rsidRPr="00F1129E">
          <w:rPr>
            <w:rStyle w:val="Hyperlink"/>
            <w:rFonts w:ascii="Verdana" w:hAnsi="Verdana"/>
            <w:noProof/>
          </w:rPr>
          <w:t>Counsel the Beneficiary in Relation to the Plan Benefits</w:t>
        </w:r>
      </w:hyperlink>
    </w:p>
    <w:p w14:paraId="6E637D77" w14:textId="41EBCFED" w:rsidR="008A62DB" w:rsidRDefault="008A62DB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820973" w:history="1">
        <w:r w:rsidRPr="00F1129E">
          <w:rPr>
            <w:rStyle w:val="Hyperlink"/>
            <w:rFonts w:ascii="Verdana" w:hAnsi="Verdana"/>
            <w:noProof/>
          </w:rPr>
          <w:t>Determine Next Steps Based on the Beneficiary’s Responses</w:t>
        </w:r>
      </w:hyperlink>
    </w:p>
    <w:p w14:paraId="79D1343D" w14:textId="746C5A26" w:rsidR="008A62DB" w:rsidRDefault="008A62DB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820974" w:history="1">
        <w:r w:rsidRPr="00F1129E">
          <w:rPr>
            <w:rStyle w:val="Hyperlink"/>
            <w:rFonts w:ascii="Verdana" w:hAnsi="Verdana"/>
            <w:noProof/>
          </w:rPr>
          <w:t>Related Documents</w:t>
        </w:r>
      </w:hyperlink>
    </w:p>
    <w:p w14:paraId="2CAAE05B" w14:textId="69CE0BA8" w:rsidR="00C06E3B" w:rsidRPr="00857A42" w:rsidRDefault="00C06E3B" w:rsidP="00C9590C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fldChar w:fldCharType="end"/>
      </w:r>
    </w:p>
    <w:p w14:paraId="63ABDC79" w14:textId="77777777" w:rsidR="00857A42" w:rsidRPr="00857A42" w:rsidRDefault="00857A42" w:rsidP="00C9590C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3D99DA0E" w14:textId="51528A9D" w:rsidR="004D54EC" w:rsidRPr="00857A42" w:rsidRDefault="006511F0" w:rsidP="00C9590C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  <w:r w:rsidRPr="00857A42">
        <w:rPr>
          <w:rFonts w:ascii="Verdana" w:hAnsi="Verdana"/>
          <w:b/>
          <w:color w:val="000000"/>
        </w:rPr>
        <w:t xml:space="preserve">Description:  </w:t>
      </w:r>
      <w:bookmarkStart w:id="4" w:name="OLE_LINK33"/>
      <w:r w:rsidRPr="00857A42">
        <w:rPr>
          <w:rFonts w:ascii="Verdana" w:hAnsi="Verdana"/>
          <w:color w:val="000000"/>
        </w:rPr>
        <w:t>This document</w:t>
      </w:r>
      <w:r w:rsidR="00C9590C" w:rsidRPr="00857A42">
        <w:rPr>
          <w:rFonts w:ascii="Verdana" w:hAnsi="Verdana"/>
          <w:color w:val="000000"/>
        </w:rPr>
        <w:t xml:space="preserve"> outline</w:t>
      </w:r>
      <w:r w:rsidRPr="00857A42">
        <w:rPr>
          <w:rFonts w:ascii="Verdana" w:hAnsi="Verdana"/>
          <w:color w:val="000000"/>
        </w:rPr>
        <w:t>s</w:t>
      </w:r>
      <w:r w:rsidR="0085373D" w:rsidRPr="00857A42">
        <w:rPr>
          <w:rFonts w:ascii="Verdana" w:hAnsi="Verdana"/>
          <w:color w:val="000000"/>
        </w:rPr>
        <w:t xml:space="preserve"> </w:t>
      </w:r>
      <w:r w:rsidR="004644AB" w:rsidRPr="00857A42">
        <w:rPr>
          <w:rFonts w:ascii="Verdana" w:hAnsi="Verdana"/>
          <w:color w:val="000000"/>
        </w:rPr>
        <w:t xml:space="preserve">the process </w:t>
      </w:r>
      <w:r w:rsidR="00566425" w:rsidRPr="00857A42">
        <w:rPr>
          <w:rFonts w:ascii="Verdana" w:hAnsi="Verdana"/>
          <w:color w:val="000000"/>
        </w:rPr>
        <w:t>and define</w:t>
      </w:r>
      <w:r w:rsidRPr="00857A42">
        <w:rPr>
          <w:rFonts w:ascii="Verdana" w:hAnsi="Verdana"/>
          <w:color w:val="000000"/>
        </w:rPr>
        <w:t>s</w:t>
      </w:r>
      <w:r w:rsidR="00566425" w:rsidRPr="00857A42">
        <w:rPr>
          <w:rFonts w:ascii="Verdana" w:hAnsi="Verdana"/>
          <w:color w:val="000000"/>
        </w:rPr>
        <w:t xml:space="preserve"> talking points </w:t>
      </w:r>
      <w:r w:rsidR="00165DA1" w:rsidRPr="00857A42">
        <w:rPr>
          <w:rFonts w:ascii="Verdana" w:hAnsi="Verdana"/>
          <w:color w:val="000000"/>
        </w:rPr>
        <w:t xml:space="preserve">the </w:t>
      </w:r>
      <w:bookmarkStart w:id="5" w:name="OLE_LINK93"/>
      <w:r w:rsidR="00165DA1" w:rsidRPr="00857A42">
        <w:rPr>
          <w:rFonts w:ascii="Verdana" w:hAnsi="Verdana"/>
        </w:rPr>
        <w:t xml:space="preserve">Blue MedicareRx (NEJE) CCR </w:t>
      </w:r>
      <w:bookmarkEnd w:id="5"/>
      <w:r w:rsidR="00165DA1" w:rsidRPr="00857A42">
        <w:rPr>
          <w:rFonts w:ascii="Verdana" w:hAnsi="Verdana"/>
        </w:rPr>
        <w:t xml:space="preserve">will perform </w:t>
      </w:r>
      <w:r w:rsidR="00566425" w:rsidRPr="00857A42">
        <w:rPr>
          <w:rFonts w:ascii="Verdana" w:hAnsi="Verdana"/>
          <w:color w:val="000000"/>
        </w:rPr>
        <w:t xml:space="preserve">when a beneficiary has </w:t>
      </w:r>
      <w:r w:rsidR="00BF23CF" w:rsidRPr="00857A42">
        <w:rPr>
          <w:rFonts w:ascii="Verdana" w:hAnsi="Verdana"/>
          <w:color w:val="000000"/>
        </w:rPr>
        <w:t xml:space="preserve">either </w:t>
      </w:r>
      <w:r w:rsidR="00566425" w:rsidRPr="00857A42">
        <w:rPr>
          <w:rFonts w:ascii="Verdana" w:hAnsi="Verdana"/>
          <w:color w:val="000000"/>
        </w:rPr>
        <w:t>been enrolled</w:t>
      </w:r>
      <w:r w:rsidR="00BF23CF" w:rsidRPr="00857A42">
        <w:rPr>
          <w:rFonts w:ascii="Verdana" w:hAnsi="Verdana"/>
          <w:color w:val="000000"/>
        </w:rPr>
        <w:t xml:space="preserve"> or disenrolled by CMS a</w:t>
      </w:r>
      <w:r w:rsidR="00566425" w:rsidRPr="00857A42">
        <w:rPr>
          <w:rFonts w:ascii="Verdana" w:hAnsi="Verdana"/>
          <w:color w:val="000000"/>
        </w:rPr>
        <w:t xml:space="preserve">nd is calling to understand why or requesting to not be in </w:t>
      </w:r>
      <w:r w:rsidR="006477BE" w:rsidRPr="00857A42">
        <w:rPr>
          <w:rFonts w:ascii="Verdana" w:hAnsi="Verdana"/>
          <w:color w:val="000000"/>
        </w:rPr>
        <w:t xml:space="preserve">our plan. </w:t>
      </w:r>
      <w:r w:rsidR="003275ED" w:rsidRPr="00857A42">
        <w:rPr>
          <w:rFonts w:ascii="Verdana" w:hAnsi="Verdana"/>
          <w:color w:val="000000"/>
        </w:rPr>
        <w:t>This includes the following enrollment</w:t>
      </w:r>
      <w:r w:rsidR="00BF23CF" w:rsidRPr="00857A42">
        <w:rPr>
          <w:rFonts w:ascii="Verdana" w:hAnsi="Verdana"/>
          <w:color w:val="000000"/>
        </w:rPr>
        <w:t xml:space="preserve"> and disenrollment scenarios: </w:t>
      </w:r>
      <w:r w:rsidR="006477BE" w:rsidRPr="00857A42">
        <w:rPr>
          <w:rFonts w:ascii="Verdana" w:hAnsi="Verdana"/>
          <w:color w:val="000000"/>
        </w:rPr>
        <w:t xml:space="preserve"> </w:t>
      </w:r>
      <w:r w:rsidR="00566425" w:rsidRPr="00857A42">
        <w:rPr>
          <w:rFonts w:ascii="Verdana" w:hAnsi="Verdana"/>
          <w:color w:val="000000"/>
        </w:rPr>
        <w:t>Auto</w:t>
      </w:r>
      <w:r w:rsidR="00E62095" w:rsidRPr="00857A42">
        <w:rPr>
          <w:rFonts w:ascii="Verdana" w:hAnsi="Verdana"/>
          <w:color w:val="000000"/>
        </w:rPr>
        <w:t xml:space="preserve">, </w:t>
      </w:r>
      <w:r w:rsidR="00C924DC" w:rsidRPr="00857A42">
        <w:rPr>
          <w:rFonts w:ascii="Verdana" w:hAnsi="Verdana"/>
          <w:color w:val="000000"/>
        </w:rPr>
        <w:t xml:space="preserve">Facilitated and </w:t>
      </w:r>
      <w:r w:rsidR="00566425" w:rsidRPr="00857A42">
        <w:rPr>
          <w:rFonts w:ascii="Verdana" w:hAnsi="Verdana"/>
          <w:color w:val="000000"/>
        </w:rPr>
        <w:t xml:space="preserve">Reassigned </w:t>
      </w:r>
      <w:r w:rsidR="00C924DC" w:rsidRPr="00857A42">
        <w:rPr>
          <w:rFonts w:ascii="Verdana" w:hAnsi="Verdana"/>
          <w:color w:val="000000"/>
        </w:rPr>
        <w:t xml:space="preserve">Enrollments. </w:t>
      </w:r>
    </w:p>
    <w:p w14:paraId="63AA2A83" w14:textId="77777777" w:rsidR="006511F0" w:rsidRPr="00857A42" w:rsidRDefault="006511F0" w:rsidP="00CC2644">
      <w:pPr>
        <w:jc w:val="right"/>
        <w:rPr>
          <w:rFonts w:ascii="Verdana" w:hAnsi="Verdana"/>
        </w:rPr>
      </w:pPr>
      <w:bookmarkStart w:id="6" w:name="_Rationale"/>
      <w:bookmarkStart w:id="7" w:name="_Definitions"/>
      <w:bookmarkStart w:id="8" w:name="_Definitions/Abbreviations"/>
      <w:bookmarkStart w:id="9" w:name="_Process_for_Handling"/>
      <w:bookmarkEnd w:id="4"/>
      <w:bookmarkEnd w:id="6"/>
      <w:bookmarkEnd w:id="7"/>
      <w:bookmarkEnd w:id="8"/>
      <w:bookmarkEnd w:id="9"/>
    </w:p>
    <w:tbl>
      <w:tblPr>
        <w:tblW w:w="5000" w:type="pct"/>
        <w:jc w:val="center"/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914"/>
      </w:tblGrid>
      <w:tr w:rsidR="006511F0" w14:paraId="48F96474" w14:textId="77777777" w:rsidTr="00777755">
        <w:trPr>
          <w:jc w:val="center"/>
        </w:trPr>
        <w:tc>
          <w:tcPr>
            <w:tcW w:w="17999" w:type="dxa"/>
            <w:tcBorders>
              <w:top w:val="single" w:sz="18" w:space="0" w:color="FFC000"/>
              <w:left w:val="single" w:sz="18" w:space="0" w:color="FFC000"/>
              <w:right w:val="single" w:sz="18" w:space="0" w:color="FFC000"/>
            </w:tcBorders>
            <w:shd w:val="clear" w:color="auto" w:fill="FFC000"/>
          </w:tcPr>
          <w:p w14:paraId="0DB08C0C" w14:textId="77777777" w:rsidR="006511F0" w:rsidRPr="00D6562C" w:rsidRDefault="006511F0" w:rsidP="006511F0">
            <w:pPr>
              <w:pStyle w:val="Heading2"/>
              <w:spacing w:before="0" w:after="0"/>
              <w:rPr>
                <w:rFonts w:ascii="Verdana" w:hAnsi="Verdana"/>
                <w:sz w:val="16"/>
                <w:szCs w:val="16"/>
              </w:rPr>
            </w:pPr>
            <w:bookmarkStart w:id="10" w:name="_High_Level_Process"/>
            <w:bookmarkStart w:id="11" w:name="_Toc6918253"/>
            <w:bookmarkStart w:id="12" w:name="_Toc11514547"/>
            <w:bookmarkStart w:id="13" w:name="_Toc163820969"/>
            <w:bookmarkEnd w:id="10"/>
            <w:r w:rsidRPr="00D6562C">
              <w:rPr>
                <w:rFonts w:ascii="Verdana" w:hAnsi="Verdana"/>
                <w:i w:val="0"/>
              </w:rPr>
              <w:t>High Level Process</w:t>
            </w:r>
            <w:bookmarkEnd w:id="11"/>
            <w:bookmarkEnd w:id="12"/>
            <w:bookmarkEnd w:id="13"/>
          </w:p>
        </w:tc>
      </w:tr>
      <w:tr w:rsidR="00777755" w14:paraId="36187E10" w14:textId="77777777" w:rsidTr="006477BE">
        <w:trPr>
          <w:jc w:val="center"/>
        </w:trPr>
        <w:tc>
          <w:tcPr>
            <w:tcW w:w="17999" w:type="dxa"/>
            <w:tcBorders>
              <w:left w:val="single" w:sz="18" w:space="0" w:color="FFC000"/>
              <w:right w:val="single" w:sz="18" w:space="0" w:color="FFC000"/>
            </w:tcBorders>
            <w:shd w:val="clear" w:color="auto" w:fill="auto"/>
          </w:tcPr>
          <w:p w14:paraId="5D919BF2" w14:textId="7CD56950" w:rsidR="00777755" w:rsidRPr="00C06E3B" w:rsidRDefault="00000000" w:rsidP="006477BE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Style w:val="Hyperlink"/>
                <w:rFonts w:ascii="Verdana" w:hAnsi="Verdana"/>
                <w:color w:val="auto"/>
                <w:u w:val="none"/>
              </w:rPr>
            </w:pPr>
            <w:hyperlink w:anchor="_Determine_How_the" w:history="1">
              <w:r w:rsidR="00777755" w:rsidRPr="00C06E3B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Determine</w:t>
              </w:r>
            </w:hyperlink>
            <w:r w:rsidR="00777755" w:rsidRPr="00C06E3B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how the beneficiary was enrolled in or disenrolled from the plan.</w:t>
            </w:r>
          </w:p>
        </w:tc>
      </w:tr>
      <w:tr w:rsidR="00777755" w14:paraId="2890DAC6" w14:textId="77777777" w:rsidTr="006477BE">
        <w:trPr>
          <w:jc w:val="center"/>
        </w:trPr>
        <w:tc>
          <w:tcPr>
            <w:tcW w:w="17999" w:type="dxa"/>
            <w:tcBorders>
              <w:left w:val="single" w:sz="18" w:space="0" w:color="FFC000"/>
              <w:right w:val="single" w:sz="18" w:space="0" w:color="FFC000"/>
            </w:tcBorders>
            <w:shd w:val="clear" w:color="auto" w:fill="auto"/>
          </w:tcPr>
          <w:p w14:paraId="224ABF12" w14:textId="1A6FF25C" w:rsidR="00777755" w:rsidRPr="00C06E3B" w:rsidRDefault="00000000" w:rsidP="0077775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Style w:val="Hyperlink"/>
                <w:rFonts w:ascii="Verdana" w:hAnsi="Verdana"/>
                <w:color w:val="auto"/>
                <w:sz w:val="20"/>
                <w:szCs w:val="20"/>
                <w:u w:val="none"/>
              </w:rPr>
            </w:pPr>
            <w:hyperlink w:anchor="_Educate_the_Beneficiary" w:history="1">
              <w:r w:rsidR="00777755" w:rsidRPr="00C06E3B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Educate</w:t>
              </w:r>
            </w:hyperlink>
            <w:r w:rsidR="00777755" w:rsidRPr="00C06E3B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the beneficiary on how they were enrolled and why.</w:t>
            </w:r>
          </w:p>
        </w:tc>
      </w:tr>
      <w:tr w:rsidR="00777755" w14:paraId="5693CE3E" w14:textId="77777777" w:rsidTr="006477BE">
        <w:trPr>
          <w:jc w:val="center"/>
        </w:trPr>
        <w:tc>
          <w:tcPr>
            <w:tcW w:w="17999" w:type="dxa"/>
            <w:tcBorders>
              <w:left w:val="single" w:sz="18" w:space="0" w:color="FFC000"/>
              <w:right w:val="single" w:sz="18" w:space="0" w:color="FFC000"/>
            </w:tcBorders>
            <w:shd w:val="clear" w:color="auto" w:fill="auto"/>
          </w:tcPr>
          <w:p w14:paraId="6A68EE88" w14:textId="755F9564" w:rsidR="00777755" w:rsidRPr="00C06E3B" w:rsidRDefault="00000000" w:rsidP="006511F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="Verdana" w:hAnsi="Verdana"/>
                <w:sz w:val="20"/>
                <w:szCs w:val="20"/>
              </w:rPr>
            </w:pPr>
            <w:hyperlink w:anchor="_Counsel_the_Beneficiary" w:history="1">
              <w:r w:rsidR="00777755" w:rsidRPr="00C06E3B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Counsel</w:t>
              </w:r>
            </w:hyperlink>
            <w:r w:rsidR="00777755" w:rsidRPr="00C06E3B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the beneficiary in relation to the plan benefits.</w:t>
            </w:r>
          </w:p>
        </w:tc>
      </w:tr>
      <w:tr w:rsidR="00777755" w14:paraId="7A61C2FC" w14:textId="77777777" w:rsidTr="006477BE">
        <w:trPr>
          <w:jc w:val="center"/>
        </w:trPr>
        <w:tc>
          <w:tcPr>
            <w:tcW w:w="17999" w:type="dxa"/>
            <w:tcBorders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auto"/>
          </w:tcPr>
          <w:p w14:paraId="64AA7545" w14:textId="6EF30A0C" w:rsidR="00777755" w:rsidRPr="00C06E3B" w:rsidRDefault="00000000" w:rsidP="006511F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="Verdana" w:hAnsi="Verdana"/>
                <w:sz w:val="20"/>
                <w:szCs w:val="20"/>
              </w:rPr>
            </w:pPr>
            <w:hyperlink w:anchor="_Determine_Next_Steps" w:history="1">
              <w:r w:rsidR="00777755" w:rsidRPr="00C06E3B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Determine</w:t>
              </w:r>
            </w:hyperlink>
            <w:r w:rsidR="00777755" w:rsidRPr="00C06E3B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next steps based on the beneficiary’s responses.</w:t>
            </w:r>
          </w:p>
        </w:tc>
      </w:tr>
    </w:tbl>
    <w:p w14:paraId="57B1EDB8" w14:textId="77777777" w:rsidR="00C06E3B" w:rsidRDefault="00C06E3B" w:rsidP="00CC2644">
      <w:pPr>
        <w:jc w:val="right"/>
        <w:rPr>
          <w:rFonts w:ascii="Verdana" w:hAnsi="Verdana"/>
        </w:rPr>
      </w:pPr>
    </w:p>
    <w:p w14:paraId="524F27D9" w14:textId="7E50D399" w:rsidR="00CC2644" w:rsidRDefault="00000000" w:rsidP="00CC2644">
      <w:pPr>
        <w:jc w:val="right"/>
        <w:rPr>
          <w:rFonts w:ascii="Verdana" w:hAnsi="Verdana"/>
        </w:rPr>
      </w:pPr>
      <w:hyperlink w:anchor="_top" w:history="1">
        <w:r w:rsidR="00CC2644" w:rsidRPr="0077725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80175" w:rsidRPr="0064267B" w14:paraId="6B55B3F0" w14:textId="77777777" w:rsidTr="00C06E3B">
        <w:trPr>
          <w:trHeight w:val="548"/>
        </w:trPr>
        <w:tc>
          <w:tcPr>
            <w:tcW w:w="5000" w:type="pct"/>
            <w:shd w:val="clear" w:color="auto" w:fill="C0C0C0"/>
          </w:tcPr>
          <w:p w14:paraId="126FEFF8" w14:textId="2D19C704" w:rsidR="00480175" w:rsidRPr="0064267B" w:rsidRDefault="00253A52" w:rsidP="00B86A83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4" w:name="_Section_1_-"/>
            <w:bookmarkStart w:id="15" w:name="_Determine_How_the"/>
            <w:bookmarkStart w:id="16" w:name="_Toc163820970"/>
            <w:bookmarkEnd w:id="14"/>
            <w:bookmarkEnd w:id="15"/>
            <w:r>
              <w:rPr>
                <w:rFonts w:ascii="Verdana" w:hAnsi="Verdana"/>
                <w:i w:val="0"/>
                <w:iCs w:val="0"/>
              </w:rPr>
              <w:t xml:space="preserve">Determine </w:t>
            </w:r>
            <w:r w:rsidR="009B3934">
              <w:rPr>
                <w:rFonts w:ascii="Verdana" w:hAnsi="Verdana"/>
                <w:i w:val="0"/>
                <w:iCs w:val="0"/>
              </w:rPr>
              <w:t>H</w:t>
            </w:r>
            <w:r>
              <w:rPr>
                <w:rFonts w:ascii="Verdana" w:hAnsi="Verdana"/>
                <w:i w:val="0"/>
                <w:iCs w:val="0"/>
              </w:rPr>
              <w:t xml:space="preserve">ow </w:t>
            </w:r>
            <w:r w:rsidR="0035407E">
              <w:rPr>
                <w:rFonts w:ascii="Verdana" w:hAnsi="Verdana"/>
                <w:i w:val="0"/>
                <w:iCs w:val="0"/>
              </w:rPr>
              <w:t>t</w:t>
            </w:r>
            <w:r>
              <w:rPr>
                <w:rFonts w:ascii="Verdana" w:hAnsi="Verdana"/>
                <w:i w:val="0"/>
                <w:iCs w:val="0"/>
              </w:rPr>
              <w:t xml:space="preserve">he Beneficiary </w:t>
            </w:r>
            <w:r w:rsidR="0035407E">
              <w:rPr>
                <w:rFonts w:ascii="Verdana" w:hAnsi="Verdana"/>
                <w:i w:val="0"/>
                <w:iCs w:val="0"/>
              </w:rPr>
              <w:t>w</w:t>
            </w:r>
            <w:r>
              <w:rPr>
                <w:rFonts w:ascii="Verdana" w:hAnsi="Verdana"/>
                <w:i w:val="0"/>
                <w:iCs w:val="0"/>
              </w:rPr>
              <w:t>as Enrolled</w:t>
            </w:r>
            <w:r w:rsidR="00BF23CF">
              <w:rPr>
                <w:rFonts w:ascii="Verdana" w:hAnsi="Verdana"/>
                <w:i w:val="0"/>
                <w:iCs w:val="0"/>
              </w:rPr>
              <w:t xml:space="preserve"> in or Disenrolled </w:t>
            </w:r>
            <w:r w:rsidR="00B86A83">
              <w:rPr>
                <w:rFonts w:ascii="Verdana" w:hAnsi="Verdana"/>
                <w:i w:val="0"/>
                <w:iCs w:val="0"/>
              </w:rPr>
              <w:t xml:space="preserve">from </w:t>
            </w:r>
            <w:r w:rsidR="0035407E">
              <w:rPr>
                <w:rFonts w:ascii="Verdana" w:hAnsi="Verdana"/>
                <w:i w:val="0"/>
                <w:iCs w:val="0"/>
              </w:rPr>
              <w:t>t</w:t>
            </w:r>
            <w:r>
              <w:rPr>
                <w:rFonts w:ascii="Verdana" w:hAnsi="Verdana"/>
                <w:i w:val="0"/>
                <w:iCs w:val="0"/>
              </w:rPr>
              <w:t>he P</w:t>
            </w:r>
            <w:r w:rsidRPr="00253A52">
              <w:rPr>
                <w:rFonts w:ascii="Verdana" w:hAnsi="Verdana"/>
                <w:i w:val="0"/>
                <w:iCs w:val="0"/>
              </w:rPr>
              <w:t>lan</w:t>
            </w:r>
            <w:bookmarkEnd w:id="16"/>
          </w:p>
        </w:tc>
      </w:tr>
    </w:tbl>
    <w:p w14:paraId="2CF5C42D" w14:textId="17BD09AD" w:rsidR="006511F0" w:rsidRDefault="006511F0" w:rsidP="006511F0">
      <w:pPr>
        <w:pStyle w:val="BodyTextIndent2"/>
        <w:spacing w:after="0" w:line="240" w:lineRule="auto"/>
        <w:ind w:left="0"/>
        <w:contextualSpacing/>
        <w:rPr>
          <w:rFonts w:ascii="Verdana" w:hAnsi="Verdana"/>
        </w:rPr>
      </w:pPr>
      <w:r>
        <w:rPr>
          <w:rFonts w:ascii="Verdana" w:hAnsi="Verdana"/>
          <w:bCs/>
        </w:rPr>
        <w:t xml:space="preserve">When a </w:t>
      </w:r>
      <w:r w:rsidRPr="00480175">
        <w:rPr>
          <w:rFonts w:ascii="Verdana" w:hAnsi="Verdana"/>
          <w:bCs/>
        </w:rPr>
        <w:t>CCR receive</w:t>
      </w:r>
      <w:r>
        <w:rPr>
          <w:rFonts w:ascii="Verdana" w:hAnsi="Verdana"/>
          <w:bCs/>
        </w:rPr>
        <w:t>s</w:t>
      </w:r>
      <w:r w:rsidRPr="00480175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a call</w:t>
      </w:r>
      <w:r w:rsidRPr="00480175">
        <w:rPr>
          <w:rFonts w:ascii="Verdana" w:hAnsi="Verdana"/>
        </w:rPr>
        <w:t xml:space="preserve"> </w:t>
      </w:r>
      <w:r>
        <w:rPr>
          <w:rFonts w:ascii="Verdana" w:hAnsi="Verdana"/>
        </w:rPr>
        <w:t>from a beneficiary stating:</w:t>
      </w:r>
    </w:p>
    <w:p w14:paraId="6B73C3F1" w14:textId="77777777" w:rsidR="006511F0" w:rsidRDefault="006511F0" w:rsidP="006511F0">
      <w:pPr>
        <w:pStyle w:val="BodyTextIndent2"/>
        <w:numPr>
          <w:ilvl w:val="0"/>
          <w:numId w:val="4"/>
        </w:numPr>
        <w:spacing w:after="0" w:line="240" w:lineRule="auto"/>
        <w:contextualSpacing/>
        <w:rPr>
          <w:rFonts w:ascii="Verdana" w:hAnsi="Verdana"/>
        </w:rPr>
      </w:pPr>
      <w:r w:rsidRPr="00996DCA">
        <w:rPr>
          <w:rFonts w:ascii="Verdana" w:hAnsi="Verdana"/>
        </w:rPr>
        <w:t>I never enrolled with your plan!</w:t>
      </w:r>
    </w:p>
    <w:p w14:paraId="5330ED56" w14:textId="77777777" w:rsidR="006511F0" w:rsidRDefault="006511F0" w:rsidP="006511F0">
      <w:pPr>
        <w:pStyle w:val="BodyTextIndent2"/>
        <w:numPr>
          <w:ilvl w:val="0"/>
          <w:numId w:val="4"/>
        </w:numPr>
        <w:spacing w:after="0" w:line="240" w:lineRule="auto"/>
        <w:contextualSpacing/>
        <w:rPr>
          <w:rFonts w:ascii="Verdana" w:hAnsi="Verdana"/>
        </w:rPr>
      </w:pPr>
      <w:r w:rsidRPr="00996DCA">
        <w:rPr>
          <w:rFonts w:ascii="Verdana" w:hAnsi="Verdana"/>
        </w:rPr>
        <w:t xml:space="preserve">How did I get enrolled with your plan? </w:t>
      </w:r>
    </w:p>
    <w:p w14:paraId="170DCE97" w14:textId="218B98B8" w:rsidR="006511F0" w:rsidRPr="00996DCA" w:rsidRDefault="006511F0" w:rsidP="006511F0">
      <w:pPr>
        <w:pStyle w:val="BodyTextIndent2"/>
        <w:numPr>
          <w:ilvl w:val="0"/>
          <w:numId w:val="4"/>
        </w:numPr>
        <w:spacing w:after="0" w:line="240" w:lineRule="auto"/>
        <w:contextualSpacing/>
        <w:rPr>
          <w:rFonts w:ascii="Verdana" w:hAnsi="Verdana"/>
        </w:rPr>
      </w:pPr>
      <w:r w:rsidRPr="00996DCA">
        <w:rPr>
          <w:rFonts w:ascii="Verdana" w:hAnsi="Verdana"/>
        </w:rPr>
        <w:t xml:space="preserve">I received a </w:t>
      </w:r>
      <w:r>
        <w:rPr>
          <w:rFonts w:ascii="Verdana" w:hAnsi="Verdana"/>
        </w:rPr>
        <w:t xml:space="preserve">blue </w:t>
      </w:r>
      <w:r w:rsidRPr="00996DCA">
        <w:rPr>
          <w:rFonts w:ascii="Verdana" w:hAnsi="Verdana"/>
        </w:rPr>
        <w:t>letter</w:t>
      </w:r>
      <w:r>
        <w:rPr>
          <w:rFonts w:ascii="Verdana" w:hAnsi="Verdana"/>
        </w:rPr>
        <w:t xml:space="preserve"> from CMS or a letter from the </w:t>
      </w:r>
      <w:r w:rsidR="00D30149">
        <w:rPr>
          <w:rFonts w:ascii="Verdana" w:hAnsi="Verdana"/>
        </w:rPr>
        <w:t xml:space="preserve">Blue </w:t>
      </w:r>
      <w:r w:rsidR="00BF26DC">
        <w:rPr>
          <w:rFonts w:ascii="Verdana" w:hAnsi="Verdana"/>
        </w:rPr>
        <w:t>MedicareRx plan</w:t>
      </w:r>
      <w:r>
        <w:rPr>
          <w:rFonts w:ascii="Verdana" w:hAnsi="Verdana"/>
        </w:rPr>
        <w:t xml:space="preserve"> that I was reassigned to the plan.</w:t>
      </w:r>
      <w:r w:rsidRPr="00996DCA">
        <w:rPr>
          <w:rFonts w:ascii="Verdana" w:hAnsi="Verdana"/>
        </w:rPr>
        <w:t xml:space="preserve"> Why did I get it?</w:t>
      </w:r>
    </w:p>
    <w:p w14:paraId="07BB423D" w14:textId="6F0BA0A6" w:rsidR="006511F0" w:rsidRPr="00996DCA" w:rsidRDefault="006511F0" w:rsidP="006511F0">
      <w:pPr>
        <w:pStyle w:val="BodyTextIndent2"/>
        <w:numPr>
          <w:ilvl w:val="0"/>
          <w:numId w:val="4"/>
        </w:numPr>
        <w:spacing w:after="0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>Why am I being disenroll</w:t>
      </w:r>
      <w:r w:rsidR="00EB5E4F">
        <w:rPr>
          <w:rFonts w:ascii="Verdana" w:hAnsi="Verdana"/>
        </w:rPr>
        <w:t xml:space="preserve">ed from the </w:t>
      </w:r>
      <w:bookmarkStart w:id="17" w:name="OLE_LINK1"/>
      <w:r w:rsidR="00D30149">
        <w:rPr>
          <w:rFonts w:ascii="Verdana" w:hAnsi="Verdana"/>
        </w:rPr>
        <w:t xml:space="preserve">Blue MedicareRx </w:t>
      </w:r>
      <w:bookmarkEnd w:id="17"/>
      <w:r w:rsidR="00EB5E4F">
        <w:rPr>
          <w:rFonts w:ascii="Verdana" w:hAnsi="Verdana"/>
        </w:rPr>
        <w:t xml:space="preserve">plan? </w:t>
      </w:r>
      <w:r>
        <w:rPr>
          <w:rFonts w:ascii="Verdana" w:hAnsi="Verdana"/>
        </w:rPr>
        <w:t>I received a letter from CMS indicating I am being disenroll</w:t>
      </w:r>
      <w:r w:rsidR="006477BE">
        <w:rPr>
          <w:rFonts w:ascii="Verdana" w:hAnsi="Verdana"/>
        </w:rPr>
        <w:t xml:space="preserve">ed from the </w:t>
      </w:r>
      <w:r w:rsidR="00D30149">
        <w:rPr>
          <w:rFonts w:ascii="Verdana" w:hAnsi="Verdana"/>
        </w:rPr>
        <w:t>Blue MedicareRx</w:t>
      </w:r>
      <w:r w:rsidR="006477BE">
        <w:rPr>
          <w:rFonts w:ascii="Verdana" w:hAnsi="Verdana"/>
        </w:rPr>
        <w:t xml:space="preserve"> Plan.</w:t>
      </w:r>
    </w:p>
    <w:p w14:paraId="35E8C74C" w14:textId="2C1EED36" w:rsidR="006511F0" w:rsidRDefault="006511F0" w:rsidP="006511F0">
      <w:pPr>
        <w:pStyle w:val="BodyTextIndent2"/>
        <w:numPr>
          <w:ilvl w:val="0"/>
          <w:numId w:val="4"/>
        </w:numPr>
        <w:spacing w:after="0" w:line="240" w:lineRule="auto"/>
        <w:contextualSpacing/>
        <w:rPr>
          <w:rFonts w:ascii="Verdana" w:hAnsi="Verdana"/>
        </w:rPr>
      </w:pPr>
      <w:r w:rsidRPr="00BF23CF">
        <w:rPr>
          <w:rFonts w:ascii="Verdana" w:hAnsi="Verdana"/>
        </w:rPr>
        <w:t xml:space="preserve">I have a SPAP and/or PACE plan and do not need </w:t>
      </w:r>
      <w:r w:rsidR="00D30149">
        <w:rPr>
          <w:rFonts w:ascii="Verdana" w:hAnsi="Verdana"/>
        </w:rPr>
        <w:t>Blue MedicareRx</w:t>
      </w:r>
      <w:r w:rsidRPr="00BF23CF">
        <w:rPr>
          <w:rFonts w:ascii="Verdana" w:hAnsi="Verdana"/>
        </w:rPr>
        <w:t xml:space="preserve">! </w:t>
      </w:r>
    </w:p>
    <w:p w14:paraId="3E327DBC" w14:textId="77777777" w:rsidR="006511F0" w:rsidRPr="00BF23CF" w:rsidRDefault="006511F0" w:rsidP="006511F0">
      <w:pPr>
        <w:pStyle w:val="BodyTextIndent2"/>
        <w:spacing w:after="0" w:line="240" w:lineRule="auto"/>
        <w:ind w:left="720"/>
        <w:contextualSpacing/>
        <w:rPr>
          <w:rFonts w:ascii="Verdana" w:hAnsi="Verdana"/>
        </w:rPr>
      </w:pPr>
    </w:p>
    <w:p w14:paraId="58C696A9" w14:textId="38640838" w:rsidR="00FC143D" w:rsidRDefault="006511F0" w:rsidP="00FC143D">
      <w:pPr>
        <w:pStyle w:val="NormalWeb"/>
        <w:spacing w:before="0" w:beforeAutospacing="0" w:after="0" w:afterAutospacing="0"/>
        <w:rPr>
          <w:b/>
          <w:bCs/>
          <w:color w:val="1F497D"/>
          <w:sz w:val="22"/>
          <w:szCs w:val="22"/>
        </w:rPr>
      </w:pPr>
      <w:r>
        <w:rPr>
          <w:rFonts w:ascii="Verdana" w:hAnsi="Verdana"/>
        </w:rPr>
        <w:t>T</w:t>
      </w:r>
      <w:r>
        <w:rPr>
          <w:rFonts w:ascii="Verdana" w:hAnsi="Verdana"/>
          <w:color w:val="000000"/>
        </w:rPr>
        <w:t xml:space="preserve">he </w:t>
      </w:r>
      <w:r w:rsidR="00D30149">
        <w:rPr>
          <w:rFonts w:ascii="Verdana" w:hAnsi="Verdana"/>
          <w:color w:val="000000"/>
        </w:rPr>
        <w:t xml:space="preserve">Blue MedicareRx CCR </w:t>
      </w:r>
      <w:r>
        <w:rPr>
          <w:rFonts w:ascii="Verdana" w:hAnsi="Verdana"/>
          <w:color w:val="000000"/>
        </w:rPr>
        <w:t>will perform</w:t>
      </w:r>
      <w:r w:rsidR="00FC143D">
        <w:rPr>
          <w:rFonts w:ascii="Verdana" w:hAnsi="Verdana"/>
          <w:color w:val="000000"/>
        </w:rPr>
        <w:t xml:space="preserve">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593"/>
        <w:gridCol w:w="3829"/>
        <w:gridCol w:w="4704"/>
      </w:tblGrid>
      <w:tr w:rsidR="0049026E" w:rsidRPr="00857A42" w14:paraId="7BDDB728" w14:textId="77777777" w:rsidTr="008A62DB">
        <w:tc>
          <w:tcPr>
            <w:tcW w:w="812" w:type="dxa"/>
            <w:tcBorders>
              <w:bottom w:val="single" w:sz="4" w:space="0" w:color="auto"/>
            </w:tcBorders>
            <w:shd w:val="pct10" w:color="auto" w:fill="auto"/>
          </w:tcPr>
          <w:p w14:paraId="558EB772" w14:textId="77777777" w:rsidR="0035407E" w:rsidRPr="00857A42" w:rsidRDefault="0035407E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Step</w:t>
            </w:r>
          </w:p>
        </w:tc>
        <w:tc>
          <w:tcPr>
            <w:tcW w:w="19158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5F207963" w14:textId="77777777" w:rsidR="0035407E" w:rsidRPr="00857A42" w:rsidRDefault="0035407E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 xml:space="preserve">Action </w:t>
            </w:r>
          </w:p>
        </w:tc>
      </w:tr>
      <w:tr w:rsidR="0049026E" w:rsidRPr="00857A42" w14:paraId="4671C2A3" w14:textId="77777777" w:rsidTr="008A62DB">
        <w:tc>
          <w:tcPr>
            <w:tcW w:w="812" w:type="dxa"/>
            <w:shd w:val="clear" w:color="auto" w:fill="auto"/>
          </w:tcPr>
          <w:p w14:paraId="2764B948" w14:textId="386B442A" w:rsidR="00294E2D" w:rsidRPr="00857A42" w:rsidRDefault="00294E2D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1</w:t>
            </w:r>
          </w:p>
        </w:tc>
        <w:tc>
          <w:tcPr>
            <w:tcW w:w="19158" w:type="dxa"/>
            <w:gridSpan w:val="3"/>
            <w:shd w:val="clear" w:color="auto" w:fill="auto"/>
          </w:tcPr>
          <w:p w14:paraId="73E9DB32" w14:textId="2B3D8363" w:rsidR="00294E2D" w:rsidRPr="00857A42" w:rsidRDefault="00294E2D" w:rsidP="00294E2D">
            <w:pPr>
              <w:textAlignment w:val="top"/>
              <w:rPr>
                <w:rFonts w:ascii="Verdana" w:hAnsi="Verdana" w:cs="Arial"/>
                <w:bCs/>
              </w:rPr>
            </w:pPr>
            <w:r w:rsidRPr="00857A42">
              <w:rPr>
                <w:rFonts w:ascii="Verdana" w:hAnsi="Verdana" w:cs="Arial"/>
                <w:bCs/>
              </w:rPr>
              <w:t>Authenticate the caller.</w:t>
            </w:r>
          </w:p>
          <w:p w14:paraId="6D8B0DF7" w14:textId="71E63B0A" w:rsidR="00294E2D" w:rsidRPr="00857A42" w:rsidRDefault="00294E2D" w:rsidP="00294E2D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0AA39FDD" w14:textId="74FD3DA8" w:rsidR="00294E2D" w:rsidRPr="00857A42" w:rsidRDefault="00294E2D" w:rsidP="00294E2D">
            <w:pPr>
              <w:textAlignment w:val="top"/>
              <w:rPr>
                <w:rFonts w:ascii="Verdana" w:hAnsi="Verdana" w:cs="Arial"/>
                <w:bCs/>
              </w:rPr>
            </w:pPr>
            <w:r w:rsidRPr="00857A42">
              <w:rPr>
                <w:rFonts w:ascii="Verdana" w:hAnsi="Verdana" w:cs="Arial"/>
                <w:bCs/>
              </w:rPr>
              <w:t>Refer to the following documents:</w:t>
            </w:r>
          </w:p>
          <w:p w14:paraId="4238A0C0" w14:textId="3BF1A1A6" w:rsidR="00294E2D" w:rsidRPr="00857A42" w:rsidRDefault="007F5D85" w:rsidP="00AA3EF8">
            <w:pPr>
              <w:pStyle w:val="ListParagraph"/>
              <w:numPr>
                <w:ilvl w:val="0"/>
                <w:numId w:val="24"/>
              </w:numPr>
              <w:textAlignment w:val="top"/>
              <w:rPr>
                <w:rFonts w:ascii="Verdana" w:hAnsi="Verdana" w:cs="Arial"/>
                <w:bCs/>
              </w:rPr>
            </w:pPr>
            <w:hyperlink r:id="rId11" w:anchor="!/view?docid=80476f74-7dca-4548-bf35-185ca8d45c13" w:history="1">
              <w:r w:rsidR="000B3F59" w:rsidRPr="007F5D85">
                <w:rPr>
                  <w:rStyle w:val="Hyperlink"/>
                  <w:rFonts w:ascii="Verdana" w:hAnsi="Verdana"/>
                </w:rPr>
                <w:t>C</w:t>
              </w:r>
              <w:r w:rsidR="00A30164" w:rsidRPr="007F5D85">
                <w:rPr>
                  <w:rStyle w:val="Hyperlink"/>
                  <w:rFonts w:ascii="Verdana" w:hAnsi="Verdana"/>
                </w:rPr>
                <w:t xml:space="preserve">ompass - Guided </w:t>
              </w:r>
              <w:r w:rsidR="000B3F59" w:rsidRPr="007F5D85">
                <w:rPr>
                  <w:rStyle w:val="Hyperlink"/>
                  <w:rFonts w:ascii="Verdana" w:hAnsi="Verdana"/>
                </w:rPr>
                <w:t>Authentication</w:t>
              </w:r>
            </w:hyperlink>
          </w:p>
          <w:p w14:paraId="117BB9D3" w14:textId="3FD33F9C" w:rsidR="00294E2D" w:rsidRPr="00857A42" w:rsidRDefault="00000000" w:rsidP="00AA3EF8">
            <w:pPr>
              <w:pStyle w:val="ListParagraph"/>
              <w:numPr>
                <w:ilvl w:val="0"/>
                <w:numId w:val="24"/>
              </w:numPr>
              <w:textAlignment w:val="top"/>
              <w:rPr>
                <w:rFonts w:ascii="Verdana" w:hAnsi="Verdana" w:cs="Arial"/>
                <w:bCs/>
              </w:rPr>
            </w:pPr>
            <w:hyperlink r:id="rId12" w:anchor="!/view?docid=5b354e50-0d15-42d0-b9c2-0711ea02d9ce" w:history="1">
              <w:r w:rsidR="00A30164">
                <w:rPr>
                  <w:rStyle w:val="Hyperlink"/>
                  <w:rFonts w:ascii="Verdana" w:hAnsi="Verdana"/>
                </w:rPr>
                <w:t>HIPAA (Health Insurance Portability and Accountability Act) Grid - CVS</w:t>
              </w:r>
            </w:hyperlink>
          </w:p>
          <w:p w14:paraId="6906BADE" w14:textId="1A356A96" w:rsidR="00294E2D" w:rsidRPr="00857A42" w:rsidRDefault="00000000" w:rsidP="00AA3EF8">
            <w:pPr>
              <w:pStyle w:val="ListParagraph"/>
              <w:numPr>
                <w:ilvl w:val="0"/>
                <w:numId w:val="24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hyperlink r:id="rId13" w:history="1">
              <w:r w:rsidR="00294E2D" w:rsidRPr="00857A42">
                <w:rPr>
                  <w:rStyle w:val="Hyperlink"/>
                  <w:rFonts w:ascii="Verdana" w:hAnsi="Verdana"/>
                </w:rPr>
                <w:t>MED D - Obtaining a Verbal Attestation from an Authorized Representative</w:t>
              </w:r>
            </w:hyperlink>
          </w:p>
          <w:p w14:paraId="5E24D7A5" w14:textId="296D8151" w:rsidR="00857A42" w:rsidRPr="00857A42" w:rsidRDefault="00857A42" w:rsidP="00857A42">
            <w:pPr>
              <w:pStyle w:val="ListParagraph"/>
              <w:rPr>
                <w:rFonts w:ascii="Verdana" w:hAnsi="Verdana"/>
              </w:rPr>
            </w:pPr>
          </w:p>
        </w:tc>
      </w:tr>
      <w:tr w:rsidR="0049026E" w:rsidRPr="00857A42" w14:paraId="5DAC78B0" w14:textId="77777777" w:rsidTr="008A62DB">
        <w:trPr>
          <w:trHeight w:val="827"/>
        </w:trPr>
        <w:tc>
          <w:tcPr>
            <w:tcW w:w="812" w:type="dxa"/>
          </w:tcPr>
          <w:p w14:paraId="611AC68C" w14:textId="6BF9327A" w:rsidR="0035407E" w:rsidRPr="00857A42" w:rsidRDefault="00294E2D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2</w:t>
            </w:r>
          </w:p>
        </w:tc>
        <w:tc>
          <w:tcPr>
            <w:tcW w:w="19158" w:type="dxa"/>
            <w:gridSpan w:val="3"/>
          </w:tcPr>
          <w:p w14:paraId="38621B99" w14:textId="67AD07EC" w:rsidR="0035407E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5ADEBF8C" wp14:editId="1C12CDA8">
                  <wp:extent cx="285714" cy="180952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  <w:r w:rsidR="00C2775B" w:rsidRPr="00857A42">
              <w:rPr>
                <w:rFonts w:ascii="Verdana" w:hAnsi="Verdana"/>
              </w:rPr>
              <w:t xml:space="preserve">Let me take a look at your account </w:t>
            </w:r>
            <w:r w:rsidR="00BF23CF" w:rsidRPr="00857A42">
              <w:rPr>
                <w:rFonts w:ascii="Verdana" w:hAnsi="Verdana"/>
              </w:rPr>
              <w:t>to obtain more information.</w:t>
            </w:r>
          </w:p>
          <w:p w14:paraId="26C97FCB" w14:textId="7415D53A" w:rsidR="00C2775B" w:rsidRPr="00857A42" w:rsidRDefault="00C2775B" w:rsidP="00000696">
            <w:pPr>
              <w:rPr>
                <w:rFonts w:ascii="Verdana" w:hAnsi="Verdana"/>
              </w:rPr>
            </w:pPr>
          </w:p>
          <w:p w14:paraId="7349B9CC" w14:textId="77777777" w:rsidR="00C2775B" w:rsidRDefault="00C2775B" w:rsidP="00C2775B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</w:rPr>
              <w:t>Note:  DO NOT</w:t>
            </w:r>
            <w:r w:rsidR="006477BE" w:rsidRPr="00857A42">
              <w:rPr>
                <w:rFonts w:ascii="Verdana" w:hAnsi="Verdana"/>
              </w:rPr>
              <w:t xml:space="preserve"> place the beneficiary on hold.</w:t>
            </w:r>
          </w:p>
          <w:p w14:paraId="1B3865F7" w14:textId="1334FFE5" w:rsidR="00857A42" w:rsidRPr="00857A42" w:rsidRDefault="00857A42" w:rsidP="00C2775B">
            <w:pPr>
              <w:rPr>
                <w:rFonts w:ascii="Verdana" w:hAnsi="Verdana"/>
                <w:b/>
              </w:rPr>
            </w:pPr>
          </w:p>
        </w:tc>
      </w:tr>
      <w:tr w:rsidR="0049026E" w:rsidRPr="00857A42" w14:paraId="1138993F" w14:textId="77777777" w:rsidTr="008A62DB">
        <w:tc>
          <w:tcPr>
            <w:tcW w:w="812" w:type="dxa"/>
          </w:tcPr>
          <w:p w14:paraId="3C9EEE79" w14:textId="1300A8EE" w:rsidR="0035407E" w:rsidRPr="00857A42" w:rsidRDefault="007042A0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3</w:t>
            </w:r>
          </w:p>
        </w:tc>
        <w:tc>
          <w:tcPr>
            <w:tcW w:w="19158" w:type="dxa"/>
            <w:gridSpan w:val="3"/>
          </w:tcPr>
          <w:p w14:paraId="69978AAC" w14:textId="3C909E3C" w:rsidR="0035407E" w:rsidRDefault="007F5D85" w:rsidP="00BF23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Navigate to the</w:t>
            </w:r>
            <w:r w:rsidRPr="00857A42">
              <w:rPr>
                <w:rFonts w:ascii="Verdana" w:hAnsi="Verdana"/>
              </w:rPr>
              <w:t xml:space="preserve"> </w:t>
            </w:r>
            <w:r w:rsidR="007A7CA8" w:rsidRPr="00857A42">
              <w:rPr>
                <w:rFonts w:ascii="Verdana" w:hAnsi="Verdana"/>
                <w:b/>
              </w:rPr>
              <w:t xml:space="preserve">Medicare </w:t>
            </w:r>
            <w:r w:rsidR="007A7CA8" w:rsidRPr="007F5D85">
              <w:rPr>
                <w:rFonts w:ascii="Verdana" w:hAnsi="Verdana"/>
                <w:b/>
              </w:rPr>
              <w:t xml:space="preserve">D </w:t>
            </w:r>
            <w:r w:rsidR="00BB2C1D" w:rsidRPr="007F5D85">
              <w:rPr>
                <w:rFonts w:ascii="Verdana" w:hAnsi="Verdana"/>
                <w:b/>
              </w:rPr>
              <w:t>Landing Page</w:t>
            </w:r>
            <w:r w:rsidR="00BF23CF" w:rsidRPr="00857A42">
              <w:rPr>
                <w:rFonts w:ascii="Verdana" w:hAnsi="Verdana"/>
              </w:rPr>
              <w:t>.</w:t>
            </w:r>
          </w:p>
          <w:p w14:paraId="382F7F6F" w14:textId="6E69BD7E" w:rsidR="00857A42" w:rsidRPr="00857A42" w:rsidRDefault="00857A42" w:rsidP="00BF23CF">
            <w:pPr>
              <w:rPr>
                <w:rFonts w:ascii="Verdana" w:hAnsi="Verdana"/>
              </w:rPr>
            </w:pPr>
          </w:p>
        </w:tc>
      </w:tr>
      <w:tr w:rsidR="0049026E" w:rsidRPr="00857A42" w14:paraId="09176726" w14:textId="77777777" w:rsidTr="008A62DB">
        <w:tc>
          <w:tcPr>
            <w:tcW w:w="812" w:type="dxa"/>
            <w:vMerge w:val="restart"/>
          </w:tcPr>
          <w:p w14:paraId="435BCA26" w14:textId="03B0C80F" w:rsidR="00484798" w:rsidRPr="00857A42" w:rsidRDefault="007042A0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4</w:t>
            </w:r>
          </w:p>
        </w:tc>
        <w:tc>
          <w:tcPr>
            <w:tcW w:w="19158" w:type="dxa"/>
            <w:gridSpan w:val="3"/>
            <w:tcBorders>
              <w:bottom w:val="single" w:sz="4" w:space="0" w:color="auto"/>
            </w:tcBorders>
          </w:tcPr>
          <w:p w14:paraId="5635AFD6" w14:textId="36E6F138" w:rsidR="00484798" w:rsidRPr="00857A42" w:rsidRDefault="003A53C7" w:rsidP="00AE54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From</w:t>
            </w:r>
            <w:r w:rsidR="00484798" w:rsidRPr="00857A42">
              <w:rPr>
                <w:rFonts w:ascii="Verdana" w:hAnsi="Verdana"/>
              </w:rPr>
              <w:t xml:space="preserve"> the </w:t>
            </w:r>
            <w:r w:rsidR="009357C1">
              <w:rPr>
                <w:rFonts w:ascii="Verdana" w:hAnsi="Verdana"/>
                <w:b/>
              </w:rPr>
              <w:t>Eligibi</w:t>
            </w:r>
            <w:r w:rsidR="00D97512">
              <w:rPr>
                <w:rFonts w:ascii="Verdana" w:hAnsi="Verdana"/>
                <w:b/>
              </w:rPr>
              <w:t>lity &amp; Plan</w:t>
            </w:r>
            <w:r w:rsidR="00484798" w:rsidRPr="00857A42">
              <w:rPr>
                <w:rFonts w:ascii="Verdana" w:hAnsi="Verdana"/>
                <w:b/>
              </w:rPr>
              <w:t xml:space="preserve"> </w:t>
            </w:r>
            <w:r w:rsidR="00484798" w:rsidRPr="00857A42">
              <w:rPr>
                <w:rFonts w:ascii="Verdana" w:hAnsi="Verdana"/>
              </w:rPr>
              <w:t xml:space="preserve">tab </w:t>
            </w:r>
            <w:r w:rsidR="002F5A03">
              <w:rPr>
                <w:rFonts w:ascii="Verdana" w:hAnsi="Verdana"/>
              </w:rPr>
              <w:t xml:space="preserve">in the </w:t>
            </w:r>
            <w:r w:rsidR="002F5A03" w:rsidRPr="006D351C">
              <w:rPr>
                <w:rFonts w:ascii="Verdana" w:hAnsi="Verdana"/>
                <w:b/>
                <w:bCs/>
              </w:rPr>
              <w:t>Enrollment Details</w:t>
            </w:r>
            <w:r w:rsidR="002F5A03">
              <w:rPr>
                <w:rFonts w:ascii="Verdana" w:hAnsi="Verdana"/>
              </w:rPr>
              <w:t xml:space="preserve"> section, </w:t>
            </w:r>
            <w:r w:rsidR="00484798" w:rsidRPr="00857A42">
              <w:rPr>
                <w:rFonts w:ascii="Verdana" w:hAnsi="Verdana"/>
              </w:rPr>
              <w:t xml:space="preserve">view the </w:t>
            </w:r>
            <w:r w:rsidR="00484798" w:rsidRPr="00857A42">
              <w:rPr>
                <w:rFonts w:ascii="Verdana" w:hAnsi="Verdana"/>
                <w:b/>
              </w:rPr>
              <w:t>Enrollment Source</w:t>
            </w:r>
            <w:r w:rsidR="00484798" w:rsidRPr="00857A42">
              <w:rPr>
                <w:rFonts w:ascii="Verdana" w:hAnsi="Verdana"/>
              </w:rPr>
              <w:t xml:space="preserve"> field. </w:t>
            </w:r>
          </w:p>
          <w:p w14:paraId="64A78147" w14:textId="77777777" w:rsidR="00484798" w:rsidRPr="00857A42" w:rsidRDefault="00484798" w:rsidP="00000696">
            <w:pPr>
              <w:jc w:val="center"/>
              <w:rPr>
                <w:rFonts w:ascii="Verdana" w:hAnsi="Verdana"/>
              </w:rPr>
            </w:pPr>
          </w:p>
        </w:tc>
      </w:tr>
      <w:tr w:rsidR="0049026E" w:rsidRPr="00857A42" w14:paraId="1F821D49" w14:textId="77777777" w:rsidTr="008A62DB">
        <w:trPr>
          <w:trHeight w:val="90"/>
        </w:trPr>
        <w:tc>
          <w:tcPr>
            <w:tcW w:w="812" w:type="dxa"/>
            <w:vMerge/>
          </w:tcPr>
          <w:p w14:paraId="3D92C872" w14:textId="77777777" w:rsidR="00484798" w:rsidRPr="00857A42" w:rsidRDefault="00484798" w:rsidP="003540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525" w:type="dxa"/>
            <w:gridSpan w:val="2"/>
          </w:tcPr>
          <w:p w14:paraId="4320971A" w14:textId="77777777" w:rsidR="00484798" w:rsidRPr="00857A42" w:rsidRDefault="00484798" w:rsidP="001C248B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CMS Facilitated - TRC118</w:t>
            </w:r>
          </w:p>
        </w:tc>
        <w:tc>
          <w:tcPr>
            <w:tcW w:w="11633" w:type="dxa"/>
          </w:tcPr>
          <w:p w14:paraId="5451AA8B" w14:textId="77777777" w:rsidR="00484798" w:rsidRPr="00857A42" w:rsidRDefault="00484798" w:rsidP="001C248B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CMS Facilitated enrollment </w:t>
            </w:r>
          </w:p>
          <w:p w14:paraId="5C087820" w14:textId="77777777" w:rsidR="00484798" w:rsidRPr="00857A42" w:rsidRDefault="00484798" w:rsidP="001C248B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4BF55777" w14:textId="3C06EC33" w:rsidR="00484798" w:rsidRPr="00857A42" w:rsidRDefault="00484798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857A42">
              <w:rPr>
                <w:rFonts w:ascii="Verdana" w:hAnsi="Verdana"/>
                <w:color w:val="000000"/>
              </w:rPr>
              <w:t xml:space="preserve">The beneficiary is eligible </w:t>
            </w:r>
            <w:r w:rsidR="00B86A83" w:rsidRPr="00857A42">
              <w:rPr>
                <w:rFonts w:ascii="Verdana" w:hAnsi="Verdana"/>
                <w:color w:val="000000"/>
              </w:rPr>
              <w:t xml:space="preserve">for </w:t>
            </w:r>
            <w:r w:rsidRPr="00857A42">
              <w:rPr>
                <w:rFonts w:ascii="Verdana" w:hAnsi="Verdana"/>
                <w:color w:val="000000"/>
              </w:rPr>
              <w:t>Low Income Subsidy (LIS)</w:t>
            </w:r>
            <w:r w:rsidR="00B86A83" w:rsidRPr="00857A42">
              <w:rPr>
                <w:rFonts w:ascii="Verdana" w:hAnsi="Verdana"/>
                <w:color w:val="000000"/>
              </w:rPr>
              <w:t xml:space="preserve">, but not eligible for full Medicaid benefits. </w:t>
            </w:r>
            <w:r w:rsidRPr="00857A42">
              <w:rPr>
                <w:rFonts w:ascii="Verdana" w:hAnsi="Verdana"/>
                <w:color w:val="000000"/>
              </w:rPr>
              <w:t xml:space="preserve">CMS has </w:t>
            </w:r>
            <w:r w:rsidR="00B86A83" w:rsidRPr="00857A42">
              <w:rPr>
                <w:rFonts w:ascii="Verdana" w:hAnsi="Verdana"/>
                <w:color w:val="000000"/>
              </w:rPr>
              <w:t>facilitated</w:t>
            </w:r>
            <w:r w:rsidR="00854774" w:rsidRPr="00857A42">
              <w:rPr>
                <w:rFonts w:ascii="Verdana" w:hAnsi="Verdana"/>
                <w:color w:val="000000"/>
              </w:rPr>
              <w:t xml:space="preserve"> </w:t>
            </w:r>
            <w:r w:rsidR="00B86A83" w:rsidRPr="00857A42">
              <w:rPr>
                <w:rFonts w:ascii="Verdana" w:hAnsi="Verdana"/>
                <w:color w:val="000000"/>
              </w:rPr>
              <w:t xml:space="preserve">their enrollment </w:t>
            </w:r>
            <w:r w:rsidRPr="00857A42">
              <w:rPr>
                <w:rFonts w:ascii="Verdana" w:hAnsi="Verdana"/>
                <w:color w:val="000000"/>
              </w:rPr>
              <w:t xml:space="preserve">in the </w:t>
            </w:r>
            <w:r w:rsidR="00D30149">
              <w:rPr>
                <w:rFonts w:ascii="Verdana" w:hAnsi="Verdana"/>
                <w:color w:val="000000"/>
              </w:rPr>
              <w:t xml:space="preserve">Blue MedicareRx </w:t>
            </w:r>
            <w:r w:rsidRPr="00857A42">
              <w:rPr>
                <w:rFonts w:ascii="Verdana" w:hAnsi="Verdana"/>
                <w:color w:val="000000"/>
              </w:rPr>
              <w:t>plan</w:t>
            </w:r>
            <w:r w:rsidR="00B86A83" w:rsidRPr="00857A42">
              <w:rPr>
                <w:rFonts w:ascii="Verdana" w:hAnsi="Verdana"/>
                <w:color w:val="000000"/>
              </w:rPr>
              <w:t xml:space="preserve"> </w:t>
            </w:r>
            <w:r w:rsidR="00C100A7" w:rsidRPr="00857A42">
              <w:rPr>
                <w:rFonts w:ascii="Verdana" w:hAnsi="Verdana"/>
                <w:color w:val="000000"/>
              </w:rPr>
              <w:t>for their Part D benefit</w:t>
            </w:r>
            <w:r w:rsidR="006477BE" w:rsidRPr="00857A42">
              <w:rPr>
                <w:rFonts w:ascii="Verdana" w:hAnsi="Verdana"/>
                <w:color w:val="000000"/>
              </w:rPr>
              <w:t>.</w:t>
            </w:r>
          </w:p>
          <w:p w14:paraId="1E294307" w14:textId="77777777" w:rsidR="00484798" w:rsidRPr="00857A42" w:rsidRDefault="00484798" w:rsidP="001C248B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03060D59" w14:textId="3C6DAB69" w:rsidR="00484798" w:rsidRDefault="00484798" w:rsidP="00342C92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Proceed to </w:t>
            </w:r>
            <w:hyperlink w:anchor="_Section_2_-" w:history="1">
              <w:r w:rsidR="006511F0" w:rsidRPr="00857A42">
                <w:rPr>
                  <w:rStyle w:val="Hyperlink"/>
                  <w:rFonts w:ascii="Verdana" w:hAnsi="Verdana"/>
                </w:rPr>
                <w:t>Educate the Beneficiary on How They Were Enrolled and Why</w:t>
              </w:r>
            </w:hyperlink>
            <w:r w:rsidRPr="00857A42">
              <w:rPr>
                <w:rFonts w:ascii="Verdana" w:hAnsi="Verdana"/>
                <w:color w:val="000000"/>
              </w:rPr>
              <w:t>.</w:t>
            </w:r>
          </w:p>
          <w:p w14:paraId="2FFD325E" w14:textId="6FD96BB6" w:rsidR="00857A42" w:rsidRPr="00857A42" w:rsidRDefault="00857A42" w:rsidP="00342C92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</w:tr>
      <w:tr w:rsidR="0049026E" w:rsidRPr="00857A42" w14:paraId="0AB2A1F1" w14:textId="77777777" w:rsidTr="008A62DB">
        <w:trPr>
          <w:trHeight w:val="90"/>
        </w:trPr>
        <w:tc>
          <w:tcPr>
            <w:tcW w:w="812" w:type="dxa"/>
            <w:vMerge/>
          </w:tcPr>
          <w:p w14:paraId="5DAA4AE4" w14:textId="77777777" w:rsidR="00484798" w:rsidRPr="00857A42" w:rsidRDefault="00484798" w:rsidP="0035407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525" w:type="dxa"/>
            <w:gridSpan w:val="2"/>
            <w:tcBorders>
              <w:bottom w:val="single" w:sz="4" w:space="0" w:color="auto"/>
            </w:tcBorders>
          </w:tcPr>
          <w:p w14:paraId="6907F0B5" w14:textId="77777777" w:rsidR="00484798" w:rsidRPr="00857A42" w:rsidRDefault="00484798" w:rsidP="007D2FA1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CMS Reassignment - TRC212</w:t>
            </w:r>
          </w:p>
        </w:tc>
        <w:tc>
          <w:tcPr>
            <w:tcW w:w="11633" w:type="dxa"/>
            <w:tcBorders>
              <w:bottom w:val="single" w:sz="4" w:space="0" w:color="auto"/>
            </w:tcBorders>
          </w:tcPr>
          <w:p w14:paraId="70AA2E76" w14:textId="77777777" w:rsidR="00484798" w:rsidRPr="00857A42" w:rsidRDefault="00484798" w:rsidP="001C248B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  <w:color w:val="000000"/>
              </w:rPr>
              <w:t xml:space="preserve">CMS Reassignment </w:t>
            </w:r>
            <w:r w:rsidRPr="00857A42">
              <w:rPr>
                <w:rFonts w:ascii="Verdana" w:hAnsi="Verdana"/>
              </w:rPr>
              <w:t>(Gaining Enrollment)</w:t>
            </w:r>
          </w:p>
          <w:p w14:paraId="62632D9C" w14:textId="286C1A44" w:rsidR="00534512" w:rsidRPr="00857A42" w:rsidRDefault="00534512" w:rsidP="001C248B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This enrollment occurs annually for beneficiaries if their monthly premium with their current plan will be above the benchmark. </w:t>
            </w:r>
          </w:p>
          <w:p w14:paraId="4BC5557C" w14:textId="77777777" w:rsidR="00484798" w:rsidRPr="00857A42" w:rsidRDefault="00484798" w:rsidP="001C248B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6C6D502F" w14:textId="4CC9B259" w:rsidR="00484798" w:rsidRPr="00857A42" w:rsidRDefault="00484798" w:rsidP="007D2FA1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</w:rPr>
              <w:t xml:space="preserve">Note:  </w:t>
            </w:r>
            <w:r w:rsidR="00C100A7" w:rsidRPr="00857A42">
              <w:rPr>
                <w:rFonts w:ascii="Verdana" w:hAnsi="Verdana"/>
                <w:color w:val="000000"/>
              </w:rPr>
              <w:t>CMS has reassigned</w:t>
            </w:r>
            <w:r w:rsidR="00854774" w:rsidRPr="00857A42">
              <w:rPr>
                <w:rFonts w:ascii="Verdana" w:hAnsi="Verdana"/>
                <w:color w:val="000000"/>
              </w:rPr>
              <w:t xml:space="preserve"> </w:t>
            </w:r>
            <w:r w:rsidR="00C100A7" w:rsidRPr="00857A42">
              <w:rPr>
                <w:rFonts w:ascii="Verdana" w:hAnsi="Verdana"/>
                <w:color w:val="000000"/>
              </w:rPr>
              <w:t xml:space="preserve">them to the </w:t>
            </w:r>
            <w:r w:rsidR="00D30149">
              <w:rPr>
                <w:rFonts w:ascii="Verdana" w:hAnsi="Verdana"/>
                <w:color w:val="000000"/>
              </w:rPr>
              <w:t xml:space="preserve">Blue MedicareRx </w:t>
            </w:r>
            <w:r w:rsidR="00C100A7" w:rsidRPr="00857A42">
              <w:rPr>
                <w:rFonts w:ascii="Verdana" w:hAnsi="Verdana"/>
                <w:color w:val="000000"/>
              </w:rPr>
              <w:t xml:space="preserve">plan for their Part D benefit. </w:t>
            </w:r>
            <w:r w:rsidRPr="00857A42">
              <w:rPr>
                <w:rFonts w:ascii="Verdana" w:hAnsi="Verdana"/>
                <w:color w:val="000000"/>
              </w:rPr>
              <w:t xml:space="preserve">CMS mails notices (printed on blue paper) to beneficiaries who will be reassigned to another Medicare Part D </w:t>
            </w:r>
            <w:r w:rsidR="006477BE" w:rsidRPr="00857A42">
              <w:rPr>
                <w:rFonts w:ascii="Verdana" w:hAnsi="Verdana"/>
                <w:color w:val="000000"/>
              </w:rPr>
              <w:t xml:space="preserve">plan in the upcoming plan year. </w:t>
            </w:r>
            <w:r w:rsidRPr="00857A42">
              <w:rPr>
                <w:rFonts w:ascii="Verdana" w:hAnsi="Verdana"/>
                <w:color w:val="000000"/>
              </w:rPr>
              <w:t>These notices will inform the affected beneficiaries that:</w:t>
            </w:r>
          </w:p>
          <w:p w14:paraId="38AA089F" w14:textId="77777777" w:rsidR="00484798" w:rsidRPr="00857A42" w:rsidRDefault="00484798" w:rsidP="009F4F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Their prospective $0 premium PDP in the reassigned plan.</w:t>
            </w:r>
          </w:p>
          <w:p w14:paraId="6E1984D0" w14:textId="77777777" w:rsidR="00484798" w:rsidRPr="00857A42" w:rsidRDefault="00484798" w:rsidP="009F4F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The upcoming plan year premium (greater than $0) of their current prescription drug plan (PDP).</w:t>
            </w:r>
          </w:p>
          <w:p w14:paraId="64092396" w14:textId="77777777" w:rsidR="00484798" w:rsidRPr="00857A42" w:rsidRDefault="00484798" w:rsidP="009F4F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The option to remain in their current plan or enroll in a plan included with the CMS notice.</w:t>
            </w:r>
          </w:p>
          <w:p w14:paraId="4DA70D6E" w14:textId="70CBCC15" w:rsidR="00484798" w:rsidRPr="00857A42" w:rsidRDefault="00484798" w:rsidP="009F4F87">
            <w:pPr>
              <w:pStyle w:val="ListParagraph"/>
              <w:numPr>
                <w:ilvl w:val="1"/>
                <w:numId w:val="5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  <w:color w:val="000000"/>
              </w:rPr>
              <w:t>Refer to Blue Letters in</w:t>
            </w:r>
            <w:r w:rsidR="006477BE" w:rsidRPr="00857A42">
              <w:rPr>
                <w:rFonts w:ascii="Verdana" w:hAnsi="Verdana"/>
                <w:color w:val="000000"/>
              </w:rPr>
              <w:t xml:space="preserve"> </w:t>
            </w:r>
            <w:hyperlink r:id="rId15" w:tgtFrame="_blank" w:history="1">
              <w:r w:rsidR="00744B7E" w:rsidRPr="00857A42">
                <w:rPr>
                  <w:rStyle w:val="Hyperlink"/>
                  <w:rFonts w:ascii="Verdana" w:hAnsi="Verdana"/>
                </w:rPr>
                <w:t>MED D - Guide to Consumer Mailings From CMS, Social Security, and Plans</w:t>
              </w:r>
            </w:hyperlink>
            <w:r w:rsidRPr="00857A42">
              <w:rPr>
                <w:rFonts w:ascii="Verdana" w:hAnsi="Verdana"/>
                <w:color w:val="000000"/>
              </w:rPr>
              <w:t>.</w:t>
            </w:r>
          </w:p>
          <w:p w14:paraId="1CBB09EF" w14:textId="77777777" w:rsidR="00484798" w:rsidRPr="00857A42" w:rsidRDefault="00484798" w:rsidP="001E3BC6">
            <w:pPr>
              <w:rPr>
                <w:rFonts w:ascii="Verdana" w:hAnsi="Verdana"/>
              </w:rPr>
            </w:pPr>
          </w:p>
          <w:p w14:paraId="5961E71E" w14:textId="7C2696D3" w:rsidR="00484798" w:rsidRDefault="00484798" w:rsidP="00342C92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Proceed to </w:t>
            </w:r>
            <w:hyperlink w:anchor="_Section_2_-" w:history="1">
              <w:r w:rsidR="006511F0" w:rsidRPr="00857A42">
                <w:rPr>
                  <w:rStyle w:val="Hyperlink"/>
                  <w:rFonts w:ascii="Verdana" w:hAnsi="Verdana"/>
                </w:rPr>
                <w:t>Educate the Beneficiary on How They Were Enrolled and Why</w:t>
              </w:r>
            </w:hyperlink>
            <w:r w:rsidRPr="00857A42">
              <w:rPr>
                <w:rFonts w:ascii="Verdana" w:hAnsi="Verdana"/>
                <w:color w:val="000000"/>
              </w:rPr>
              <w:t>.</w:t>
            </w:r>
          </w:p>
          <w:p w14:paraId="4E78C88D" w14:textId="1A3AB5EC" w:rsidR="00857A42" w:rsidRPr="00857A42" w:rsidRDefault="00857A42" w:rsidP="00342C92">
            <w:pPr>
              <w:rPr>
                <w:rFonts w:ascii="Verdana" w:hAnsi="Verdana"/>
              </w:rPr>
            </w:pPr>
          </w:p>
        </w:tc>
      </w:tr>
      <w:tr w:rsidR="0049026E" w:rsidRPr="00857A42" w14:paraId="425A573B" w14:textId="77777777" w:rsidTr="008A62DB">
        <w:trPr>
          <w:trHeight w:val="90"/>
        </w:trPr>
        <w:tc>
          <w:tcPr>
            <w:tcW w:w="812" w:type="dxa"/>
            <w:vMerge/>
          </w:tcPr>
          <w:p w14:paraId="01FB506E" w14:textId="77777777" w:rsidR="00484798" w:rsidRPr="00857A42" w:rsidRDefault="00484798" w:rsidP="0066421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525" w:type="dxa"/>
            <w:gridSpan w:val="2"/>
            <w:shd w:val="pct10" w:color="auto" w:fill="auto"/>
          </w:tcPr>
          <w:p w14:paraId="21493014" w14:textId="77777777" w:rsidR="00484798" w:rsidRPr="00857A42" w:rsidRDefault="00484798" w:rsidP="0066421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Disenrollment Reason</w:t>
            </w:r>
          </w:p>
        </w:tc>
        <w:tc>
          <w:tcPr>
            <w:tcW w:w="11633" w:type="dxa"/>
            <w:shd w:val="pct10" w:color="auto" w:fill="auto"/>
          </w:tcPr>
          <w:p w14:paraId="0FC637E0" w14:textId="77777777" w:rsidR="00484798" w:rsidRPr="00857A42" w:rsidRDefault="00484798" w:rsidP="0066421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Meaning</w:t>
            </w:r>
          </w:p>
        </w:tc>
      </w:tr>
      <w:tr w:rsidR="0049026E" w:rsidRPr="00857A42" w14:paraId="628B4AB6" w14:textId="77777777" w:rsidTr="008A62DB">
        <w:trPr>
          <w:trHeight w:val="90"/>
        </w:trPr>
        <w:tc>
          <w:tcPr>
            <w:tcW w:w="812" w:type="dxa"/>
            <w:vMerge/>
          </w:tcPr>
          <w:p w14:paraId="1ED13785" w14:textId="77777777" w:rsidR="00484798" w:rsidRPr="00857A42" w:rsidRDefault="00484798" w:rsidP="0066421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525" w:type="dxa"/>
            <w:gridSpan w:val="2"/>
          </w:tcPr>
          <w:p w14:paraId="5B4BAEEC" w14:textId="3A25D585" w:rsidR="00484798" w:rsidRPr="00857A42" w:rsidRDefault="008212F7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Enrolled in another plan</w:t>
            </w:r>
          </w:p>
          <w:p w14:paraId="725AEA9C" w14:textId="77777777" w:rsidR="00484798" w:rsidRPr="00857A42" w:rsidRDefault="00484798" w:rsidP="00484798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 </w:t>
            </w:r>
          </w:p>
          <w:p w14:paraId="71BAF9D5" w14:textId="54C0BE5E" w:rsidR="008212F7" w:rsidRDefault="006B04B8" w:rsidP="00EC563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24DA2C8" wp14:editId="7B5B6919">
                  <wp:extent cx="4398205" cy="3009045"/>
                  <wp:effectExtent l="19050" t="19050" r="21590" b="203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656" cy="30155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F9A0CE" w14:textId="6C541BCA" w:rsidR="00EC563A" w:rsidRPr="00857A42" w:rsidRDefault="00EC563A" w:rsidP="00EC563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</w:p>
        </w:tc>
        <w:tc>
          <w:tcPr>
            <w:tcW w:w="11633" w:type="dxa"/>
          </w:tcPr>
          <w:p w14:paraId="0E9AB4A4" w14:textId="77777777" w:rsidR="00484798" w:rsidRPr="00857A42" w:rsidRDefault="00484798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CMS Reassignment to another plan (Losing Enrollment - Beneficiary Disenrolled)</w:t>
            </w:r>
          </w:p>
          <w:p w14:paraId="16F33F3B" w14:textId="77777777" w:rsidR="00534512" w:rsidRPr="00857A42" w:rsidRDefault="00534512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0CCD80CB" w14:textId="42D2B4BA" w:rsidR="00534512" w:rsidRPr="00857A42" w:rsidRDefault="00534512" w:rsidP="00534512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This disenrollment occurs annually for beneficiaries if their monthly premium will be above the benchmark. </w:t>
            </w:r>
          </w:p>
          <w:p w14:paraId="6010A03A" w14:textId="77777777" w:rsidR="00484798" w:rsidRPr="00857A42" w:rsidRDefault="00484798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78DFAC71" w14:textId="0971EFC0" w:rsidR="00484798" w:rsidRPr="00857A42" w:rsidRDefault="00484798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color w:val="000000"/>
              </w:rPr>
              <w:t xml:space="preserve">Notes: </w:t>
            </w:r>
            <w:r w:rsidR="006477BE" w:rsidRPr="00857A42">
              <w:rPr>
                <w:rFonts w:ascii="Verdana" w:hAnsi="Verdana"/>
                <w:b/>
                <w:color w:val="000000"/>
              </w:rPr>
              <w:t xml:space="preserve"> </w:t>
            </w:r>
            <w:r w:rsidR="00C100A7" w:rsidRPr="00857A42">
              <w:rPr>
                <w:rFonts w:ascii="Verdana" w:hAnsi="Verdana"/>
                <w:color w:val="000000"/>
              </w:rPr>
              <w:t>CMS has reassigned</w:t>
            </w:r>
            <w:r w:rsidR="00854774" w:rsidRPr="00857A42">
              <w:rPr>
                <w:rFonts w:ascii="Verdana" w:hAnsi="Verdana"/>
                <w:color w:val="000000"/>
              </w:rPr>
              <w:t xml:space="preserve"> </w:t>
            </w:r>
            <w:r w:rsidR="00C100A7" w:rsidRPr="00857A42">
              <w:rPr>
                <w:rFonts w:ascii="Verdana" w:hAnsi="Verdana"/>
                <w:color w:val="000000"/>
              </w:rPr>
              <w:t xml:space="preserve">these enrollees to another prescription drug plan for their Part D benefit. </w:t>
            </w:r>
            <w:r w:rsidRPr="00857A42">
              <w:rPr>
                <w:rFonts w:ascii="Verdana" w:hAnsi="Verdana"/>
                <w:color w:val="000000"/>
              </w:rPr>
              <w:t xml:space="preserve">CMS mails notices (printed on blue paper) to beneficiaries who will be reassigned to another Medicare Part D </w:t>
            </w:r>
            <w:r w:rsidR="006477BE" w:rsidRPr="00857A42">
              <w:rPr>
                <w:rFonts w:ascii="Verdana" w:hAnsi="Verdana"/>
                <w:color w:val="000000"/>
              </w:rPr>
              <w:t xml:space="preserve">plan in the upcoming plan year. </w:t>
            </w:r>
            <w:r w:rsidRPr="00857A42">
              <w:rPr>
                <w:rFonts w:ascii="Verdana" w:hAnsi="Verdana"/>
                <w:color w:val="000000"/>
              </w:rPr>
              <w:t>These notices will inform the affected beneficiaries that:</w:t>
            </w:r>
          </w:p>
          <w:p w14:paraId="37E76BA1" w14:textId="000D42E2" w:rsidR="00484798" w:rsidRPr="00857A42" w:rsidRDefault="00484798" w:rsidP="009F4F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CMS is reassigning them to a different plan for</w:t>
            </w:r>
            <w:r w:rsidR="006477BE" w:rsidRPr="00857A42">
              <w:rPr>
                <w:rFonts w:ascii="Verdana" w:hAnsi="Verdana"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>the upcoming plan year</w:t>
            </w:r>
            <w:r w:rsidR="006477BE" w:rsidRPr="00857A42">
              <w:rPr>
                <w:rFonts w:ascii="Verdana" w:hAnsi="Verdana"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>that has a &lt;$0&gt; premium.</w:t>
            </w:r>
          </w:p>
          <w:p w14:paraId="4418CDA3" w14:textId="58CB2CA1" w:rsidR="00484798" w:rsidRPr="00857A42" w:rsidRDefault="00484798" w:rsidP="009F4F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The </w:t>
            </w:r>
            <w:r w:rsidR="00D30149">
              <w:rPr>
                <w:rFonts w:ascii="Verdana" w:hAnsi="Verdana"/>
              </w:rPr>
              <w:t xml:space="preserve">Blue MedicareRx </w:t>
            </w:r>
            <w:r w:rsidRPr="00857A42">
              <w:rPr>
                <w:rFonts w:ascii="Verdana" w:hAnsi="Verdana"/>
                <w:color w:val="000000"/>
              </w:rPr>
              <w:t>plan will cost more in the upcoming plan year.</w:t>
            </w:r>
          </w:p>
          <w:p w14:paraId="0695D15E" w14:textId="0018C105" w:rsidR="00484798" w:rsidRPr="00857A42" w:rsidRDefault="00484798" w:rsidP="009F4F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The enrollee can remain in the plan CMS reassigned them to or they can re-enroll in the </w:t>
            </w:r>
            <w:r w:rsidR="00D30149">
              <w:rPr>
                <w:rFonts w:ascii="Verdana" w:hAnsi="Verdana"/>
                <w:color w:val="000000"/>
              </w:rPr>
              <w:t xml:space="preserve">Blue MedicareRx </w:t>
            </w:r>
            <w:r w:rsidRPr="00857A42">
              <w:rPr>
                <w:rFonts w:ascii="Verdana" w:hAnsi="Verdana"/>
                <w:color w:val="000000"/>
              </w:rPr>
              <w:t>plan and pay a monthly premium and possibly higher cost-sharing.</w:t>
            </w:r>
          </w:p>
          <w:p w14:paraId="3C8DACE2" w14:textId="77777777" w:rsidR="00484798" w:rsidRPr="00857A42" w:rsidRDefault="00484798" w:rsidP="0066421D">
            <w:pPr>
              <w:rPr>
                <w:rFonts w:ascii="Verdana" w:hAnsi="Verdana"/>
                <w:color w:val="000000"/>
              </w:rPr>
            </w:pPr>
          </w:p>
          <w:p w14:paraId="4E0BBE10" w14:textId="524834D3" w:rsidR="00484798" w:rsidRPr="00857A42" w:rsidRDefault="00484798" w:rsidP="0066421D">
            <w:pPr>
              <w:rPr>
                <w:rStyle w:val="Hyperlink"/>
                <w:rFonts w:ascii="Verdana" w:hAnsi="Verdana"/>
              </w:rPr>
            </w:pPr>
            <w:r w:rsidRPr="00857A42">
              <w:rPr>
                <w:rFonts w:ascii="Verdana" w:hAnsi="Verdana"/>
                <w:color w:val="000000"/>
              </w:rPr>
              <w:t xml:space="preserve">Proceed to </w:t>
            </w:r>
            <w:hyperlink w:anchor="_Section_2_-" w:history="1">
              <w:r w:rsidR="00744B7E" w:rsidRPr="00857A42">
                <w:rPr>
                  <w:rStyle w:val="Hyperlink"/>
                  <w:rFonts w:ascii="Verdana" w:hAnsi="Verdana"/>
                </w:rPr>
                <w:t>Educate the Beneficiary on How They Were Enrolled and Why</w:t>
              </w:r>
            </w:hyperlink>
          </w:p>
          <w:p w14:paraId="222E3A9D" w14:textId="675C9304" w:rsidR="00043F74" w:rsidRPr="00857A42" w:rsidRDefault="00043F74" w:rsidP="0066421D">
            <w:pPr>
              <w:rPr>
                <w:rFonts w:ascii="Verdana" w:hAnsi="Verdana"/>
                <w:color w:val="000000"/>
              </w:rPr>
            </w:pPr>
          </w:p>
        </w:tc>
      </w:tr>
      <w:tr w:rsidR="0049026E" w:rsidRPr="00857A42" w14:paraId="1AA249CB" w14:textId="77777777" w:rsidTr="008A62DB">
        <w:trPr>
          <w:trHeight w:val="90"/>
        </w:trPr>
        <w:tc>
          <w:tcPr>
            <w:tcW w:w="812" w:type="dxa"/>
            <w:vMerge/>
          </w:tcPr>
          <w:p w14:paraId="14BE125E" w14:textId="77777777" w:rsidR="00484798" w:rsidRPr="00857A42" w:rsidRDefault="00484798" w:rsidP="0048479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525" w:type="dxa"/>
            <w:gridSpan w:val="2"/>
          </w:tcPr>
          <w:p w14:paraId="5AD3695A" w14:textId="038433AE" w:rsidR="00484798" w:rsidRPr="00857A42" w:rsidRDefault="00484798" w:rsidP="00484798">
            <w:pPr>
              <w:pStyle w:val="NormalWeb"/>
              <w:spacing w:before="0" w:beforeAutospacing="0" w:after="0" w:afterAutospacing="0"/>
              <w:rPr>
                <w:rFonts w:ascii="Verdana" w:hAnsi="Verdana"/>
                <w:highlight w:val="yellow"/>
              </w:rPr>
            </w:pPr>
            <w:r w:rsidRPr="00857A42">
              <w:rPr>
                <w:rFonts w:ascii="Verdana" w:hAnsi="Verdana"/>
              </w:rPr>
              <w:t xml:space="preserve">Not displayed on the </w:t>
            </w:r>
            <w:r w:rsidR="00753C72" w:rsidRPr="00C57A32">
              <w:rPr>
                <w:rFonts w:ascii="Verdana" w:hAnsi="Verdana"/>
                <w:b/>
                <w:bCs/>
              </w:rPr>
              <w:t xml:space="preserve">Eligibility </w:t>
            </w:r>
            <w:r w:rsidR="00C57A32" w:rsidRPr="00C57A32">
              <w:rPr>
                <w:rFonts w:ascii="Verdana" w:hAnsi="Verdana"/>
                <w:b/>
                <w:bCs/>
              </w:rPr>
              <w:t>&amp; Plan</w:t>
            </w:r>
            <w:r w:rsidR="00C57A32">
              <w:rPr>
                <w:rFonts w:ascii="Verdana" w:hAnsi="Verdana"/>
              </w:rPr>
              <w:t xml:space="preserve"> t</w:t>
            </w:r>
            <w:r w:rsidRPr="00857A42">
              <w:rPr>
                <w:rFonts w:ascii="Verdana" w:hAnsi="Verdana"/>
              </w:rPr>
              <w:t>ab</w:t>
            </w:r>
          </w:p>
        </w:tc>
        <w:tc>
          <w:tcPr>
            <w:tcW w:w="11633" w:type="dxa"/>
          </w:tcPr>
          <w:p w14:paraId="7EE6D7F2" w14:textId="77777777" w:rsidR="00484798" w:rsidRDefault="00484798" w:rsidP="0048479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Proceed to </w:t>
            </w:r>
            <w:hyperlink w:anchor="Section1Step5" w:history="1">
              <w:r w:rsidR="006511F0" w:rsidRPr="00857A42">
                <w:rPr>
                  <w:rStyle w:val="Hyperlink"/>
                  <w:rFonts w:ascii="Verdana" w:hAnsi="Verdana"/>
                </w:rPr>
                <w:t>Step 5</w:t>
              </w:r>
            </w:hyperlink>
            <w:r w:rsidRPr="00857A42">
              <w:rPr>
                <w:rFonts w:ascii="Verdana" w:hAnsi="Verdana"/>
                <w:color w:val="000000"/>
              </w:rPr>
              <w:t>.</w:t>
            </w:r>
          </w:p>
          <w:p w14:paraId="7B7D8D4A" w14:textId="4277899B" w:rsidR="00BF26DC" w:rsidRPr="00857A42" w:rsidRDefault="00BF26DC" w:rsidP="0048479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</w:tc>
      </w:tr>
      <w:tr w:rsidR="0049026E" w:rsidRPr="00857A42" w14:paraId="2FC3F054" w14:textId="77777777" w:rsidTr="008A62DB">
        <w:trPr>
          <w:trHeight w:val="90"/>
        </w:trPr>
        <w:tc>
          <w:tcPr>
            <w:tcW w:w="812" w:type="dxa"/>
            <w:vMerge w:val="restart"/>
          </w:tcPr>
          <w:p w14:paraId="5EF5B89A" w14:textId="6BFC58C0" w:rsidR="0066421D" w:rsidRPr="00857A42" w:rsidRDefault="00294E2D" w:rsidP="0066421D">
            <w:pPr>
              <w:jc w:val="center"/>
              <w:rPr>
                <w:rFonts w:ascii="Verdana" w:hAnsi="Verdana"/>
                <w:b/>
              </w:rPr>
            </w:pPr>
            <w:bookmarkStart w:id="18" w:name="Section1Step5"/>
            <w:r w:rsidRPr="00857A42">
              <w:rPr>
                <w:rFonts w:ascii="Verdana" w:hAnsi="Verdana"/>
                <w:b/>
              </w:rPr>
              <w:t>5</w:t>
            </w:r>
            <w:bookmarkEnd w:id="18"/>
          </w:p>
        </w:tc>
        <w:tc>
          <w:tcPr>
            <w:tcW w:w="19158" w:type="dxa"/>
            <w:gridSpan w:val="3"/>
            <w:tcBorders>
              <w:bottom w:val="single" w:sz="4" w:space="0" w:color="auto"/>
            </w:tcBorders>
          </w:tcPr>
          <w:p w14:paraId="13B7CD35" w14:textId="55502392" w:rsidR="0066421D" w:rsidRPr="00857A42" w:rsidRDefault="00D12419" w:rsidP="0066421D">
            <w:pPr>
              <w:autoSpaceDE w:val="0"/>
              <w:autoSpaceDN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Scroll down to</w:t>
            </w:r>
            <w:r w:rsidR="0066421D" w:rsidRPr="00857A42">
              <w:rPr>
                <w:rFonts w:ascii="Verdana" w:hAnsi="Verdana"/>
              </w:rPr>
              <w:t xml:space="preserve"> the </w:t>
            </w:r>
            <w:r w:rsidR="0066421D" w:rsidRPr="00857A42">
              <w:rPr>
                <w:rFonts w:ascii="Verdana" w:hAnsi="Verdana"/>
                <w:b/>
              </w:rPr>
              <w:t xml:space="preserve">Plan Details </w:t>
            </w:r>
            <w:r w:rsidR="00D20BE5">
              <w:rPr>
                <w:rFonts w:ascii="Verdana" w:hAnsi="Verdana"/>
              </w:rPr>
              <w:t>section</w:t>
            </w:r>
            <w:r w:rsidR="0066421D" w:rsidRPr="00857A42">
              <w:rPr>
                <w:rFonts w:ascii="Verdana" w:hAnsi="Verdana"/>
              </w:rPr>
              <w:t xml:space="preserve"> and view the </w:t>
            </w:r>
            <w:r w:rsidR="0066421D" w:rsidRPr="00857A42">
              <w:rPr>
                <w:rFonts w:ascii="Verdana" w:hAnsi="Verdana"/>
                <w:b/>
              </w:rPr>
              <w:t xml:space="preserve">External </w:t>
            </w:r>
            <w:r w:rsidR="0049026E">
              <w:rPr>
                <w:rFonts w:ascii="Verdana" w:hAnsi="Verdana"/>
                <w:b/>
              </w:rPr>
              <w:t>Sub-Group</w:t>
            </w:r>
            <w:r w:rsidR="0066421D" w:rsidRPr="00857A42">
              <w:rPr>
                <w:rFonts w:ascii="Verdana" w:hAnsi="Verdana"/>
              </w:rPr>
              <w:t xml:space="preserve"> field to determine if the beneficiary is enrolled in a </w:t>
            </w:r>
            <w:r w:rsidR="0066421D" w:rsidRPr="00857A42">
              <w:rPr>
                <w:rFonts w:ascii="Verdana" w:hAnsi="Verdana"/>
                <w:color w:val="000000"/>
              </w:rPr>
              <w:t>State Pharmaceutical Assistance Program (</w:t>
            </w:r>
            <w:r w:rsidR="0066421D" w:rsidRPr="00857A42">
              <w:rPr>
                <w:rFonts w:ascii="Verdana" w:hAnsi="Verdana"/>
              </w:rPr>
              <w:t xml:space="preserve">SPAP) or </w:t>
            </w:r>
            <w:r w:rsidR="0066421D" w:rsidRPr="00857A42">
              <w:rPr>
                <w:rFonts w:ascii="Verdana" w:hAnsi="Verdana"/>
                <w:color w:val="000000"/>
              </w:rPr>
              <w:t>Program of All-Inclusive Care for the Elderly (PACE)</w:t>
            </w:r>
            <w:r w:rsidR="0066421D" w:rsidRPr="00857A42">
              <w:rPr>
                <w:rFonts w:ascii="Verdana" w:hAnsi="Verdana"/>
              </w:rPr>
              <w:t xml:space="preserve"> plan. </w:t>
            </w:r>
          </w:p>
          <w:p w14:paraId="0D4814E4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21562FDE" w14:textId="7E718475" w:rsidR="0066421D" w:rsidRPr="00857A42" w:rsidRDefault="0066421D" w:rsidP="0066421D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     </w:t>
            </w:r>
            <w:r w:rsidR="0049026E">
              <w:rPr>
                <w:noProof/>
              </w:rPr>
              <w:t xml:space="preserve"> </w:t>
            </w:r>
            <w:r w:rsidR="0049026E">
              <w:rPr>
                <w:noProof/>
              </w:rPr>
              <w:drawing>
                <wp:inline distT="0" distB="0" distL="0" distR="0" wp14:anchorId="2F36A700" wp14:editId="5404AEFB">
                  <wp:extent cx="6501133" cy="2652347"/>
                  <wp:effectExtent l="19050" t="19050" r="13970" b="152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426" cy="26581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77249B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</w:tc>
      </w:tr>
      <w:tr w:rsidR="0049026E" w:rsidRPr="00857A42" w14:paraId="27BE9A68" w14:textId="77777777" w:rsidTr="008A62DB">
        <w:trPr>
          <w:trHeight w:val="90"/>
        </w:trPr>
        <w:tc>
          <w:tcPr>
            <w:tcW w:w="812" w:type="dxa"/>
            <w:vMerge/>
          </w:tcPr>
          <w:p w14:paraId="0AE78BD5" w14:textId="77777777" w:rsidR="0066421D" w:rsidRPr="00857A42" w:rsidRDefault="0066421D" w:rsidP="0066421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93" w:type="dxa"/>
            <w:shd w:val="clear" w:color="auto" w:fill="E6E6E6"/>
          </w:tcPr>
          <w:p w14:paraId="6FEC0F2B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External Product...</w:t>
            </w:r>
          </w:p>
        </w:tc>
        <w:tc>
          <w:tcPr>
            <w:tcW w:w="15565" w:type="dxa"/>
            <w:gridSpan w:val="2"/>
            <w:shd w:val="clear" w:color="auto" w:fill="E6E6E6"/>
          </w:tcPr>
          <w:p w14:paraId="4E0EC594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Meaning...</w:t>
            </w:r>
          </w:p>
        </w:tc>
      </w:tr>
      <w:tr w:rsidR="0049026E" w:rsidRPr="00857A42" w14:paraId="2DCFABC3" w14:textId="77777777" w:rsidTr="008A62DB">
        <w:trPr>
          <w:trHeight w:val="90"/>
        </w:trPr>
        <w:tc>
          <w:tcPr>
            <w:tcW w:w="812" w:type="dxa"/>
            <w:vMerge/>
          </w:tcPr>
          <w:p w14:paraId="563640E0" w14:textId="77777777" w:rsidR="0066421D" w:rsidRPr="00857A42" w:rsidRDefault="0066421D" w:rsidP="0066421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93" w:type="dxa"/>
          </w:tcPr>
          <w:p w14:paraId="7A63BAF2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SPAP</w:t>
            </w:r>
          </w:p>
        </w:tc>
        <w:tc>
          <w:tcPr>
            <w:tcW w:w="15565" w:type="dxa"/>
            <w:gridSpan w:val="2"/>
          </w:tcPr>
          <w:p w14:paraId="5F07D37E" w14:textId="2992504F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The enrollee has been enrolled in a SPAP plan and will receive prescription drug benefits from the </w:t>
            </w:r>
            <w:r w:rsidR="00D30149">
              <w:rPr>
                <w:rFonts w:ascii="Verdana" w:hAnsi="Verdana"/>
              </w:rPr>
              <w:t>Blue MedicareRx</w:t>
            </w:r>
            <w:r w:rsidRPr="00857A42">
              <w:rPr>
                <w:rFonts w:ascii="Verdana" w:hAnsi="Verdana"/>
              </w:rPr>
              <w:t xml:space="preserve"> plan. </w:t>
            </w:r>
          </w:p>
          <w:p w14:paraId="4A497319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7ED15640" w14:textId="1150DC05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A SPAP is a state funded program that provides people assistance in paying for drug coverage, based on financial need, age and/or medical </w:t>
            </w:r>
            <w:r w:rsidR="006477BE" w:rsidRPr="00857A42">
              <w:rPr>
                <w:rFonts w:ascii="Verdana" w:hAnsi="Verdana"/>
              </w:rPr>
              <w:t>condition. Points to remember:</w:t>
            </w:r>
          </w:p>
          <w:p w14:paraId="3FE6E317" w14:textId="77777777" w:rsidR="0066421D" w:rsidRPr="00857A42" w:rsidRDefault="0066421D" w:rsidP="009F4F8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Programs vary state by state. </w:t>
            </w:r>
          </w:p>
          <w:p w14:paraId="17A2BD5A" w14:textId="2E5D89F7" w:rsidR="0066421D" w:rsidRPr="00857A42" w:rsidRDefault="006477BE" w:rsidP="009F4F8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SPAP subsidizes the </w:t>
            </w:r>
            <w:r w:rsidR="0066421D" w:rsidRPr="00857A42">
              <w:rPr>
                <w:rFonts w:ascii="Verdana" w:hAnsi="Verdana"/>
              </w:rPr>
              <w:t>Beneficiary</w:t>
            </w:r>
            <w:r w:rsidRPr="00857A42">
              <w:rPr>
                <w:rFonts w:ascii="Verdana" w:hAnsi="Verdana"/>
              </w:rPr>
              <w:t xml:space="preserve"> </w:t>
            </w:r>
            <w:r w:rsidR="00C100A7" w:rsidRPr="00857A42">
              <w:rPr>
                <w:rFonts w:ascii="Verdana" w:hAnsi="Verdana"/>
              </w:rPr>
              <w:t>for some cost</w:t>
            </w:r>
            <w:r w:rsidR="0066421D" w:rsidRPr="00857A42">
              <w:rPr>
                <w:rFonts w:ascii="Verdana" w:hAnsi="Verdana"/>
              </w:rPr>
              <w:t xml:space="preserve">. </w:t>
            </w:r>
          </w:p>
          <w:p w14:paraId="5946F0EC" w14:textId="77777777" w:rsidR="0066421D" w:rsidRPr="00857A42" w:rsidRDefault="0066421D" w:rsidP="009F4F8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CMS allows qualified SPAPs to submit enrollment requests to PDPs. </w:t>
            </w:r>
          </w:p>
          <w:p w14:paraId="524E5710" w14:textId="77777777" w:rsidR="0066421D" w:rsidRDefault="0066421D" w:rsidP="009F4F8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States have varying eligibility requirements.</w:t>
            </w:r>
          </w:p>
          <w:p w14:paraId="119575AA" w14:textId="1BEC4636" w:rsidR="00857A42" w:rsidRPr="00857A42" w:rsidRDefault="00857A42" w:rsidP="00857A42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</w:rPr>
            </w:pPr>
          </w:p>
        </w:tc>
      </w:tr>
      <w:tr w:rsidR="0049026E" w:rsidRPr="00857A42" w14:paraId="5A30C6BF" w14:textId="77777777" w:rsidTr="008A62DB">
        <w:trPr>
          <w:trHeight w:val="90"/>
        </w:trPr>
        <w:tc>
          <w:tcPr>
            <w:tcW w:w="812" w:type="dxa"/>
            <w:vMerge/>
          </w:tcPr>
          <w:p w14:paraId="12FD29BD" w14:textId="77777777" w:rsidR="0066421D" w:rsidRPr="00857A42" w:rsidRDefault="0066421D" w:rsidP="0066421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93" w:type="dxa"/>
          </w:tcPr>
          <w:p w14:paraId="1536FF98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PACE</w:t>
            </w:r>
          </w:p>
        </w:tc>
        <w:tc>
          <w:tcPr>
            <w:tcW w:w="15565" w:type="dxa"/>
            <w:gridSpan w:val="2"/>
          </w:tcPr>
          <w:p w14:paraId="79F82C14" w14:textId="725BCBA5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The enrollee has been enrolled in a PACE plan and will receive prescription drug benefits from the </w:t>
            </w:r>
            <w:r w:rsidR="00D30149">
              <w:rPr>
                <w:rFonts w:ascii="Verdana" w:hAnsi="Verdana"/>
              </w:rPr>
              <w:t xml:space="preserve">Blue MedicareRx </w:t>
            </w:r>
            <w:r w:rsidRPr="00857A42">
              <w:rPr>
                <w:rFonts w:ascii="Verdana" w:hAnsi="Verdana"/>
              </w:rPr>
              <w:t xml:space="preserve">plan. </w:t>
            </w:r>
          </w:p>
          <w:p w14:paraId="40BFEE81" w14:textId="77777777" w:rsidR="0066421D" w:rsidRPr="00857A42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34F9C21D" w14:textId="77777777" w:rsidR="0066421D" w:rsidRPr="00857A42" w:rsidRDefault="00DC1D24" w:rsidP="00DC1D24">
            <w:pPr>
              <w:autoSpaceDE w:val="0"/>
              <w:autoSpaceDN w:val="0"/>
              <w:spacing w:before="40" w:after="4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The Programs of All-Inclusive Care for the Elderly (PACE) provides comprehensive medical and social services to certain individuals, most of whom are dually eligible for Medicare and Medicaid benefits.</w:t>
            </w:r>
            <w:r w:rsidRPr="00857A42" w:rsidDel="00DC1D24">
              <w:rPr>
                <w:rFonts w:ascii="Verdana" w:hAnsi="Verdana"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>B</w:t>
            </w:r>
            <w:r w:rsidR="0066421D" w:rsidRPr="00857A42">
              <w:rPr>
                <w:rFonts w:ascii="Verdana" w:hAnsi="Verdana"/>
                <w:color w:val="000000"/>
              </w:rPr>
              <w:t xml:space="preserve">eneficiaries must be at least 55 years old, live in the PACE service area, and be certified as eligible for nursing home care by the appropriate State agency. </w:t>
            </w:r>
          </w:p>
          <w:p w14:paraId="6C98ACF9" w14:textId="77777777" w:rsidR="00C06E3B" w:rsidRPr="00857A42" w:rsidRDefault="00C06E3B" w:rsidP="00DC1D24">
            <w:pPr>
              <w:autoSpaceDE w:val="0"/>
              <w:autoSpaceDN w:val="0"/>
              <w:spacing w:before="40" w:after="40"/>
              <w:rPr>
                <w:rFonts w:ascii="Verdana" w:hAnsi="Verdana"/>
                <w:color w:val="000000"/>
              </w:rPr>
            </w:pPr>
          </w:p>
          <w:p w14:paraId="1E2DB2CB" w14:textId="3CFBD292" w:rsidR="00C06E3B" w:rsidRPr="00857A42" w:rsidRDefault="00000000" w:rsidP="00C06E3B">
            <w:pPr>
              <w:autoSpaceDE w:val="0"/>
              <w:autoSpaceDN w:val="0"/>
              <w:spacing w:before="40" w:after="40"/>
              <w:jc w:val="right"/>
              <w:rPr>
                <w:rFonts w:ascii="Verdana" w:hAnsi="Verdana"/>
              </w:rPr>
            </w:pPr>
            <w:hyperlink w:anchor="_High_Level_Process" w:history="1">
              <w:r w:rsidR="00C06E3B" w:rsidRPr="00857A42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49026E" w:rsidRPr="00857A42" w14:paraId="4F7A5B06" w14:textId="77777777" w:rsidTr="008A62DB">
        <w:trPr>
          <w:trHeight w:val="90"/>
        </w:trPr>
        <w:tc>
          <w:tcPr>
            <w:tcW w:w="812" w:type="dxa"/>
          </w:tcPr>
          <w:p w14:paraId="1C4585A6" w14:textId="75651A63" w:rsidR="0066421D" w:rsidRPr="00857A42" w:rsidRDefault="00294E2D" w:rsidP="0066421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6</w:t>
            </w:r>
          </w:p>
        </w:tc>
        <w:tc>
          <w:tcPr>
            <w:tcW w:w="19158" w:type="dxa"/>
            <w:gridSpan w:val="3"/>
          </w:tcPr>
          <w:p w14:paraId="4DA3BFF0" w14:textId="00BB4302" w:rsidR="0066421D" w:rsidRDefault="0066421D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_Section_2_-" w:history="1">
              <w:r w:rsidR="00744B7E" w:rsidRPr="00857A42">
                <w:rPr>
                  <w:rStyle w:val="Hyperlink"/>
                  <w:rFonts w:ascii="Verdana" w:hAnsi="Verdana"/>
                </w:rPr>
                <w:t>Educate the Beneficiary on How They Were Enrolled and Why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3224F93D" w14:textId="6B5C43D9" w:rsidR="00857A42" w:rsidRPr="00857A42" w:rsidRDefault="00857A42" w:rsidP="0066421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</w:tr>
    </w:tbl>
    <w:p w14:paraId="2402C20F" w14:textId="77777777" w:rsidR="00253A52" w:rsidRPr="00857A42" w:rsidRDefault="00253A52" w:rsidP="00480175">
      <w:pPr>
        <w:rPr>
          <w:rFonts w:ascii="Verdana" w:hAnsi="Verdana"/>
          <w:b/>
          <w:bCs/>
          <w:sz w:val="22"/>
          <w:szCs w:val="22"/>
        </w:rPr>
      </w:pPr>
    </w:p>
    <w:p w14:paraId="714C1803" w14:textId="0E0EE2FE" w:rsidR="00043F74" w:rsidRPr="00857A42" w:rsidRDefault="00000000" w:rsidP="00043F74">
      <w:pPr>
        <w:jc w:val="right"/>
        <w:rPr>
          <w:rFonts w:ascii="Verdana" w:hAnsi="Verdana"/>
        </w:rPr>
      </w:pPr>
      <w:hyperlink w:anchor="_top" w:history="1">
        <w:r w:rsidR="00043F74" w:rsidRPr="00857A4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53A52" w:rsidRPr="0064267B" w14:paraId="5E83FB9E" w14:textId="77777777" w:rsidTr="00000696">
        <w:trPr>
          <w:trHeight w:val="548"/>
        </w:trPr>
        <w:tc>
          <w:tcPr>
            <w:tcW w:w="5000" w:type="pct"/>
            <w:shd w:val="clear" w:color="auto" w:fill="C0C0C0"/>
          </w:tcPr>
          <w:p w14:paraId="370539B7" w14:textId="131955E8" w:rsidR="00253A52" w:rsidRPr="0064267B" w:rsidRDefault="00253A52" w:rsidP="00DF5ABF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9" w:name="_Section_2_-"/>
            <w:bookmarkStart w:id="20" w:name="_Educate_the_Beneficiary"/>
            <w:bookmarkStart w:id="21" w:name="_Toc163820971"/>
            <w:bookmarkEnd w:id="19"/>
            <w:bookmarkEnd w:id="20"/>
            <w:r w:rsidRPr="00253A52">
              <w:rPr>
                <w:rFonts w:ascii="Verdana" w:hAnsi="Verdana"/>
                <w:i w:val="0"/>
                <w:iCs w:val="0"/>
              </w:rPr>
              <w:t xml:space="preserve">Educate </w:t>
            </w:r>
            <w:r w:rsidR="0035407E">
              <w:rPr>
                <w:rFonts w:ascii="Verdana" w:hAnsi="Verdana"/>
                <w:i w:val="0"/>
                <w:iCs w:val="0"/>
              </w:rPr>
              <w:t>t</w:t>
            </w:r>
            <w:r w:rsidRPr="00253A52">
              <w:rPr>
                <w:rFonts w:ascii="Verdana" w:hAnsi="Verdana"/>
                <w:i w:val="0"/>
                <w:iCs w:val="0"/>
              </w:rPr>
              <w:t xml:space="preserve">he </w:t>
            </w:r>
            <w:r>
              <w:rPr>
                <w:rFonts w:ascii="Verdana" w:hAnsi="Verdana"/>
                <w:i w:val="0"/>
                <w:iCs w:val="0"/>
              </w:rPr>
              <w:t>B</w:t>
            </w:r>
            <w:r w:rsidRPr="00253A52">
              <w:rPr>
                <w:rFonts w:ascii="Verdana" w:hAnsi="Verdana"/>
                <w:i w:val="0"/>
                <w:iCs w:val="0"/>
              </w:rPr>
              <w:t xml:space="preserve">eneficiary on </w:t>
            </w:r>
            <w:r w:rsidR="0035407E">
              <w:rPr>
                <w:rFonts w:ascii="Verdana" w:hAnsi="Verdana"/>
                <w:i w:val="0"/>
                <w:iCs w:val="0"/>
              </w:rPr>
              <w:t>H</w:t>
            </w:r>
            <w:r w:rsidRPr="00253A52">
              <w:rPr>
                <w:rFonts w:ascii="Verdana" w:hAnsi="Verdana"/>
                <w:i w:val="0"/>
                <w:iCs w:val="0"/>
              </w:rPr>
              <w:t xml:space="preserve">ow </w:t>
            </w:r>
            <w:r w:rsidR="0035407E">
              <w:rPr>
                <w:rFonts w:ascii="Verdana" w:hAnsi="Verdana"/>
                <w:i w:val="0"/>
                <w:iCs w:val="0"/>
              </w:rPr>
              <w:t>They Were E</w:t>
            </w:r>
            <w:r w:rsidRPr="00253A52">
              <w:rPr>
                <w:rFonts w:ascii="Verdana" w:hAnsi="Verdana"/>
                <w:i w:val="0"/>
                <w:iCs w:val="0"/>
              </w:rPr>
              <w:t xml:space="preserve">nrolled and </w:t>
            </w:r>
            <w:r w:rsidR="0035407E">
              <w:rPr>
                <w:rFonts w:ascii="Verdana" w:hAnsi="Verdana"/>
                <w:i w:val="0"/>
                <w:iCs w:val="0"/>
              </w:rPr>
              <w:t>W</w:t>
            </w:r>
            <w:r w:rsidRPr="00253A52">
              <w:rPr>
                <w:rFonts w:ascii="Verdana" w:hAnsi="Verdana"/>
                <w:i w:val="0"/>
                <w:iCs w:val="0"/>
              </w:rPr>
              <w:t>hy</w:t>
            </w:r>
            <w:bookmarkEnd w:id="21"/>
            <w:r w:rsidR="00DF5ABF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858C9F3" w14:textId="77777777" w:rsidR="00253A52" w:rsidRPr="00857A42" w:rsidRDefault="00253A52" w:rsidP="00480175">
      <w:pPr>
        <w:rPr>
          <w:rFonts w:ascii="Verdana" w:hAnsi="Verdana"/>
          <w:b/>
          <w:bCs/>
        </w:rPr>
      </w:pPr>
    </w:p>
    <w:p w14:paraId="514811D2" w14:textId="77777777" w:rsidR="00FC143D" w:rsidRPr="00857A42" w:rsidRDefault="00FC143D" w:rsidP="00FC143D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857A42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4258"/>
        <w:gridCol w:w="7868"/>
      </w:tblGrid>
      <w:tr w:rsidR="00253A52" w:rsidRPr="00377888" w14:paraId="0F70E38C" w14:textId="77777777" w:rsidTr="008A62DB">
        <w:tc>
          <w:tcPr>
            <w:tcW w:w="445" w:type="dxa"/>
            <w:shd w:val="pct10" w:color="auto" w:fill="auto"/>
          </w:tcPr>
          <w:p w14:paraId="54E07503" w14:textId="77777777" w:rsidR="00253A52" w:rsidRPr="00377888" w:rsidRDefault="00253A52" w:rsidP="00000696">
            <w:pPr>
              <w:jc w:val="center"/>
              <w:rPr>
                <w:rFonts w:ascii="Verdana" w:hAnsi="Verdana"/>
                <w:b/>
              </w:rPr>
            </w:pPr>
            <w:r w:rsidRPr="00377888">
              <w:rPr>
                <w:rFonts w:ascii="Verdana" w:hAnsi="Verdana"/>
                <w:b/>
              </w:rPr>
              <w:t>Step</w:t>
            </w:r>
          </w:p>
        </w:tc>
        <w:tc>
          <w:tcPr>
            <w:tcW w:w="19525" w:type="dxa"/>
            <w:gridSpan w:val="2"/>
            <w:shd w:val="pct10" w:color="auto" w:fill="auto"/>
          </w:tcPr>
          <w:p w14:paraId="41F5D81F" w14:textId="77777777" w:rsidR="00253A52" w:rsidRPr="00377888" w:rsidRDefault="00253A52" w:rsidP="00000696">
            <w:pPr>
              <w:jc w:val="center"/>
              <w:rPr>
                <w:rFonts w:ascii="Verdana" w:hAnsi="Verdana"/>
                <w:b/>
              </w:rPr>
            </w:pPr>
            <w:r w:rsidRPr="00377888">
              <w:rPr>
                <w:rFonts w:ascii="Verdana" w:hAnsi="Verdana"/>
                <w:b/>
              </w:rPr>
              <w:t xml:space="preserve">Action </w:t>
            </w:r>
          </w:p>
        </w:tc>
      </w:tr>
      <w:tr w:rsidR="007E52AD" w:rsidRPr="00377888" w14:paraId="4D3DED9E" w14:textId="77777777" w:rsidTr="008A62DB">
        <w:tc>
          <w:tcPr>
            <w:tcW w:w="445" w:type="dxa"/>
            <w:vMerge w:val="restart"/>
          </w:tcPr>
          <w:p w14:paraId="78D633DE" w14:textId="77777777" w:rsidR="007E52AD" w:rsidRPr="00377888" w:rsidRDefault="007E52AD" w:rsidP="00000696">
            <w:pPr>
              <w:jc w:val="center"/>
              <w:rPr>
                <w:rFonts w:ascii="Verdana" w:hAnsi="Verdana"/>
                <w:b/>
              </w:rPr>
            </w:pPr>
            <w:r w:rsidRPr="00377888">
              <w:rPr>
                <w:rFonts w:ascii="Verdana" w:hAnsi="Verdana"/>
                <w:b/>
              </w:rPr>
              <w:t>1</w:t>
            </w:r>
          </w:p>
        </w:tc>
        <w:tc>
          <w:tcPr>
            <w:tcW w:w="19525" w:type="dxa"/>
            <w:gridSpan w:val="2"/>
            <w:tcBorders>
              <w:bottom w:val="single" w:sz="4" w:space="0" w:color="auto"/>
            </w:tcBorders>
          </w:tcPr>
          <w:p w14:paraId="0A8D6FD7" w14:textId="11EA7982" w:rsidR="007E52AD" w:rsidRDefault="007E52AD" w:rsidP="00631FBA">
            <w:pPr>
              <w:rPr>
                <w:rFonts w:ascii="Verdana" w:hAnsi="Verdana"/>
              </w:rPr>
            </w:pPr>
            <w:r w:rsidRPr="00CA787C">
              <w:rPr>
                <w:rFonts w:ascii="Verdana" w:hAnsi="Verdana"/>
              </w:rPr>
              <w:t xml:space="preserve">Based on the </w:t>
            </w:r>
            <w:r w:rsidR="00667672">
              <w:rPr>
                <w:rFonts w:ascii="Verdana" w:hAnsi="Verdana"/>
              </w:rPr>
              <w:t xml:space="preserve">results from </w:t>
            </w:r>
            <w:r w:rsidR="00744B7E">
              <w:rPr>
                <w:rFonts w:ascii="Verdana" w:hAnsi="Verdana"/>
              </w:rPr>
              <w:t>d</w:t>
            </w:r>
            <w:r w:rsidR="00744B7E" w:rsidRPr="00744B7E">
              <w:rPr>
                <w:rFonts w:ascii="Verdana" w:hAnsi="Verdana"/>
              </w:rPr>
              <w:t>etermin</w:t>
            </w:r>
            <w:r w:rsidR="00744B7E">
              <w:rPr>
                <w:rFonts w:ascii="Verdana" w:hAnsi="Verdana"/>
              </w:rPr>
              <w:t>ing</w:t>
            </w:r>
            <w:r w:rsidR="00744B7E" w:rsidRPr="00744B7E">
              <w:rPr>
                <w:rFonts w:ascii="Verdana" w:hAnsi="Verdana"/>
              </w:rPr>
              <w:t xml:space="preserve"> </w:t>
            </w:r>
            <w:r w:rsidR="00744B7E">
              <w:rPr>
                <w:rFonts w:ascii="Verdana" w:hAnsi="Verdana"/>
              </w:rPr>
              <w:t>h</w:t>
            </w:r>
            <w:r w:rsidR="00744B7E" w:rsidRPr="00744B7E">
              <w:rPr>
                <w:rFonts w:ascii="Verdana" w:hAnsi="Verdana"/>
              </w:rPr>
              <w:t xml:space="preserve">ow the </w:t>
            </w:r>
            <w:r w:rsidR="00744B7E">
              <w:rPr>
                <w:rFonts w:ascii="Verdana" w:hAnsi="Verdana"/>
              </w:rPr>
              <w:t>b</w:t>
            </w:r>
            <w:r w:rsidR="00744B7E" w:rsidRPr="00744B7E">
              <w:rPr>
                <w:rFonts w:ascii="Verdana" w:hAnsi="Verdana"/>
              </w:rPr>
              <w:t xml:space="preserve">eneficiary was </w:t>
            </w:r>
            <w:r w:rsidR="00744B7E">
              <w:rPr>
                <w:rFonts w:ascii="Verdana" w:hAnsi="Verdana"/>
              </w:rPr>
              <w:t>e</w:t>
            </w:r>
            <w:r w:rsidR="00744B7E" w:rsidRPr="00744B7E">
              <w:rPr>
                <w:rFonts w:ascii="Verdana" w:hAnsi="Verdana"/>
              </w:rPr>
              <w:t xml:space="preserve">nrolled in or </w:t>
            </w:r>
            <w:r w:rsidR="00744B7E">
              <w:rPr>
                <w:rFonts w:ascii="Verdana" w:hAnsi="Verdana"/>
              </w:rPr>
              <w:t>d</w:t>
            </w:r>
            <w:r w:rsidR="00744B7E" w:rsidRPr="00744B7E">
              <w:rPr>
                <w:rFonts w:ascii="Verdana" w:hAnsi="Verdana"/>
              </w:rPr>
              <w:t xml:space="preserve">isenrolled from the </w:t>
            </w:r>
            <w:r w:rsidR="00744B7E">
              <w:rPr>
                <w:rFonts w:ascii="Verdana" w:hAnsi="Verdana"/>
              </w:rPr>
              <w:t>p</w:t>
            </w:r>
            <w:r w:rsidR="00744B7E" w:rsidRPr="00744B7E">
              <w:rPr>
                <w:rFonts w:ascii="Verdana" w:hAnsi="Verdana"/>
              </w:rPr>
              <w:t>lan</w:t>
            </w:r>
            <w:r w:rsidRPr="00CA787C">
              <w:rPr>
                <w:rFonts w:ascii="Verdana" w:hAnsi="Verdana"/>
              </w:rPr>
              <w:t>:</w:t>
            </w:r>
          </w:p>
          <w:p w14:paraId="6A0E9A2F" w14:textId="2A6098E0" w:rsidR="00C06E3B" w:rsidRPr="00631FBA" w:rsidRDefault="00000000" w:rsidP="00C06E3B">
            <w:pPr>
              <w:jc w:val="right"/>
              <w:rPr>
                <w:rFonts w:ascii="Verdana" w:hAnsi="Verdana"/>
              </w:rPr>
            </w:pPr>
            <w:hyperlink w:anchor="_High_Level_Process" w:history="1">
              <w:r w:rsidR="00C06E3B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7E52AD" w:rsidRPr="00377888" w14:paraId="2BE7D28B" w14:textId="77777777" w:rsidTr="008A62DB">
        <w:trPr>
          <w:trHeight w:val="90"/>
        </w:trPr>
        <w:tc>
          <w:tcPr>
            <w:tcW w:w="445" w:type="dxa"/>
            <w:vMerge/>
          </w:tcPr>
          <w:p w14:paraId="5BD1997E" w14:textId="77777777" w:rsidR="007E52AD" w:rsidRPr="00377888" w:rsidRDefault="007E52AD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349" w:type="dxa"/>
            <w:shd w:val="clear" w:color="auto" w:fill="E6E6E6"/>
          </w:tcPr>
          <w:p w14:paraId="12FA6179" w14:textId="77777777" w:rsidR="007E52AD" w:rsidRPr="00CA787C" w:rsidRDefault="007E52AD" w:rsidP="00CA787C">
            <w:pPr>
              <w:jc w:val="center"/>
              <w:rPr>
                <w:rFonts w:ascii="Verdana" w:hAnsi="Verdana"/>
                <w:b/>
              </w:rPr>
            </w:pPr>
            <w:r w:rsidRPr="00CA787C">
              <w:rPr>
                <w:rFonts w:ascii="Verdana" w:hAnsi="Verdana"/>
                <w:b/>
              </w:rPr>
              <w:t>If...</w:t>
            </w:r>
          </w:p>
        </w:tc>
        <w:tc>
          <w:tcPr>
            <w:tcW w:w="13176" w:type="dxa"/>
            <w:shd w:val="clear" w:color="auto" w:fill="E6E6E6"/>
          </w:tcPr>
          <w:p w14:paraId="2A7A2B9C" w14:textId="77777777" w:rsidR="007E52AD" w:rsidRPr="00CA787C" w:rsidRDefault="007E52AD" w:rsidP="00CA787C">
            <w:pPr>
              <w:jc w:val="center"/>
              <w:rPr>
                <w:rFonts w:ascii="Verdana" w:hAnsi="Verdana"/>
                <w:b/>
              </w:rPr>
            </w:pPr>
            <w:r w:rsidRPr="00CA787C">
              <w:rPr>
                <w:rFonts w:ascii="Verdana" w:hAnsi="Verdana"/>
                <w:b/>
              </w:rPr>
              <w:t>Then...</w:t>
            </w:r>
          </w:p>
        </w:tc>
      </w:tr>
      <w:tr w:rsidR="007E52AD" w:rsidRPr="00377888" w14:paraId="253C4A64" w14:textId="77777777" w:rsidTr="008A62DB">
        <w:trPr>
          <w:trHeight w:val="90"/>
        </w:trPr>
        <w:tc>
          <w:tcPr>
            <w:tcW w:w="445" w:type="dxa"/>
            <w:vMerge/>
          </w:tcPr>
          <w:p w14:paraId="4C2C9C9D" w14:textId="77777777" w:rsidR="007E52AD" w:rsidRPr="00377888" w:rsidRDefault="007E52AD" w:rsidP="00CA787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349" w:type="dxa"/>
          </w:tcPr>
          <w:p w14:paraId="66810993" w14:textId="77777777" w:rsidR="007E52AD" w:rsidRPr="00CA787C" w:rsidRDefault="007E52AD" w:rsidP="00CA787C">
            <w:pPr>
              <w:rPr>
                <w:rFonts w:ascii="Verdana" w:hAnsi="Verdana"/>
                <w:color w:val="000000"/>
              </w:rPr>
            </w:pPr>
            <w:r w:rsidRPr="00CA787C">
              <w:rPr>
                <w:rFonts w:ascii="Verdana" w:hAnsi="Verdana"/>
                <w:color w:val="000000"/>
              </w:rPr>
              <w:t>CMS Facilitated - TRC118</w:t>
            </w:r>
          </w:p>
        </w:tc>
        <w:tc>
          <w:tcPr>
            <w:tcW w:w="13176" w:type="dxa"/>
          </w:tcPr>
          <w:p w14:paraId="1AD4CBE8" w14:textId="6B441D08" w:rsidR="007E52AD" w:rsidRDefault="00D34134" w:rsidP="00043F74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64295921" wp14:editId="214D3309">
                  <wp:extent cx="285714" cy="180952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>
              <w:rPr>
                <w:rFonts w:ascii="Verdana" w:hAnsi="Verdana"/>
                <w:b/>
              </w:rPr>
              <w:t xml:space="preserve">  </w:t>
            </w:r>
            <w:r w:rsidR="007E52AD">
              <w:rPr>
                <w:rFonts w:ascii="Verdana" w:hAnsi="Verdana"/>
              </w:rPr>
              <w:t xml:space="preserve">CMS </w:t>
            </w:r>
            <w:r w:rsidR="007E52AD" w:rsidRPr="00043F74">
              <w:rPr>
                <w:rFonts w:ascii="Verdana" w:hAnsi="Verdana"/>
              </w:rPr>
              <w:t xml:space="preserve">Facilitated your enrollment into the </w:t>
            </w:r>
            <w:r w:rsidR="00D30149">
              <w:rPr>
                <w:rFonts w:ascii="Verdana" w:hAnsi="Verdana"/>
              </w:rPr>
              <w:t>Blue MedicareRx</w:t>
            </w:r>
            <w:r w:rsidR="007E52AD" w:rsidRPr="00043F74">
              <w:rPr>
                <w:rFonts w:ascii="Verdana" w:hAnsi="Verdana"/>
              </w:rPr>
              <w:t xml:space="preserve"> plan</w:t>
            </w:r>
            <w:r w:rsidR="002538B9" w:rsidRPr="00043F74">
              <w:rPr>
                <w:rFonts w:ascii="Verdana" w:hAnsi="Verdana"/>
                <w:color w:val="000000"/>
              </w:rPr>
              <w:t xml:space="preserve"> </w:t>
            </w:r>
            <w:r w:rsidR="00DC1D24" w:rsidRPr="00043F74">
              <w:rPr>
                <w:rFonts w:ascii="Verdana" w:hAnsi="Verdana"/>
                <w:color w:val="000000"/>
              </w:rPr>
              <w:t>for your Part D benefit</w:t>
            </w:r>
            <w:r w:rsidR="00534512" w:rsidRPr="00043F74">
              <w:rPr>
                <w:rFonts w:ascii="Verdana" w:hAnsi="Verdana"/>
                <w:color w:val="000000"/>
              </w:rPr>
              <w:t xml:space="preserve"> because you are eligible for Low income Subsidy (LIS) also known as Extra Help.</w:t>
            </w:r>
          </w:p>
          <w:p w14:paraId="243BCD36" w14:textId="7DC2B2C7" w:rsidR="00043F74" w:rsidRDefault="00043F74" w:rsidP="00043F74">
            <w:pPr>
              <w:rPr>
                <w:rFonts w:ascii="Verdana" w:hAnsi="Verdana"/>
                <w:b/>
              </w:rPr>
            </w:pPr>
          </w:p>
        </w:tc>
      </w:tr>
      <w:tr w:rsidR="007E52AD" w:rsidRPr="00377888" w14:paraId="29531B70" w14:textId="77777777" w:rsidTr="008A62DB">
        <w:trPr>
          <w:trHeight w:val="90"/>
        </w:trPr>
        <w:tc>
          <w:tcPr>
            <w:tcW w:w="445" w:type="dxa"/>
            <w:vMerge/>
          </w:tcPr>
          <w:p w14:paraId="14FE9388" w14:textId="77777777" w:rsidR="007E52AD" w:rsidRPr="00377888" w:rsidRDefault="007E52AD" w:rsidP="00CA787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349" w:type="dxa"/>
          </w:tcPr>
          <w:p w14:paraId="056E7A8A" w14:textId="77777777" w:rsidR="007E52AD" w:rsidRPr="00CA787C" w:rsidRDefault="007E52AD" w:rsidP="00CA787C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CA787C">
              <w:rPr>
                <w:rFonts w:ascii="Verdana" w:hAnsi="Verdana"/>
              </w:rPr>
              <w:t>CMS Reassignment - TRC212</w:t>
            </w:r>
          </w:p>
        </w:tc>
        <w:tc>
          <w:tcPr>
            <w:tcW w:w="13176" w:type="dxa"/>
          </w:tcPr>
          <w:p w14:paraId="41B4394A" w14:textId="2F1AAD93" w:rsidR="007E52AD" w:rsidRDefault="00D34134" w:rsidP="001C6C7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BA25AC2" wp14:editId="5E80A103">
                  <wp:extent cx="285714" cy="180952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>
              <w:rPr>
                <w:rFonts w:ascii="Verdana" w:hAnsi="Verdana"/>
                <w:b/>
              </w:rPr>
              <w:t xml:space="preserve">  </w:t>
            </w:r>
            <w:r w:rsidR="007E52AD">
              <w:rPr>
                <w:rFonts w:ascii="Verdana" w:hAnsi="Verdana"/>
              </w:rPr>
              <w:t xml:space="preserve">CMS </w:t>
            </w:r>
            <w:r w:rsidR="002538B9">
              <w:rPr>
                <w:rFonts w:ascii="Verdana" w:hAnsi="Verdana"/>
              </w:rPr>
              <w:t xml:space="preserve">reassigned </w:t>
            </w:r>
            <w:r w:rsidR="007E52AD">
              <w:rPr>
                <w:rFonts w:ascii="Verdana" w:hAnsi="Verdana"/>
              </w:rPr>
              <w:t xml:space="preserve">you into </w:t>
            </w:r>
            <w:r w:rsidR="007E52AD" w:rsidRPr="00631FBA">
              <w:rPr>
                <w:rFonts w:ascii="Verdana" w:hAnsi="Verdana"/>
              </w:rPr>
              <w:t xml:space="preserve">the </w:t>
            </w:r>
            <w:r w:rsidR="00D30149">
              <w:rPr>
                <w:rFonts w:ascii="Verdana" w:hAnsi="Verdana"/>
              </w:rPr>
              <w:t>Blue MedicareRx</w:t>
            </w:r>
            <w:r w:rsidR="007E52AD">
              <w:rPr>
                <w:rFonts w:ascii="Verdana" w:hAnsi="Verdana"/>
              </w:rPr>
              <w:t xml:space="preserve"> </w:t>
            </w:r>
            <w:r w:rsidR="007E52AD" w:rsidRPr="00631FBA">
              <w:rPr>
                <w:rFonts w:ascii="Verdana" w:hAnsi="Verdana"/>
              </w:rPr>
              <w:t xml:space="preserve">plan </w:t>
            </w:r>
            <w:r w:rsidR="007E52AD">
              <w:rPr>
                <w:rFonts w:ascii="Verdana" w:hAnsi="Verdana"/>
              </w:rPr>
              <w:t>because your current plan premiums will increase in the upcoming plan year</w:t>
            </w:r>
            <w:r w:rsidR="002538B9">
              <w:rPr>
                <w:rFonts w:ascii="Verdana" w:hAnsi="Verdana"/>
              </w:rPr>
              <w:t xml:space="preserve"> and you will have to pay part of the premium if you remain in your current plan</w:t>
            </w:r>
            <w:r w:rsidR="007E52AD">
              <w:rPr>
                <w:rFonts w:ascii="Verdana" w:hAnsi="Verdana"/>
              </w:rPr>
              <w:t>.</w:t>
            </w:r>
          </w:p>
          <w:p w14:paraId="3A069371" w14:textId="77777777" w:rsidR="007E52AD" w:rsidRDefault="007E52AD" w:rsidP="001C6C7B">
            <w:pPr>
              <w:rPr>
                <w:rFonts w:ascii="Verdana" w:hAnsi="Verdana"/>
                <w:b/>
              </w:rPr>
            </w:pPr>
          </w:p>
        </w:tc>
      </w:tr>
      <w:tr w:rsidR="007E52AD" w:rsidRPr="00377888" w14:paraId="40930938" w14:textId="77777777" w:rsidTr="008A62DB">
        <w:trPr>
          <w:trHeight w:val="90"/>
        </w:trPr>
        <w:tc>
          <w:tcPr>
            <w:tcW w:w="445" w:type="dxa"/>
            <w:vMerge/>
          </w:tcPr>
          <w:p w14:paraId="745052CE" w14:textId="77777777" w:rsidR="007E52AD" w:rsidRPr="00377888" w:rsidRDefault="007E52AD" w:rsidP="00CA787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349" w:type="dxa"/>
          </w:tcPr>
          <w:p w14:paraId="48858EBD" w14:textId="77777777" w:rsidR="008B0F1F" w:rsidRDefault="008B0F1F" w:rsidP="008B0F1F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66421D">
              <w:rPr>
                <w:rFonts w:ascii="Verdana" w:hAnsi="Verdana"/>
              </w:rPr>
              <w:t>CMS Reassignment to another plan (Losing Enrollment - Beneficiary Disenrolled)</w:t>
            </w:r>
          </w:p>
          <w:p w14:paraId="46C1C3B3" w14:textId="77777777" w:rsidR="007E52AD" w:rsidRPr="00CA787C" w:rsidRDefault="007E52AD" w:rsidP="00CA787C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13176" w:type="dxa"/>
          </w:tcPr>
          <w:p w14:paraId="1C2F0B59" w14:textId="623D8BF0" w:rsidR="007E52AD" w:rsidRDefault="00D34134" w:rsidP="00710F24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2F0C8A0" wp14:editId="3A4D4EA2">
                  <wp:extent cx="285714" cy="180952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>
              <w:rPr>
                <w:rFonts w:ascii="Verdana" w:hAnsi="Verdana"/>
                <w:b/>
              </w:rPr>
              <w:t xml:space="preserve">  </w:t>
            </w:r>
            <w:r w:rsidR="007E52AD">
              <w:rPr>
                <w:rFonts w:ascii="Verdana" w:hAnsi="Verdana"/>
              </w:rPr>
              <w:t xml:space="preserve">CMS </w:t>
            </w:r>
            <w:r w:rsidR="002538B9">
              <w:rPr>
                <w:rFonts w:ascii="Verdana" w:hAnsi="Verdana"/>
              </w:rPr>
              <w:t xml:space="preserve">reassigned </w:t>
            </w:r>
            <w:r w:rsidR="007E52AD">
              <w:rPr>
                <w:rFonts w:ascii="Verdana" w:hAnsi="Verdana"/>
              </w:rPr>
              <w:t xml:space="preserve">you into another prescription drug </w:t>
            </w:r>
            <w:r w:rsidR="007E52AD" w:rsidRPr="00631FBA">
              <w:rPr>
                <w:rFonts w:ascii="Verdana" w:hAnsi="Verdana"/>
              </w:rPr>
              <w:t xml:space="preserve">plan </w:t>
            </w:r>
            <w:r w:rsidR="007E52AD">
              <w:rPr>
                <w:rFonts w:ascii="Verdana" w:hAnsi="Verdana"/>
              </w:rPr>
              <w:t xml:space="preserve">because the premium in the </w:t>
            </w:r>
            <w:r w:rsidR="00D30149">
              <w:rPr>
                <w:rFonts w:ascii="Verdana" w:hAnsi="Verdana"/>
              </w:rPr>
              <w:t>Blue MedicareRx</w:t>
            </w:r>
            <w:r w:rsidR="007E52AD">
              <w:rPr>
                <w:rFonts w:ascii="Verdana" w:hAnsi="Verdana"/>
              </w:rPr>
              <w:t xml:space="preserve"> plan will increase in the upcoming plan year.</w:t>
            </w:r>
            <w:r w:rsidR="002538B9">
              <w:rPr>
                <w:rFonts w:ascii="Verdana" w:hAnsi="Verdana"/>
              </w:rPr>
              <w:t xml:space="preserve"> If you remain with a </w:t>
            </w:r>
            <w:r w:rsidR="00D30149">
              <w:rPr>
                <w:rFonts w:ascii="Verdana" w:hAnsi="Verdana"/>
              </w:rPr>
              <w:t>Blue MedicareRx</w:t>
            </w:r>
            <w:r w:rsidR="002538B9">
              <w:rPr>
                <w:rFonts w:ascii="Verdana" w:hAnsi="Verdana"/>
              </w:rPr>
              <w:t xml:space="preserve"> plan you will have to pay part of the monthly premium.</w:t>
            </w:r>
          </w:p>
          <w:p w14:paraId="2D2EF954" w14:textId="77777777" w:rsidR="00D34134" w:rsidRDefault="00D34134" w:rsidP="00710F24">
            <w:pPr>
              <w:rPr>
                <w:rFonts w:ascii="Verdana" w:hAnsi="Verdana"/>
              </w:rPr>
            </w:pPr>
          </w:p>
          <w:p w14:paraId="53D30F1A" w14:textId="70F660A8" w:rsidR="007E52AD" w:rsidRDefault="007E52AD" w:rsidP="0067088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</w:t>
            </w:r>
            <w:r w:rsidR="00D34134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hyperlink w:anchor="Section4CMSReassignLosing" w:history="1">
              <w:r w:rsidR="0067088F">
                <w:rPr>
                  <w:rStyle w:val="Hyperlink"/>
                  <w:rFonts w:ascii="Verdana" w:hAnsi="Verdana"/>
                </w:rPr>
                <w:t>CMS Reassignment to another plan (Losing Enrollment - Beneficiary Disenrolled)</w:t>
              </w:r>
            </w:hyperlink>
            <w:r w:rsidR="0067088F">
              <w:rPr>
                <w:rFonts w:ascii="Verdana" w:hAnsi="Verdana"/>
              </w:rPr>
              <w:t>.</w:t>
            </w:r>
          </w:p>
          <w:p w14:paraId="62F73402" w14:textId="77777777" w:rsidR="0067088F" w:rsidRDefault="0067088F" w:rsidP="0067088F">
            <w:pPr>
              <w:rPr>
                <w:rFonts w:ascii="Verdana" w:hAnsi="Verdana"/>
                <w:b/>
              </w:rPr>
            </w:pPr>
          </w:p>
        </w:tc>
      </w:tr>
      <w:tr w:rsidR="007E52AD" w:rsidRPr="00377888" w14:paraId="54A45DA0" w14:textId="77777777" w:rsidTr="008A62DB">
        <w:trPr>
          <w:trHeight w:val="90"/>
        </w:trPr>
        <w:tc>
          <w:tcPr>
            <w:tcW w:w="445" w:type="dxa"/>
            <w:vMerge/>
          </w:tcPr>
          <w:p w14:paraId="63D570AC" w14:textId="77777777" w:rsidR="007E52AD" w:rsidRPr="00377888" w:rsidRDefault="007E52AD" w:rsidP="00CA787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349" w:type="dxa"/>
          </w:tcPr>
          <w:p w14:paraId="0E5073B1" w14:textId="77777777" w:rsidR="007E52AD" w:rsidRPr="00667672" w:rsidRDefault="007E52AD" w:rsidP="00CA787C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667672">
              <w:rPr>
                <w:rFonts w:ascii="Verdana" w:hAnsi="Verdana"/>
              </w:rPr>
              <w:t>SPAP</w:t>
            </w:r>
          </w:p>
        </w:tc>
        <w:tc>
          <w:tcPr>
            <w:tcW w:w="13176" w:type="dxa"/>
          </w:tcPr>
          <w:p w14:paraId="3CF1216F" w14:textId="6E2E6AB3" w:rsidR="00667672" w:rsidRDefault="00D34134" w:rsidP="00DF069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0510FCF6" wp14:editId="77C514BF">
                  <wp:extent cx="285714" cy="180952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>
              <w:rPr>
                <w:rFonts w:ascii="Verdana" w:hAnsi="Verdana"/>
                <w:b/>
              </w:rPr>
              <w:t xml:space="preserve">  </w:t>
            </w:r>
            <w:r w:rsidR="00667672">
              <w:rPr>
                <w:rFonts w:ascii="Verdana" w:hAnsi="Verdana"/>
              </w:rPr>
              <w:t xml:space="preserve">You have been enrolled in a SPAP plan by the state and will receive your prescription drug benefits from the </w:t>
            </w:r>
            <w:r w:rsidR="00D30149">
              <w:rPr>
                <w:rFonts w:ascii="Verdana" w:hAnsi="Verdana"/>
              </w:rPr>
              <w:t xml:space="preserve">Blue MedicareRx </w:t>
            </w:r>
            <w:r w:rsidR="00667672">
              <w:rPr>
                <w:rFonts w:ascii="Verdana" w:hAnsi="Verdana"/>
              </w:rPr>
              <w:t>prescription drug plan. A portion of your benefits will be subsidized by the state.</w:t>
            </w:r>
          </w:p>
          <w:p w14:paraId="099C84EE" w14:textId="77777777" w:rsidR="007E52AD" w:rsidRDefault="007E52AD" w:rsidP="00710F24">
            <w:pPr>
              <w:rPr>
                <w:rFonts w:ascii="Verdana" w:hAnsi="Verdana"/>
                <w:b/>
              </w:rPr>
            </w:pPr>
          </w:p>
        </w:tc>
      </w:tr>
      <w:tr w:rsidR="007E52AD" w:rsidRPr="00377888" w14:paraId="44C720C7" w14:textId="77777777" w:rsidTr="008A62DB">
        <w:trPr>
          <w:trHeight w:val="90"/>
        </w:trPr>
        <w:tc>
          <w:tcPr>
            <w:tcW w:w="445" w:type="dxa"/>
            <w:vMerge/>
          </w:tcPr>
          <w:p w14:paraId="40A8A1AF" w14:textId="77777777" w:rsidR="007E52AD" w:rsidRPr="00377888" w:rsidRDefault="007E52AD" w:rsidP="00CA787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349" w:type="dxa"/>
          </w:tcPr>
          <w:p w14:paraId="204F9942" w14:textId="77777777" w:rsidR="007E52AD" w:rsidRPr="00667672" w:rsidRDefault="007E52AD" w:rsidP="00CA787C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667672">
              <w:rPr>
                <w:rFonts w:ascii="Verdana" w:hAnsi="Verdana"/>
              </w:rPr>
              <w:t>PACE</w:t>
            </w:r>
          </w:p>
        </w:tc>
        <w:tc>
          <w:tcPr>
            <w:tcW w:w="13176" w:type="dxa"/>
          </w:tcPr>
          <w:p w14:paraId="17760134" w14:textId="05C0402E" w:rsidR="00667672" w:rsidRDefault="00D34134" w:rsidP="0066767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8AE9DF5" wp14:editId="1DEE8F48">
                  <wp:extent cx="285714" cy="180952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>
              <w:rPr>
                <w:rFonts w:ascii="Verdana" w:hAnsi="Verdana"/>
                <w:b/>
              </w:rPr>
              <w:t xml:space="preserve">  </w:t>
            </w:r>
            <w:r w:rsidR="00667672">
              <w:rPr>
                <w:rFonts w:ascii="Verdana" w:hAnsi="Verdana"/>
              </w:rPr>
              <w:t xml:space="preserve">You have been enrolled in a PACE plan by CMS and will receive your prescription drug benefits from the </w:t>
            </w:r>
            <w:r w:rsidR="00D30149">
              <w:rPr>
                <w:rFonts w:ascii="Verdana" w:hAnsi="Verdana"/>
              </w:rPr>
              <w:t>Blue MedicareRx</w:t>
            </w:r>
            <w:r w:rsidR="00667672">
              <w:rPr>
                <w:rFonts w:ascii="Verdana" w:hAnsi="Verdana"/>
              </w:rPr>
              <w:t xml:space="preserve"> prescription drug plan. A portion of your benefits will be subsidized by CMS.</w:t>
            </w:r>
          </w:p>
          <w:p w14:paraId="2518D599" w14:textId="77777777" w:rsidR="00667672" w:rsidRDefault="00667672" w:rsidP="00667672">
            <w:pPr>
              <w:rPr>
                <w:rFonts w:ascii="Verdana" w:hAnsi="Verdana"/>
                <w:b/>
              </w:rPr>
            </w:pPr>
          </w:p>
        </w:tc>
      </w:tr>
      <w:tr w:rsidR="00667672" w:rsidRPr="00377888" w14:paraId="56417107" w14:textId="77777777" w:rsidTr="008A62DB">
        <w:trPr>
          <w:trHeight w:val="90"/>
        </w:trPr>
        <w:tc>
          <w:tcPr>
            <w:tcW w:w="445" w:type="dxa"/>
          </w:tcPr>
          <w:p w14:paraId="26415619" w14:textId="77777777" w:rsidR="00667672" w:rsidRPr="00377888" w:rsidRDefault="00667672" w:rsidP="00CA787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9525" w:type="dxa"/>
            <w:gridSpan w:val="2"/>
            <w:tcBorders>
              <w:bottom w:val="single" w:sz="4" w:space="0" w:color="auto"/>
            </w:tcBorders>
          </w:tcPr>
          <w:p w14:paraId="7A0F9BA1" w14:textId="65C86880" w:rsidR="00667672" w:rsidRDefault="00667672" w:rsidP="00815BDF">
            <w:pPr>
              <w:rPr>
                <w:rFonts w:ascii="Verdana" w:hAnsi="Verdana"/>
              </w:rPr>
            </w:pPr>
            <w:r w:rsidRPr="00CA787C">
              <w:rPr>
                <w:rFonts w:ascii="Verdana" w:hAnsi="Verdana"/>
              </w:rPr>
              <w:t>Proceed to</w:t>
            </w:r>
            <w:r w:rsidR="00815BDF">
              <w:rPr>
                <w:rFonts w:ascii="Verdana" w:hAnsi="Verdana"/>
              </w:rPr>
              <w:t xml:space="preserve"> </w:t>
            </w:r>
            <w:hyperlink w:anchor="_Section_3_-" w:history="1">
              <w:r w:rsidR="00744B7E">
                <w:rPr>
                  <w:rStyle w:val="Hyperlink"/>
                  <w:rFonts w:ascii="Verdana" w:hAnsi="Verdana"/>
                </w:rPr>
                <w:t>Counsel the Beneficiary in Relation to the Plan Benefits</w:t>
              </w:r>
            </w:hyperlink>
            <w:r w:rsidRPr="00CA787C">
              <w:rPr>
                <w:rFonts w:ascii="Verdana" w:hAnsi="Verdana"/>
              </w:rPr>
              <w:t>.</w:t>
            </w:r>
          </w:p>
          <w:p w14:paraId="3390D4D3" w14:textId="5B7D8978" w:rsidR="00857A42" w:rsidRDefault="00857A42" w:rsidP="00815BDF">
            <w:pPr>
              <w:rPr>
                <w:rFonts w:ascii="Verdana" w:hAnsi="Verdana"/>
                <w:b/>
              </w:rPr>
            </w:pPr>
          </w:p>
        </w:tc>
      </w:tr>
    </w:tbl>
    <w:p w14:paraId="2799F33C" w14:textId="77777777" w:rsidR="00253A52" w:rsidRPr="00857A42" w:rsidRDefault="00253A52" w:rsidP="00480175">
      <w:pPr>
        <w:rPr>
          <w:rFonts w:ascii="Verdana" w:hAnsi="Verdana"/>
          <w:b/>
          <w:bCs/>
          <w:sz w:val="22"/>
          <w:szCs w:val="22"/>
        </w:rPr>
      </w:pPr>
    </w:p>
    <w:p w14:paraId="752B1487" w14:textId="184E6F5F" w:rsidR="00043F74" w:rsidRPr="00857A42" w:rsidRDefault="00000000" w:rsidP="00043F74">
      <w:pPr>
        <w:jc w:val="right"/>
        <w:rPr>
          <w:rFonts w:ascii="Verdana" w:hAnsi="Verdana"/>
        </w:rPr>
      </w:pPr>
      <w:hyperlink w:anchor="_top" w:history="1">
        <w:r w:rsidR="00043F74" w:rsidRPr="00857A4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5407E" w:rsidRPr="0064267B" w14:paraId="0D80EC1D" w14:textId="77777777" w:rsidTr="0035407E">
        <w:trPr>
          <w:trHeight w:val="548"/>
        </w:trPr>
        <w:tc>
          <w:tcPr>
            <w:tcW w:w="5000" w:type="pct"/>
            <w:shd w:val="clear" w:color="auto" w:fill="C0C0C0"/>
          </w:tcPr>
          <w:p w14:paraId="39F52B0A" w14:textId="686B6DC9" w:rsidR="0035407E" w:rsidRPr="0064267B" w:rsidRDefault="0035407E" w:rsidP="0000069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2" w:name="_Section_3_-"/>
            <w:bookmarkStart w:id="23" w:name="_Counsel_the_Beneficiary"/>
            <w:bookmarkStart w:id="24" w:name="_Toc163820972"/>
            <w:bookmarkEnd w:id="22"/>
            <w:bookmarkEnd w:id="23"/>
            <w:r>
              <w:rPr>
                <w:rFonts w:ascii="Verdana" w:hAnsi="Verdana"/>
                <w:i w:val="0"/>
                <w:iCs w:val="0"/>
              </w:rPr>
              <w:t>Counsel the Beneficiary in Relation to the Plan B</w:t>
            </w:r>
            <w:r w:rsidRPr="0035407E">
              <w:rPr>
                <w:rFonts w:ascii="Verdana" w:hAnsi="Verdana"/>
                <w:i w:val="0"/>
                <w:iCs w:val="0"/>
              </w:rPr>
              <w:t>enefits</w:t>
            </w:r>
            <w:bookmarkEnd w:id="24"/>
          </w:p>
        </w:tc>
      </w:tr>
    </w:tbl>
    <w:p w14:paraId="25EEC0F8" w14:textId="77777777" w:rsidR="00253A52" w:rsidRPr="00857A42" w:rsidRDefault="00253A52" w:rsidP="00480175">
      <w:pPr>
        <w:rPr>
          <w:rFonts w:ascii="Verdana" w:hAnsi="Verdana"/>
          <w:b/>
          <w:bCs/>
          <w:sz w:val="22"/>
          <w:szCs w:val="22"/>
        </w:rPr>
      </w:pPr>
    </w:p>
    <w:p w14:paraId="536DB8EB" w14:textId="77777777" w:rsidR="00FC143D" w:rsidRPr="00857A42" w:rsidRDefault="00FC143D" w:rsidP="00FC143D">
      <w:pPr>
        <w:pStyle w:val="NormalWeb"/>
        <w:spacing w:before="0" w:beforeAutospacing="0" w:after="0" w:afterAutospacing="0"/>
        <w:rPr>
          <w:rFonts w:ascii="Verdana" w:hAnsi="Verdana"/>
        </w:rPr>
      </w:pPr>
      <w:r w:rsidRPr="00857A42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575"/>
        <w:gridCol w:w="1553"/>
        <w:gridCol w:w="2201"/>
        <w:gridCol w:w="1115"/>
        <w:gridCol w:w="5682"/>
      </w:tblGrid>
      <w:tr w:rsidR="00DF5ABF" w:rsidRPr="00377888" w14:paraId="058FB977" w14:textId="77777777" w:rsidTr="008A62DB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35BEC82" w14:textId="77777777" w:rsidR="00DF5ABF" w:rsidRPr="00377888" w:rsidRDefault="00DF5ABF" w:rsidP="00FD38F7">
            <w:pPr>
              <w:jc w:val="center"/>
              <w:rPr>
                <w:rFonts w:ascii="Verdana" w:hAnsi="Verdana"/>
                <w:b/>
              </w:rPr>
            </w:pPr>
            <w:r w:rsidRPr="00377888">
              <w:rPr>
                <w:rFonts w:ascii="Verdana" w:hAnsi="Verdana"/>
                <w:b/>
              </w:rPr>
              <w:t>Step</w:t>
            </w:r>
          </w:p>
        </w:tc>
        <w:tc>
          <w:tcPr>
            <w:tcW w:w="197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88D0899" w14:textId="77777777" w:rsidR="00DF5ABF" w:rsidRPr="00DF069D" w:rsidRDefault="00DF5ABF" w:rsidP="00FD38F7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Action</w:t>
            </w:r>
          </w:p>
        </w:tc>
      </w:tr>
      <w:tr w:rsidR="00DF5ABF" w:rsidRPr="00D22167" w14:paraId="036CFB38" w14:textId="77777777" w:rsidTr="008A62DB">
        <w:tc>
          <w:tcPr>
            <w:tcW w:w="236" w:type="dxa"/>
            <w:vMerge w:val="restart"/>
          </w:tcPr>
          <w:p w14:paraId="75CAC293" w14:textId="77777777" w:rsidR="00DF5ABF" w:rsidRPr="00377888" w:rsidRDefault="00DF5ABF" w:rsidP="0000069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9734" w:type="dxa"/>
            <w:gridSpan w:val="5"/>
            <w:tcBorders>
              <w:bottom w:val="single" w:sz="4" w:space="0" w:color="auto"/>
            </w:tcBorders>
          </w:tcPr>
          <w:p w14:paraId="12FE03F5" w14:textId="3B6ACE99" w:rsidR="00631FBA" w:rsidRPr="00DF069D" w:rsidRDefault="00000000" w:rsidP="00DF06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pict w14:anchorId="7C2542C6">
                <v:shape id="Picture 14" o:spid="_x0000_i1257" type="#_x0000_t75" style="width:22.15pt;height:14.4pt;visibility:visible">
                  <v:imagedata r:id="rId18" o:title=""/>
                </v:shape>
              </w:pict>
            </w:r>
            <w:r w:rsidR="00DF069D" w:rsidRPr="00DF069D">
              <w:rPr>
                <w:rFonts w:ascii="Verdana" w:hAnsi="Verdana"/>
              </w:rPr>
              <w:t xml:space="preserve">  </w:t>
            </w:r>
            <w:r w:rsidR="00DF5ABF" w:rsidRPr="00DF069D">
              <w:rPr>
                <w:rFonts w:ascii="Verdana" w:hAnsi="Verdana"/>
              </w:rPr>
              <w:t xml:space="preserve">Have you </w:t>
            </w:r>
            <w:r w:rsidR="00631FBA" w:rsidRPr="00DF069D">
              <w:rPr>
                <w:rFonts w:ascii="Verdana" w:hAnsi="Verdana"/>
              </w:rPr>
              <w:t>had the opportunity to review</w:t>
            </w:r>
            <w:r w:rsidR="00DF5ABF" w:rsidRPr="00DF069D">
              <w:rPr>
                <w:rFonts w:ascii="Verdana" w:hAnsi="Verdana"/>
              </w:rPr>
              <w:t xml:space="preserve"> </w:t>
            </w:r>
            <w:r w:rsidR="009544A9" w:rsidRPr="00DF069D">
              <w:rPr>
                <w:rFonts w:ascii="Verdana" w:hAnsi="Verdana"/>
              </w:rPr>
              <w:t xml:space="preserve">the premiums and cost sharing for the </w:t>
            </w:r>
            <w:r w:rsidR="00D30149">
              <w:rPr>
                <w:rFonts w:ascii="Verdana" w:hAnsi="Verdana"/>
              </w:rPr>
              <w:t>Blue MedicareRx</w:t>
            </w:r>
            <w:r w:rsidR="009544A9" w:rsidRPr="00DF069D">
              <w:rPr>
                <w:rFonts w:ascii="Verdana" w:hAnsi="Verdana"/>
              </w:rPr>
              <w:t xml:space="preserve"> plan? </w:t>
            </w:r>
          </w:p>
          <w:p w14:paraId="35EA9543" w14:textId="77777777" w:rsidR="009544A9" w:rsidRPr="00DF069D" w:rsidRDefault="009544A9" w:rsidP="009544A9">
            <w:pPr>
              <w:pStyle w:val="ListParagraph"/>
              <w:rPr>
                <w:rFonts w:ascii="Verdana" w:hAnsi="Verdana"/>
                <w:b/>
              </w:rPr>
            </w:pPr>
          </w:p>
        </w:tc>
      </w:tr>
      <w:tr w:rsidR="00DF5ABF" w:rsidRPr="00D22167" w14:paraId="649B2740" w14:textId="77777777" w:rsidTr="008A62DB">
        <w:trPr>
          <w:trHeight w:val="90"/>
        </w:trPr>
        <w:tc>
          <w:tcPr>
            <w:tcW w:w="236" w:type="dxa"/>
            <w:vMerge/>
          </w:tcPr>
          <w:p w14:paraId="06EE3896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tcBorders>
              <w:bottom w:val="single" w:sz="4" w:space="0" w:color="auto"/>
            </w:tcBorders>
            <w:shd w:val="clear" w:color="auto" w:fill="E6E6E6"/>
          </w:tcPr>
          <w:p w14:paraId="7BFD9088" w14:textId="77777777" w:rsidR="00DF5ABF" w:rsidRPr="00DF069D" w:rsidRDefault="00DF5ABF" w:rsidP="00000696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If...</w:t>
            </w:r>
          </w:p>
        </w:tc>
        <w:tc>
          <w:tcPr>
            <w:tcW w:w="17210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14:paraId="499E9A88" w14:textId="77777777" w:rsidR="00DF5ABF" w:rsidRPr="00DF069D" w:rsidRDefault="00DF5ABF" w:rsidP="00000696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Then...</w:t>
            </w:r>
          </w:p>
        </w:tc>
      </w:tr>
      <w:tr w:rsidR="00DF5ABF" w14:paraId="52FC970A" w14:textId="77777777" w:rsidTr="008A62DB">
        <w:trPr>
          <w:trHeight w:val="90"/>
        </w:trPr>
        <w:tc>
          <w:tcPr>
            <w:tcW w:w="236" w:type="dxa"/>
            <w:vMerge/>
          </w:tcPr>
          <w:p w14:paraId="2F3DA5E8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vMerge w:val="restart"/>
          </w:tcPr>
          <w:p w14:paraId="6B127F15" w14:textId="77777777" w:rsidR="00DF5ABF" w:rsidRPr="00DF069D" w:rsidRDefault="00DF5ABF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Yes</w:t>
            </w:r>
          </w:p>
        </w:tc>
        <w:tc>
          <w:tcPr>
            <w:tcW w:w="17210" w:type="dxa"/>
            <w:gridSpan w:val="4"/>
            <w:tcBorders>
              <w:bottom w:val="single" w:sz="4" w:space="0" w:color="auto"/>
            </w:tcBorders>
          </w:tcPr>
          <w:p w14:paraId="4F554A9C" w14:textId="1B52A985" w:rsidR="00DF5ABF" w:rsidRPr="00DF069D" w:rsidRDefault="00000000" w:rsidP="00DF069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616BDEFE">
                <v:shape id="Picture 15" o:spid="_x0000_i1258" type="#_x0000_t75" style="width:22.15pt;height:14.4pt;visibility:visible" o:bullet="t">
                  <v:imagedata r:id="rId18" o:title=""/>
                </v:shape>
              </w:pict>
            </w:r>
            <w:r w:rsidR="00DF069D">
              <w:rPr>
                <w:rFonts w:ascii="Verdana" w:hAnsi="Verdana"/>
              </w:rPr>
              <w:t xml:space="preserve">  </w:t>
            </w:r>
            <w:r w:rsidR="00DF5ABF" w:rsidRPr="00DF069D">
              <w:rPr>
                <w:rFonts w:ascii="Verdana" w:hAnsi="Verdana"/>
              </w:rPr>
              <w:t>Do you have any questions about the plan benefits</w:t>
            </w:r>
            <w:r w:rsidR="009544A9" w:rsidRPr="00DF069D">
              <w:rPr>
                <w:rFonts w:ascii="Verdana" w:hAnsi="Verdana"/>
              </w:rPr>
              <w:t xml:space="preserve"> or premiums</w:t>
            </w:r>
            <w:r w:rsidR="00DF5ABF" w:rsidRPr="00DF069D">
              <w:rPr>
                <w:rFonts w:ascii="Verdana" w:hAnsi="Verdana"/>
              </w:rPr>
              <w:t>?</w:t>
            </w:r>
          </w:p>
          <w:p w14:paraId="161C33D1" w14:textId="77777777" w:rsidR="00DF5ABF" w:rsidRPr="00DF069D" w:rsidRDefault="00DF5ABF" w:rsidP="00000696">
            <w:pPr>
              <w:rPr>
                <w:rFonts w:ascii="Verdana" w:hAnsi="Verdana"/>
                <w:b/>
              </w:rPr>
            </w:pPr>
          </w:p>
        </w:tc>
      </w:tr>
      <w:tr w:rsidR="00DF5ABF" w:rsidRPr="00D22167" w14:paraId="6600B113" w14:textId="77777777" w:rsidTr="008A62DB">
        <w:trPr>
          <w:trHeight w:val="90"/>
        </w:trPr>
        <w:tc>
          <w:tcPr>
            <w:tcW w:w="236" w:type="dxa"/>
            <w:vMerge/>
          </w:tcPr>
          <w:p w14:paraId="3F3B4ABA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vMerge/>
          </w:tcPr>
          <w:p w14:paraId="60AE9138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2478" w:type="dxa"/>
            <w:tcBorders>
              <w:bottom w:val="single" w:sz="4" w:space="0" w:color="auto"/>
            </w:tcBorders>
            <w:shd w:val="clear" w:color="auto" w:fill="E6E6E6"/>
          </w:tcPr>
          <w:p w14:paraId="2405EE68" w14:textId="77777777" w:rsidR="00DF5ABF" w:rsidRPr="00DF069D" w:rsidRDefault="00DF5ABF" w:rsidP="00000696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If...</w:t>
            </w:r>
          </w:p>
        </w:tc>
        <w:tc>
          <w:tcPr>
            <w:tcW w:w="14732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1297D630" w14:textId="77777777" w:rsidR="00DF5ABF" w:rsidRPr="00DF069D" w:rsidRDefault="00DF5ABF" w:rsidP="00000696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Then...</w:t>
            </w:r>
          </w:p>
        </w:tc>
      </w:tr>
      <w:tr w:rsidR="00DF5ABF" w:rsidRPr="00996DCA" w14:paraId="2D59F769" w14:textId="77777777" w:rsidTr="008A62DB">
        <w:trPr>
          <w:trHeight w:val="90"/>
        </w:trPr>
        <w:tc>
          <w:tcPr>
            <w:tcW w:w="236" w:type="dxa"/>
            <w:vMerge/>
          </w:tcPr>
          <w:p w14:paraId="4396043D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vMerge/>
          </w:tcPr>
          <w:p w14:paraId="6D2D65EF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2478" w:type="dxa"/>
            <w:vMerge w:val="restart"/>
          </w:tcPr>
          <w:p w14:paraId="01AC707F" w14:textId="77777777" w:rsidR="00DF5ABF" w:rsidRPr="00DF069D" w:rsidRDefault="00DF5ABF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Yes</w:t>
            </w:r>
          </w:p>
        </w:tc>
        <w:tc>
          <w:tcPr>
            <w:tcW w:w="14732" w:type="dxa"/>
            <w:gridSpan w:val="3"/>
            <w:tcBorders>
              <w:bottom w:val="single" w:sz="4" w:space="0" w:color="auto"/>
            </w:tcBorders>
          </w:tcPr>
          <w:p w14:paraId="4F64768D" w14:textId="77777777" w:rsidR="00DF5ABF" w:rsidRPr="00DF069D" w:rsidRDefault="00DF5ABF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Answer questions to the beneficiary’s satisfaction.</w:t>
            </w:r>
          </w:p>
          <w:p w14:paraId="5C24E4D4" w14:textId="77777777" w:rsidR="00E35089" w:rsidRPr="00DF069D" w:rsidRDefault="00E35089" w:rsidP="00000696">
            <w:pPr>
              <w:rPr>
                <w:rFonts w:ascii="Verdana" w:hAnsi="Verdana"/>
              </w:rPr>
            </w:pPr>
          </w:p>
          <w:p w14:paraId="53CD2FA0" w14:textId="76EEC88E" w:rsidR="00E35089" w:rsidRDefault="00000000" w:rsidP="00DF069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19FF7B13">
                <v:shape id="Picture 16" o:spid="_x0000_i1259" type="#_x0000_t75" style="width:22.15pt;height:14.4pt;visibility:visible">
                  <v:imagedata r:id="rId18" o:title=""/>
                </v:shape>
              </w:pict>
            </w:r>
            <w:r w:rsidR="00DF069D">
              <w:rPr>
                <w:rFonts w:ascii="Verdana" w:hAnsi="Verdana"/>
              </w:rPr>
              <w:t xml:space="preserve">  </w:t>
            </w:r>
            <w:r w:rsidR="00E35089" w:rsidRPr="00DF069D">
              <w:rPr>
                <w:rFonts w:ascii="Verdana" w:hAnsi="Verdana"/>
              </w:rPr>
              <w:t xml:space="preserve">Based on this information </w:t>
            </w:r>
            <w:r w:rsidR="00255007" w:rsidRPr="00DF069D">
              <w:rPr>
                <w:rFonts w:ascii="Verdana" w:hAnsi="Verdana"/>
              </w:rPr>
              <w:t xml:space="preserve">I have provided do you have any questions about the benefits of the </w:t>
            </w:r>
            <w:r w:rsidR="00D30149">
              <w:rPr>
                <w:rFonts w:ascii="Verdana" w:hAnsi="Verdana"/>
              </w:rPr>
              <w:t>Blue MedicareRx</w:t>
            </w:r>
            <w:r w:rsidR="00255007" w:rsidRPr="00DF069D">
              <w:rPr>
                <w:rFonts w:ascii="Verdana" w:hAnsi="Verdana"/>
              </w:rPr>
              <w:t xml:space="preserve"> Plan?</w:t>
            </w:r>
          </w:p>
          <w:p w14:paraId="5CE737F1" w14:textId="6FEF8BA5" w:rsidR="00857A42" w:rsidRPr="00DF069D" w:rsidRDefault="00857A42" w:rsidP="00DF069D">
            <w:pPr>
              <w:rPr>
                <w:rFonts w:ascii="Verdana" w:hAnsi="Verdana"/>
              </w:rPr>
            </w:pPr>
          </w:p>
        </w:tc>
      </w:tr>
      <w:tr w:rsidR="00DF5ABF" w:rsidRPr="00996DCA" w14:paraId="0661B6A9" w14:textId="77777777" w:rsidTr="008A62DB">
        <w:trPr>
          <w:trHeight w:val="90"/>
        </w:trPr>
        <w:tc>
          <w:tcPr>
            <w:tcW w:w="236" w:type="dxa"/>
            <w:vMerge/>
          </w:tcPr>
          <w:p w14:paraId="6F754F55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vMerge/>
          </w:tcPr>
          <w:p w14:paraId="02716811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2478" w:type="dxa"/>
            <w:vMerge/>
          </w:tcPr>
          <w:p w14:paraId="53B21523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5068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1E1CC10" w14:textId="77777777" w:rsidR="00DF5ABF" w:rsidRPr="00DF069D" w:rsidRDefault="00DF5ABF" w:rsidP="00356AAF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 xml:space="preserve">If beneficiary </w:t>
            </w:r>
            <w:r w:rsidR="00356AAF" w:rsidRPr="00DF069D">
              <w:rPr>
                <w:rFonts w:ascii="Verdana" w:hAnsi="Verdana"/>
                <w:b/>
              </w:rPr>
              <w:t>says they</w:t>
            </w:r>
            <w:r w:rsidRPr="00DF069D">
              <w:rPr>
                <w:rFonts w:ascii="Verdana" w:hAnsi="Verdana"/>
                <w:b/>
              </w:rPr>
              <w:t>...</w:t>
            </w:r>
          </w:p>
        </w:tc>
        <w:tc>
          <w:tcPr>
            <w:tcW w:w="9664" w:type="dxa"/>
            <w:tcBorders>
              <w:bottom w:val="single" w:sz="4" w:space="0" w:color="auto"/>
            </w:tcBorders>
            <w:shd w:val="clear" w:color="auto" w:fill="E6E6E6"/>
          </w:tcPr>
          <w:p w14:paraId="7E5E6550" w14:textId="77777777" w:rsidR="00DF5ABF" w:rsidRPr="00DF069D" w:rsidRDefault="00DF5ABF" w:rsidP="00000696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Then...</w:t>
            </w:r>
          </w:p>
        </w:tc>
      </w:tr>
      <w:tr w:rsidR="00DF5ABF" w:rsidRPr="00996DCA" w14:paraId="394019B0" w14:textId="77777777" w:rsidTr="008A62DB">
        <w:trPr>
          <w:trHeight w:val="90"/>
        </w:trPr>
        <w:tc>
          <w:tcPr>
            <w:tcW w:w="236" w:type="dxa"/>
            <w:vMerge/>
          </w:tcPr>
          <w:p w14:paraId="6DA929F7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vMerge/>
          </w:tcPr>
          <w:p w14:paraId="0DBBC7E5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2478" w:type="dxa"/>
            <w:vMerge/>
          </w:tcPr>
          <w:p w14:paraId="77F043AD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5068" w:type="dxa"/>
            <w:gridSpan w:val="2"/>
            <w:tcBorders>
              <w:bottom w:val="single" w:sz="4" w:space="0" w:color="auto"/>
            </w:tcBorders>
          </w:tcPr>
          <w:p w14:paraId="5761397C" w14:textId="77777777" w:rsidR="00DF5ABF" w:rsidRPr="00DF069D" w:rsidRDefault="00255007" w:rsidP="00255007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 xml:space="preserve">Have no further questions </w:t>
            </w:r>
          </w:p>
        </w:tc>
        <w:tc>
          <w:tcPr>
            <w:tcW w:w="9664" w:type="dxa"/>
            <w:tcBorders>
              <w:bottom w:val="single" w:sz="4" w:space="0" w:color="auto"/>
            </w:tcBorders>
          </w:tcPr>
          <w:p w14:paraId="47E72AC7" w14:textId="77777777" w:rsidR="00DF5ABF" w:rsidRPr="00DF069D" w:rsidRDefault="00DF5ABF" w:rsidP="00000696">
            <w:pPr>
              <w:rPr>
                <w:rFonts w:ascii="Verdana" w:hAnsi="Verdana"/>
                <w:color w:val="000000"/>
              </w:rPr>
            </w:pPr>
            <w:r w:rsidRPr="00DF069D">
              <w:rPr>
                <w:rFonts w:ascii="Verdana" w:hAnsi="Verdana"/>
                <w:color w:val="000000"/>
              </w:rPr>
              <w:t>Document and close the call according to current policies and procedures.</w:t>
            </w:r>
          </w:p>
          <w:p w14:paraId="015A5443" w14:textId="77777777" w:rsidR="00DF069D" w:rsidRDefault="00DF069D" w:rsidP="00DF069D">
            <w:pPr>
              <w:rPr>
                <w:rFonts w:ascii="Verdana" w:hAnsi="Verdana"/>
                <w:color w:val="000000"/>
              </w:rPr>
            </w:pPr>
          </w:p>
          <w:p w14:paraId="0A61013E" w14:textId="6D9B0F81" w:rsidR="00DF5ABF" w:rsidRPr="00DF069D" w:rsidRDefault="00DF5ABF" w:rsidP="00DF069D">
            <w:pPr>
              <w:rPr>
                <w:rFonts w:ascii="Verdana" w:hAnsi="Verdana"/>
                <w:color w:val="000000"/>
              </w:rPr>
            </w:pPr>
            <w:r w:rsidRPr="00DF069D">
              <w:rPr>
                <w:rFonts w:ascii="Verdana" w:hAnsi="Verdana"/>
                <w:color w:val="000000"/>
              </w:rPr>
              <w:t xml:space="preserve">Refer to </w:t>
            </w:r>
            <w:hyperlink r:id="rId19" w:anchor="!/view?docid=0296717e-6df6-4184-b337-13abcd4b070b" w:history="1">
              <w:r w:rsidR="00F212B1" w:rsidRPr="00F212B1">
                <w:rPr>
                  <w:rFonts w:ascii="Verdana" w:hAnsi="Verdana"/>
                  <w:bCs/>
                  <w:color w:val="0000FF"/>
                  <w:u w:val="single"/>
                </w:rPr>
                <w:t>Compass - Call Documentation</w:t>
              </w:r>
            </w:hyperlink>
            <w:r w:rsidR="00F212B1" w:rsidRPr="00F212B1">
              <w:rPr>
                <w:rFonts w:ascii="Verdana" w:hAnsi="Verdana"/>
                <w:bCs/>
              </w:rPr>
              <w:t xml:space="preserve"> and </w:t>
            </w:r>
            <w:hyperlink r:id="rId20" w:anchor="!/view?docid=433711aa-8fa6-447c-872b-bd69cd6cd7c0" w:history="1">
              <w:r w:rsidR="00F212B1" w:rsidRPr="00F212B1">
                <w:rPr>
                  <w:rFonts w:ascii="Verdana" w:hAnsi="Verdana"/>
                  <w:bCs/>
                  <w:color w:val="0000FF"/>
                  <w:u w:val="single"/>
                </w:rPr>
                <w:t>Compass MED D - Call Documentation Job Aid</w:t>
              </w:r>
            </w:hyperlink>
            <w:r w:rsidR="006477BE" w:rsidRPr="00DF069D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46795F0C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</w:tr>
      <w:tr w:rsidR="00DF5ABF" w:rsidRPr="003756B2" w14:paraId="70E0BEA8" w14:textId="77777777" w:rsidTr="008A62DB">
        <w:trPr>
          <w:trHeight w:val="90"/>
        </w:trPr>
        <w:tc>
          <w:tcPr>
            <w:tcW w:w="236" w:type="dxa"/>
            <w:vMerge/>
          </w:tcPr>
          <w:p w14:paraId="6B2655F8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vMerge/>
          </w:tcPr>
          <w:p w14:paraId="38BCED8D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2478" w:type="dxa"/>
            <w:vMerge/>
            <w:tcBorders>
              <w:bottom w:val="single" w:sz="4" w:space="0" w:color="auto"/>
            </w:tcBorders>
          </w:tcPr>
          <w:p w14:paraId="42F207C6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5068" w:type="dxa"/>
            <w:gridSpan w:val="2"/>
            <w:tcBorders>
              <w:bottom w:val="single" w:sz="4" w:space="0" w:color="auto"/>
            </w:tcBorders>
          </w:tcPr>
          <w:p w14:paraId="5A2110B1" w14:textId="77777777" w:rsidR="00DF5ABF" w:rsidRPr="00DF069D" w:rsidRDefault="00DF5ABF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Do Not want to remain in the plan</w:t>
            </w:r>
          </w:p>
        </w:tc>
        <w:tc>
          <w:tcPr>
            <w:tcW w:w="9664" w:type="dxa"/>
            <w:tcBorders>
              <w:bottom w:val="single" w:sz="4" w:space="0" w:color="auto"/>
            </w:tcBorders>
          </w:tcPr>
          <w:p w14:paraId="4BD333CF" w14:textId="3A3F2ABD" w:rsidR="00DF5ABF" w:rsidRDefault="00DF5ABF" w:rsidP="00E35089">
            <w:pPr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</w:rPr>
              <w:t>Proceed</w:t>
            </w:r>
            <w:r w:rsidR="00E35089" w:rsidRPr="00DF069D">
              <w:rPr>
                <w:rFonts w:ascii="Verdana" w:hAnsi="Verdana"/>
              </w:rPr>
              <w:t xml:space="preserve"> to </w:t>
            </w:r>
            <w:hyperlink w:anchor="_Step_4_-" w:history="1">
              <w:r w:rsidR="00744B7E" w:rsidRPr="00DF069D">
                <w:rPr>
                  <w:rStyle w:val="Hyperlink"/>
                  <w:rFonts w:ascii="Verdana" w:hAnsi="Verdana"/>
                </w:rPr>
                <w:t>Determine Next Steps Based on the Beneficiary’s Responses</w:t>
              </w:r>
            </w:hyperlink>
            <w:r w:rsidRPr="00DF069D">
              <w:rPr>
                <w:rFonts w:ascii="Verdana" w:hAnsi="Verdana"/>
              </w:rPr>
              <w:t>.</w:t>
            </w:r>
            <w:r w:rsidRPr="00DF069D">
              <w:rPr>
                <w:rFonts w:ascii="Verdana" w:hAnsi="Verdana"/>
                <w:b/>
              </w:rPr>
              <w:t xml:space="preserve"> </w:t>
            </w:r>
          </w:p>
          <w:p w14:paraId="418A475E" w14:textId="01A9028B" w:rsidR="00857A42" w:rsidRPr="00DF069D" w:rsidRDefault="00857A42" w:rsidP="00E35089">
            <w:pPr>
              <w:rPr>
                <w:rFonts w:ascii="Verdana" w:hAnsi="Verdana"/>
                <w:b/>
              </w:rPr>
            </w:pPr>
          </w:p>
        </w:tc>
      </w:tr>
      <w:tr w:rsidR="00DF5ABF" w14:paraId="08D9459C" w14:textId="77777777" w:rsidTr="008A62DB">
        <w:trPr>
          <w:trHeight w:val="90"/>
        </w:trPr>
        <w:tc>
          <w:tcPr>
            <w:tcW w:w="236" w:type="dxa"/>
            <w:vMerge/>
          </w:tcPr>
          <w:p w14:paraId="78FF273E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vMerge/>
            <w:tcBorders>
              <w:bottom w:val="single" w:sz="4" w:space="0" w:color="auto"/>
            </w:tcBorders>
          </w:tcPr>
          <w:p w14:paraId="6F916B3C" w14:textId="77777777" w:rsidR="00DF5ABF" w:rsidRPr="00DF069D" w:rsidRDefault="00DF5ABF" w:rsidP="00000696">
            <w:pPr>
              <w:rPr>
                <w:rFonts w:ascii="Verdana" w:hAnsi="Verdana"/>
              </w:rPr>
            </w:pPr>
          </w:p>
        </w:tc>
        <w:tc>
          <w:tcPr>
            <w:tcW w:w="2478" w:type="dxa"/>
            <w:tcBorders>
              <w:bottom w:val="single" w:sz="4" w:space="0" w:color="auto"/>
            </w:tcBorders>
          </w:tcPr>
          <w:p w14:paraId="38CBC46C" w14:textId="77777777" w:rsidR="00DF5ABF" w:rsidRPr="00DF069D" w:rsidRDefault="00DF5ABF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No</w:t>
            </w:r>
          </w:p>
        </w:tc>
        <w:tc>
          <w:tcPr>
            <w:tcW w:w="14732" w:type="dxa"/>
            <w:gridSpan w:val="3"/>
            <w:tcBorders>
              <w:bottom w:val="single" w:sz="4" w:space="0" w:color="auto"/>
            </w:tcBorders>
          </w:tcPr>
          <w:p w14:paraId="02330C83" w14:textId="77777777" w:rsidR="00DF5ABF" w:rsidRDefault="00DF5ABF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 xml:space="preserve">Proceed to </w:t>
            </w:r>
            <w:hyperlink w:anchor="Counsel2" w:history="1">
              <w:r w:rsidR="00E35089" w:rsidRPr="00DF069D">
                <w:rPr>
                  <w:rStyle w:val="Hyperlink"/>
                  <w:rFonts w:ascii="Verdana" w:hAnsi="Verdana"/>
                </w:rPr>
                <w:t>Step 2</w:t>
              </w:r>
            </w:hyperlink>
            <w:r w:rsidR="006477BE" w:rsidRPr="00DF069D">
              <w:rPr>
                <w:rFonts w:ascii="Verdana" w:hAnsi="Verdana"/>
              </w:rPr>
              <w:t>.</w:t>
            </w:r>
          </w:p>
          <w:p w14:paraId="7C3B452A" w14:textId="00777794" w:rsidR="00857A42" w:rsidRPr="00DF069D" w:rsidRDefault="00857A42" w:rsidP="00E35089">
            <w:pPr>
              <w:rPr>
                <w:rFonts w:ascii="Verdana" w:hAnsi="Verdana"/>
              </w:rPr>
            </w:pPr>
          </w:p>
        </w:tc>
      </w:tr>
      <w:tr w:rsidR="00DF5ABF" w:rsidRPr="00D22167" w14:paraId="481D2E85" w14:textId="77777777" w:rsidTr="008A62DB">
        <w:trPr>
          <w:trHeight w:val="90"/>
        </w:trPr>
        <w:tc>
          <w:tcPr>
            <w:tcW w:w="236" w:type="dxa"/>
            <w:vMerge/>
          </w:tcPr>
          <w:p w14:paraId="12503423" w14:textId="77777777" w:rsidR="00DF5ABF" w:rsidRDefault="00DF5ABF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</w:tcPr>
          <w:p w14:paraId="29ECDA9D" w14:textId="77777777" w:rsidR="00DF5ABF" w:rsidRPr="00DF069D" w:rsidRDefault="00DF5ABF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No</w:t>
            </w:r>
          </w:p>
        </w:tc>
        <w:tc>
          <w:tcPr>
            <w:tcW w:w="17210" w:type="dxa"/>
            <w:gridSpan w:val="4"/>
            <w:tcBorders>
              <w:bottom w:val="single" w:sz="4" w:space="0" w:color="auto"/>
            </w:tcBorders>
          </w:tcPr>
          <w:p w14:paraId="7E8B7FD7" w14:textId="18610AFD" w:rsidR="00DF5ABF" w:rsidRPr="00DF069D" w:rsidRDefault="00E35089" w:rsidP="00000696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 xml:space="preserve">Proceed to </w:t>
            </w:r>
            <w:hyperlink w:anchor="Counsel2" w:history="1">
              <w:r w:rsidRPr="00DF069D">
                <w:rPr>
                  <w:rStyle w:val="Hyperlink"/>
                  <w:rFonts w:ascii="Verdana" w:hAnsi="Verdana"/>
                </w:rPr>
                <w:t>Step 2</w:t>
              </w:r>
            </w:hyperlink>
            <w:r w:rsidRPr="00DF069D">
              <w:rPr>
                <w:rFonts w:ascii="Verdana" w:hAnsi="Verdana"/>
              </w:rPr>
              <w:t>.</w:t>
            </w:r>
          </w:p>
          <w:p w14:paraId="48B44DE5" w14:textId="77777777" w:rsidR="00DF5ABF" w:rsidRPr="00DF069D" w:rsidRDefault="00DF5ABF" w:rsidP="00000696">
            <w:pPr>
              <w:rPr>
                <w:rFonts w:ascii="Verdana" w:hAnsi="Verdana"/>
                <w:b/>
              </w:rPr>
            </w:pPr>
          </w:p>
        </w:tc>
      </w:tr>
      <w:tr w:rsidR="00E35089" w:rsidRPr="00D22167" w14:paraId="1E93B8E4" w14:textId="77777777" w:rsidTr="008A62DB">
        <w:trPr>
          <w:trHeight w:val="90"/>
        </w:trPr>
        <w:tc>
          <w:tcPr>
            <w:tcW w:w="236" w:type="dxa"/>
            <w:vMerge w:val="restart"/>
          </w:tcPr>
          <w:p w14:paraId="228E8679" w14:textId="77777777" w:rsidR="00E35089" w:rsidRDefault="00E35089" w:rsidP="00000696">
            <w:pPr>
              <w:jc w:val="center"/>
              <w:rPr>
                <w:rFonts w:ascii="Verdana" w:hAnsi="Verdana"/>
                <w:b/>
              </w:rPr>
            </w:pPr>
            <w:bookmarkStart w:id="25" w:name="Counsel2"/>
            <w:r>
              <w:rPr>
                <w:rFonts w:ascii="Verdana" w:hAnsi="Verdana"/>
                <w:b/>
              </w:rPr>
              <w:t>2</w:t>
            </w:r>
            <w:bookmarkEnd w:id="25"/>
          </w:p>
        </w:tc>
        <w:tc>
          <w:tcPr>
            <w:tcW w:w="19734" w:type="dxa"/>
            <w:gridSpan w:val="5"/>
            <w:tcBorders>
              <w:bottom w:val="single" w:sz="4" w:space="0" w:color="auto"/>
            </w:tcBorders>
          </w:tcPr>
          <w:p w14:paraId="3ECA1386" w14:textId="62FEACAE" w:rsidR="00E35089" w:rsidRPr="00DF069D" w:rsidRDefault="00000000" w:rsidP="00DF06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pict w14:anchorId="289B9A99">
                <v:shape id="Picture 17" o:spid="_x0000_i1256" type="#_x0000_t75" style="width:22.15pt;height:14.4pt;visibility:visible">
                  <v:imagedata r:id="rId18" o:title=""/>
                </v:shape>
              </w:pict>
            </w:r>
            <w:r w:rsidR="00DF069D">
              <w:rPr>
                <w:rFonts w:ascii="Verdana" w:hAnsi="Verdana"/>
              </w:rPr>
              <w:t xml:space="preserve">  </w:t>
            </w:r>
            <w:r w:rsidR="00E35089" w:rsidRPr="00DF069D">
              <w:rPr>
                <w:rFonts w:ascii="Verdana" w:hAnsi="Verdana"/>
              </w:rPr>
              <w:t xml:space="preserve">May I review the </w:t>
            </w:r>
            <w:r w:rsidR="009544A9" w:rsidRPr="00DF069D">
              <w:rPr>
                <w:rFonts w:ascii="Verdana" w:hAnsi="Verdana"/>
              </w:rPr>
              <w:t>cost sharing and plan premiums with you</w:t>
            </w:r>
            <w:r w:rsidR="00E35089" w:rsidRPr="00DF069D">
              <w:rPr>
                <w:rFonts w:ascii="Verdana" w:hAnsi="Verdana"/>
              </w:rPr>
              <w:t>?</w:t>
            </w:r>
          </w:p>
          <w:p w14:paraId="51F0DB7D" w14:textId="77777777" w:rsidR="00C06E3B" w:rsidRPr="00DF069D" w:rsidRDefault="00C06E3B" w:rsidP="00C06E3B">
            <w:pPr>
              <w:rPr>
                <w:rFonts w:ascii="Verdana" w:hAnsi="Verdana"/>
                <w:b/>
              </w:rPr>
            </w:pPr>
          </w:p>
          <w:p w14:paraId="63390C24" w14:textId="6D83B9E2" w:rsidR="00C06E3B" w:rsidRPr="00DF069D" w:rsidRDefault="00000000" w:rsidP="00C06E3B">
            <w:pPr>
              <w:jc w:val="right"/>
              <w:rPr>
                <w:rFonts w:ascii="Verdana" w:hAnsi="Verdana"/>
                <w:b/>
              </w:rPr>
            </w:pPr>
            <w:hyperlink w:anchor="_High_Level_Process" w:history="1">
              <w:r w:rsidR="00C06E3B" w:rsidRPr="00DF069D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E35089" w:rsidRPr="00D22167" w14:paraId="305AD927" w14:textId="77777777" w:rsidTr="008A62DB">
        <w:trPr>
          <w:trHeight w:val="90"/>
        </w:trPr>
        <w:tc>
          <w:tcPr>
            <w:tcW w:w="236" w:type="dxa"/>
            <w:vMerge/>
          </w:tcPr>
          <w:p w14:paraId="2428C751" w14:textId="77777777" w:rsidR="00E35089" w:rsidRDefault="00E35089" w:rsidP="00E3508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tcBorders>
              <w:bottom w:val="single" w:sz="4" w:space="0" w:color="auto"/>
            </w:tcBorders>
            <w:shd w:val="clear" w:color="auto" w:fill="E6E6E6"/>
          </w:tcPr>
          <w:p w14:paraId="4B7322A7" w14:textId="77777777" w:rsidR="00E35089" w:rsidRPr="00DF069D" w:rsidRDefault="00E35089" w:rsidP="00E35089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If...</w:t>
            </w:r>
          </w:p>
        </w:tc>
        <w:tc>
          <w:tcPr>
            <w:tcW w:w="17210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14:paraId="1B052B4D" w14:textId="77777777" w:rsidR="00E35089" w:rsidRPr="00DF069D" w:rsidRDefault="00E35089" w:rsidP="00E35089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Then...</w:t>
            </w:r>
          </w:p>
        </w:tc>
      </w:tr>
      <w:tr w:rsidR="00E35089" w:rsidRPr="00D22167" w14:paraId="6C1085CC" w14:textId="77777777" w:rsidTr="008A62DB">
        <w:trPr>
          <w:trHeight w:val="90"/>
        </w:trPr>
        <w:tc>
          <w:tcPr>
            <w:tcW w:w="236" w:type="dxa"/>
            <w:vMerge/>
          </w:tcPr>
          <w:p w14:paraId="28497F24" w14:textId="77777777" w:rsidR="00E35089" w:rsidRDefault="00E35089" w:rsidP="00E3508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vMerge w:val="restart"/>
          </w:tcPr>
          <w:p w14:paraId="269F56FB" w14:textId="77777777" w:rsidR="00E35089" w:rsidRPr="00DF069D" w:rsidRDefault="00E35089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Yes</w:t>
            </w:r>
          </w:p>
        </w:tc>
        <w:tc>
          <w:tcPr>
            <w:tcW w:w="17210" w:type="dxa"/>
            <w:gridSpan w:val="4"/>
            <w:tcBorders>
              <w:bottom w:val="single" w:sz="4" w:space="0" w:color="auto"/>
            </w:tcBorders>
          </w:tcPr>
          <w:p w14:paraId="49D898ED" w14:textId="77777777" w:rsidR="00E35089" w:rsidRPr="00DF069D" w:rsidRDefault="00E35089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Review the plan benefits</w:t>
            </w:r>
            <w:r w:rsidR="009544A9" w:rsidRPr="00DF069D">
              <w:rPr>
                <w:rFonts w:ascii="Verdana" w:hAnsi="Verdana"/>
              </w:rPr>
              <w:t xml:space="preserve"> and premiums</w:t>
            </w:r>
            <w:r w:rsidRPr="00DF069D">
              <w:rPr>
                <w:rFonts w:ascii="Verdana" w:hAnsi="Verdana"/>
              </w:rPr>
              <w:t>.</w:t>
            </w:r>
          </w:p>
          <w:p w14:paraId="193A074D" w14:textId="6A347BC7" w:rsidR="00E35089" w:rsidRPr="00DF069D" w:rsidRDefault="00E35089" w:rsidP="00E35089">
            <w:pPr>
              <w:rPr>
                <w:rFonts w:ascii="Verdana" w:hAnsi="Verdana"/>
                <w:b/>
              </w:rPr>
            </w:pPr>
          </w:p>
          <w:p w14:paraId="6236D183" w14:textId="6D1E6EA7" w:rsidR="00E35089" w:rsidRPr="00DF069D" w:rsidRDefault="00000000" w:rsidP="00DF069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6FDB0FAF">
                <v:shape id="Picture 18" o:spid="_x0000_i1260" type="#_x0000_t75" style="width:22.15pt;height:14.4pt;visibility:visible">
                  <v:imagedata r:id="rId18" o:title=""/>
                </v:shape>
              </w:pict>
            </w:r>
            <w:r w:rsidR="00DF069D">
              <w:rPr>
                <w:rFonts w:ascii="Verdana" w:hAnsi="Verdana"/>
              </w:rPr>
              <w:t xml:space="preserve">  </w:t>
            </w:r>
            <w:r w:rsidR="009544A9" w:rsidRPr="00DF069D">
              <w:rPr>
                <w:rFonts w:ascii="Verdana" w:hAnsi="Verdana"/>
              </w:rPr>
              <w:t xml:space="preserve">Based on this information I have provided do you have any questions about the benefits of the </w:t>
            </w:r>
            <w:r w:rsidR="00D30149">
              <w:rPr>
                <w:rFonts w:ascii="Verdana" w:hAnsi="Verdana"/>
              </w:rPr>
              <w:t xml:space="preserve">Blue MedicareRx </w:t>
            </w:r>
            <w:r w:rsidR="009544A9" w:rsidRPr="00DF069D">
              <w:rPr>
                <w:rFonts w:ascii="Verdana" w:hAnsi="Verdana"/>
              </w:rPr>
              <w:t>Plan?</w:t>
            </w:r>
          </w:p>
        </w:tc>
      </w:tr>
      <w:tr w:rsidR="00E35089" w:rsidRPr="00D22167" w14:paraId="41307E92" w14:textId="77777777" w:rsidTr="008A62DB">
        <w:trPr>
          <w:trHeight w:val="90"/>
        </w:trPr>
        <w:tc>
          <w:tcPr>
            <w:tcW w:w="236" w:type="dxa"/>
            <w:vMerge/>
          </w:tcPr>
          <w:p w14:paraId="50E9E2F0" w14:textId="77777777" w:rsidR="00E35089" w:rsidRDefault="00E35089" w:rsidP="00E3508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vMerge/>
          </w:tcPr>
          <w:p w14:paraId="37B3E688" w14:textId="77777777" w:rsidR="00E35089" w:rsidRPr="00DF069D" w:rsidRDefault="00E35089" w:rsidP="00E35089">
            <w:pPr>
              <w:rPr>
                <w:rFonts w:ascii="Verdana" w:hAnsi="Verdana"/>
              </w:rPr>
            </w:pPr>
          </w:p>
        </w:tc>
        <w:tc>
          <w:tcPr>
            <w:tcW w:w="5685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B9FC4FA" w14:textId="77777777" w:rsidR="00E35089" w:rsidRPr="00DF069D" w:rsidRDefault="00356AAF" w:rsidP="00E35089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If beneficiary says they</w:t>
            </w:r>
            <w:r w:rsidR="00E35089" w:rsidRPr="00DF069D">
              <w:rPr>
                <w:rFonts w:ascii="Verdana" w:hAnsi="Verdana"/>
                <w:b/>
              </w:rPr>
              <w:t>...</w:t>
            </w:r>
          </w:p>
        </w:tc>
        <w:tc>
          <w:tcPr>
            <w:tcW w:w="11525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B546EEF" w14:textId="77777777" w:rsidR="00E35089" w:rsidRPr="00DF069D" w:rsidRDefault="00E35089" w:rsidP="00E35089">
            <w:pPr>
              <w:jc w:val="center"/>
              <w:rPr>
                <w:rFonts w:ascii="Verdana" w:hAnsi="Verdana"/>
                <w:b/>
              </w:rPr>
            </w:pPr>
            <w:r w:rsidRPr="00DF069D">
              <w:rPr>
                <w:rFonts w:ascii="Verdana" w:hAnsi="Verdana"/>
                <w:b/>
              </w:rPr>
              <w:t>Then...</w:t>
            </w:r>
          </w:p>
        </w:tc>
      </w:tr>
      <w:tr w:rsidR="00E35089" w:rsidRPr="00D22167" w14:paraId="67EA0805" w14:textId="77777777" w:rsidTr="008A62DB">
        <w:trPr>
          <w:trHeight w:val="90"/>
        </w:trPr>
        <w:tc>
          <w:tcPr>
            <w:tcW w:w="236" w:type="dxa"/>
            <w:vMerge/>
          </w:tcPr>
          <w:p w14:paraId="7C748645" w14:textId="77777777" w:rsidR="00E35089" w:rsidRDefault="00E35089" w:rsidP="00E3508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vMerge/>
          </w:tcPr>
          <w:p w14:paraId="1D50001A" w14:textId="77777777" w:rsidR="00E35089" w:rsidRPr="00DF069D" w:rsidRDefault="00E35089" w:rsidP="00E35089">
            <w:pPr>
              <w:rPr>
                <w:rFonts w:ascii="Verdana" w:hAnsi="Verdana"/>
              </w:rPr>
            </w:pPr>
          </w:p>
        </w:tc>
        <w:tc>
          <w:tcPr>
            <w:tcW w:w="5685" w:type="dxa"/>
            <w:gridSpan w:val="2"/>
            <w:tcBorders>
              <w:bottom w:val="single" w:sz="4" w:space="0" w:color="auto"/>
            </w:tcBorders>
          </w:tcPr>
          <w:p w14:paraId="2120A2D0" w14:textId="77777777" w:rsidR="00E35089" w:rsidRPr="00DF069D" w:rsidRDefault="00255007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Have no further questions</w:t>
            </w:r>
          </w:p>
        </w:tc>
        <w:tc>
          <w:tcPr>
            <w:tcW w:w="11525" w:type="dxa"/>
            <w:gridSpan w:val="2"/>
            <w:tcBorders>
              <w:bottom w:val="single" w:sz="4" w:space="0" w:color="auto"/>
            </w:tcBorders>
          </w:tcPr>
          <w:p w14:paraId="7C12D655" w14:textId="77777777" w:rsidR="00E35089" w:rsidRPr="00DF069D" w:rsidRDefault="00E35089" w:rsidP="00E35089">
            <w:pPr>
              <w:rPr>
                <w:rFonts w:ascii="Verdana" w:hAnsi="Verdana"/>
                <w:color w:val="000000"/>
              </w:rPr>
            </w:pPr>
            <w:r w:rsidRPr="00DF069D">
              <w:rPr>
                <w:rFonts w:ascii="Verdana" w:hAnsi="Verdana"/>
                <w:color w:val="000000"/>
              </w:rPr>
              <w:t>Document and close the call according to current policies and procedures.</w:t>
            </w:r>
          </w:p>
          <w:p w14:paraId="75BD0036" w14:textId="77777777" w:rsidR="00DF069D" w:rsidRDefault="00DF069D" w:rsidP="00DF069D">
            <w:pPr>
              <w:rPr>
                <w:rFonts w:ascii="Verdana" w:hAnsi="Verdana"/>
                <w:color w:val="000000"/>
              </w:rPr>
            </w:pPr>
          </w:p>
          <w:p w14:paraId="79B573BC" w14:textId="70AECC42" w:rsidR="00E35089" w:rsidRPr="00DF069D" w:rsidRDefault="00DF069D" w:rsidP="00DF069D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</w:t>
            </w:r>
            <w:r w:rsidR="00E35089" w:rsidRPr="00DF069D">
              <w:rPr>
                <w:rFonts w:ascii="Verdana" w:hAnsi="Verdana"/>
                <w:color w:val="000000"/>
              </w:rPr>
              <w:t xml:space="preserve">efer to </w:t>
            </w:r>
            <w:hyperlink r:id="rId21" w:anchor="!/view?docid=0296717e-6df6-4184-b337-13abcd4b070b" w:history="1">
              <w:r w:rsidR="00F212B1" w:rsidRPr="00F212B1">
                <w:rPr>
                  <w:rFonts w:ascii="Verdana" w:hAnsi="Verdana"/>
                  <w:bCs/>
                  <w:color w:val="0000FF"/>
                  <w:u w:val="single"/>
                </w:rPr>
                <w:t>Compass - Call Documentation</w:t>
              </w:r>
            </w:hyperlink>
            <w:r w:rsidR="00F212B1" w:rsidRPr="00F212B1">
              <w:rPr>
                <w:rFonts w:ascii="Verdana" w:hAnsi="Verdana"/>
                <w:bCs/>
              </w:rPr>
              <w:t xml:space="preserve"> and </w:t>
            </w:r>
            <w:hyperlink r:id="rId22" w:anchor="!/view?docid=433711aa-8fa6-447c-872b-bd69cd6cd7c0" w:history="1">
              <w:r w:rsidR="00F212B1" w:rsidRPr="00F212B1">
                <w:rPr>
                  <w:rFonts w:ascii="Verdana" w:hAnsi="Verdana"/>
                  <w:bCs/>
                  <w:color w:val="0000FF"/>
                  <w:u w:val="single"/>
                </w:rPr>
                <w:t>Compass MED D - Call Documentation Job Aid</w:t>
              </w:r>
            </w:hyperlink>
            <w:r w:rsidR="006477BE" w:rsidRPr="00DF069D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4125F30D" w14:textId="77777777" w:rsidR="00E35089" w:rsidRPr="00DF069D" w:rsidRDefault="00E35089" w:rsidP="00E35089">
            <w:pPr>
              <w:rPr>
                <w:rFonts w:ascii="Verdana" w:hAnsi="Verdana"/>
              </w:rPr>
            </w:pPr>
          </w:p>
        </w:tc>
      </w:tr>
      <w:tr w:rsidR="00E35089" w:rsidRPr="00D22167" w14:paraId="45C991BA" w14:textId="77777777" w:rsidTr="008A62DB">
        <w:trPr>
          <w:trHeight w:val="90"/>
        </w:trPr>
        <w:tc>
          <w:tcPr>
            <w:tcW w:w="236" w:type="dxa"/>
            <w:vMerge/>
          </w:tcPr>
          <w:p w14:paraId="1842A0E7" w14:textId="77777777" w:rsidR="00E35089" w:rsidRDefault="00E35089" w:rsidP="00E3508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vMerge/>
            <w:tcBorders>
              <w:bottom w:val="single" w:sz="4" w:space="0" w:color="auto"/>
            </w:tcBorders>
          </w:tcPr>
          <w:p w14:paraId="4F2385C6" w14:textId="77777777" w:rsidR="00E35089" w:rsidRPr="00DF069D" w:rsidRDefault="00E35089" w:rsidP="00E35089">
            <w:pPr>
              <w:rPr>
                <w:rFonts w:ascii="Verdana" w:hAnsi="Verdana"/>
              </w:rPr>
            </w:pPr>
          </w:p>
        </w:tc>
        <w:tc>
          <w:tcPr>
            <w:tcW w:w="5685" w:type="dxa"/>
            <w:gridSpan w:val="2"/>
            <w:tcBorders>
              <w:bottom w:val="single" w:sz="4" w:space="0" w:color="auto"/>
            </w:tcBorders>
          </w:tcPr>
          <w:p w14:paraId="20CFDE30" w14:textId="77777777" w:rsidR="00E35089" w:rsidRPr="00DF069D" w:rsidRDefault="00E35089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Do Not want to remain in the plan</w:t>
            </w:r>
          </w:p>
        </w:tc>
        <w:tc>
          <w:tcPr>
            <w:tcW w:w="11525" w:type="dxa"/>
            <w:gridSpan w:val="2"/>
            <w:tcBorders>
              <w:bottom w:val="single" w:sz="4" w:space="0" w:color="auto"/>
            </w:tcBorders>
          </w:tcPr>
          <w:p w14:paraId="1E4EAE04" w14:textId="77777777" w:rsidR="00E35089" w:rsidRDefault="00E35089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 xml:space="preserve">Proceed to </w:t>
            </w:r>
            <w:hyperlink w:anchor="_Step_4_-" w:history="1">
              <w:r w:rsidR="00744B7E" w:rsidRPr="00DF069D">
                <w:rPr>
                  <w:rStyle w:val="Hyperlink"/>
                  <w:rFonts w:ascii="Verdana" w:hAnsi="Verdana"/>
                </w:rPr>
                <w:t>Determine Next Steps Based on the Beneficiary’s Responses</w:t>
              </w:r>
            </w:hyperlink>
            <w:r w:rsidRPr="00DF069D">
              <w:rPr>
                <w:rFonts w:ascii="Verdana" w:hAnsi="Verdana"/>
              </w:rPr>
              <w:t>.</w:t>
            </w:r>
          </w:p>
          <w:p w14:paraId="618BA86F" w14:textId="7B73A35A" w:rsidR="00857A42" w:rsidRPr="00DF069D" w:rsidRDefault="00857A42" w:rsidP="00E35089">
            <w:pPr>
              <w:rPr>
                <w:rFonts w:ascii="Verdana" w:hAnsi="Verdana"/>
                <w:b/>
              </w:rPr>
            </w:pPr>
          </w:p>
        </w:tc>
      </w:tr>
      <w:tr w:rsidR="00E35089" w:rsidRPr="00D22167" w14:paraId="67FE60C6" w14:textId="77777777" w:rsidTr="008A62DB">
        <w:trPr>
          <w:trHeight w:val="90"/>
        </w:trPr>
        <w:tc>
          <w:tcPr>
            <w:tcW w:w="236" w:type="dxa"/>
            <w:vMerge/>
          </w:tcPr>
          <w:p w14:paraId="60E85985" w14:textId="77777777" w:rsidR="00E35089" w:rsidRDefault="00E35089" w:rsidP="00E35089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14:paraId="4CBF320F" w14:textId="77777777" w:rsidR="00E35089" w:rsidRPr="00DF069D" w:rsidRDefault="00E35089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No</w:t>
            </w:r>
          </w:p>
        </w:tc>
        <w:tc>
          <w:tcPr>
            <w:tcW w:w="17210" w:type="dxa"/>
            <w:gridSpan w:val="4"/>
            <w:tcBorders>
              <w:bottom w:val="single" w:sz="4" w:space="0" w:color="auto"/>
            </w:tcBorders>
          </w:tcPr>
          <w:p w14:paraId="1F0219AF" w14:textId="77777777" w:rsidR="00E35089" w:rsidRDefault="00E35089" w:rsidP="00E35089">
            <w:pPr>
              <w:rPr>
                <w:rFonts w:ascii="Verdana" w:hAnsi="Verdana"/>
              </w:rPr>
            </w:pPr>
            <w:r w:rsidRPr="00DF069D">
              <w:rPr>
                <w:rFonts w:ascii="Verdana" w:hAnsi="Verdana"/>
              </w:rPr>
              <w:t>Proceed to</w:t>
            </w:r>
            <w:r w:rsidRPr="00DF069D">
              <w:rPr>
                <w:rFonts w:ascii="Verdana" w:hAnsi="Verdana"/>
                <w:b/>
              </w:rPr>
              <w:t xml:space="preserve"> </w:t>
            </w:r>
            <w:hyperlink w:anchor="_Step_4_-" w:history="1">
              <w:r w:rsidR="00744B7E" w:rsidRPr="00DF069D">
                <w:rPr>
                  <w:rStyle w:val="Hyperlink"/>
                  <w:rFonts w:ascii="Verdana" w:hAnsi="Verdana"/>
                </w:rPr>
                <w:t>Determine Next Steps Based on the Beneficiary’s Responses</w:t>
              </w:r>
            </w:hyperlink>
            <w:r w:rsidRPr="00DF069D">
              <w:rPr>
                <w:rFonts w:ascii="Verdana" w:hAnsi="Verdana"/>
              </w:rPr>
              <w:t>.</w:t>
            </w:r>
          </w:p>
          <w:p w14:paraId="5DF0551F" w14:textId="4B76936A" w:rsidR="00857A42" w:rsidRPr="00DF069D" w:rsidRDefault="00857A42" w:rsidP="00E35089">
            <w:pPr>
              <w:rPr>
                <w:rFonts w:ascii="Verdana" w:hAnsi="Verdana"/>
              </w:rPr>
            </w:pPr>
          </w:p>
        </w:tc>
      </w:tr>
    </w:tbl>
    <w:p w14:paraId="24D375F5" w14:textId="77777777" w:rsidR="00480175" w:rsidRPr="00857A42" w:rsidRDefault="00480175" w:rsidP="00480175">
      <w:pPr>
        <w:rPr>
          <w:rFonts w:ascii="Verdana" w:hAnsi="Verdana"/>
          <w:b/>
          <w:bCs/>
        </w:rPr>
      </w:pPr>
    </w:p>
    <w:p w14:paraId="1E8CB989" w14:textId="5327BE19" w:rsidR="00043F74" w:rsidRPr="00857A42" w:rsidRDefault="00000000" w:rsidP="00043F74">
      <w:pPr>
        <w:jc w:val="right"/>
        <w:rPr>
          <w:rFonts w:ascii="Verdana" w:hAnsi="Verdana"/>
        </w:rPr>
      </w:pPr>
      <w:hyperlink w:anchor="_top" w:history="1">
        <w:r w:rsidR="00043F74" w:rsidRPr="00857A4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5407E" w:rsidRPr="0064267B" w14:paraId="1B92CC3F" w14:textId="77777777" w:rsidTr="00000696">
        <w:trPr>
          <w:trHeight w:val="548"/>
        </w:trPr>
        <w:tc>
          <w:tcPr>
            <w:tcW w:w="5000" w:type="pct"/>
            <w:shd w:val="clear" w:color="auto" w:fill="C0C0C0"/>
          </w:tcPr>
          <w:p w14:paraId="24563DEF" w14:textId="108DA9F9" w:rsidR="0035407E" w:rsidRPr="0064267B" w:rsidRDefault="0035407E" w:rsidP="0035407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6" w:name="_Step_4_-"/>
            <w:bookmarkStart w:id="27" w:name="_Section_4_-"/>
            <w:bookmarkStart w:id="28" w:name="_Determine_Next_Steps"/>
            <w:bookmarkStart w:id="29" w:name="_Toc163820973"/>
            <w:bookmarkEnd w:id="26"/>
            <w:bookmarkEnd w:id="27"/>
            <w:bookmarkEnd w:id="28"/>
            <w:r w:rsidRPr="0035407E">
              <w:rPr>
                <w:rFonts w:ascii="Verdana" w:hAnsi="Verdana"/>
                <w:i w:val="0"/>
                <w:iCs w:val="0"/>
              </w:rPr>
              <w:t xml:space="preserve">Determine </w:t>
            </w:r>
            <w:r>
              <w:rPr>
                <w:rFonts w:ascii="Verdana" w:hAnsi="Verdana"/>
                <w:i w:val="0"/>
                <w:iCs w:val="0"/>
              </w:rPr>
              <w:t>N</w:t>
            </w:r>
            <w:r w:rsidRPr="0035407E">
              <w:rPr>
                <w:rFonts w:ascii="Verdana" w:hAnsi="Verdana"/>
                <w:i w:val="0"/>
                <w:iCs w:val="0"/>
              </w:rPr>
              <w:t xml:space="preserve">ext </w:t>
            </w:r>
            <w:r>
              <w:rPr>
                <w:rFonts w:ascii="Verdana" w:hAnsi="Verdana"/>
                <w:i w:val="0"/>
                <w:iCs w:val="0"/>
              </w:rPr>
              <w:t>Steps Based on the B</w:t>
            </w:r>
            <w:r w:rsidRPr="0035407E">
              <w:rPr>
                <w:rFonts w:ascii="Verdana" w:hAnsi="Verdana"/>
                <w:i w:val="0"/>
                <w:iCs w:val="0"/>
              </w:rPr>
              <w:t>eneficiary</w:t>
            </w:r>
            <w:r>
              <w:rPr>
                <w:rFonts w:ascii="Verdana" w:hAnsi="Verdana"/>
                <w:i w:val="0"/>
                <w:iCs w:val="0"/>
              </w:rPr>
              <w:t>’s R</w:t>
            </w:r>
            <w:r w:rsidRPr="0035407E">
              <w:rPr>
                <w:rFonts w:ascii="Verdana" w:hAnsi="Verdana"/>
                <w:i w:val="0"/>
                <w:iCs w:val="0"/>
              </w:rPr>
              <w:t>esponses</w:t>
            </w:r>
            <w:bookmarkEnd w:id="29"/>
          </w:p>
        </w:tc>
      </w:tr>
    </w:tbl>
    <w:p w14:paraId="69B25F3B" w14:textId="77777777" w:rsidR="00480175" w:rsidRDefault="00480175" w:rsidP="004644AB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7AFC4C2C" w14:textId="77777777" w:rsidR="00FD38F7" w:rsidRDefault="00FD38F7" w:rsidP="004644AB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561"/>
        <w:gridCol w:w="104"/>
        <w:gridCol w:w="1513"/>
        <w:gridCol w:w="625"/>
        <w:gridCol w:w="1841"/>
        <w:gridCol w:w="590"/>
        <w:gridCol w:w="4892"/>
      </w:tblGrid>
      <w:tr w:rsidR="00FD38F7" w:rsidRPr="00857A42" w14:paraId="3FBDC185" w14:textId="77777777" w:rsidTr="008A62DB">
        <w:trPr>
          <w:trHeight w:val="90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C0329D9" w14:textId="77777777" w:rsidR="00FD38F7" w:rsidRPr="00857A42" w:rsidRDefault="00FD38F7" w:rsidP="00FD38F7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Step</w:t>
            </w:r>
          </w:p>
        </w:tc>
        <w:tc>
          <w:tcPr>
            <w:tcW w:w="196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0693908" w14:textId="77777777" w:rsidR="00FD38F7" w:rsidRPr="00857A42" w:rsidRDefault="00FD38F7" w:rsidP="00FD38F7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Action</w:t>
            </w:r>
          </w:p>
        </w:tc>
      </w:tr>
      <w:tr w:rsidR="0017657C" w:rsidRPr="00857A42" w14:paraId="6EB68E57" w14:textId="77777777" w:rsidTr="008A62DB">
        <w:trPr>
          <w:trHeight w:val="90"/>
        </w:trPr>
        <w:tc>
          <w:tcPr>
            <w:tcW w:w="355" w:type="dxa"/>
            <w:vMerge w:val="restart"/>
          </w:tcPr>
          <w:p w14:paraId="6DB5EE72" w14:textId="77777777" w:rsidR="0017657C" w:rsidRPr="00857A42" w:rsidRDefault="0017657C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1</w:t>
            </w:r>
          </w:p>
        </w:tc>
        <w:tc>
          <w:tcPr>
            <w:tcW w:w="19615" w:type="dxa"/>
            <w:gridSpan w:val="7"/>
            <w:tcBorders>
              <w:bottom w:val="single" w:sz="4" w:space="0" w:color="auto"/>
            </w:tcBorders>
          </w:tcPr>
          <w:p w14:paraId="7789712A" w14:textId="5F38B069" w:rsidR="0017657C" w:rsidRPr="00857A42" w:rsidRDefault="0017657C" w:rsidP="0017657C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Based on the results from </w:t>
            </w:r>
            <w:r w:rsidR="00744B7E" w:rsidRPr="00857A42">
              <w:rPr>
                <w:rFonts w:ascii="Verdana" w:hAnsi="Verdana"/>
              </w:rPr>
              <w:t>determining how the beneficiary was enrolled in or disenrolled from the plan</w:t>
            </w:r>
            <w:r w:rsidRPr="00857A42">
              <w:rPr>
                <w:rFonts w:ascii="Verdana" w:hAnsi="Verdana"/>
              </w:rPr>
              <w:t>:</w:t>
            </w:r>
          </w:p>
          <w:p w14:paraId="6EC74BDF" w14:textId="2768CE98" w:rsidR="00087AD9" w:rsidRPr="00857A42" w:rsidRDefault="00087AD9" w:rsidP="00153968">
            <w:pPr>
              <w:rPr>
                <w:rFonts w:ascii="Verdana" w:hAnsi="Verdana"/>
                <w:b/>
              </w:rPr>
            </w:pPr>
          </w:p>
        </w:tc>
      </w:tr>
      <w:tr w:rsidR="00414AA4" w:rsidRPr="00857A42" w14:paraId="5C2E0B5F" w14:textId="77777777" w:rsidTr="008A62DB">
        <w:trPr>
          <w:trHeight w:val="90"/>
        </w:trPr>
        <w:tc>
          <w:tcPr>
            <w:tcW w:w="355" w:type="dxa"/>
            <w:vMerge/>
          </w:tcPr>
          <w:p w14:paraId="6C7F81D6" w14:textId="77777777" w:rsidR="0017657C" w:rsidRPr="00857A42" w:rsidRDefault="0017657C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tcBorders>
              <w:bottom w:val="single" w:sz="4" w:space="0" w:color="auto"/>
            </w:tcBorders>
            <w:shd w:val="clear" w:color="auto" w:fill="E6E6E6"/>
          </w:tcPr>
          <w:p w14:paraId="72A4CDAC" w14:textId="77777777" w:rsidR="0017657C" w:rsidRPr="00857A42" w:rsidRDefault="0017657C" w:rsidP="00153968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If...</w:t>
            </w:r>
          </w:p>
        </w:tc>
        <w:tc>
          <w:tcPr>
            <w:tcW w:w="15350" w:type="dxa"/>
            <w:gridSpan w:val="6"/>
            <w:tcBorders>
              <w:bottom w:val="single" w:sz="4" w:space="0" w:color="auto"/>
            </w:tcBorders>
            <w:shd w:val="clear" w:color="auto" w:fill="E6E6E6"/>
          </w:tcPr>
          <w:p w14:paraId="37734515" w14:textId="77777777" w:rsidR="0017657C" w:rsidRPr="00857A42" w:rsidRDefault="0017657C" w:rsidP="00153968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17657C" w:rsidRPr="00857A42" w14:paraId="10D5E305" w14:textId="77777777" w:rsidTr="008A62DB">
        <w:trPr>
          <w:trHeight w:val="90"/>
        </w:trPr>
        <w:tc>
          <w:tcPr>
            <w:tcW w:w="355" w:type="dxa"/>
            <w:vMerge/>
          </w:tcPr>
          <w:p w14:paraId="6D77260F" w14:textId="77777777" w:rsidR="0017657C" w:rsidRPr="00857A42" w:rsidRDefault="0017657C" w:rsidP="0015396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 w:val="restart"/>
          </w:tcPr>
          <w:p w14:paraId="0EFBF288" w14:textId="77777777" w:rsidR="0017657C" w:rsidRPr="00857A42" w:rsidRDefault="0017657C" w:rsidP="00153968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CMS Auto - Enrollments - TRC117</w:t>
            </w:r>
          </w:p>
        </w:tc>
        <w:tc>
          <w:tcPr>
            <w:tcW w:w="15350" w:type="dxa"/>
            <w:gridSpan w:val="6"/>
            <w:tcBorders>
              <w:bottom w:val="single" w:sz="4" w:space="0" w:color="auto"/>
            </w:tcBorders>
          </w:tcPr>
          <w:p w14:paraId="7294003A" w14:textId="63CC7DAE" w:rsidR="0017657C" w:rsidRPr="00857A42" w:rsidRDefault="00D34134" w:rsidP="00132759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36FE5A8C" wp14:editId="56E47AA2">
                  <wp:extent cx="285714" cy="180952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9B372" w14:textId="4F791150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Since you do not want to remain in the </w:t>
            </w:r>
            <w:r w:rsidR="00D30149">
              <w:rPr>
                <w:rFonts w:ascii="Verdana" w:hAnsi="Verdana"/>
              </w:rPr>
              <w:t>Blue MedicareRx</w:t>
            </w:r>
            <w:r w:rsidRPr="00857A42">
              <w:rPr>
                <w:rFonts w:ascii="Verdana" w:hAnsi="Verdana"/>
                <w:color w:val="000000"/>
              </w:rPr>
              <w:t xml:space="preserve"> Plan, you have the following options: </w:t>
            </w:r>
          </w:p>
          <w:p w14:paraId="64C5F859" w14:textId="77777777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Enroll in another Plan</w:t>
            </w:r>
          </w:p>
          <w:p w14:paraId="19D569AB" w14:textId="2B1DBBD9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  <w:color w:val="000000"/>
              </w:rPr>
              <w:t xml:space="preserve">You have the option to enroll </w:t>
            </w:r>
            <w:r w:rsidRPr="00857A42">
              <w:rPr>
                <w:rFonts w:ascii="Verdana" w:hAnsi="Verdana"/>
              </w:rPr>
              <w:t>into another plan at this time or in the future.</w:t>
            </w:r>
            <w:r w:rsidR="00534512" w:rsidRPr="00857A42">
              <w:rPr>
                <w:rFonts w:ascii="Verdana" w:hAnsi="Verdana"/>
              </w:rPr>
              <w:t xml:space="preserve"> </w:t>
            </w:r>
          </w:p>
          <w:p w14:paraId="2B4377D9" w14:textId="7C42B8D9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are eligible for a Special Enrollment Period (SEP) to enroll in another plan</w:t>
            </w:r>
            <w:r w:rsidR="00554DC0" w:rsidRPr="00857A42">
              <w:rPr>
                <w:rFonts w:ascii="Verdana" w:hAnsi="Verdana"/>
              </w:rPr>
              <w:t>.</w:t>
            </w:r>
          </w:p>
          <w:p w14:paraId="5659988C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may also enroll in another plan during the Annual Enrollment Period (AEP) from October 15 through December 7.</w:t>
            </w:r>
          </w:p>
          <w:p w14:paraId="463E0F19" w14:textId="7895B165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You may enroll in one of the plans that was listed in the CMS letter you received by using the </w:t>
            </w:r>
            <w:hyperlink r:id="rId23" w:history="1">
              <w:r w:rsidRPr="00857A42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Pr="00857A42">
              <w:rPr>
                <w:rFonts w:ascii="Verdana" w:hAnsi="Verdana"/>
              </w:rPr>
              <w:t xml:space="preserve"> website.</w:t>
            </w:r>
          </w:p>
          <w:p w14:paraId="55D5FC8F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>I would like to point out it is important that you consider enrolling in another prescription drug coverage at this time so you will have continual coverage.</w:t>
            </w:r>
          </w:p>
          <w:p w14:paraId="0D46E8EC" w14:textId="5F901493" w:rsidR="0017657C" w:rsidRPr="00857A42" w:rsidRDefault="0017657C" w:rsidP="009F4F87">
            <w:pPr>
              <w:pStyle w:val="ListParagraph"/>
              <w:numPr>
                <w:ilvl w:val="3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If you do not choose prescription drug coverage, then you may be subject to a Late Enrollment Penalty when you enroll in a prescription drug plan in the future. </w:t>
            </w:r>
          </w:p>
          <w:p w14:paraId="74625995" w14:textId="77777777" w:rsidR="0017657C" w:rsidRPr="00857A42" w:rsidRDefault="0017657C" w:rsidP="000741E5">
            <w:pPr>
              <w:ind w:left="1080"/>
              <w:rPr>
                <w:rFonts w:ascii="Verdana" w:hAnsi="Verdana"/>
                <w:b/>
              </w:rPr>
            </w:pPr>
          </w:p>
          <w:p w14:paraId="7C139DA4" w14:textId="729A02ED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</w:rPr>
            </w:pP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of the </w:t>
            </w:r>
            <w:r w:rsidR="00D30149">
              <w:rPr>
                <w:rFonts w:ascii="Verdana" w:hAnsi="Verdana"/>
              </w:rPr>
              <w:t>Blue MedicareRx</w:t>
            </w:r>
            <w:r w:rsidRPr="00857A42">
              <w:rPr>
                <w:rFonts w:ascii="Verdana" w:hAnsi="Verdana"/>
              </w:rPr>
              <w:t xml:space="preserve"> Plan</w:t>
            </w:r>
          </w:p>
          <w:p w14:paraId="179387CE" w14:textId="196F2846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You may also choose to </w:t>
            </w: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of the </w:t>
            </w:r>
            <w:r w:rsidR="00D30149">
              <w:rPr>
                <w:rFonts w:ascii="Verdana" w:hAnsi="Verdana"/>
              </w:rPr>
              <w:t>Blue MedicareRx</w:t>
            </w:r>
            <w:r w:rsidRPr="00857A42">
              <w:rPr>
                <w:rFonts w:ascii="Verdana" w:hAnsi="Verdana"/>
              </w:rPr>
              <w:t xml:space="preserve"> Plan at this time. </w:t>
            </w:r>
          </w:p>
          <w:p w14:paraId="11CD9A9E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If you elect to </w:t>
            </w: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at this time, we will process a request to do so.</w:t>
            </w:r>
          </w:p>
          <w:p w14:paraId="17B15C65" w14:textId="77AF65D2" w:rsidR="0017657C" w:rsidRPr="00857A42" w:rsidRDefault="0017657C" w:rsidP="009F4F87">
            <w:pPr>
              <w:pStyle w:val="ListParagraph"/>
              <w:numPr>
                <w:ilvl w:val="3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We want to make you aware that CMS will not include you in their Auto-Facilitated Enrollment processes in the future. </w:t>
            </w:r>
          </w:p>
          <w:p w14:paraId="0A323CA0" w14:textId="77777777" w:rsidR="0017657C" w:rsidRPr="00857A42" w:rsidRDefault="0017657C" w:rsidP="00132759">
            <w:pPr>
              <w:rPr>
                <w:rFonts w:ascii="Verdana" w:hAnsi="Verdana"/>
                <w:color w:val="000000"/>
              </w:rPr>
            </w:pPr>
          </w:p>
          <w:p w14:paraId="46DEA3BA" w14:textId="36025148" w:rsidR="0017657C" w:rsidRPr="00857A42" w:rsidRDefault="00D34134" w:rsidP="00AA3EF8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7ACE30BF" wp14:editId="533106AC">
                  <wp:extent cx="285714" cy="180952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3EF8" w:rsidRPr="00857A42">
              <w:rPr>
                <w:rFonts w:ascii="Verdana" w:hAnsi="Verdana"/>
                <w:b/>
                <w:color w:val="000000"/>
              </w:rPr>
              <w:t xml:space="preserve">  </w:t>
            </w:r>
            <w:r w:rsidR="0017657C" w:rsidRPr="00857A42">
              <w:rPr>
                <w:rFonts w:ascii="Verdana" w:hAnsi="Verdana"/>
                <w:color w:val="000000"/>
              </w:rPr>
              <w:t xml:space="preserve">Do you want to enroll in another plan using </w:t>
            </w:r>
            <w:hyperlink r:id="rId24" w:history="1">
              <w:r w:rsidR="0017657C" w:rsidRPr="00857A42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="0017657C" w:rsidRPr="00857A42">
              <w:rPr>
                <w:rFonts w:ascii="Verdana" w:hAnsi="Verdana"/>
                <w:color w:val="000000"/>
              </w:rPr>
              <w:t xml:space="preserve"> or do you want us to submit an </w:t>
            </w:r>
            <w:proofErr w:type="spellStart"/>
            <w:r w:rsidR="0017657C" w:rsidRPr="00857A42">
              <w:rPr>
                <w:rFonts w:ascii="Verdana" w:hAnsi="Verdana"/>
                <w:color w:val="000000"/>
              </w:rPr>
              <w:t>Opt</w:t>
            </w:r>
            <w:proofErr w:type="spellEnd"/>
            <w:r w:rsidR="0017657C" w:rsidRPr="00857A42">
              <w:rPr>
                <w:rFonts w:ascii="Verdana" w:hAnsi="Verdana"/>
                <w:color w:val="000000"/>
              </w:rPr>
              <w:t xml:space="preserve"> Out request which will disenroll you from the </w:t>
            </w:r>
            <w:r w:rsidR="00D30149">
              <w:rPr>
                <w:rFonts w:ascii="Verdana" w:hAnsi="Verdana"/>
              </w:rPr>
              <w:t>Blue MedicareRx</w:t>
            </w:r>
            <w:r w:rsidR="0017657C" w:rsidRPr="00857A42">
              <w:rPr>
                <w:rFonts w:ascii="Verdana" w:hAnsi="Verdana"/>
                <w:color w:val="000000"/>
              </w:rPr>
              <w:t xml:space="preserve"> Plan?</w:t>
            </w:r>
          </w:p>
          <w:p w14:paraId="663BEF6F" w14:textId="77777777" w:rsidR="0017657C" w:rsidRPr="00857A42" w:rsidRDefault="0017657C" w:rsidP="00132759">
            <w:pPr>
              <w:rPr>
                <w:rFonts w:ascii="Verdana" w:hAnsi="Verdana"/>
                <w:color w:val="000000"/>
              </w:rPr>
            </w:pPr>
          </w:p>
          <w:p w14:paraId="2D2573BD" w14:textId="77777777" w:rsidR="0017657C" w:rsidRPr="00857A42" w:rsidRDefault="0017657C" w:rsidP="00D30149">
            <w:pPr>
              <w:rPr>
                <w:rFonts w:ascii="Verdana" w:hAnsi="Verdana"/>
              </w:rPr>
            </w:pPr>
          </w:p>
        </w:tc>
      </w:tr>
      <w:tr w:rsidR="002D2BDF" w:rsidRPr="00857A42" w14:paraId="49A54CFA" w14:textId="77777777" w:rsidTr="008A62DB">
        <w:trPr>
          <w:trHeight w:val="90"/>
        </w:trPr>
        <w:tc>
          <w:tcPr>
            <w:tcW w:w="355" w:type="dxa"/>
            <w:vMerge/>
          </w:tcPr>
          <w:p w14:paraId="7872E39F" w14:textId="77777777" w:rsidR="0017657C" w:rsidRPr="00857A42" w:rsidRDefault="0017657C" w:rsidP="0015396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6A933C6D" w14:textId="77777777" w:rsidR="0017657C" w:rsidRPr="00857A42" w:rsidRDefault="0017657C" w:rsidP="00153968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361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2D821091" w14:textId="77777777" w:rsidR="0017657C" w:rsidRPr="00857A42" w:rsidRDefault="0017657C" w:rsidP="00194C72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 beneficiary will...</w:t>
            </w:r>
          </w:p>
        </w:tc>
        <w:tc>
          <w:tcPr>
            <w:tcW w:w="11732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71C264E3" w14:textId="77777777" w:rsidR="0017657C" w:rsidRPr="00857A42" w:rsidRDefault="0017657C" w:rsidP="00132759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2D2BDF" w:rsidRPr="00857A42" w14:paraId="27B8897E" w14:textId="77777777" w:rsidTr="008A62DB">
        <w:trPr>
          <w:trHeight w:val="90"/>
        </w:trPr>
        <w:tc>
          <w:tcPr>
            <w:tcW w:w="355" w:type="dxa"/>
            <w:vMerge/>
          </w:tcPr>
          <w:p w14:paraId="6586FE0A" w14:textId="77777777" w:rsidR="0017657C" w:rsidRPr="00857A42" w:rsidRDefault="0017657C" w:rsidP="00D002D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06CCC311" w14:textId="77777777" w:rsidR="0017657C" w:rsidRPr="00857A42" w:rsidRDefault="0017657C" w:rsidP="00D002DB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3618" w:type="dxa"/>
            <w:gridSpan w:val="3"/>
            <w:tcBorders>
              <w:bottom w:val="single" w:sz="4" w:space="0" w:color="auto"/>
            </w:tcBorders>
          </w:tcPr>
          <w:p w14:paraId="78641932" w14:textId="77777777" w:rsidR="0017657C" w:rsidRPr="00857A42" w:rsidRDefault="0017657C" w:rsidP="00D002DB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Enroll in another plan</w:t>
            </w:r>
          </w:p>
        </w:tc>
        <w:tc>
          <w:tcPr>
            <w:tcW w:w="11732" w:type="dxa"/>
            <w:gridSpan w:val="3"/>
            <w:tcBorders>
              <w:bottom w:val="single" w:sz="4" w:space="0" w:color="auto"/>
            </w:tcBorders>
          </w:tcPr>
          <w:p w14:paraId="05118AEE" w14:textId="4686682F" w:rsidR="00414AA4" w:rsidRDefault="00000000" w:rsidP="00D30149">
            <w:pPr>
              <w:pStyle w:val="NormalWeb"/>
              <w:shd w:val="clear" w:color="auto" w:fill="FFFFFF"/>
              <w:rPr>
                <w:rFonts w:ascii="Verdana" w:hAnsi="Verdana"/>
              </w:rPr>
            </w:pPr>
            <w:r>
              <w:pict w14:anchorId="4F1A7EFC">
                <v:shape id="_x0000_i1396" type="#_x0000_t75" style="width:22.15pt;height:14.4pt;visibility:visible">
                  <v:imagedata r:id="rId18" o:title=""/>
                </v:shape>
              </w:pict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  <w:r w:rsidR="00DF069D" w:rsidRPr="00857A42">
              <w:rPr>
                <w:rFonts w:ascii="Verdana" w:hAnsi="Verdana"/>
              </w:rPr>
              <w:t>I</w:t>
            </w:r>
            <w:r w:rsidR="0017657C" w:rsidRPr="00857A42">
              <w:rPr>
                <w:rFonts w:ascii="Verdana" w:hAnsi="Verdana"/>
              </w:rPr>
              <w:t xml:space="preserve"> appreciate the opportunity to assist you. Should you have further questions, you can always call us here at Customer Care toll free anytime at</w:t>
            </w:r>
            <w:r w:rsidR="00414AA4">
              <w:rPr>
                <w:rFonts w:ascii="Verdana" w:hAnsi="Verdana"/>
              </w:rPr>
              <w:t>:</w:t>
            </w:r>
          </w:p>
          <w:p w14:paraId="6D1557D7" w14:textId="7A923135" w:rsidR="00414AA4" w:rsidRPr="00414AA4" w:rsidRDefault="00D30149" w:rsidP="00414AA4">
            <w:pPr>
              <w:pStyle w:val="NormalWeb"/>
              <w:numPr>
                <w:ilvl w:val="0"/>
                <w:numId w:val="26"/>
              </w:numPr>
              <w:shd w:val="clear" w:color="auto" w:fill="FFFFFF"/>
              <w:rPr>
                <w:rFonts w:ascii="Verdana" w:hAnsi="Verdana" w:cs="Helvetica"/>
              </w:rPr>
            </w:pPr>
            <w:bookmarkStart w:id="30" w:name="OLE_LINK96"/>
            <w:r w:rsidRPr="00414AA4">
              <w:rPr>
                <w:rFonts w:ascii="Verdana" w:hAnsi="Verdana" w:cs="Helvetica"/>
              </w:rPr>
              <w:t>MA: 888-543-4917</w:t>
            </w:r>
          </w:p>
          <w:p w14:paraId="007093D9" w14:textId="52595946" w:rsidR="00414AA4" w:rsidRPr="00414AA4" w:rsidRDefault="00D30149" w:rsidP="00414AA4">
            <w:pPr>
              <w:pStyle w:val="NormalWeb"/>
              <w:numPr>
                <w:ilvl w:val="0"/>
                <w:numId w:val="26"/>
              </w:numPr>
              <w:shd w:val="clear" w:color="auto" w:fill="FFFFFF"/>
              <w:rPr>
                <w:rFonts w:ascii="Verdana" w:hAnsi="Verdana" w:cs="Helvetica"/>
              </w:rPr>
            </w:pPr>
            <w:r w:rsidRPr="00414AA4">
              <w:rPr>
                <w:rFonts w:ascii="Verdana" w:hAnsi="Verdana" w:cs="Helvetica"/>
              </w:rPr>
              <w:t>CT: 888-620-1747</w:t>
            </w:r>
          </w:p>
          <w:p w14:paraId="51BAD724" w14:textId="48C2C1FF" w:rsidR="00414AA4" w:rsidRPr="00414AA4" w:rsidRDefault="00D30149" w:rsidP="00414AA4">
            <w:pPr>
              <w:pStyle w:val="NormalWeb"/>
              <w:numPr>
                <w:ilvl w:val="0"/>
                <w:numId w:val="26"/>
              </w:numPr>
              <w:shd w:val="clear" w:color="auto" w:fill="FFFFFF"/>
              <w:rPr>
                <w:rFonts w:ascii="Verdana" w:hAnsi="Verdana" w:cs="Helvetica"/>
              </w:rPr>
            </w:pPr>
            <w:r w:rsidRPr="00414AA4">
              <w:rPr>
                <w:rFonts w:ascii="Verdana" w:hAnsi="Verdana" w:cs="Helvetica"/>
              </w:rPr>
              <w:t>RI: 888-620-1748</w:t>
            </w:r>
          </w:p>
          <w:p w14:paraId="3CDBAD1A" w14:textId="79E4987C" w:rsidR="00D30149" w:rsidRPr="00414AA4" w:rsidRDefault="00D30149" w:rsidP="00414AA4">
            <w:pPr>
              <w:pStyle w:val="NormalWeb"/>
              <w:numPr>
                <w:ilvl w:val="0"/>
                <w:numId w:val="26"/>
              </w:numPr>
              <w:shd w:val="clear" w:color="auto" w:fill="FFFFFF"/>
              <w:rPr>
                <w:rFonts w:ascii="Verdana" w:hAnsi="Verdana" w:cs="Helvetica"/>
              </w:rPr>
            </w:pPr>
            <w:r w:rsidRPr="00414AA4">
              <w:rPr>
                <w:rFonts w:ascii="Verdana" w:hAnsi="Verdana" w:cs="Helvetica"/>
              </w:rPr>
              <w:t>VT: 888-620-1746</w:t>
            </w:r>
          </w:p>
          <w:p w14:paraId="1016B148" w14:textId="5576A9B3" w:rsidR="0017657C" w:rsidRPr="00857A42" w:rsidRDefault="0017657C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24 hours a day, 7 days a week. TTY users may call 711.</w:t>
            </w:r>
          </w:p>
          <w:bookmarkEnd w:id="30"/>
          <w:p w14:paraId="519BCBC1" w14:textId="77777777" w:rsidR="0017657C" w:rsidRPr="00857A42" w:rsidRDefault="0017657C" w:rsidP="00D002DB">
            <w:pPr>
              <w:rPr>
                <w:rFonts w:ascii="Verdana" w:hAnsi="Verdana"/>
              </w:rPr>
            </w:pPr>
          </w:p>
          <w:p w14:paraId="60E49895" w14:textId="77777777" w:rsidR="0017657C" w:rsidRPr="00857A42" w:rsidRDefault="0017657C" w:rsidP="00D002DB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CCR Process Notes:</w:t>
            </w:r>
          </w:p>
          <w:p w14:paraId="3CBE746E" w14:textId="77777777" w:rsidR="0017657C" w:rsidRPr="00857A42" w:rsidRDefault="0017657C" w:rsidP="009F4F8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0F7406E2" w14:textId="7CDEFEAD" w:rsidR="0017657C" w:rsidRPr="00857A42" w:rsidRDefault="0017657C" w:rsidP="00554DC0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857A42">
              <w:rPr>
                <w:rFonts w:ascii="Verdana" w:hAnsi="Verdana"/>
              </w:rPr>
              <w:t xml:space="preserve">Refer to </w:t>
            </w:r>
            <w:hyperlink r:id="rId25" w:anchor="!/view?docid=0296717e-6df6-4184-b337-13abcd4b070b" w:history="1">
              <w:r w:rsidR="00905B6E" w:rsidRPr="00905B6E">
                <w:rPr>
                  <w:rFonts w:ascii="Verdana" w:hAnsi="Verdana"/>
                  <w:bCs/>
                  <w:color w:val="0000FF"/>
                  <w:u w:val="single"/>
                </w:rPr>
                <w:t>Compass - Call Documentation</w:t>
              </w:r>
            </w:hyperlink>
            <w:r w:rsidR="00905B6E" w:rsidRPr="00905B6E">
              <w:rPr>
                <w:rFonts w:ascii="Verdana" w:hAnsi="Verdana"/>
                <w:bCs/>
              </w:rPr>
              <w:t xml:space="preserve"> and </w:t>
            </w:r>
            <w:hyperlink r:id="rId26" w:anchor="!/view?docid=433711aa-8fa6-447c-872b-bd69cd6cd7c0" w:history="1">
              <w:r w:rsidR="00905B6E" w:rsidRPr="00905B6E">
                <w:rPr>
                  <w:rFonts w:ascii="Verdana" w:hAnsi="Verdana"/>
                  <w:bCs/>
                  <w:color w:val="0000FF"/>
                  <w:u w:val="single"/>
                </w:rPr>
                <w:t>Compass MED D - Call Documentation Job Aid</w:t>
              </w:r>
            </w:hyperlink>
            <w:r w:rsidR="00554DC0"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718573CE" w14:textId="66B6D771" w:rsidR="00857A42" w:rsidRPr="00857A42" w:rsidRDefault="00857A42" w:rsidP="00857A42">
            <w:pPr>
              <w:pStyle w:val="ListParagraph"/>
              <w:rPr>
                <w:rFonts w:ascii="Verdana" w:hAnsi="Verdana"/>
                <w:color w:val="000000"/>
              </w:rPr>
            </w:pPr>
          </w:p>
        </w:tc>
      </w:tr>
      <w:tr w:rsidR="002D2BDF" w:rsidRPr="00857A42" w14:paraId="7A390029" w14:textId="77777777" w:rsidTr="008A62DB">
        <w:trPr>
          <w:trHeight w:val="90"/>
        </w:trPr>
        <w:tc>
          <w:tcPr>
            <w:tcW w:w="355" w:type="dxa"/>
            <w:vMerge/>
          </w:tcPr>
          <w:p w14:paraId="6D7F70BA" w14:textId="77777777" w:rsidR="0017657C" w:rsidRPr="00857A42" w:rsidRDefault="0017657C" w:rsidP="0015396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4D147420" w14:textId="77777777" w:rsidR="0017657C" w:rsidRPr="00857A42" w:rsidRDefault="0017657C" w:rsidP="00153968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3618" w:type="dxa"/>
            <w:gridSpan w:val="3"/>
            <w:tcBorders>
              <w:bottom w:val="single" w:sz="4" w:space="0" w:color="auto"/>
            </w:tcBorders>
          </w:tcPr>
          <w:p w14:paraId="24B7C07A" w14:textId="0F497CFA" w:rsidR="0017657C" w:rsidRPr="00857A42" w:rsidRDefault="0017657C" w:rsidP="00132759">
            <w:pPr>
              <w:rPr>
                <w:rFonts w:ascii="Verdana" w:hAnsi="Verdana"/>
              </w:rPr>
            </w:pP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of </w:t>
            </w:r>
            <w:r w:rsidR="00D30149">
              <w:rPr>
                <w:rFonts w:ascii="Verdana" w:hAnsi="Verdana"/>
              </w:rPr>
              <w:t xml:space="preserve">Blue MedicareRx </w:t>
            </w:r>
            <w:r w:rsidRPr="00857A42">
              <w:rPr>
                <w:rFonts w:ascii="Verdana" w:hAnsi="Verdana"/>
              </w:rPr>
              <w:t>Plan</w:t>
            </w:r>
          </w:p>
        </w:tc>
        <w:tc>
          <w:tcPr>
            <w:tcW w:w="11732" w:type="dxa"/>
            <w:gridSpan w:val="3"/>
            <w:tcBorders>
              <w:bottom w:val="single" w:sz="4" w:space="0" w:color="auto"/>
            </w:tcBorders>
          </w:tcPr>
          <w:p w14:paraId="4BA5F36D" w14:textId="5D596AA0" w:rsidR="0017657C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01B4822D" wp14:editId="04F29FC4">
                  <wp:extent cx="285714" cy="180952"/>
                  <wp:effectExtent l="0" t="0" r="63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</w:rPr>
              <w:t xml:space="preserve">  </w:t>
            </w:r>
            <w:r w:rsidR="00B92C6E" w:rsidRPr="00857A42">
              <w:rPr>
                <w:rFonts w:ascii="Verdana" w:hAnsi="Verdana"/>
              </w:rPr>
              <w:t xml:space="preserve">Will you please remain on the call so that I may obtain </w:t>
            </w:r>
            <w:r w:rsidR="00124B3D" w:rsidRPr="00857A42">
              <w:rPr>
                <w:rFonts w:ascii="Verdana" w:hAnsi="Verdana"/>
              </w:rPr>
              <w:t xml:space="preserve">the </w:t>
            </w:r>
            <w:r w:rsidR="0017657C" w:rsidRPr="00857A42">
              <w:rPr>
                <w:rFonts w:ascii="Verdana" w:hAnsi="Verdana"/>
              </w:rPr>
              <w:t xml:space="preserve">information </w:t>
            </w:r>
            <w:r w:rsidR="00124B3D" w:rsidRPr="00857A42">
              <w:rPr>
                <w:rFonts w:ascii="Verdana" w:hAnsi="Verdana"/>
              </w:rPr>
              <w:t xml:space="preserve">to </w:t>
            </w:r>
            <w:r w:rsidR="0017657C" w:rsidRPr="00857A42">
              <w:rPr>
                <w:rFonts w:ascii="Verdana" w:hAnsi="Verdana"/>
              </w:rPr>
              <w:t>submit the request on your behalf? We will submit a request and once it is accepted you will be disenrolled at the end of this month.</w:t>
            </w:r>
          </w:p>
          <w:p w14:paraId="38788A98" w14:textId="77777777" w:rsidR="0017657C" w:rsidRPr="00857A42" w:rsidRDefault="0017657C" w:rsidP="00132759">
            <w:pPr>
              <w:rPr>
                <w:rFonts w:ascii="Verdana" w:hAnsi="Verdana"/>
                <w:b/>
              </w:rPr>
            </w:pPr>
          </w:p>
          <w:p w14:paraId="0369B593" w14:textId="6EE2411F" w:rsidR="0017657C" w:rsidRDefault="0017657C" w:rsidP="00132759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 xml:space="preserve">Submit a </w:t>
            </w:r>
            <w:r w:rsidR="007C03C5">
              <w:rPr>
                <w:rFonts w:ascii="Verdana" w:hAnsi="Verdana"/>
                <w:b/>
              </w:rPr>
              <w:t>Support</w:t>
            </w:r>
            <w:r w:rsidRPr="00857A42">
              <w:rPr>
                <w:rFonts w:ascii="Verdana" w:hAnsi="Verdana"/>
                <w:b/>
              </w:rPr>
              <w:t xml:space="preserve"> Task:</w:t>
            </w:r>
          </w:p>
          <w:p w14:paraId="6EED9394" w14:textId="77777777" w:rsidR="00A95CB5" w:rsidRPr="00857A42" w:rsidRDefault="00A95CB5" w:rsidP="00132759">
            <w:pPr>
              <w:rPr>
                <w:rFonts w:ascii="Verdana" w:hAnsi="Verdana"/>
                <w:b/>
              </w:rPr>
            </w:pPr>
          </w:p>
          <w:p w14:paraId="628F5254" w14:textId="623DF5C7" w:rsidR="0017657C" w:rsidRPr="00857A42" w:rsidRDefault="0017657C" w:rsidP="00194C72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Task Type:</w:t>
            </w:r>
            <w:r w:rsidR="007C03C5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7C03C5" w:rsidRPr="007C03C5">
              <w:rPr>
                <w:rFonts w:ascii="Verdana" w:hAnsi="Verdana"/>
                <w:color w:val="000000"/>
              </w:rPr>
              <w:t>Enrollment</w:t>
            </w:r>
            <w:r w:rsidR="007C03C5">
              <w:rPr>
                <w:rFonts w:ascii="Verdana" w:hAnsi="Verdana"/>
                <w:b/>
                <w:bCs/>
                <w:color w:val="000000"/>
              </w:rPr>
              <w:t xml:space="preserve"> - </w:t>
            </w:r>
            <w:r w:rsidRPr="00857A42">
              <w:rPr>
                <w:rFonts w:ascii="Verdana" w:hAnsi="Verdana"/>
                <w:color w:val="000000"/>
              </w:rPr>
              <w:t>Cancellation of Enrollment</w:t>
            </w:r>
          </w:p>
          <w:p w14:paraId="2F565E66" w14:textId="3284F8FD" w:rsidR="0017657C" w:rsidRPr="00696101" w:rsidRDefault="0017657C" w:rsidP="00194C72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b/>
                <w:bCs/>
                <w:color w:val="000000"/>
              </w:rPr>
            </w:pPr>
          </w:p>
          <w:p w14:paraId="1F702887" w14:textId="6E378C40" w:rsidR="0017657C" w:rsidRPr="00857A42" w:rsidRDefault="0017657C" w:rsidP="006E1AAA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Notes:</w:t>
            </w:r>
            <w:r w:rsidR="006477BE" w:rsidRPr="00857A42">
              <w:rPr>
                <w:rFonts w:ascii="Verdana" w:hAnsi="Verdana"/>
                <w:color w:val="000000"/>
              </w:rPr>
              <w:t xml:space="preserve">  </w:t>
            </w:r>
            <w:r w:rsidRPr="00857A42">
              <w:rPr>
                <w:rFonts w:ascii="Verdana" w:hAnsi="Verdana"/>
                <w:color w:val="000000"/>
              </w:rPr>
              <w:t xml:space="preserve">&lt;Todays Date&gt; &lt;Caller’s Name&gt; was Auto-enrolled in the plan by CMS and is requesting to </w:t>
            </w:r>
            <w:proofErr w:type="spellStart"/>
            <w:r w:rsidRPr="00857A42">
              <w:rPr>
                <w:rFonts w:ascii="Verdana" w:hAnsi="Verdana"/>
                <w:color w:val="000000"/>
              </w:rPr>
              <w:t>Opt</w:t>
            </w:r>
            <w:proofErr w:type="spellEnd"/>
            <w:r w:rsidRPr="00857A42">
              <w:rPr>
                <w:rFonts w:ascii="Verdana" w:hAnsi="Verdana"/>
                <w:color w:val="000000"/>
              </w:rPr>
              <w:t xml:space="preserve"> Out/disenroll from the plan at this time. </w:t>
            </w:r>
            <w:r w:rsidR="0033401B" w:rsidRPr="00857A42">
              <w:rPr>
                <w:rFonts w:ascii="Verdana" w:hAnsi="Verdana"/>
                <w:color w:val="000000"/>
              </w:rPr>
              <w:t>Beneficiary</w:t>
            </w:r>
            <w:r w:rsidRPr="00857A42">
              <w:rPr>
                <w:rFonts w:ascii="Verdana" w:hAnsi="Verdana"/>
                <w:color w:val="000000"/>
              </w:rPr>
              <w:t xml:space="preserve"> understands the consequences</w:t>
            </w:r>
            <w:r w:rsidR="00124B3D" w:rsidRPr="00857A42">
              <w:rPr>
                <w:rFonts w:ascii="Verdana" w:hAnsi="Verdana"/>
                <w:color w:val="000000"/>
              </w:rPr>
              <w:t xml:space="preserve"> of</w:t>
            </w:r>
            <w:r w:rsidRPr="00857A42">
              <w:rPr>
                <w:rFonts w:ascii="Verdana" w:hAnsi="Verdana"/>
                <w:color w:val="000000"/>
              </w:rPr>
              <w:t xml:space="preserve"> choosing to opt out of the auto-enrollment process.</w:t>
            </w:r>
          </w:p>
          <w:p w14:paraId="00164E12" w14:textId="77777777" w:rsidR="00A95CB5" w:rsidRDefault="00A95CB5" w:rsidP="00A95CB5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b/>
                <w:bCs/>
                <w:color w:val="000000"/>
              </w:rPr>
            </w:pPr>
          </w:p>
          <w:p w14:paraId="2CCF82BC" w14:textId="0CBE6ADD" w:rsidR="0017657C" w:rsidRPr="00857A42" w:rsidRDefault="00A95CB5" w:rsidP="00A95CB5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696101">
              <w:rPr>
                <w:rFonts w:ascii="Verdana" w:hAnsi="Verdana"/>
                <w:b/>
                <w:bCs/>
                <w:color w:val="000000"/>
              </w:rPr>
              <w:t>Complete all required and applicable fields</w:t>
            </w:r>
          </w:p>
          <w:p w14:paraId="0A66C73B" w14:textId="77777777" w:rsidR="00A95CB5" w:rsidRDefault="00A95CB5" w:rsidP="00D34134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color w:val="000000"/>
              </w:rPr>
            </w:pPr>
          </w:p>
          <w:p w14:paraId="71ECB580" w14:textId="3250E0C5" w:rsidR="001853FA" w:rsidRPr="00857A42" w:rsidRDefault="0017657C" w:rsidP="00D34134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color w:val="000000"/>
              </w:rPr>
            </w:pPr>
            <w:r w:rsidRPr="00857A42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857A42">
              <w:rPr>
                <w:rFonts w:ascii="Verdana" w:hAnsi="Verdana"/>
                <w:color w:val="000000"/>
              </w:rPr>
              <w:t>The</w:t>
            </w:r>
            <w:r w:rsidR="00696101">
              <w:rPr>
                <w:rFonts w:ascii="Verdana" w:hAnsi="Verdana"/>
                <w:color w:val="000000"/>
              </w:rPr>
              <w:t xml:space="preserve"> Support</w:t>
            </w:r>
            <w:r w:rsidRPr="00857A42">
              <w:rPr>
                <w:rFonts w:ascii="Verdana" w:hAnsi="Verdana"/>
                <w:color w:val="000000"/>
              </w:rPr>
              <w:t xml:space="preserve"> Task number should not be provided to the beneficiary.</w:t>
            </w:r>
          </w:p>
          <w:p w14:paraId="4DB41B2B" w14:textId="77777777" w:rsidR="00D34134" w:rsidRPr="00857A42" w:rsidRDefault="00D34134" w:rsidP="00F01AE7">
            <w:pPr>
              <w:rPr>
                <w:rFonts w:ascii="Verdana" w:hAnsi="Verdana"/>
              </w:rPr>
            </w:pPr>
          </w:p>
          <w:p w14:paraId="77F76E73" w14:textId="5DC89472" w:rsidR="001853FA" w:rsidRPr="00857A42" w:rsidRDefault="00000000" w:rsidP="00DF06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pict w14:anchorId="56433621">
                <v:shape id="_x0000_i1397" type="#_x0000_t75" style="width:22.15pt;height:14.4pt;visibility:visible">
                  <v:imagedata r:id="rId27" o:title=""/>
                </v:shape>
              </w:pict>
            </w:r>
            <w:r w:rsidR="00DF069D" w:rsidRPr="00857A42">
              <w:rPr>
                <w:rFonts w:ascii="Verdana" w:hAnsi="Verdana"/>
              </w:rPr>
              <w:t xml:space="preserve">  </w:t>
            </w:r>
            <w:r w:rsidR="00B92C6E" w:rsidRPr="00857A42">
              <w:rPr>
                <w:rFonts w:ascii="Verdana" w:hAnsi="Verdana"/>
              </w:rPr>
              <w:t xml:space="preserve">The request has been </w:t>
            </w:r>
            <w:r w:rsidR="00165DA1" w:rsidRPr="00857A42">
              <w:rPr>
                <w:rFonts w:ascii="Verdana" w:hAnsi="Verdana"/>
              </w:rPr>
              <w:t>submitted;</w:t>
            </w:r>
            <w:r w:rsidR="00B92C6E" w:rsidRPr="00857A42">
              <w:rPr>
                <w:rFonts w:ascii="Verdana" w:hAnsi="Verdana"/>
              </w:rPr>
              <w:t xml:space="preserve"> you should receive a written notification by mail from the plan within </w:t>
            </w:r>
            <w:r w:rsidR="00B92C6E" w:rsidRPr="00857A42">
              <w:rPr>
                <w:rFonts w:ascii="Verdana" w:hAnsi="Verdana"/>
                <w:color w:val="000000"/>
              </w:rPr>
              <w:t>10 calendar days</w:t>
            </w:r>
            <w:r w:rsidR="00D34134" w:rsidRPr="00857A42">
              <w:rPr>
                <w:rFonts w:ascii="Verdana" w:hAnsi="Verdana"/>
                <w:color w:val="000000"/>
              </w:rPr>
              <w:t>.</w:t>
            </w:r>
            <w:r w:rsidR="00B92C6E" w:rsidRPr="00857A42" w:rsidDel="00B92C6E">
              <w:rPr>
                <w:rFonts w:ascii="Verdana" w:hAnsi="Verdana"/>
              </w:rPr>
              <w:t xml:space="preserve"> </w:t>
            </w:r>
          </w:p>
          <w:p w14:paraId="289E5FE1" w14:textId="77777777" w:rsidR="00D34134" w:rsidRPr="00857A42" w:rsidRDefault="00D34134" w:rsidP="001853FA">
            <w:pPr>
              <w:rPr>
                <w:rFonts w:ascii="Verdana" w:hAnsi="Verdana"/>
              </w:rPr>
            </w:pPr>
          </w:p>
          <w:p w14:paraId="6A551BB9" w14:textId="5F8D076D" w:rsidR="001853FA" w:rsidRPr="00857A42" w:rsidRDefault="001853FA" w:rsidP="001853FA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5E15826A" w14:textId="77777777" w:rsidR="001853FA" w:rsidRPr="00857A42" w:rsidRDefault="001853FA" w:rsidP="00A61098">
            <w:pPr>
              <w:rPr>
                <w:rFonts w:ascii="Verdana" w:hAnsi="Verdana"/>
                <w:b/>
              </w:rPr>
            </w:pPr>
          </w:p>
        </w:tc>
      </w:tr>
      <w:tr w:rsidR="0017657C" w:rsidRPr="00857A42" w14:paraId="1ACBA98A" w14:textId="77777777" w:rsidTr="008A62DB">
        <w:trPr>
          <w:trHeight w:val="90"/>
        </w:trPr>
        <w:tc>
          <w:tcPr>
            <w:tcW w:w="355" w:type="dxa"/>
            <w:vMerge/>
          </w:tcPr>
          <w:p w14:paraId="77C8150F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 w:val="restart"/>
          </w:tcPr>
          <w:p w14:paraId="51DCDD81" w14:textId="77777777" w:rsidR="0017657C" w:rsidRPr="00857A42" w:rsidRDefault="0017657C" w:rsidP="003275ED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CMS Facilitated - Enrollments - TRC118</w:t>
            </w:r>
          </w:p>
        </w:tc>
        <w:tc>
          <w:tcPr>
            <w:tcW w:w="15350" w:type="dxa"/>
            <w:gridSpan w:val="6"/>
            <w:tcBorders>
              <w:bottom w:val="single" w:sz="4" w:space="0" w:color="auto"/>
            </w:tcBorders>
          </w:tcPr>
          <w:p w14:paraId="212A7DD9" w14:textId="37F73F8E" w:rsidR="0017657C" w:rsidRPr="00857A42" w:rsidRDefault="00D34134" w:rsidP="003275ED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234DEC9A" wp14:editId="7F7A8464">
                  <wp:extent cx="285714" cy="180952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ABB74" w14:textId="114C4CB4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Since you do not want to remain in the </w:t>
            </w:r>
            <w:r w:rsidR="00D30149">
              <w:rPr>
                <w:rFonts w:ascii="Verdana" w:hAnsi="Verdana"/>
              </w:rPr>
              <w:t>Blue MedicareRx</w:t>
            </w:r>
            <w:r w:rsidRPr="00857A42">
              <w:rPr>
                <w:rFonts w:ascii="Verdana" w:hAnsi="Verdana"/>
                <w:color w:val="000000"/>
              </w:rPr>
              <w:t xml:space="preserve"> Plan, you have the following options: </w:t>
            </w:r>
          </w:p>
          <w:p w14:paraId="6066583C" w14:textId="77777777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Enroll in another Plan</w:t>
            </w:r>
          </w:p>
          <w:p w14:paraId="5153E2D1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  <w:color w:val="000000"/>
              </w:rPr>
              <w:t xml:space="preserve">You have the option to enroll </w:t>
            </w:r>
            <w:r w:rsidRPr="00857A42">
              <w:rPr>
                <w:rFonts w:ascii="Verdana" w:hAnsi="Verdana"/>
              </w:rPr>
              <w:t>into another plan at this time or in the future.</w:t>
            </w:r>
          </w:p>
          <w:p w14:paraId="1A3150C8" w14:textId="010466A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are eligible for a Special Enrollment Period (SEP) to enroll in another plan</w:t>
            </w:r>
            <w:r w:rsidR="00554DC0" w:rsidRPr="00857A42">
              <w:rPr>
                <w:rFonts w:ascii="Verdana" w:hAnsi="Verdana"/>
              </w:rPr>
              <w:t>.</w:t>
            </w:r>
          </w:p>
          <w:p w14:paraId="70F4CEDD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may also enroll in another plan during the Annual Enrollment Period (AEP) from October 15 through December 7.</w:t>
            </w:r>
          </w:p>
          <w:p w14:paraId="7AB0D5B0" w14:textId="382B8873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You may enroll in one of the plans that was listed in the CMS letter you received by using the </w:t>
            </w:r>
            <w:hyperlink r:id="rId28" w:history="1">
              <w:r w:rsidR="00A95CB5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Pr="00857A42">
              <w:rPr>
                <w:rFonts w:ascii="Verdana" w:hAnsi="Verdana"/>
              </w:rPr>
              <w:t xml:space="preserve"> website.</w:t>
            </w:r>
          </w:p>
          <w:p w14:paraId="6D02C63C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>I would like to point out it is important that you consider enrolling in another prescription drug coverage at this time so you will have continual coverage.</w:t>
            </w:r>
          </w:p>
          <w:p w14:paraId="1E7BCB08" w14:textId="069515FF" w:rsidR="0017657C" w:rsidRPr="00857A42" w:rsidRDefault="0017657C" w:rsidP="009F4F87">
            <w:pPr>
              <w:pStyle w:val="ListParagraph"/>
              <w:numPr>
                <w:ilvl w:val="3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If you do not choose prescription drug coverage, then you may be subject to a Late Enrollment Penalty when you enroll in a prescription drug plan in the future. </w:t>
            </w:r>
          </w:p>
          <w:p w14:paraId="0E28C6A7" w14:textId="77777777" w:rsidR="0017657C" w:rsidRPr="00857A42" w:rsidRDefault="0017657C" w:rsidP="003275ED">
            <w:pPr>
              <w:ind w:left="1080"/>
              <w:rPr>
                <w:rFonts w:ascii="Verdana" w:hAnsi="Verdana"/>
                <w:b/>
              </w:rPr>
            </w:pPr>
          </w:p>
          <w:p w14:paraId="4D59B8DA" w14:textId="37274C9D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</w:rPr>
            </w:pP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of the </w:t>
            </w:r>
            <w:r w:rsidR="00D30149">
              <w:rPr>
                <w:rFonts w:ascii="Verdana" w:hAnsi="Verdana"/>
              </w:rPr>
              <w:t>Blue MedicareRx</w:t>
            </w:r>
            <w:r w:rsidRPr="00857A42">
              <w:rPr>
                <w:rFonts w:ascii="Verdana" w:hAnsi="Verdana"/>
              </w:rPr>
              <w:t xml:space="preserve"> Plan</w:t>
            </w:r>
          </w:p>
          <w:p w14:paraId="06156847" w14:textId="61DB57B6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You may also choose to </w:t>
            </w: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of the </w:t>
            </w:r>
            <w:r w:rsidR="00D30149">
              <w:rPr>
                <w:rFonts w:ascii="Verdana" w:hAnsi="Verdana"/>
              </w:rPr>
              <w:t xml:space="preserve">Blue MedicareRx </w:t>
            </w:r>
            <w:r w:rsidRPr="00857A42">
              <w:rPr>
                <w:rFonts w:ascii="Verdana" w:hAnsi="Verdana"/>
              </w:rPr>
              <w:t xml:space="preserve">Plan at this time. </w:t>
            </w:r>
          </w:p>
          <w:p w14:paraId="7E4E208A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If you elect to </w:t>
            </w: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at this time, we will process a request to do so.</w:t>
            </w:r>
          </w:p>
          <w:p w14:paraId="1643498B" w14:textId="70F1D3AE" w:rsidR="0017657C" w:rsidRPr="00857A42" w:rsidRDefault="0017657C" w:rsidP="009F4F87">
            <w:pPr>
              <w:pStyle w:val="ListParagraph"/>
              <w:numPr>
                <w:ilvl w:val="3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We want to make you aware that CMS will not include you in their Auto-Facilitated Enrollment processes in the future. </w:t>
            </w:r>
          </w:p>
          <w:p w14:paraId="2E691344" w14:textId="77777777" w:rsidR="0017657C" w:rsidRPr="00857A42" w:rsidRDefault="0017657C" w:rsidP="003275ED">
            <w:pPr>
              <w:rPr>
                <w:rFonts w:ascii="Verdana" w:hAnsi="Verdana"/>
                <w:color w:val="000000"/>
              </w:rPr>
            </w:pPr>
          </w:p>
          <w:p w14:paraId="1014F345" w14:textId="1A35F63A" w:rsidR="0017657C" w:rsidRPr="00857A42" w:rsidRDefault="00D34134" w:rsidP="003275ED">
            <w:pPr>
              <w:rPr>
                <w:rFonts w:ascii="Verdana" w:hAnsi="Verdana"/>
                <w:b/>
                <w:color w:val="000000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2333D954" wp14:editId="17251F38">
                  <wp:extent cx="285714" cy="180952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55032" w14:textId="10ADB196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Do you want to enroll in another plan using </w:t>
            </w:r>
            <w:hyperlink r:id="rId29" w:history="1">
              <w:r w:rsidR="003852AF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Pr="00857A42">
              <w:rPr>
                <w:rFonts w:ascii="Verdana" w:hAnsi="Verdana"/>
                <w:color w:val="000000"/>
              </w:rPr>
              <w:t xml:space="preserve"> or do you want us to submit an </w:t>
            </w:r>
            <w:proofErr w:type="spellStart"/>
            <w:r w:rsidRPr="00857A42">
              <w:rPr>
                <w:rFonts w:ascii="Verdana" w:hAnsi="Verdana"/>
                <w:color w:val="000000"/>
              </w:rPr>
              <w:t>Opt</w:t>
            </w:r>
            <w:proofErr w:type="spellEnd"/>
            <w:r w:rsidRPr="00857A42">
              <w:rPr>
                <w:rFonts w:ascii="Verdana" w:hAnsi="Verdana"/>
                <w:color w:val="000000"/>
              </w:rPr>
              <w:t xml:space="preserve"> Out request which will disenroll you from the </w:t>
            </w:r>
            <w:r w:rsidR="00D30149">
              <w:rPr>
                <w:rFonts w:ascii="Verdana" w:hAnsi="Verdana"/>
                <w:color w:val="000000"/>
              </w:rPr>
              <w:t xml:space="preserve">Blue MedicareRx </w:t>
            </w:r>
            <w:r w:rsidRPr="00857A42">
              <w:rPr>
                <w:rFonts w:ascii="Verdana" w:hAnsi="Verdana"/>
                <w:color w:val="000000"/>
              </w:rPr>
              <w:t>Plan?</w:t>
            </w:r>
          </w:p>
          <w:p w14:paraId="45EFC7AA" w14:textId="77777777" w:rsidR="0017657C" w:rsidRPr="00857A42" w:rsidRDefault="0017657C" w:rsidP="00D30149">
            <w:pPr>
              <w:rPr>
                <w:rFonts w:ascii="Verdana" w:hAnsi="Verdana"/>
              </w:rPr>
            </w:pPr>
          </w:p>
        </w:tc>
      </w:tr>
      <w:tr w:rsidR="002D2BDF" w:rsidRPr="00857A42" w14:paraId="23A64CFE" w14:textId="77777777" w:rsidTr="008A62DB">
        <w:trPr>
          <w:trHeight w:val="90"/>
        </w:trPr>
        <w:tc>
          <w:tcPr>
            <w:tcW w:w="355" w:type="dxa"/>
            <w:vMerge/>
          </w:tcPr>
          <w:p w14:paraId="1233D260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691A6C0A" w14:textId="77777777" w:rsidR="0017657C" w:rsidRPr="00857A42" w:rsidRDefault="0017657C" w:rsidP="003275ED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361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35AF9A31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 beneficiary will...</w:t>
            </w:r>
          </w:p>
        </w:tc>
        <w:tc>
          <w:tcPr>
            <w:tcW w:w="11732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2CBB2C7C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2D2BDF" w:rsidRPr="00857A42" w14:paraId="11328198" w14:textId="77777777" w:rsidTr="008A62DB">
        <w:trPr>
          <w:trHeight w:val="90"/>
        </w:trPr>
        <w:tc>
          <w:tcPr>
            <w:tcW w:w="355" w:type="dxa"/>
            <w:vMerge/>
          </w:tcPr>
          <w:p w14:paraId="3DE46BBD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7F0605BA" w14:textId="77777777" w:rsidR="0017657C" w:rsidRPr="00857A42" w:rsidRDefault="0017657C" w:rsidP="003275ED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3618" w:type="dxa"/>
            <w:gridSpan w:val="3"/>
            <w:tcBorders>
              <w:bottom w:val="single" w:sz="4" w:space="0" w:color="auto"/>
            </w:tcBorders>
          </w:tcPr>
          <w:p w14:paraId="2516A922" w14:textId="77777777" w:rsidR="0017657C" w:rsidRPr="00857A42" w:rsidRDefault="0017657C" w:rsidP="003275ED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Enroll in another plan</w:t>
            </w:r>
          </w:p>
        </w:tc>
        <w:tc>
          <w:tcPr>
            <w:tcW w:w="11732" w:type="dxa"/>
            <w:gridSpan w:val="3"/>
            <w:tcBorders>
              <w:bottom w:val="single" w:sz="4" w:space="0" w:color="auto"/>
            </w:tcBorders>
          </w:tcPr>
          <w:p w14:paraId="2689FEA8" w14:textId="400526B0" w:rsidR="00414AA4" w:rsidRDefault="00414AA4" w:rsidP="00414AA4">
            <w:pPr>
              <w:pStyle w:val="NormalWeb"/>
              <w:shd w:val="clear" w:color="auto" w:fill="FFFFFF"/>
              <w:rPr>
                <w:rFonts w:ascii="Helvetica" w:hAnsi="Helvetica" w:cs="Helvetic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5B962231" wp14:editId="29AA863F">
                  <wp:extent cx="285115" cy="180340"/>
                  <wp:effectExtent l="0" t="0" r="635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15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 </w:t>
            </w:r>
            <w:r w:rsidR="0017657C" w:rsidRPr="00857A42">
              <w:rPr>
                <w:rFonts w:ascii="Verdana" w:hAnsi="Verdana"/>
              </w:rPr>
              <w:t>I appreciate the opportunity to assist you. Should you have further questions, you can always call us here at Customer Care toll free anytime at</w:t>
            </w:r>
            <w:r>
              <w:rPr>
                <w:rFonts w:ascii="Verdana" w:hAnsi="Verdana"/>
              </w:rPr>
              <w:t>:</w:t>
            </w:r>
          </w:p>
          <w:p w14:paraId="09606AD5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bookmarkStart w:id="31" w:name="OLE_LINK97"/>
            <w:r>
              <w:rPr>
                <w:rFonts w:ascii="Verdana" w:hAnsi="Verdana" w:cs="Helvetica"/>
              </w:rPr>
              <w:t>MA: 888-543-4917</w:t>
            </w:r>
          </w:p>
          <w:p w14:paraId="52EF2A72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CT: 888-620-1747</w:t>
            </w:r>
          </w:p>
          <w:p w14:paraId="3C3C32AD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RI: 888-620-1748</w:t>
            </w:r>
          </w:p>
          <w:p w14:paraId="6C70F9D3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VT: 888-620-1746</w:t>
            </w:r>
          </w:p>
          <w:p w14:paraId="06D6355D" w14:textId="4529C61E" w:rsidR="0017657C" w:rsidRDefault="00414AA4" w:rsidP="00414A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 hours a day, 7 days a week. TTY users may call 711.</w:t>
            </w:r>
            <w:bookmarkEnd w:id="31"/>
          </w:p>
          <w:p w14:paraId="3F6BB9B3" w14:textId="77777777" w:rsidR="00414AA4" w:rsidRPr="00857A42" w:rsidRDefault="00414AA4" w:rsidP="00414AA4">
            <w:pPr>
              <w:rPr>
                <w:rFonts w:ascii="Verdana" w:hAnsi="Verdana"/>
              </w:rPr>
            </w:pPr>
          </w:p>
          <w:p w14:paraId="73F0CAE9" w14:textId="77777777" w:rsidR="0017657C" w:rsidRPr="00857A42" w:rsidRDefault="0017657C" w:rsidP="003275ED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CCR Process Notes:</w:t>
            </w:r>
          </w:p>
          <w:p w14:paraId="77A53338" w14:textId="77777777" w:rsidR="0017657C" w:rsidRPr="00857A42" w:rsidRDefault="0017657C" w:rsidP="009F4F8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52A00049" w14:textId="63CBBDC1" w:rsidR="0017657C" w:rsidRPr="00857A42" w:rsidRDefault="0017657C" w:rsidP="00554DC0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857A42">
              <w:rPr>
                <w:rFonts w:ascii="Verdana" w:hAnsi="Verdana"/>
              </w:rPr>
              <w:t xml:space="preserve">Refer to </w:t>
            </w:r>
            <w:hyperlink r:id="rId30" w:anchor="!/view?docid=0296717e-6df6-4184-b337-13abcd4b070b" w:history="1">
              <w:r w:rsidR="005C7D50" w:rsidRPr="005C7D50">
                <w:rPr>
                  <w:rFonts w:ascii="Verdana" w:hAnsi="Verdana"/>
                  <w:bCs/>
                  <w:color w:val="0000FF"/>
                  <w:u w:val="single"/>
                </w:rPr>
                <w:t>Compass - Call Documentation</w:t>
              </w:r>
            </w:hyperlink>
            <w:r w:rsidR="005C7D50" w:rsidRPr="005C7D50">
              <w:rPr>
                <w:rFonts w:ascii="Verdana" w:hAnsi="Verdana"/>
                <w:bCs/>
              </w:rPr>
              <w:t xml:space="preserve"> and </w:t>
            </w:r>
            <w:hyperlink r:id="rId31" w:anchor="!/view?docid=433711aa-8fa6-447c-872b-bd69cd6cd7c0" w:history="1">
              <w:r w:rsidR="005C7D50" w:rsidRPr="005C7D50">
                <w:rPr>
                  <w:rFonts w:ascii="Verdana" w:hAnsi="Verdana"/>
                  <w:bCs/>
                  <w:color w:val="0000FF"/>
                  <w:u w:val="single"/>
                </w:rPr>
                <w:t>Compass MED D - Call Documentation Job Aid</w:t>
              </w:r>
            </w:hyperlink>
            <w:r w:rsidR="00554DC0"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17AADED0" w14:textId="140D05B0" w:rsidR="00857A42" w:rsidRPr="00857A42" w:rsidRDefault="00857A42" w:rsidP="00857A42">
            <w:pPr>
              <w:pStyle w:val="ListParagraph"/>
              <w:rPr>
                <w:rFonts w:ascii="Verdana" w:hAnsi="Verdana"/>
                <w:color w:val="000000"/>
              </w:rPr>
            </w:pPr>
          </w:p>
        </w:tc>
      </w:tr>
      <w:tr w:rsidR="002D2BDF" w:rsidRPr="00857A42" w14:paraId="6DFC8EC6" w14:textId="77777777" w:rsidTr="008A62DB">
        <w:trPr>
          <w:trHeight w:val="90"/>
        </w:trPr>
        <w:tc>
          <w:tcPr>
            <w:tcW w:w="355" w:type="dxa"/>
            <w:vMerge/>
          </w:tcPr>
          <w:p w14:paraId="59A26841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46865CC1" w14:textId="77777777" w:rsidR="0017657C" w:rsidRPr="00857A42" w:rsidRDefault="0017657C" w:rsidP="003275ED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3618" w:type="dxa"/>
            <w:gridSpan w:val="3"/>
            <w:tcBorders>
              <w:bottom w:val="single" w:sz="4" w:space="0" w:color="auto"/>
            </w:tcBorders>
          </w:tcPr>
          <w:p w14:paraId="2BA13B78" w14:textId="4B7B9B27" w:rsidR="0017657C" w:rsidRPr="00857A42" w:rsidRDefault="0017657C" w:rsidP="003275ED">
            <w:pPr>
              <w:rPr>
                <w:rFonts w:ascii="Verdana" w:hAnsi="Verdana"/>
              </w:rPr>
            </w:pPr>
            <w:proofErr w:type="spellStart"/>
            <w:r w:rsidRPr="00857A42">
              <w:rPr>
                <w:rFonts w:ascii="Verdana" w:hAnsi="Verdana"/>
              </w:rPr>
              <w:t>Opt</w:t>
            </w:r>
            <w:proofErr w:type="spellEnd"/>
            <w:r w:rsidRPr="00857A42">
              <w:rPr>
                <w:rFonts w:ascii="Verdana" w:hAnsi="Verdana"/>
              </w:rPr>
              <w:t xml:space="preserve"> Out of </w:t>
            </w:r>
            <w:r w:rsidR="00D30149">
              <w:rPr>
                <w:rFonts w:ascii="Verdana" w:hAnsi="Verdana"/>
              </w:rPr>
              <w:t xml:space="preserve">Blue </w:t>
            </w:r>
            <w:r w:rsidR="00414AA4">
              <w:rPr>
                <w:rFonts w:ascii="Verdana" w:hAnsi="Verdana"/>
              </w:rPr>
              <w:t xml:space="preserve">MedicareRx </w:t>
            </w:r>
            <w:r w:rsidR="00414AA4" w:rsidRPr="00857A42">
              <w:rPr>
                <w:rFonts w:ascii="Verdana" w:hAnsi="Verdana"/>
              </w:rPr>
              <w:t>Plan</w:t>
            </w:r>
          </w:p>
        </w:tc>
        <w:tc>
          <w:tcPr>
            <w:tcW w:w="11732" w:type="dxa"/>
            <w:gridSpan w:val="3"/>
            <w:tcBorders>
              <w:bottom w:val="single" w:sz="4" w:space="0" w:color="auto"/>
            </w:tcBorders>
          </w:tcPr>
          <w:p w14:paraId="2EAF0D28" w14:textId="7ABDEC81" w:rsidR="00124B3D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064320AF" wp14:editId="58498B1A">
                  <wp:extent cx="285714" cy="180952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</w:rPr>
              <w:t xml:space="preserve">  </w:t>
            </w:r>
            <w:r w:rsidR="00B92C6E" w:rsidRPr="00857A42">
              <w:rPr>
                <w:rFonts w:ascii="Verdana" w:hAnsi="Verdana"/>
              </w:rPr>
              <w:t xml:space="preserve">Will you please remain on the call so that I may obtain </w:t>
            </w:r>
            <w:r w:rsidR="00124B3D" w:rsidRPr="00857A42">
              <w:rPr>
                <w:rFonts w:ascii="Verdana" w:hAnsi="Verdana"/>
              </w:rPr>
              <w:t>the information to submit the request on your behalf? We will submit a request and once it is accepted you will be disenrolled at the end of this month.</w:t>
            </w:r>
          </w:p>
          <w:p w14:paraId="5E519F1E" w14:textId="77777777" w:rsidR="0017657C" w:rsidRPr="00857A42" w:rsidRDefault="0017657C" w:rsidP="003275ED">
            <w:pPr>
              <w:rPr>
                <w:rFonts w:ascii="Verdana" w:hAnsi="Verdana"/>
                <w:b/>
              </w:rPr>
            </w:pPr>
          </w:p>
          <w:p w14:paraId="7C521AC3" w14:textId="1A3B8D4D" w:rsidR="0017657C" w:rsidRPr="00857A42" w:rsidRDefault="0017657C" w:rsidP="003275ED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Submit a</w:t>
            </w:r>
            <w:r w:rsidR="00DD5304">
              <w:rPr>
                <w:rFonts w:ascii="Verdana" w:hAnsi="Verdana"/>
                <w:b/>
              </w:rPr>
              <w:t xml:space="preserve"> Support</w:t>
            </w:r>
            <w:r w:rsidRPr="00857A42">
              <w:rPr>
                <w:rFonts w:ascii="Verdana" w:hAnsi="Verdana"/>
                <w:b/>
              </w:rPr>
              <w:t xml:space="preserve"> Task:</w:t>
            </w:r>
          </w:p>
          <w:p w14:paraId="1DCD4A47" w14:textId="77777777" w:rsidR="005C7D50" w:rsidRDefault="005C7D50" w:rsidP="003275ED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b/>
                <w:bCs/>
                <w:color w:val="000000"/>
              </w:rPr>
            </w:pPr>
          </w:p>
          <w:p w14:paraId="5A367CC3" w14:textId="58F7BD08" w:rsidR="0017657C" w:rsidRPr="00857A42" w:rsidRDefault="0017657C" w:rsidP="003275ED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Task Type:</w:t>
            </w:r>
            <w:r w:rsidR="006477BE" w:rsidRPr="00857A42">
              <w:rPr>
                <w:rFonts w:ascii="Verdana" w:hAnsi="Verdana"/>
                <w:color w:val="000000"/>
              </w:rPr>
              <w:t xml:space="preserve"> </w:t>
            </w:r>
            <w:r w:rsidR="00DD5304">
              <w:rPr>
                <w:rFonts w:ascii="Verdana" w:hAnsi="Verdana"/>
                <w:color w:val="000000"/>
              </w:rPr>
              <w:t xml:space="preserve">Enrollment - </w:t>
            </w:r>
            <w:r w:rsidRPr="00857A42">
              <w:rPr>
                <w:rFonts w:ascii="Verdana" w:hAnsi="Verdana"/>
                <w:color w:val="000000"/>
              </w:rPr>
              <w:t>Cancellation of Enrollment</w:t>
            </w:r>
          </w:p>
          <w:p w14:paraId="775D3B99" w14:textId="7090923F" w:rsidR="0017657C" w:rsidRPr="00971A43" w:rsidRDefault="0017657C" w:rsidP="00971A43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b/>
                <w:bCs/>
                <w:color w:val="000000"/>
              </w:rPr>
            </w:pPr>
          </w:p>
          <w:p w14:paraId="4EC458F6" w14:textId="7919F89A" w:rsidR="0017657C" w:rsidRDefault="0017657C" w:rsidP="003275ED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Notes:</w:t>
            </w:r>
            <w:r w:rsidR="006477BE" w:rsidRPr="00857A42">
              <w:rPr>
                <w:rFonts w:ascii="Verdana" w:hAnsi="Verdana"/>
                <w:color w:val="000000"/>
              </w:rPr>
              <w:t xml:space="preserve">  </w:t>
            </w:r>
            <w:r w:rsidRPr="00857A42">
              <w:rPr>
                <w:rFonts w:ascii="Verdana" w:hAnsi="Verdana"/>
                <w:color w:val="000000"/>
              </w:rPr>
              <w:t xml:space="preserve">&lt;Todays Date&gt; &lt;Caller’s Name&gt; was a Facilitated enrollment into the plan by CMS and is requesting to </w:t>
            </w:r>
            <w:proofErr w:type="spellStart"/>
            <w:r w:rsidRPr="00857A42">
              <w:rPr>
                <w:rFonts w:ascii="Verdana" w:hAnsi="Verdana"/>
                <w:color w:val="000000"/>
              </w:rPr>
              <w:t>Opt</w:t>
            </w:r>
            <w:proofErr w:type="spellEnd"/>
            <w:r w:rsidRPr="00857A42">
              <w:rPr>
                <w:rFonts w:ascii="Verdana" w:hAnsi="Verdana"/>
                <w:color w:val="000000"/>
              </w:rPr>
              <w:t xml:space="preserve"> Out/disenroll from the plan at this time. </w:t>
            </w:r>
            <w:r w:rsidR="007E3773" w:rsidRPr="00857A42">
              <w:rPr>
                <w:rFonts w:ascii="Verdana" w:hAnsi="Verdana"/>
                <w:color w:val="000000"/>
              </w:rPr>
              <w:t>Beneficiary</w:t>
            </w:r>
            <w:r w:rsidRPr="00857A42">
              <w:rPr>
                <w:rFonts w:ascii="Verdana" w:hAnsi="Verdana"/>
                <w:color w:val="000000"/>
              </w:rPr>
              <w:t xml:space="preserve"> understands the consequences</w:t>
            </w:r>
            <w:r w:rsidR="00124B3D" w:rsidRPr="00857A42">
              <w:rPr>
                <w:rFonts w:ascii="Verdana" w:hAnsi="Verdana"/>
                <w:color w:val="000000"/>
              </w:rPr>
              <w:t xml:space="preserve"> of</w:t>
            </w:r>
            <w:r w:rsidRPr="00857A42">
              <w:rPr>
                <w:rFonts w:ascii="Verdana" w:hAnsi="Verdana"/>
                <w:color w:val="000000"/>
              </w:rPr>
              <w:t xml:space="preserve"> choosing to opt out of the facilitated enrollment process.</w:t>
            </w:r>
          </w:p>
          <w:p w14:paraId="23B7FC24" w14:textId="77777777" w:rsidR="005C7D50" w:rsidRDefault="005C7D50" w:rsidP="003275ED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b/>
                <w:bCs/>
                <w:color w:val="000000"/>
              </w:rPr>
            </w:pPr>
          </w:p>
          <w:p w14:paraId="5F4F3566" w14:textId="2EEBB629" w:rsidR="005C7D50" w:rsidRPr="00857A42" w:rsidRDefault="005C7D50" w:rsidP="003275ED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696101">
              <w:rPr>
                <w:rFonts w:ascii="Verdana" w:hAnsi="Verdana"/>
                <w:b/>
                <w:bCs/>
                <w:color w:val="000000"/>
              </w:rPr>
              <w:t>Complete all required and applicable fields</w:t>
            </w:r>
          </w:p>
          <w:p w14:paraId="5D95C349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5571B344" w14:textId="754769B4" w:rsidR="0017657C" w:rsidRPr="00857A42" w:rsidRDefault="0017657C" w:rsidP="006E1AA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857A42">
              <w:rPr>
                <w:rFonts w:ascii="Verdana" w:hAnsi="Verdana"/>
                <w:color w:val="000000"/>
              </w:rPr>
              <w:t xml:space="preserve">The </w:t>
            </w:r>
            <w:r w:rsidR="00971A43">
              <w:rPr>
                <w:rFonts w:ascii="Verdana" w:hAnsi="Verdana"/>
                <w:color w:val="000000"/>
              </w:rPr>
              <w:t>Support</w:t>
            </w:r>
            <w:r w:rsidRPr="00857A42">
              <w:rPr>
                <w:rFonts w:ascii="Verdana" w:hAnsi="Verdana"/>
                <w:color w:val="000000"/>
              </w:rPr>
              <w:t xml:space="preserve"> Task number should not be provided to the beneficiary.</w:t>
            </w:r>
          </w:p>
          <w:p w14:paraId="05F71930" w14:textId="77777777" w:rsidR="0017657C" w:rsidRPr="00857A42" w:rsidRDefault="0017657C" w:rsidP="006E1AA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43AE2012" w14:textId="0DF0AB18" w:rsidR="001853FA" w:rsidRPr="00857A42" w:rsidRDefault="00D34134" w:rsidP="00DF069D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0DC5FF96" wp14:editId="7FEAD1B7">
                  <wp:extent cx="285714" cy="180952"/>
                  <wp:effectExtent l="0" t="0" r="63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  <w:b/>
                <w:color w:val="000000"/>
              </w:rPr>
              <w:t xml:space="preserve">  </w:t>
            </w:r>
            <w:r w:rsidR="00B92C6E" w:rsidRPr="00857A42">
              <w:rPr>
                <w:rFonts w:ascii="Verdana" w:hAnsi="Verdana"/>
              </w:rPr>
              <w:t xml:space="preserve">The request has been </w:t>
            </w:r>
            <w:r w:rsidR="00165DA1" w:rsidRPr="00857A42">
              <w:rPr>
                <w:rFonts w:ascii="Verdana" w:hAnsi="Verdana"/>
              </w:rPr>
              <w:t>submitted;</w:t>
            </w:r>
            <w:r w:rsidR="00B92C6E" w:rsidRPr="00857A42">
              <w:rPr>
                <w:rFonts w:ascii="Verdana" w:hAnsi="Verdana"/>
              </w:rPr>
              <w:t xml:space="preserve"> you should receive a written notification by mail from the plan within </w:t>
            </w:r>
            <w:r w:rsidR="00B92C6E" w:rsidRPr="00857A42">
              <w:rPr>
                <w:rFonts w:ascii="Verdana" w:hAnsi="Verdana"/>
                <w:color w:val="000000"/>
              </w:rPr>
              <w:t>10 calendar days</w:t>
            </w:r>
            <w:r w:rsidRPr="00857A42">
              <w:rPr>
                <w:rFonts w:ascii="Verdana" w:hAnsi="Verdana"/>
                <w:color w:val="000000"/>
              </w:rPr>
              <w:t>.</w:t>
            </w:r>
            <w:r w:rsidR="00B92C6E" w:rsidRPr="00857A42" w:rsidDel="00B92C6E">
              <w:rPr>
                <w:rFonts w:ascii="Verdana" w:hAnsi="Verdana"/>
              </w:rPr>
              <w:t xml:space="preserve"> </w:t>
            </w:r>
          </w:p>
          <w:p w14:paraId="3263FE3A" w14:textId="77777777" w:rsidR="00D34134" w:rsidRPr="00857A42" w:rsidRDefault="00D34134" w:rsidP="001853FA">
            <w:pPr>
              <w:rPr>
                <w:rFonts w:ascii="Verdana" w:hAnsi="Verdana"/>
              </w:rPr>
            </w:pPr>
          </w:p>
          <w:p w14:paraId="0A113DB1" w14:textId="2058B899" w:rsidR="001853FA" w:rsidRPr="00857A42" w:rsidRDefault="001853FA" w:rsidP="001853FA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52785909" w14:textId="77777777" w:rsidR="001853FA" w:rsidRPr="00857A42" w:rsidRDefault="001853FA" w:rsidP="00A61098">
            <w:pPr>
              <w:rPr>
                <w:rFonts w:ascii="Verdana" w:hAnsi="Verdana"/>
                <w:color w:val="000000"/>
              </w:rPr>
            </w:pPr>
          </w:p>
        </w:tc>
      </w:tr>
      <w:tr w:rsidR="0017657C" w:rsidRPr="00857A42" w14:paraId="1A88A725" w14:textId="77777777" w:rsidTr="008A62DB">
        <w:trPr>
          <w:trHeight w:val="90"/>
        </w:trPr>
        <w:tc>
          <w:tcPr>
            <w:tcW w:w="355" w:type="dxa"/>
            <w:vMerge/>
          </w:tcPr>
          <w:p w14:paraId="0CFE4056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 w:val="restart"/>
          </w:tcPr>
          <w:p w14:paraId="10F6E735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CMS Reassignment - TRC212 (Gaining Enrollment)</w:t>
            </w:r>
          </w:p>
          <w:p w14:paraId="26CAA69A" w14:textId="77777777" w:rsidR="0017657C" w:rsidRPr="00857A42" w:rsidRDefault="0017657C" w:rsidP="00624432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FF0000"/>
              </w:rPr>
            </w:pPr>
          </w:p>
        </w:tc>
        <w:tc>
          <w:tcPr>
            <w:tcW w:w="15350" w:type="dxa"/>
            <w:gridSpan w:val="6"/>
            <w:tcBorders>
              <w:bottom w:val="single" w:sz="4" w:space="0" w:color="auto"/>
            </w:tcBorders>
          </w:tcPr>
          <w:p w14:paraId="47663C3C" w14:textId="6E7C4A78" w:rsidR="0017657C" w:rsidRPr="00857A42" w:rsidRDefault="00D34134" w:rsidP="003275ED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3141DA80" wp14:editId="4668328C">
                  <wp:extent cx="285714" cy="180952"/>
                  <wp:effectExtent l="0" t="0" r="63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19EEB" w14:textId="630CEC65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Since you do not want to remain in the </w:t>
            </w:r>
            <w:r w:rsidR="00D30149">
              <w:rPr>
                <w:rFonts w:ascii="Verdana" w:hAnsi="Verdana"/>
                <w:color w:val="000000"/>
              </w:rPr>
              <w:t xml:space="preserve">Blue MedicareRx </w:t>
            </w:r>
            <w:r w:rsidRPr="00857A42">
              <w:rPr>
                <w:rFonts w:ascii="Verdana" w:hAnsi="Verdana"/>
                <w:color w:val="000000"/>
              </w:rPr>
              <w:t xml:space="preserve">Plan, you have the following options: </w:t>
            </w:r>
          </w:p>
          <w:p w14:paraId="7CDA5E08" w14:textId="77777777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Re-Enroll in your current Plan</w:t>
            </w:r>
          </w:p>
          <w:p w14:paraId="60564FBE" w14:textId="5FA219CE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You may contact the current plan if yo</w:t>
            </w:r>
            <w:r w:rsidR="006477BE" w:rsidRPr="00857A42">
              <w:rPr>
                <w:rFonts w:ascii="Verdana" w:hAnsi="Verdana"/>
                <w:color w:val="000000"/>
              </w:rPr>
              <w:t>u wish to remain in that plan.</w:t>
            </w:r>
          </w:p>
          <w:p w14:paraId="6A3E0928" w14:textId="60491E9F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If you remain in the current plan, you will be financially responsible to pay a portion of the plan premium.</w:t>
            </w:r>
          </w:p>
          <w:p w14:paraId="68F23B44" w14:textId="77777777" w:rsidR="0017657C" w:rsidRPr="00857A42" w:rsidRDefault="0017657C" w:rsidP="003275ED">
            <w:pPr>
              <w:pStyle w:val="ListParagraph"/>
              <w:ind w:left="1440"/>
              <w:rPr>
                <w:rFonts w:ascii="Verdana" w:hAnsi="Verdana"/>
                <w:color w:val="000000"/>
              </w:rPr>
            </w:pPr>
          </w:p>
          <w:p w14:paraId="2FD88395" w14:textId="7028B6D0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Enroll in another Plan</w:t>
            </w:r>
          </w:p>
          <w:p w14:paraId="203CC9D7" w14:textId="01D5CCC4" w:rsidR="0017657C" w:rsidRPr="00857A42" w:rsidRDefault="0017657C" w:rsidP="009F4F87">
            <w:pPr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Enrollment into another CMS-qualified Medicare Part D Prescription Drug Plan (PDP) will automatically disenroll you from the </w:t>
            </w:r>
            <w:r w:rsidR="00D30149">
              <w:rPr>
                <w:rFonts w:ascii="Verdana" w:hAnsi="Verdana"/>
                <w:color w:val="000000"/>
              </w:rPr>
              <w:t>Blue MedicareRx</w:t>
            </w:r>
            <w:r w:rsidRPr="00857A42">
              <w:rPr>
                <w:rFonts w:ascii="Verdana" w:hAnsi="Verdana"/>
                <w:color w:val="000000"/>
              </w:rPr>
              <w:t xml:space="preserve"> Plan.</w:t>
            </w:r>
          </w:p>
          <w:p w14:paraId="5718075C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are eligible for a Special Enrollment Period (SEP) to enroll in another plan within three months of the effective date of the enrollment.</w:t>
            </w:r>
          </w:p>
          <w:p w14:paraId="4FDF2E7C" w14:textId="77777777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may also enroll in another plan during the Annual Enrollment Period (AEP) from October 15 through December 7.</w:t>
            </w:r>
          </w:p>
          <w:p w14:paraId="400731A0" w14:textId="3DC16B18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You may enroll in one of the plans that was listed in the CMS blue letter you received by using the </w:t>
            </w:r>
            <w:hyperlink r:id="rId32" w:history="1">
              <w:r w:rsidRPr="00857A42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Pr="00857A42">
              <w:rPr>
                <w:rFonts w:ascii="Verdana" w:hAnsi="Verdana"/>
              </w:rPr>
              <w:t xml:space="preserve"> website.</w:t>
            </w:r>
          </w:p>
          <w:p w14:paraId="6F079426" w14:textId="77777777" w:rsidR="0017657C" w:rsidRPr="00857A42" w:rsidRDefault="0017657C" w:rsidP="003275ED">
            <w:pPr>
              <w:ind w:left="1080"/>
              <w:rPr>
                <w:rFonts w:ascii="Verdana" w:hAnsi="Verdana"/>
                <w:b/>
              </w:rPr>
            </w:pPr>
          </w:p>
          <w:p w14:paraId="66E88E94" w14:textId="021D282A" w:rsidR="0017657C" w:rsidRPr="00414AA4" w:rsidRDefault="00D34134" w:rsidP="00414AA4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793A4210" wp14:editId="4B054C75">
                  <wp:extent cx="285714" cy="180952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4AA4">
              <w:rPr>
                <w:rFonts w:ascii="Verdana" w:hAnsi="Verdana"/>
                <w:color w:val="000000"/>
              </w:rPr>
              <w:t xml:space="preserve">  </w:t>
            </w:r>
            <w:r w:rsidR="0017657C" w:rsidRPr="00414AA4">
              <w:rPr>
                <w:rFonts w:ascii="Verdana" w:hAnsi="Verdana"/>
                <w:color w:val="000000"/>
              </w:rPr>
              <w:t>Will you be enrolling in another plan?</w:t>
            </w:r>
          </w:p>
          <w:p w14:paraId="02B2A5A0" w14:textId="4F298DD3" w:rsidR="0017657C" w:rsidRPr="00857A42" w:rsidRDefault="0017657C" w:rsidP="00271BF5">
            <w:pPr>
              <w:rPr>
                <w:rFonts w:ascii="Verdana" w:hAnsi="Verdana"/>
                <w:b/>
              </w:rPr>
            </w:pPr>
          </w:p>
        </w:tc>
      </w:tr>
      <w:tr w:rsidR="002D2BDF" w:rsidRPr="00857A42" w14:paraId="5B0CBB08" w14:textId="77777777" w:rsidTr="008A62DB">
        <w:trPr>
          <w:trHeight w:val="90"/>
        </w:trPr>
        <w:tc>
          <w:tcPr>
            <w:tcW w:w="355" w:type="dxa"/>
            <w:vMerge/>
          </w:tcPr>
          <w:p w14:paraId="0780FCE1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7A720453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361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031CD406" w14:textId="77777777" w:rsidR="0017657C" w:rsidRPr="00857A42" w:rsidRDefault="0017657C" w:rsidP="00271BF5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 the beneficiary says...</w:t>
            </w:r>
          </w:p>
        </w:tc>
        <w:tc>
          <w:tcPr>
            <w:tcW w:w="11732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03FEA501" w14:textId="77777777" w:rsidR="0017657C" w:rsidRPr="00857A42" w:rsidRDefault="0017657C" w:rsidP="00271BF5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2D2BDF" w:rsidRPr="00857A42" w14:paraId="7E6FA014" w14:textId="77777777" w:rsidTr="008A62DB">
        <w:trPr>
          <w:trHeight w:val="90"/>
        </w:trPr>
        <w:tc>
          <w:tcPr>
            <w:tcW w:w="355" w:type="dxa"/>
            <w:vMerge/>
          </w:tcPr>
          <w:p w14:paraId="126FFE10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6D726009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3618" w:type="dxa"/>
            <w:gridSpan w:val="3"/>
            <w:tcBorders>
              <w:bottom w:val="single" w:sz="4" w:space="0" w:color="auto"/>
            </w:tcBorders>
          </w:tcPr>
          <w:p w14:paraId="57DB2A43" w14:textId="77777777" w:rsidR="0017657C" w:rsidRPr="00857A42" w:rsidRDefault="0017657C" w:rsidP="003275E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Yes</w:t>
            </w:r>
          </w:p>
        </w:tc>
        <w:tc>
          <w:tcPr>
            <w:tcW w:w="11732" w:type="dxa"/>
            <w:gridSpan w:val="3"/>
            <w:tcBorders>
              <w:bottom w:val="single" w:sz="4" w:space="0" w:color="auto"/>
            </w:tcBorders>
          </w:tcPr>
          <w:p w14:paraId="2E5BDBE1" w14:textId="33241DA6" w:rsidR="00414AA4" w:rsidRDefault="00000000" w:rsidP="00414AA4">
            <w:pPr>
              <w:pStyle w:val="NormalWeb"/>
              <w:shd w:val="clear" w:color="auto" w:fill="FFFFFF"/>
              <w:rPr>
                <w:rFonts w:ascii="Helvetica" w:hAnsi="Helvetica" w:cs="Helvetica"/>
                <w:color w:val="333333"/>
              </w:rPr>
            </w:pPr>
            <w:r>
              <w:pict w14:anchorId="58BF5732">
                <v:shape id="_x0000_i1398" type="#_x0000_t75" style="width:22.15pt;height:14.4pt;visibility:visible">
                  <v:imagedata r:id="rId18" o:title=""/>
                </v:shape>
              </w:pict>
            </w:r>
            <w:r w:rsidR="00DF069D" w:rsidRPr="00857A42">
              <w:rPr>
                <w:rFonts w:ascii="Verdana" w:hAnsi="Verdana"/>
              </w:rPr>
              <w:t xml:space="preserve">  </w:t>
            </w:r>
            <w:r w:rsidR="0017657C" w:rsidRPr="00857A42">
              <w:rPr>
                <w:rFonts w:ascii="Verdana" w:hAnsi="Verdana"/>
              </w:rPr>
              <w:t>I appreciate the opportunity to assist you. Should you have further questions, you can always call us here at Customer Care toll free anytime at</w:t>
            </w:r>
            <w:r w:rsidR="00414AA4">
              <w:rPr>
                <w:rFonts w:ascii="Verdana" w:hAnsi="Verdana"/>
              </w:rPr>
              <w:t>:</w:t>
            </w:r>
          </w:p>
          <w:p w14:paraId="6E3AFEE1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MA: 888-543-4917</w:t>
            </w:r>
          </w:p>
          <w:p w14:paraId="6850E36A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CT: 888-620-1747</w:t>
            </w:r>
          </w:p>
          <w:p w14:paraId="02314615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RI: 888-620-1748</w:t>
            </w:r>
          </w:p>
          <w:p w14:paraId="375A4EAC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VT: 888-620-1746</w:t>
            </w:r>
          </w:p>
          <w:p w14:paraId="3F9349CD" w14:textId="05CD6C9E" w:rsidR="0017657C" w:rsidRPr="00857A42" w:rsidRDefault="00414AA4" w:rsidP="00414AA4">
            <w:pPr>
              <w:pStyle w:val="NormalWeb"/>
              <w:shd w:val="clear" w:color="auto" w:fill="FFFFFF"/>
            </w:pPr>
            <w:r>
              <w:rPr>
                <w:rFonts w:ascii="Verdana" w:hAnsi="Verdana"/>
              </w:rPr>
              <w:t>24 hours a day, 7 days a week. TTY users may call 711.</w:t>
            </w:r>
          </w:p>
          <w:p w14:paraId="108321A8" w14:textId="77777777" w:rsidR="0017657C" w:rsidRPr="00857A42" w:rsidRDefault="0017657C" w:rsidP="00271BF5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CCR Process Notes:</w:t>
            </w:r>
          </w:p>
          <w:p w14:paraId="11AED7E4" w14:textId="77777777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7B9CFF98" w14:textId="4FAF111B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Refer to </w:t>
            </w:r>
            <w:hyperlink r:id="rId33" w:anchor="!/view?docid=0296717e-6df6-4184-b337-13abcd4b070b" w:history="1">
              <w:r w:rsidR="00A10D3D" w:rsidRPr="00A10D3D">
                <w:rPr>
                  <w:rFonts w:ascii="Verdana" w:hAnsi="Verdana"/>
                  <w:bCs/>
                  <w:color w:val="0000FF"/>
                  <w:u w:val="single"/>
                </w:rPr>
                <w:t>Compass - Call Documentation</w:t>
              </w:r>
            </w:hyperlink>
            <w:r w:rsidR="00A10D3D" w:rsidRPr="00A10D3D">
              <w:rPr>
                <w:rFonts w:ascii="Verdana" w:hAnsi="Verdana"/>
                <w:bCs/>
              </w:rPr>
              <w:t xml:space="preserve"> and </w:t>
            </w:r>
            <w:hyperlink r:id="rId34" w:anchor="!/view?docid=433711aa-8fa6-447c-872b-bd69cd6cd7c0" w:history="1">
              <w:r w:rsidR="00A10D3D" w:rsidRPr="00A10D3D">
                <w:rPr>
                  <w:rFonts w:ascii="Verdana" w:hAnsi="Verdana"/>
                  <w:bCs/>
                  <w:color w:val="0000FF"/>
                  <w:u w:val="single"/>
                </w:rPr>
                <w:t>Compass MED D - Call Documentation Job Aid</w:t>
              </w:r>
            </w:hyperlink>
            <w:r w:rsidR="00554DC0"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51066C25" w14:textId="77777777" w:rsidR="0017657C" w:rsidRPr="00857A42" w:rsidRDefault="0017657C" w:rsidP="003275ED">
            <w:pPr>
              <w:rPr>
                <w:rFonts w:ascii="Verdana" w:hAnsi="Verdana"/>
                <w:b/>
              </w:rPr>
            </w:pPr>
          </w:p>
        </w:tc>
      </w:tr>
      <w:tr w:rsidR="002D2BDF" w:rsidRPr="00857A42" w14:paraId="42AB7EC8" w14:textId="77777777" w:rsidTr="008A62DB">
        <w:trPr>
          <w:trHeight w:val="90"/>
        </w:trPr>
        <w:tc>
          <w:tcPr>
            <w:tcW w:w="355" w:type="dxa"/>
            <w:vMerge/>
          </w:tcPr>
          <w:p w14:paraId="1B5D1AE6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5DDDB84E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3618" w:type="dxa"/>
            <w:gridSpan w:val="3"/>
            <w:vMerge w:val="restart"/>
          </w:tcPr>
          <w:p w14:paraId="1DF45E82" w14:textId="77777777" w:rsidR="0017657C" w:rsidRPr="00857A42" w:rsidRDefault="0017657C" w:rsidP="003275E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No</w:t>
            </w:r>
          </w:p>
        </w:tc>
        <w:tc>
          <w:tcPr>
            <w:tcW w:w="11732" w:type="dxa"/>
            <w:gridSpan w:val="3"/>
            <w:tcBorders>
              <w:bottom w:val="single" w:sz="4" w:space="0" w:color="auto"/>
            </w:tcBorders>
          </w:tcPr>
          <w:p w14:paraId="5822CEA5" w14:textId="7A7B69B2" w:rsidR="009B27FE" w:rsidRPr="00857A42" w:rsidRDefault="009B27FE" w:rsidP="009B27FE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Notes:</w:t>
            </w:r>
          </w:p>
          <w:p w14:paraId="42DA505B" w14:textId="5F30E94D" w:rsidR="0017657C" w:rsidRPr="00857A42" w:rsidRDefault="0017657C" w:rsidP="009F4F87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The beneficiary must state that they do not want to have Medicare prescription drug coverage at all.</w:t>
            </w:r>
          </w:p>
          <w:p w14:paraId="4C499690" w14:textId="77777777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The CCR should counsel and remind the beneficiary that if they disenroll and do not obtain other coverage that is at least as good as Medicare Part D drug coverage (also referred to as creditable coverage), they may be subject to pay a Late Enrollment Penalty if they enroll in Medicare Part D prescription drug plan in the future.</w:t>
            </w:r>
          </w:p>
          <w:p w14:paraId="3E21F48B" w14:textId="03595025" w:rsidR="0017657C" w:rsidRPr="00857A42" w:rsidRDefault="0017657C" w:rsidP="009F4F8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</w:rPr>
            </w:pPr>
            <w:bookmarkStart w:id="32" w:name="CreditablePDC"/>
            <w:r w:rsidRPr="00857A42">
              <w:rPr>
                <w:rFonts w:ascii="Verdana" w:hAnsi="Verdana"/>
              </w:rPr>
              <w:t xml:space="preserve">Examples of creditable prescription drug coverage include the </w:t>
            </w:r>
            <w:r w:rsidR="003432DD" w:rsidRPr="00857A42">
              <w:rPr>
                <w:rFonts w:ascii="Verdana" w:hAnsi="Verdana"/>
              </w:rPr>
              <w:t>following</w:t>
            </w:r>
            <w:r w:rsidRPr="00857A42">
              <w:rPr>
                <w:rFonts w:ascii="Verdana" w:hAnsi="Verdana"/>
              </w:rPr>
              <w:t>:</w:t>
            </w:r>
          </w:p>
          <w:bookmarkEnd w:id="32"/>
          <w:p w14:paraId="5CB7163F" w14:textId="5C78C7E5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proofErr w:type="spellStart"/>
            <w:r w:rsidRPr="00857A42">
              <w:rPr>
                <w:rFonts w:ascii="Verdana" w:hAnsi="Verdana"/>
              </w:rPr>
              <w:t>TriCare</w:t>
            </w:r>
            <w:proofErr w:type="spellEnd"/>
            <w:r w:rsidRPr="00857A42">
              <w:rPr>
                <w:rFonts w:ascii="Verdana" w:hAnsi="Verdana"/>
              </w:rPr>
              <w:t>, Indian Health Service, or VA coverage.</w:t>
            </w:r>
          </w:p>
          <w:p w14:paraId="023AA6E3" w14:textId="0BF98BC1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PACE program.</w:t>
            </w:r>
          </w:p>
          <w:p w14:paraId="1F210A83" w14:textId="180AB106" w:rsidR="0017657C" w:rsidRPr="00857A42" w:rsidRDefault="003432DD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E</w:t>
            </w:r>
            <w:r w:rsidR="0017657C" w:rsidRPr="00857A42">
              <w:rPr>
                <w:rFonts w:ascii="Verdana" w:hAnsi="Verdana"/>
              </w:rPr>
              <w:t>mployer or union coverage.</w:t>
            </w:r>
          </w:p>
          <w:p w14:paraId="12BB766F" w14:textId="60D7C268" w:rsidR="0017657C" w:rsidRPr="00857A42" w:rsidRDefault="0017657C" w:rsidP="009F4F87">
            <w:pPr>
              <w:pStyle w:val="ListParagraph"/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Has or will gain </w:t>
            </w:r>
            <w:r w:rsidR="003432DD" w:rsidRPr="00857A42">
              <w:rPr>
                <w:rFonts w:ascii="Verdana" w:hAnsi="Verdana"/>
              </w:rPr>
              <w:t xml:space="preserve">any </w:t>
            </w:r>
            <w:r w:rsidRPr="00857A42">
              <w:rPr>
                <w:rFonts w:ascii="Verdana" w:hAnsi="Verdana"/>
              </w:rPr>
              <w:t>other creditable coverage</w:t>
            </w:r>
            <w:r w:rsidR="003432DD" w:rsidRPr="00857A42">
              <w:rPr>
                <w:rFonts w:ascii="Verdana" w:hAnsi="Verdana"/>
              </w:rPr>
              <w:t xml:space="preserve"> not listed above</w:t>
            </w:r>
            <w:r w:rsidRPr="00857A42">
              <w:rPr>
                <w:rFonts w:ascii="Verdana" w:hAnsi="Verdana"/>
              </w:rPr>
              <w:t>.</w:t>
            </w:r>
          </w:p>
          <w:p w14:paraId="3CBB35F9" w14:textId="77777777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If the beneficiary specifically states that they do not want Medicare prescription drug coverage at all, then the voluntary disenrollment process must be followed.</w:t>
            </w:r>
          </w:p>
          <w:p w14:paraId="75126D64" w14:textId="77777777" w:rsidR="0017657C" w:rsidRPr="00857A42" w:rsidRDefault="0017657C" w:rsidP="00000696">
            <w:pPr>
              <w:rPr>
                <w:rFonts w:ascii="Verdana" w:hAnsi="Verdana"/>
                <w:b/>
              </w:rPr>
            </w:pPr>
          </w:p>
          <w:p w14:paraId="0B9FA3CC" w14:textId="66344B04" w:rsidR="00AA3EF8" w:rsidRPr="00857A42" w:rsidRDefault="00000000" w:rsidP="00DF06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pict w14:anchorId="292E09A2">
                <v:shape id="_x0000_i1399" type="#_x0000_t75" style="width:22.15pt;height:14.4pt;visibility:visible">
                  <v:imagedata r:id="rId18" o:title=""/>
                </v:shape>
              </w:pict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</w:p>
          <w:p w14:paraId="73E97CA2" w14:textId="065B8894" w:rsidR="0017657C" w:rsidRPr="00857A42" w:rsidRDefault="0017657C" w:rsidP="00AA3EF8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 xml:space="preserve">I would like to point out it is important that you consider enrolling in another prescription drug plan at this time so you will have continual </w:t>
            </w:r>
            <w:hyperlink w:anchor="CreditablePDC" w:history="1">
              <w:r w:rsidRPr="00857A42">
                <w:rPr>
                  <w:rStyle w:val="Hyperlink"/>
                  <w:rFonts w:ascii="Verdana" w:hAnsi="Verdana"/>
                </w:rPr>
                <w:t>creditable prescription drug coverage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5F5F3980" w14:textId="4505C420" w:rsidR="0017657C" w:rsidRPr="00857A42" w:rsidRDefault="0017657C" w:rsidP="00DF069D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Please keep in mind that if you disenroll and do not obtain other coverage that is at least as good as Medicare Part D drug coverage (also referred to as </w:t>
            </w:r>
            <w:hyperlink w:anchor="CreditablePDC" w:history="1">
              <w:r w:rsidRPr="00857A42">
                <w:rPr>
                  <w:rStyle w:val="Hyperlink"/>
                  <w:rFonts w:ascii="Verdana" w:hAnsi="Verdana"/>
                </w:rPr>
                <w:t>creditable coverage</w:t>
              </w:r>
            </w:hyperlink>
            <w:r w:rsidRPr="00857A42">
              <w:rPr>
                <w:rFonts w:ascii="Verdana" w:hAnsi="Verdana"/>
              </w:rPr>
              <w:t>), you may be subject to pay a Late Enrollment Penalty if you enroll in Medicare Part D prescription drug plan in the future.</w:t>
            </w:r>
          </w:p>
          <w:p w14:paraId="71AACBE3" w14:textId="64E93E44" w:rsidR="0017657C" w:rsidRPr="00857A42" w:rsidRDefault="0017657C" w:rsidP="00AA3EF8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</w:rPr>
              <w:t>W</w:t>
            </w:r>
            <w:r w:rsidRPr="00857A42">
              <w:rPr>
                <w:rFonts w:ascii="Verdana" w:hAnsi="Verdana"/>
                <w:color w:val="000000"/>
              </w:rPr>
              <w:t>ill you be enrolling in another plan?</w:t>
            </w:r>
          </w:p>
          <w:p w14:paraId="405CC983" w14:textId="77777777" w:rsidR="0017657C" w:rsidRPr="00857A42" w:rsidRDefault="0017657C" w:rsidP="00000696">
            <w:pPr>
              <w:rPr>
                <w:rFonts w:ascii="Verdana" w:hAnsi="Verdana"/>
                <w:b/>
              </w:rPr>
            </w:pPr>
          </w:p>
        </w:tc>
      </w:tr>
      <w:tr w:rsidR="00A10D3D" w:rsidRPr="00857A42" w14:paraId="54496F97" w14:textId="77777777" w:rsidTr="008A62DB">
        <w:trPr>
          <w:trHeight w:val="95"/>
        </w:trPr>
        <w:tc>
          <w:tcPr>
            <w:tcW w:w="355" w:type="dxa"/>
            <w:vMerge/>
          </w:tcPr>
          <w:p w14:paraId="482B907A" w14:textId="77777777" w:rsidR="0017657C" w:rsidRPr="00857A42" w:rsidRDefault="0017657C" w:rsidP="0000069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4A527FA5" w14:textId="77777777" w:rsidR="0017657C" w:rsidRPr="00857A42" w:rsidRDefault="0017657C" w:rsidP="00000696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3618" w:type="dxa"/>
            <w:gridSpan w:val="3"/>
            <w:vMerge/>
          </w:tcPr>
          <w:p w14:paraId="59F7C949" w14:textId="77777777" w:rsidR="0017657C" w:rsidRPr="00857A42" w:rsidRDefault="0017657C" w:rsidP="00000696">
            <w:pPr>
              <w:rPr>
                <w:rFonts w:ascii="Verdana" w:hAnsi="Verdana"/>
              </w:rPr>
            </w:pP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1F1E863" w14:textId="77777777" w:rsidR="0017657C" w:rsidRPr="00857A42" w:rsidRDefault="0017657C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 the beneficiary says they...</w:t>
            </w:r>
          </w:p>
        </w:tc>
        <w:tc>
          <w:tcPr>
            <w:tcW w:w="7592" w:type="dxa"/>
            <w:tcBorders>
              <w:bottom w:val="single" w:sz="4" w:space="0" w:color="auto"/>
            </w:tcBorders>
            <w:shd w:val="clear" w:color="auto" w:fill="E6E6E6"/>
          </w:tcPr>
          <w:p w14:paraId="086CE2E7" w14:textId="77777777" w:rsidR="0017657C" w:rsidRPr="00857A42" w:rsidRDefault="0017657C" w:rsidP="00000696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BF06FC" w:rsidRPr="00857A42" w14:paraId="450B51CA" w14:textId="77777777" w:rsidTr="008A62DB">
        <w:trPr>
          <w:trHeight w:val="95"/>
        </w:trPr>
        <w:tc>
          <w:tcPr>
            <w:tcW w:w="355" w:type="dxa"/>
            <w:vMerge/>
          </w:tcPr>
          <w:p w14:paraId="204ACC20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70859A0D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3618" w:type="dxa"/>
            <w:gridSpan w:val="3"/>
            <w:vMerge/>
          </w:tcPr>
          <w:p w14:paraId="5073C7ED" w14:textId="77777777" w:rsidR="0017657C" w:rsidRPr="00857A42" w:rsidRDefault="0017657C" w:rsidP="003275ED">
            <w:pPr>
              <w:rPr>
                <w:rFonts w:ascii="Verdana" w:hAnsi="Verdana"/>
              </w:rPr>
            </w:pP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4C9BBD3" w14:textId="77777777" w:rsidR="0017657C" w:rsidRPr="00857A42" w:rsidRDefault="0017657C" w:rsidP="00000696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Will enroll in another plan</w:t>
            </w:r>
          </w:p>
        </w:tc>
        <w:tc>
          <w:tcPr>
            <w:tcW w:w="7592" w:type="dxa"/>
            <w:tcBorders>
              <w:bottom w:val="single" w:sz="4" w:space="0" w:color="auto"/>
            </w:tcBorders>
          </w:tcPr>
          <w:p w14:paraId="5AF75DDD" w14:textId="6C6472D4" w:rsidR="00414AA4" w:rsidRDefault="00000000" w:rsidP="00414AA4">
            <w:pPr>
              <w:pStyle w:val="NormalWeb"/>
              <w:shd w:val="clear" w:color="auto" w:fill="FFFFFF"/>
              <w:rPr>
                <w:rFonts w:ascii="Verdana" w:hAnsi="Verdana"/>
              </w:rPr>
            </w:pPr>
            <w:r>
              <w:pict w14:anchorId="4AF26A61">
                <v:shape id="_x0000_i1400" type="#_x0000_t75" style="width:22.15pt;height:14.4pt;visibility:visible">
                  <v:imagedata r:id="rId18" o:title=""/>
                </v:shape>
              </w:pict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  <w:r w:rsidR="0017657C" w:rsidRPr="00857A42">
              <w:rPr>
                <w:rFonts w:ascii="Verdana" w:hAnsi="Verdana"/>
              </w:rPr>
              <w:t>I appreciate the opportunity to assist you. Should you have further questions, you can always call us here at Customer Care toll free anytime at</w:t>
            </w:r>
            <w:r w:rsidR="00414AA4">
              <w:rPr>
                <w:rFonts w:ascii="Verdana" w:hAnsi="Verdana"/>
              </w:rPr>
              <w:t>:</w:t>
            </w:r>
          </w:p>
          <w:p w14:paraId="57FD49C6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MA: 888-543-4917</w:t>
            </w:r>
          </w:p>
          <w:p w14:paraId="2B0426A5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CT: 888-620-1747</w:t>
            </w:r>
          </w:p>
          <w:p w14:paraId="594B4921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RI: 888-620-1748</w:t>
            </w:r>
          </w:p>
          <w:p w14:paraId="384151E1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VT: 888-620-1746</w:t>
            </w:r>
          </w:p>
          <w:p w14:paraId="3707FB63" w14:textId="70B5480E" w:rsidR="0017657C" w:rsidRPr="00857A42" w:rsidRDefault="00414AA4" w:rsidP="00414AA4">
            <w:pPr>
              <w:pStyle w:val="NormalWeb"/>
              <w:shd w:val="clear" w:color="auto" w:fill="FFFFFF"/>
            </w:pPr>
            <w:r>
              <w:rPr>
                <w:rFonts w:ascii="Verdana" w:hAnsi="Verdana"/>
              </w:rPr>
              <w:t>24 hours a day, 7 days a week. TTY users may call 711.</w:t>
            </w:r>
          </w:p>
          <w:p w14:paraId="4843CB9F" w14:textId="77777777" w:rsidR="0017657C" w:rsidRPr="00857A42" w:rsidRDefault="0017657C" w:rsidP="00624432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CCR Process Notes:</w:t>
            </w:r>
          </w:p>
          <w:p w14:paraId="6BE7779D" w14:textId="77777777" w:rsidR="0017657C" w:rsidRPr="00857A42" w:rsidRDefault="0017657C" w:rsidP="009F4F8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7C69056C" w14:textId="0A30163F" w:rsidR="0017657C" w:rsidRPr="00857A42" w:rsidRDefault="00554DC0" w:rsidP="009F4F87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0857A42">
              <w:rPr>
                <w:rFonts w:ascii="Verdana" w:hAnsi="Verdana"/>
              </w:rPr>
              <w:t>Refer to</w:t>
            </w:r>
            <w:r w:rsidR="0017657C" w:rsidRPr="00857A42">
              <w:rPr>
                <w:rFonts w:ascii="Verdana" w:hAnsi="Verdana"/>
              </w:rPr>
              <w:t xml:space="preserve"> </w:t>
            </w:r>
            <w:hyperlink r:id="rId35" w:anchor="!/view?docid=0296717e-6df6-4184-b337-13abcd4b070b" w:history="1">
              <w:r w:rsidR="00A10D3D" w:rsidRPr="00A10D3D">
                <w:rPr>
                  <w:rFonts w:ascii="Verdana" w:hAnsi="Verdana"/>
                  <w:bCs/>
                  <w:color w:val="0000FF"/>
                  <w:u w:val="single"/>
                </w:rPr>
                <w:t>Compass - Call Documentation</w:t>
              </w:r>
            </w:hyperlink>
            <w:r w:rsidR="00A10D3D" w:rsidRPr="00A10D3D">
              <w:rPr>
                <w:rFonts w:ascii="Verdana" w:hAnsi="Verdana"/>
                <w:bCs/>
              </w:rPr>
              <w:t xml:space="preserve"> and </w:t>
            </w:r>
            <w:hyperlink r:id="rId36" w:anchor="!/view?docid=433711aa-8fa6-447c-872b-bd69cd6cd7c0" w:history="1">
              <w:r w:rsidR="00A10D3D" w:rsidRPr="00A10D3D">
                <w:rPr>
                  <w:rFonts w:ascii="Verdana" w:hAnsi="Verdana"/>
                  <w:bCs/>
                  <w:color w:val="0000FF"/>
                  <w:u w:val="single"/>
                </w:rPr>
                <w:t>Compass MED D - Call Documentation Job Aid</w:t>
              </w:r>
            </w:hyperlink>
            <w:r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29E4AE9C" w14:textId="5F37D812" w:rsidR="00857A42" w:rsidRPr="00857A42" w:rsidRDefault="00857A42" w:rsidP="00857A42">
            <w:pPr>
              <w:pStyle w:val="ListParagraph"/>
              <w:rPr>
                <w:rFonts w:ascii="Verdana" w:hAnsi="Verdana"/>
              </w:rPr>
            </w:pPr>
          </w:p>
        </w:tc>
      </w:tr>
      <w:tr w:rsidR="00BF06FC" w:rsidRPr="00857A42" w14:paraId="4427DE32" w14:textId="77777777" w:rsidTr="008A62DB">
        <w:trPr>
          <w:trHeight w:val="95"/>
        </w:trPr>
        <w:tc>
          <w:tcPr>
            <w:tcW w:w="355" w:type="dxa"/>
            <w:vMerge/>
          </w:tcPr>
          <w:p w14:paraId="5E4D9849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61D8038E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3618" w:type="dxa"/>
            <w:gridSpan w:val="3"/>
            <w:vMerge/>
          </w:tcPr>
          <w:p w14:paraId="370D5306" w14:textId="77777777" w:rsidR="0017657C" w:rsidRPr="00857A42" w:rsidRDefault="0017657C" w:rsidP="003275ED">
            <w:pPr>
              <w:rPr>
                <w:rFonts w:ascii="Verdana" w:hAnsi="Verdana"/>
              </w:rPr>
            </w:pPr>
          </w:p>
        </w:tc>
        <w:tc>
          <w:tcPr>
            <w:tcW w:w="4140" w:type="dxa"/>
            <w:gridSpan w:val="2"/>
          </w:tcPr>
          <w:p w14:paraId="1536F15D" w14:textId="2D2B7BB9" w:rsidR="0017657C" w:rsidRPr="00857A42" w:rsidRDefault="0017657C" w:rsidP="00000696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 NOT want to have Medicare prescription drug coverage at all</w:t>
            </w:r>
          </w:p>
        </w:tc>
        <w:tc>
          <w:tcPr>
            <w:tcW w:w="7592" w:type="dxa"/>
          </w:tcPr>
          <w:p w14:paraId="77D62AA3" w14:textId="1967B59F" w:rsidR="0017657C" w:rsidRPr="00857A42" w:rsidRDefault="0017657C" w:rsidP="00C64CF8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color w:val="000000"/>
              </w:rPr>
              <w:t>Note:</w:t>
            </w:r>
            <w:r w:rsidRPr="00857A42">
              <w:rPr>
                <w:rFonts w:ascii="Verdana" w:hAnsi="Verdana"/>
                <w:color w:val="000000"/>
              </w:rPr>
              <w:t xml:space="preserve">  We may accept the </w:t>
            </w:r>
            <w:r w:rsidRPr="00857A42">
              <w:rPr>
                <w:rFonts w:ascii="Verdana" w:hAnsi="Verdana"/>
                <w:b/>
                <w:color w:val="000000"/>
              </w:rPr>
              <w:t xml:space="preserve">request </w:t>
            </w:r>
            <w:r w:rsidR="00731C5A" w:rsidRPr="00857A42">
              <w:rPr>
                <w:rFonts w:ascii="Verdana" w:hAnsi="Verdana"/>
                <w:b/>
                <w:color w:val="000000"/>
              </w:rPr>
              <w:t>verbally</w:t>
            </w:r>
            <w:r w:rsidR="00731C5A" w:rsidRPr="00857A42">
              <w:rPr>
                <w:rFonts w:ascii="Verdana" w:hAnsi="Verdana"/>
                <w:color w:val="000000"/>
              </w:rPr>
              <w:t>;</w:t>
            </w:r>
            <w:r w:rsidRPr="00857A42">
              <w:rPr>
                <w:rFonts w:ascii="Verdana" w:hAnsi="Verdana"/>
                <w:color w:val="000000"/>
              </w:rPr>
              <w:t xml:space="preserve"> a</w:t>
            </w:r>
            <w:r w:rsidRPr="00857A42">
              <w:rPr>
                <w:rFonts w:ascii="Verdana" w:hAnsi="Verdana"/>
                <w:b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 xml:space="preserve">written disenrollment request is not required. </w:t>
            </w:r>
          </w:p>
          <w:p w14:paraId="6E2EB5B5" w14:textId="77777777" w:rsidR="0017657C" w:rsidRPr="00857A42" w:rsidRDefault="0017657C" w:rsidP="00624432">
            <w:pPr>
              <w:rPr>
                <w:rFonts w:ascii="Verdana" w:hAnsi="Verdana"/>
                <w:b/>
              </w:rPr>
            </w:pPr>
          </w:p>
          <w:p w14:paraId="49A80C2A" w14:textId="4A8D18E9" w:rsidR="003432DD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50E4CF2A" wp14:editId="74EC4D01">
                  <wp:extent cx="285714" cy="180952"/>
                  <wp:effectExtent l="0" t="0" r="63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  <w:r w:rsidR="003432DD" w:rsidRPr="00857A42">
              <w:rPr>
                <w:rFonts w:ascii="Verdana" w:hAnsi="Verdana"/>
              </w:rPr>
              <w:t>Will you please remain on the call so that I may obtain the information to submit the request on your behalf? We will submit a request and once it is accepted you will be disenrolled at the end of this month.</w:t>
            </w:r>
          </w:p>
          <w:p w14:paraId="12A6DB7D" w14:textId="77777777" w:rsidR="0017657C" w:rsidRPr="00857A42" w:rsidRDefault="0017657C" w:rsidP="00624432">
            <w:pPr>
              <w:rPr>
                <w:rFonts w:ascii="Verdana" w:hAnsi="Verdana"/>
                <w:color w:val="000000"/>
              </w:rPr>
            </w:pPr>
          </w:p>
          <w:p w14:paraId="263EF74B" w14:textId="71D235C4" w:rsidR="0017657C" w:rsidRPr="00857A42" w:rsidRDefault="0017657C" w:rsidP="00F01AE7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Submit a</w:t>
            </w:r>
            <w:r w:rsidR="00643E8B">
              <w:rPr>
                <w:rFonts w:ascii="Verdana" w:hAnsi="Verdana"/>
                <w:b/>
              </w:rPr>
              <w:t xml:space="preserve"> Support</w:t>
            </w:r>
            <w:r w:rsidRPr="00857A42">
              <w:rPr>
                <w:rFonts w:ascii="Verdana" w:hAnsi="Verdana"/>
                <w:b/>
              </w:rPr>
              <w:t xml:space="preserve"> Task:</w:t>
            </w:r>
          </w:p>
          <w:p w14:paraId="1383C6D7" w14:textId="77777777" w:rsidR="00A10D3D" w:rsidRDefault="00A10D3D" w:rsidP="00F01AE7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b/>
                <w:bCs/>
                <w:color w:val="000000"/>
              </w:rPr>
            </w:pPr>
          </w:p>
          <w:p w14:paraId="51E314BA" w14:textId="0323EA7D" w:rsidR="0017657C" w:rsidRPr="00857A42" w:rsidRDefault="0017657C" w:rsidP="00F01AE7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Task Type:</w:t>
            </w:r>
            <w:r w:rsidR="001108DB">
              <w:rPr>
                <w:rFonts w:ascii="Verdana" w:hAnsi="Verdana"/>
                <w:b/>
                <w:bCs/>
                <w:color w:val="000000"/>
              </w:rPr>
              <w:t xml:space="preserve"> Enrollment -</w:t>
            </w:r>
            <w:r w:rsidR="006477BE" w:rsidRPr="00857A42">
              <w:rPr>
                <w:rFonts w:ascii="Verdana" w:hAnsi="Verdana"/>
                <w:color w:val="000000"/>
              </w:rPr>
              <w:t xml:space="preserve"> </w:t>
            </w:r>
            <w:r w:rsidRPr="00857A42">
              <w:rPr>
                <w:rFonts w:ascii="Verdana" w:hAnsi="Verdana"/>
                <w:color w:val="000000"/>
              </w:rPr>
              <w:t>Cancellation of Enrollment</w:t>
            </w:r>
          </w:p>
          <w:p w14:paraId="0F9EF732" w14:textId="21EA84ED" w:rsidR="0017657C" w:rsidRPr="00857A42" w:rsidRDefault="0017657C" w:rsidP="00F01AE7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</w:p>
          <w:p w14:paraId="607DE18C" w14:textId="404C5345" w:rsidR="0017657C" w:rsidRDefault="0017657C" w:rsidP="00F01AE7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bCs/>
                <w:color w:val="000000"/>
              </w:rPr>
              <w:t>Notes:</w:t>
            </w:r>
            <w:r w:rsidR="006477BE" w:rsidRPr="00857A42">
              <w:rPr>
                <w:rFonts w:ascii="Verdana" w:hAnsi="Verdana"/>
                <w:color w:val="000000"/>
              </w:rPr>
              <w:t xml:space="preserve">  </w:t>
            </w:r>
            <w:r w:rsidRPr="00857A42">
              <w:rPr>
                <w:rFonts w:ascii="Verdana" w:hAnsi="Verdana"/>
                <w:color w:val="000000"/>
              </w:rPr>
              <w:t xml:space="preserve">&lt;Todays Date&gt; &lt;Caller’s Name&gt; was reassigned to the plan by CMS and is requesting to disenroll from the plan at this time. </w:t>
            </w:r>
            <w:r w:rsidR="007E3773" w:rsidRPr="00857A42">
              <w:rPr>
                <w:rFonts w:ascii="Verdana" w:hAnsi="Verdana"/>
                <w:color w:val="000000"/>
              </w:rPr>
              <w:t>Beneficiary</w:t>
            </w:r>
            <w:r w:rsidRPr="00857A42">
              <w:rPr>
                <w:rFonts w:ascii="Verdana" w:hAnsi="Verdana"/>
                <w:color w:val="000000"/>
              </w:rPr>
              <w:t xml:space="preserve"> understands the consequences of not choosing Medicare Prescription Drug coverage.</w:t>
            </w:r>
          </w:p>
          <w:p w14:paraId="2226D38A" w14:textId="77777777" w:rsidR="00BF06FC" w:rsidRDefault="00BF06FC" w:rsidP="00F01AE7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</w:p>
          <w:p w14:paraId="1907B8D0" w14:textId="659C609A" w:rsidR="00BF06FC" w:rsidRPr="00857A42" w:rsidRDefault="00BF06FC" w:rsidP="00F01AE7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Complete all required and applicable fields</w:t>
            </w:r>
          </w:p>
          <w:p w14:paraId="5842B464" w14:textId="77777777" w:rsidR="0017657C" w:rsidRPr="00857A42" w:rsidRDefault="0017657C" w:rsidP="00F01AE7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120F35D3" w14:textId="3CFA2FFF" w:rsidR="0017657C" w:rsidRPr="00857A42" w:rsidRDefault="0017657C" w:rsidP="00F01AE7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color w:val="000000"/>
              </w:rPr>
            </w:pPr>
            <w:r w:rsidRPr="00857A42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857A42">
              <w:rPr>
                <w:rFonts w:ascii="Verdana" w:hAnsi="Verdana"/>
                <w:color w:val="000000"/>
              </w:rPr>
              <w:t xml:space="preserve">The </w:t>
            </w:r>
            <w:r w:rsidR="00D064E2">
              <w:rPr>
                <w:rFonts w:ascii="Verdana" w:hAnsi="Verdana"/>
                <w:color w:val="000000"/>
              </w:rPr>
              <w:t>Support</w:t>
            </w:r>
            <w:r w:rsidRPr="00857A42">
              <w:rPr>
                <w:rFonts w:ascii="Verdana" w:hAnsi="Verdana"/>
                <w:color w:val="000000"/>
              </w:rPr>
              <w:t xml:space="preserve"> Task number should not be provided to the beneficiary.</w:t>
            </w:r>
          </w:p>
          <w:p w14:paraId="6C909CCB" w14:textId="77777777" w:rsidR="0017657C" w:rsidRPr="00857A42" w:rsidRDefault="0017657C" w:rsidP="00F01AE7">
            <w:pPr>
              <w:rPr>
                <w:rFonts w:ascii="Verdana" w:hAnsi="Verdana"/>
              </w:rPr>
            </w:pPr>
          </w:p>
          <w:p w14:paraId="4C11CAC1" w14:textId="111E2799" w:rsidR="001853FA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1761F5D6" wp14:editId="2420DDD3">
                  <wp:extent cx="285714" cy="180952"/>
                  <wp:effectExtent l="0" t="0" r="63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  <w:b/>
                <w:color w:val="000000"/>
              </w:rPr>
              <w:t xml:space="preserve">  </w:t>
            </w:r>
            <w:r w:rsidR="001853FA" w:rsidRPr="00857A42">
              <w:rPr>
                <w:rFonts w:ascii="Verdana" w:hAnsi="Verdana"/>
              </w:rPr>
              <w:t xml:space="preserve">The request has been </w:t>
            </w:r>
            <w:r w:rsidR="00165DA1" w:rsidRPr="00857A42">
              <w:rPr>
                <w:rFonts w:ascii="Verdana" w:hAnsi="Verdana"/>
              </w:rPr>
              <w:t>submitted;</w:t>
            </w:r>
            <w:r w:rsidR="001853FA" w:rsidRPr="00857A42">
              <w:rPr>
                <w:rFonts w:ascii="Verdana" w:hAnsi="Verdana"/>
              </w:rPr>
              <w:t xml:space="preserve"> </w:t>
            </w:r>
            <w:r w:rsidR="003432DD" w:rsidRPr="00857A42">
              <w:rPr>
                <w:rFonts w:ascii="Verdana" w:hAnsi="Verdana"/>
              </w:rPr>
              <w:t>you should receive a written notification</w:t>
            </w:r>
            <w:r w:rsidR="003528A1" w:rsidRPr="00857A42">
              <w:rPr>
                <w:rFonts w:ascii="Verdana" w:hAnsi="Verdana"/>
              </w:rPr>
              <w:t xml:space="preserve"> by mail</w:t>
            </w:r>
            <w:r w:rsidR="003432DD" w:rsidRPr="00857A42">
              <w:rPr>
                <w:rFonts w:ascii="Verdana" w:hAnsi="Verdana"/>
              </w:rPr>
              <w:t xml:space="preserve"> from the plan within </w:t>
            </w:r>
            <w:r w:rsidR="003432DD" w:rsidRPr="00857A42">
              <w:rPr>
                <w:rFonts w:ascii="Verdana" w:hAnsi="Verdana"/>
                <w:color w:val="000000"/>
              </w:rPr>
              <w:t xml:space="preserve">10 </w:t>
            </w:r>
            <w:r w:rsidR="003528A1" w:rsidRPr="00857A42">
              <w:rPr>
                <w:rFonts w:ascii="Verdana" w:hAnsi="Verdana"/>
                <w:color w:val="000000"/>
              </w:rPr>
              <w:t>calendar</w:t>
            </w:r>
            <w:r w:rsidR="003432DD" w:rsidRPr="00857A42">
              <w:rPr>
                <w:rFonts w:ascii="Verdana" w:hAnsi="Verdana"/>
                <w:color w:val="000000"/>
              </w:rPr>
              <w:t xml:space="preserve"> </w:t>
            </w:r>
            <w:r w:rsidR="003528A1" w:rsidRPr="00857A42">
              <w:rPr>
                <w:rFonts w:ascii="Verdana" w:hAnsi="Verdana"/>
                <w:color w:val="000000"/>
              </w:rPr>
              <w:t>days</w:t>
            </w:r>
            <w:r w:rsidR="001853FA" w:rsidRPr="00857A42">
              <w:rPr>
                <w:rFonts w:ascii="Verdana" w:hAnsi="Verdana"/>
              </w:rPr>
              <w:t xml:space="preserve">. </w:t>
            </w:r>
          </w:p>
          <w:p w14:paraId="619C2D46" w14:textId="77777777" w:rsidR="001853FA" w:rsidRPr="00857A42" w:rsidRDefault="001853FA" w:rsidP="00F01AE7">
            <w:pPr>
              <w:rPr>
                <w:rFonts w:ascii="Verdana" w:hAnsi="Verdana"/>
              </w:rPr>
            </w:pPr>
          </w:p>
          <w:p w14:paraId="3F81BB22" w14:textId="754999D8" w:rsidR="001853FA" w:rsidRPr="00857A42" w:rsidRDefault="001853FA" w:rsidP="001853FA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6EF4E5FC" w14:textId="77777777" w:rsidR="001853FA" w:rsidRPr="00857A42" w:rsidRDefault="001853FA" w:rsidP="00A61098">
            <w:pPr>
              <w:rPr>
                <w:rFonts w:ascii="Verdana" w:hAnsi="Verdana"/>
              </w:rPr>
            </w:pPr>
          </w:p>
        </w:tc>
      </w:tr>
      <w:tr w:rsidR="0017657C" w:rsidRPr="00857A42" w14:paraId="27FAD89E" w14:textId="77777777" w:rsidTr="008A62DB">
        <w:trPr>
          <w:trHeight w:val="95"/>
        </w:trPr>
        <w:tc>
          <w:tcPr>
            <w:tcW w:w="355" w:type="dxa"/>
            <w:vMerge/>
          </w:tcPr>
          <w:p w14:paraId="48840280" w14:textId="77777777" w:rsidR="0017657C" w:rsidRPr="00857A42" w:rsidRDefault="0017657C" w:rsidP="003275E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 w:val="restart"/>
          </w:tcPr>
          <w:p w14:paraId="0B60B647" w14:textId="77777777" w:rsidR="0017657C" w:rsidRPr="00857A42" w:rsidRDefault="0017657C" w:rsidP="007D2FA1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bookmarkStart w:id="33" w:name="Section4CMSReassignLosing"/>
            <w:r w:rsidRPr="00857A42">
              <w:rPr>
                <w:rFonts w:ascii="Verdana" w:hAnsi="Verdana"/>
              </w:rPr>
              <w:t>CMS Reassignment</w:t>
            </w:r>
            <w:r w:rsidR="008B0F1F" w:rsidRPr="00857A42">
              <w:rPr>
                <w:rFonts w:ascii="Verdana" w:hAnsi="Verdana"/>
              </w:rPr>
              <w:t xml:space="preserve"> to another plan </w:t>
            </w:r>
            <w:r w:rsidRPr="00857A42">
              <w:rPr>
                <w:rFonts w:ascii="Verdana" w:hAnsi="Verdana"/>
              </w:rPr>
              <w:t>(Losing Enrollment</w:t>
            </w:r>
            <w:r w:rsidR="008B0F1F" w:rsidRPr="00857A42">
              <w:rPr>
                <w:rFonts w:ascii="Verdana" w:hAnsi="Verdana"/>
              </w:rPr>
              <w:t xml:space="preserve"> -</w:t>
            </w:r>
            <w:r w:rsidR="00052747" w:rsidRPr="00857A42">
              <w:rPr>
                <w:rFonts w:ascii="Verdana" w:hAnsi="Verdana"/>
              </w:rPr>
              <w:t xml:space="preserve"> Beneficiary Disenrolled</w:t>
            </w:r>
            <w:r w:rsidRPr="00857A42">
              <w:rPr>
                <w:rFonts w:ascii="Verdana" w:hAnsi="Verdana"/>
              </w:rPr>
              <w:t>)</w:t>
            </w:r>
          </w:p>
          <w:bookmarkEnd w:id="33"/>
          <w:p w14:paraId="183D8A1A" w14:textId="77777777" w:rsidR="0017657C" w:rsidRPr="00857A42" w:rsidRDefault="0017657C" w:rsidP="003275E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15350" w:type="dxa"/>
            <w:gridSpan w:val="6"/>
            <w:tcBorders>
              <w:bottom w:val="single" w:sz="4" w:space="0" w:color="auto"/>
            </w:tcBorders>
          </w:tcPr>
          <w:p w14:paraId="0BE7C5CA" w14:textId="42DE7327" w:rsidR="00052747" w:rsidRPr="00857A42" w:rsidRDefault="00052747" w:rsidP="00710F24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If the beneficiary says they received a letter from CMS or the </w:t>
            </w:r>
            <w:r w:rsidR="00D30149">
              <w:rPr>
                <w:rFonts w:ascii="Verdana" w:hAnsi="Verdana"/>
                <w:color w:val="000000"/>
              </w:rPr>
              <w:t>Blue MedicareRx</w:t>
            </w:r>
            <w:r w:rsidRPr="00857A42">
              <w:rPr>
                <w:rFonts w:ascii="Verdana" w:hAnsi="Verdana"/>
                <w:color w:val="000000"/>
              </w:rPr>
              <w:t xml:space="preserve"> plan that they are being reassigned to another plan and being disenrolled from the </w:t>
            </w:r>
            <w:r w:rsidR="00D30149">
              <w:rPr>
                <w:rFonts w:ascii="Verdana" w:hAnsi="Verdana"/>
                <w:color w:val="000000"/>
              </w:rPr>
              <w:t xml:space="preserve">Blue MedicareRx </w:t>
            </w:r>
            <w:r w:rsidR="006477BE" w:rsidRPr="00857A42">
              <w:rPr>
                <w:rFonts w:ascii="Verdana" w:hAnsi="Verdana"/>
                <w:color w:val="000000"/>
              </w:rPr>
              <w:t>prescription drug plan.</w:t>
            </w:r>
          </w:p>
          <w:p w14:paraId="559B8EA7" w14:textId="77777777" w:rsidR="00052747" w:rsidRPr="00857A42" w:rsidRDefault="00052747" w:rsidP="00710F24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4BBC8651" w14:textId="6AF47B7A" w:rsidR="00052747" w:rsidRPr="00857A42" w:rsidRDefault="00554DC0" w:rsidP="00710F24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Refer to </w:t>
            </w:r>
            <w:hyperlink r:id="rId37" w:anchor="!/view?docid=d93c98bb-c170-48eb-bb68-b6548ddf0094" w:tgtFrame="_blank" w:history="1">
              <w:hyperlink r:id="rId38" w:tgtFrame="_blank" w:history="1">
                <w:r w:rsidR="00043F74" w:rsidRPr="00857A42">
                  <w:rPr>
                    <w:rStyle w:val="Hyperlink"/>
                    <w:rFonts w:ascii="Verdana" w:hAnsi="Verdana"/>
                  </w:rPr>
                  <w:t>MED D - Confirmation of Disenrollment for Reassignment lttr Y0080_52342_ENR_10b</w:t>
                </w:r>
              </w:hyperlink>
            </w:hyperlink>
            <w:r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1A79AF9D" w14:textId="77777777" w:rsidR="00052747" w:rsidRPr="00857A42" w:rsidRDefault="00052747" w:rsidP="00710F24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4952D9E0" w14:textId="33D7688E" w:rsidR="0017657C" w:rsidRPr="00857A42" w:rsidRDefault="00D34134" w:rsidP="00710F24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2503D2AE" wp14:editId="1EB61E7A">
                  <wp:extent cx="285714" cy="180952"/>
                  <wp:effectExtent l="0" t="0" r="63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D36ED" w14:textId="091E7397" w:rsidR="0017657C" w:rsidRPr="00857A42" w:rsidRDefault="0017657C" w:rsidP="009F4F87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CMS </w:t>
            </w:r>
            <w:r w:rsidR="00052747" w:rsidRPr="00857A42">
              <w:rPr>
                <w:rFonts w:ascii="Verdana" w:hAnsi="Verdana"/>
                <w:color w:val="000000"/>
              </w:rPr>
              <w:t>has</w:t>
            </w:r>
            <w:r w:rsidRPr="00857A42">
              <w:rPr>
                <w:rFonts w:ascii="Verdana" w:hAnsi="Verdana"/>
                <w:color w:val="000000"/>
              </w:rPr>
              <w:t xml:space="preserve"> </w:t>
            </w:r>
            <w:r w:rsidR="00490253" w:rsidRPr="00857A42">
              <w:rPr>
                <w:rFonts w:ascii="Verdana" w:hAnsi="Verdana"/>
                <w:color w:val="000000"/>
              </w:rPr>
              <w:t xml:space="preserve">reassigned </w:t>
            </w:r>
            <w:r w:rsidRPr="00857A42">
              <w:rPr>
                <w:rFonts w:ascii="Verdana" w:hAnsi="Verdana"/>
                <w:color w:val="000000"/>
              </w:rPr>
              <w:t>you to a different plan for </w:t>
            </w:r>
            <w:r w:rsidR="00052747" w:rsidRPr="00857A42">
              <w:rPr>
                <w:rFonts w:ascii="Verdana" w:hAnsi="Verdana"/>
                <w:color w:val="000000"/>
              </w:rPr>
              <w:t>the upcoming plan year</w:t>
            </w:r>
            <w:r w:rsidRPr="00857A42">
              <w:rPr>
                <w:rFonts w:ascii="Verdana" w:hAnsi="Verdana"/>
                <w:color w:val="000000"/>
              </w:rPr>
              <w:t> that has a &lt;$0&gt; premium.</w:t>
            </w:r>
          </w:p>
          <w:p w14:paraId="00B0DFB1" w14:textId="56AFAFE9" w:rsidR="0017657C" w:rsidRPr="00857A42" w:rsidRDefault="0017657C" w:rsidP="009F4F87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The </w:t>
            </w:r>
            <w:r w:rsidR="00D30149">
              <w:rPr>
                <w:rFonts w:ascii="Verdana" w:hAnsi="Verdana"/>
                <w:color w:val="000000"/>
              </w:rPr>
              <w:t xml:space="preserve">Blue MedicareRx </w:t>
            </w:r>
            <w:r w:rsidRPr="00857A42">
              <w:rPr>
                <w:rFonts w:ascii="Verdana" w:hAnsi="Verdana"/>
                <w:color w:val="000000"/>
              </w:rPr>
              <w:t>plan you are enrolled in currently will cost more in the upcoming plan year.</w:t>
            </w:r>
          </w:p>
          <w:p w14:paraId="1C82489E" w14:textId="68DD1465" w:rsidR="0017657C" w:rsidRPr="00857A42" w:rsidRDefault="0017657C" w:rsidP="009F4F87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You can stay with the plan CMS is reassigning you to or you can remain with </w:t>
            </w:r>
            <w:r w:rsidR="00D30149">
              <w:rPr>
                <w:rFonts w:ascii="Verdana" w:hAnsi="Verdana"/>
                <w:color w:val="000000"/>
              </w:rPr>
              <w:t>Blue MedicareRx</w:t>
            </w:r>
            <w:r w:rsidRPr="00857A42">
              <w:rPr>
                <w:rFonts w:ascii="Verdana" w:hAnsi="Verdana"/>
                <w:color w:val="000000"/>
              </w:rPr>
              <w:t xml:space="preserve"> and pay a monthly premium.</w:t>
            </w:r>
          </w:p>
          <w:p w14:paraId="4D289B88" w14:textId="657857ED" w:rsidR="0066421D" w:rsidRPr="00857A42" w:rsidRDefault="0066421D" w:rsidP="009F4F87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are eligible for a Special Enrollment Period (SEP) to enroll in another plan within three months of the effective date of the disenrollment.</w:t>
            </w:r>
          </w:p>
          <w:p w14:paraId="29E39659" w14:textId="1A5C15E9" w:rsidR="0017657C" w:rsidRPr="00857A42" w:rsidRDefault="0017657C" w:rsidP="009F4F87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b/>
                <w:color w:val="000000"/>
              </w:rPr>
            </w:pPr>
            <w:r w:rsidRPr="00857A42">
              <w:rPr>
                <w:rFonts w:ascii="Verdana" w:hAnsi="Verdana"/>
              </w:rPr>
              <w:t xml:space="preserve">May I review the </w:t>
            </w:r>
            <w:r w:rsidR="00D30149">
              <w:rPr>
                <w:rFonts w:ascii="Verdana" w:hAnsi="Verdana"/>
              </w:rPr>
              <w:t xml:space="preserve">Blue MedicareRx </w:t>
            </w:r>
            <w:r w:rsidRPr="00857A42">
              <w:rPr>
                <w:rFonts w:ascii="Verdana" w:hAnsi="Verdana"/>
              </w:rPr>
              <w:t>cost sharing and plan premiums with you?</w:t>
            </w:r>
          </w:p>
          <w:p w14:paraId="1B0B9FB6" w14:textId="77777777" w:rsidR="00052747" w:rsidRPr="00857A42" w:rsidRDefault="00052747" w:rsidP="002128CD">
            <w:pPr>
              <w:rPr>
                <w:rFonts w:ascii="Verdana" w:hAnsi="Verdana"/>
                <w:b/>
                <w:color w:val="000000"/>
              </w:rPr>
            </w:pPr>
          </w:p>
        </w:tc>
      </w:tr>
      <w:tr w:rsidR="002D2BDF" w:rsidRPr="00857A42" w14:paraId="0FB1ECBC" w14:textId="77777777" w:rsidTr="008A62DB">
        <w:trPr>
          <w:trHeight w:val="90"/>
        </w:trPr>
        <w:tc>
          <w:tcPr>
            <w:tcW w:w="355" w:type="dxa"/>
            <w:vMerge/>
          </w:tcPr>
          <w:p w14:paraId="5D54F485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1F358B54" w14:textId="77777777" w:rsidR="0017657C" w:rsidRPr="00857A42" w:rsidRDefault="0017657C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483" w:type="dxa"/>
            <w:gridSpan w:val="2"/>
            <w:shd w:val="clear" w:color="auto" w:fill="E6E6E6"/>
          </w:tcPr>
          <w:p w14:paraId="642ED667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If...</w:t>
            </w:r>
          </w:p>
        </w:tc>
        <w:tc>
          <w:tcPr>
            <w:tcW w:w="12867" w:type="dxa"/>
            <w:gridSpan w:val="4"/>
            <w:shd w:val="clear" w:color="auto" w:fill="E6E6E6"/>
          </w:tcPr>
          <w:p w14:paraId="73E412CB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2D2BDF" w:rsidRPr="00857A42" w14:paraId="10966673" w14:textId="77777777" w:rsidTr="008A62DB">
        <w:trPr>
          <w:trHeight w:val="90"/>
        </w:trPr>
        <w:tc>
          <w:tcPr>
            <w:tcW w:w="355" w:type="dxa"/>
            <w:vMerge/>
          </w:tcPr>
          <w:p w14:paraId="37D3ACDB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4E9B2F1D" w14:textId="77777777" w:rsidR="0017657C" w:rsidRPr="00857A42" w:rsidRDefault="0017657C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483" w:type="dxa"/>
            <w:gridSpan w:val="2"/>
            <w:vMerge w:val="restart"/>
          </w:tcPr>
          <w:p w14:paraId="326B5868" w14:textId="77777777" w:rsidR="0017657C" w:rsidRPr="00857A42" w:rsidRDefault="0017657C" w:rsidP="002128C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Yes</w:t>
            </w:r>
          </w:p>
        </w:tc>
        <w:tc>
          <w:tcPr>
            <w:tcW w:w="12867" w:type="dxa"/>
            <w:gridSpan w:val="4"/>
            <w:tcBorders>
              <w:bottom w:val="single" w:sz="4" w:space="0" w:color="auto"/>
            </w:tcBorders>
          </w:tcPr>
          <w:p w14:paraId="5B2B64B2" w14:textId="77777777" w:rsidR="0017657C" w:rsidRPr="00857A42" w:rsidRDefault="0017657C" w:rsidP="002128C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Review the plan benefits and premiums.</w:t>
            </w:r>
          </w:p>
          <w:p w14:paraId="2AC2F57B" w14:textId="77777777" w:rsidR="0017657C" w:rsidRPr="00857A42" w:rsidRDefault="0017657C" w:rsidP="002128CD">
            <w:pPr>
              <w:rPr>
                <w:rFonts w:ascii="Verdana" w:hAnsi="Verdana"/>
              </w:rPr>
            </w:pPr>
          </w:p>
          <w:p w14:paraId="6A2175DA" w14:textId="6051A343" w:rsidR="0017657C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50FD818C" wp14:editId="285FB8F8">
                  <wp:extent cx="285714" cy="180952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  <w:r w:rsidR="0017657C" w:rsidRPr="00857A42">
              <w:rPr>
                <w:rFonts w:ascii="Verdana" w:hAnsi="Verdana"/>
              </w:rPr>
              <w:t xml:space="preserve">Based on this information I have provided would you like to enroll in </w:t>
            </w:r>
            <w:r w:rsidR="006477BE" w:rsidRPr="00857A42">
              <w:rPr>
                <w:rFonts w:ascii="Verdana" w:hAnsi="Verdana"/>
              </w:rPr>
              <w:t xml:space="preserve">one of the </w:t>
            </w:r>
            <w:r w:rsidR="00D30149">
              <w:rPr>
                <w:rFonts w:ascii="Verdana" w:hAnsi="Verdana"/>
              </w:rPr>
              <w:t xml:space="preserve">Blue MedicareRx </w:t>
            </w:r>
            <w:r w:rsidR="006477BE" w:rsidRPr="00857A42">
              <w:rPr>
                <w:rFonts w:ascii="Verdana" w:hAnsi="Verdana"/>
              </w:rPr>
              <w:t xml:space="preserve">Plans. </w:t>
            </w:r>
            <w:r w:rsidR="0017657C" w:rsidRPr="00857A42">
              <w:rPr>
                <w:rFonts w:ascii="Verdana" w:hAnsi="Verdana"/>
              </w:rPr>
              <w:t xml:space="preserve">Do you have any questions about the benefits of the </w:t>
            </w:r>
            <w:r w:rsidR="00D30149">
              <w:rPr>
                <w:rFonts w:ascii="Verdana" w:hAnsi="Verdana"/>
              </w:rPr>
              <w:t>Blue MedicareRx</w:t>
            </w:r>
            <w:r w:rsidR="0017657C" w:rsidRPr="00857A42">
              <w:rPr>
                <w:rFonts w:ascii="Verdana" w:hAnsi="Verdana"/>
              </w:rPr>
              <w:t xml:space="preserve"> Plan?</w:t>
            </w:r>
          </w:p>
          <w:p w14:paraId="20B310C0" w14:textId="77777777" w:rsidR="0017657C" w:rsidRPr="00857A42" w:rsidRDefault="0017657C" w:rsidP="002128CD">
            <w:pPr>
              <w:rPr>
                <w:rFonts w:ascii="Verdana" w:hAnsi="Verdana"/>
              </w:rPr>
            </w:pPr>
          </w:p>
        </w:tc>
      </w:tr>
      <w:tr w:rsidR="00A10D3D" w:rsidRPr="00857A42" w14:paraId="2E0A5B6D" w14:textId="77777777" w:rsidTr="008A62DB">
        <w:trPr>
          <w:trHeight w:val="90"/>
        </w:trPr>
        <w:tc>
          <w:tcPr>
            <w:tcW w:w="355" w:type="dxa"/>
            <w:vMerge/>
          </w:tcPr>
          <w:p w14:paraId="74E5154D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136F2EC6" w14:textId="77777777" w:rsidR="0017657C" w:rsidRPr="00857A42" w:rsidRDefault="0017657C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483" w:type="dxa"/>
            <w:gridSpan w:val="2"/>
            <w:vMerge/>
          </w:tcPr>
          <w:p w14:paraId="2B6228E3" w14:textId="77777777" w:rsidR="0017657C" w:rsidRPr="00857A42" w:rsidRDefault="0017657C" w:rsidP="002128CD">
            <w:pPr>
              <w:rPr>
                <w:rFonts w:ascii="Verdana" w:hAnsi="Verdana"/>
              </w:rPr>
            </w:pPr>
          </w:p>
        </w:tc>
        <w:tc>
          <w:tcPr>
            <w:tcW w:w="4239" w:type="dxa"/>
            <w:gridSpan w:val="2"/>
            <w:shd w:val="clear" w:color="auto" w:fill="E6E6E6"/>
          </w:tcPr>
          <w:p w14:paraId="6FC766D3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 beneficiary says they...</w:t>
            </w:r>
          </w:p>
        </w:tc>
        <w:tc>
          <w:tcPr>
            <w:tcW w:w="8628" w:type="dxa"/>
            <w:gridSpan w:val="2"/>
            <w:shd w:val="clear" w:color="auto" w:fill="E6E6E6"/>
          </w:tcPr>
          <w:p w14:paraId="4FC0AF1A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BF06FC" w:rsidRPr="00857A42" w14:paraId="5F04C847" w14:textId="77777777" w:rsidTr="008A62DB">
        <w:trPr>
          <w:trHeight w:val="90"/>
        </w:trPr>
        <w:tc>
          <w:tcPr>
            <w:tcW w:w="355" w:type="dxa"/>
            <w:vMerge/>
          </w:tcPr>
          <w:p w14:paraId="5E623C69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79B483D9" w14:textId="77777777" w:rsidR="0017657C" w:rsidRPr="00857A42" w:rsidRDefault="0017657C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483" w:type="dxa"/>
            <w:gridSpan w:val="2"/>
            <w:vMerge/>
          </w:tcPr>
          <w:p w14:paraId="1D3317C4" w14:textId="77777777" w:rsidR="0017657C" w:rsidRPr="00857A42" w:rsidRDefault="0017657C" w:rsidP="002128CD">
            <w:pPr>
              <w:rPr>
                <w:rFonts w:ascii="Verdana" w:hAnsi="Verdana"/>
              </w:rPr>
            </w:pPr>
          </w:p>
        </w:tc>
        <w:tc>
          <w:tcPr>
            <w:tcW w:w="4239" w:type="dxa"/>
            <w:gridSpan w:val="2"/>
          </w:tcPr>
          <w:p w14:paraId="4C237E76" w14:textId="5E0ADE95" w:rsidR="0017657C" w:rsidRPr="00857A42" w:rsidRDefault="0017657C" w:rsidP="00723B25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Want to remain with </w:t>
            </w:r>
            <w:r w:rsidR="00D30149">
              <w:rPr>
                <w:rFonts w:ascii="Verdana" w:hAnsi="Verdana"/>
              </w:rPr>
              <w:t xml:space="preserve">Blue MedicareRx </w:t>
            </w:r>
            <w:r w:rsidRPr="00857A42">
              <w:rPr>
                <w:rFonts w:ascii="Verdana" w:hAnsi="Verdana"/>
              </w:rPr>
              <w:t>and pay a premium.</w:t>
            </w:r>
          </w:p>
        </w:tc>
        <w:tc>
          <w:tcPr>
            <w:tcW w:w="8628" w:type="dxa"/>
            <w:gridSpan w:val="2"/>
          </w:tcPr>
          <w:p w14:paraId="608EDAF8" w14:textId="77777777" w:rsidR="00374A86" w:rsidRPr="00857A42" w:rsidRDefault="00374A86" w:rsidP="00020C36">
            <w:p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Advise the beneficiary an enrollment application can be completed by:</w:t>
            </w:r>
          </w:p>
          <w:p w14:paraId="787A541B" w14:textId="2F569EC1" w:rsidR="00020C36" w:rsidRPr="00857A42" w:rsidRDefault="00374A86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 xml:space="preserve">Visiting </w:t>
            </w:r>
            <w:hyperlink r:id="rId39" w:history="1">
              <w:r w:rsidR="005F3234" w:rsidRPr="009057D7">
                <w:rPr>
                  <w:rStyle w:val="Hyperlink"/>
                  <w:rFonts w:ascii="Verdana" w:hAnsi="Verdana"/>
                </w:rPr>
                <w:t>www.rxmedicareplans.com</w:t>
              </w:r>
            </w:hyperlink>
            <w:r w:rsidR="00020C36" w:rsidRPr="00857A42">
              <w:rPr>
                <w:rFonts w:ascii="Verdana" w:hAnsi="Verdana"/>
                <w:color w:val="000000"/>
              </w:rPr>
              <w:t>.</w:t>
            </w:r>
          </w:p>
          <w:p w14:paraId="5AFC376D" w14:textId="77777777" w:rsidR="00374A86" w:rsidRPr="00857A42" w:rsidRDefault="00374A86" w:rsidP="00374A86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  <w:color w:val="000000"/>
              </w:rPr>
              <w:t>Calling 1-800-MEDICARE (633-4227) 24 hours a day, 7 days a week or visit medicare.gov to enroll. TTY users should call 1-877-486-2048.</w:t>
            </w:r>
          </w:p>
          <w:p w14:paraId="4233D762" w14:textId="3A83B55D" w:rsidR="00374A86" w:rsidRPr="00857A42" w:rsidRDefault="005F3234" w:rsidP="005F3234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Verdana" w:hAnsi="Verdana"/>
                <w:color w:val="000000"/>
              </w:rPr>
              <w:t>CCR will educate on plans and enroll beneficiary</w:t>
            </w:r>
          </w:p>
          <w:p w14:paraId="7E0DC7FF" w14:textId="69D172B8" w:rsidR="0017657C" w:rsidRPr="00857A42" w:rsidRDefault="00D34134" w:rsidP="007042A0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5B865A22" wp14:editId="4C3C9EB8">
                  <wp:extent cx="285714" cy="180952"/>
                  <wp:effectExtent l="0" t="0" r="63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42A0" w:rsidRPr="00857A42">
              <w:rPr>
                <w:rFonts w:ascii="Verdana" w:hAnsi="Verdana"/>
              </w:rPr>
              <w:t xml:space="preserve">  </w:t>
            </w:r>
            <w:r w:rsidR="0017657C" w:rsidRPr="00857A42">
              <w:rPr>
                <w:rFonts w:ascii="Verdana" w:hAnsi="Verdana"/>
              </w:rPr>
              <w:t xml:space="preserve">To remain with </w:t>
            </w:r>
            <w:r w:rsidR="00D30149">
              <w:rPr>
                <w:rFonts w:ascii="Verdana" w:hAnsi="Verdana"/>
              </w:rPr>
              <w:t>Blue MedicareR</w:t>
            </w:r>
            <w:r w:rsidR="005F3234">
              <w:rPr>
                <w:rFonts w:ascii="Verdana" w:hAnsi="Verdana"/>
              </w:rPr>
              <w:t>x</w:t>
            </w:r>
            <w:r w:rsidR="0017657C" w:rsidRPr="00857A42">
              <w:rPr>
                <w:rFonts w:ascii="Verdana" w:hAnsi="Verdana"/>
              </w:rPr>
              <w:t>, you need to submit an enrollment application.</w:t>
            </w:r>
          </w:p>
          <w:p w14:paraId="698D1568" w14:textId="77777777" w:rsidR="00374A86" w:rsidRPr="00857A42" w:rsidRDefault="00374A86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3DBD6481" w14:textId="77777777" w:rsidR="0017657C" w:rsidRPr="00857A42" w:rsidRDefault="001853FA" w:rsidP="001853FA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3CF6B183" w14:textId="64020D19" w:rsidR="00857A42" w:rsidRPr="00857A42" w:rsidRDefault="00857A42" w:rsidP="001853FA">
            <w:pPr>
              <w:rPr>
                <w:rFonts w:ascii="Verdana" w:hAnsi="Verdana"/>
              </w:rPr>
            </w:pPr>
          </w:p>
        </w:tc>
      </w:tr>
      <w:tr w:rsidR="00BF06FC" w:rsidRPr="00857A42" w14:paraId="46E6C9FC" w14:textId="77777777" w:rsidTr="008A62DB">
        <w:trPr>
          <w:trHeight w:val="90"/>
        </w:trPr>
        <w:tc>
          <w:tcPr>
            <w:tcW w:w="355" w:type="dxa"/>
            <w:vMerge/>
          </w:tcPr>
          <w:p w14:paraId="558435E4" w14:textId="77777777" w:rsidR="0017657C" w:rsidRPr="00857A42" w:rsidRDefault="0017657C" w:rsidP="002128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4C144D76" w14:textId="77777777" w:rsidR="0017657C" w:rsidRPr="00857A42" w:rsidRDefault="0017657C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483" w:type="dxa"/>
            <w:gridSpan w:val="2"/>
            <w:vMerge/>
          </w:tcPr>
          <w:p w14:paraId="41EC7558" w14:textId="77777777" w:rsidR="0017657C" w:rsidRPr="00857A42" w:rsidRDefault="0017657C" w:rsidP="002128CD">
            <w:pPr>
              <w:rPr>
                <w:rFonts w:ascii="Verdana" w:hAnsi="Verdana"/>
              </w:rPr>
            </w:pPr>
          </w:p>
        </w:tc>
        <w:tc>
          <w:tcPr>
            <w:tcW w:w="4239" w:type="dxa"/>
            <w:gridSpan w:val="2"/>
          </w:tcPr>
          <w:p w14:paraId="275E83C4" w14:textId="40859DF2" w:rsidR="0017657C" w:rsidRPr="00857A42" w:rsidRDefault="00554DC0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Accept </w:t>
            </w:r>
            <w:r w:rsidR="0017657C" w:rsidRPr="00857A42">
              <w:rPr>
                <w:rFonts w:ascii="Verdana" w:hAnsi="Verdana"/>
              </w:rPr>
              <w:t>the new plan assigned by CMS</w:t>
            </w:r>
          </w:p>
        </w:tc>
        <w:tc>
          <w:tcPr>
            <w:tcW w:w="8628" w:type="dxa"/>
            <w:gridSpan w:val="2"/>
          </w:tcPr>
          <w:p w14:paraId="6FF1C506" w14:textId="4CA1E6EA" w:rsidR="0017657C" w:rsidRPr="00857A42" w:rsidRDefault="00D34134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7A247253" wp14:editId="6342D9C1">
                  <wp:extent cx="285714" cy="180952"/>
                  <wp:effectExtent l="0" t="0" r="63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07AAE" w14:textId="4A84AE24" w:rsidR="0017657C" w:rsidRPr="00857A42" w:rsidRDefault="0017657C" w:rsidP="009F4F87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I understand.</w:t>
            </w:r>
          </w:p>
          <w:p w14:paraId="5E0F36A8" w14:textId="719B2B07" w:rsidR="0017657C" w:rsidRPr="00857A42" w:rsidRDefault="0017657C" w:rsidP="009F4F87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don’t need to do anything else.</w:t>
            </w:r>
          </w:p>
          <w:p w14:paraId="08B0B5E2" w14:textId="5A1B8184" w:rsidR="0017657C" w:rsidRPr="00857A42" w:rsidRDefault="0017657C" w:rsidP="009F4F87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You will receive a second notice from CMS (printed on blue paper) in December listing</w:t>
            </w:r>
            <w:r w:rsidR="006477BE" w:rsidRPr="00857A42">
              <w:rPr>
                <w:rFonts w:ascii="Verdana" w:hAnsi="Verdana"/>
              </w:rPr>
              <w:t xml:space="preserve"> the drugs you filled this year </w:t>
            </w:r>
            <w:r w:rsidRPr="00857A42">
              <w:rPr>
                <w:rFonts w:ascii="Verdana" w:hAnsi="Verdana"/>
              </w:rPr>
              <w:t>and whether or not those drugs wi</w:t>
            </w:r>
            <w:r w:rsidR="006477BE" w:rsidRPr="00857A42">
              <w:rPr>
                <w:rFonts w:ascii="Verdana" w:hAnsi="Verdana"/>
              </w:rPr>
              <w:t xml:space="preserve">ll be covered in your new plan. </w:t>
            </w:r>
            <w:r w:rsidRPr="00857A42">
              <w:rPr>
                <w:rFonts w:ascii="Verdana" w:hAnsi="Verdana"/>
              </w:rPr>
              <w:t>Additional plan information will also be mailed to you by the new plan.</w:t>
            </w:r>
          </w:p>
          <w:p w14:paraId="7E3E5353" w14:textId="0B3137E3" w:rsidR="0017657C" w:rsidRPr="00857A42" w:rsidRDefault="0017657C" w:rsidP="002128CD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  <w:p w14:paraId="243FB00F" w14:textId="77777777" w:rsidR="0017657C" w:rsidRPr="00857A42" w:rsidRDefault="001853FA" w:rsidP="001853FA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380F8825" w14:textId="25C57C56" w:rsidR="00857A42" w:rsidRPr="00857A42" w:rsidRDefault="00857A42" w:rsidP="001853FA">
            <w:pPr>
              <w:rPr>
                <w:rFonts w:ascii="Verdana" w:hAnsi="Verdana"/>
              </w:rPr>
            </w:pPr>
          </w:p>
        </w:tc>
      </w:tr>
      <w:tr w:rsidR="002D2BDF" w:rsidRPr="00857A42" w14:paraId="20A82461" w14:textId="77777777" w:rsidTr="008A62DB">
        <w:trPr>
          <w:trHeight w:val="90"/>
        </w:trPr>
        <w:tc>
          <w:tcPr>
            <w:tcW w:w="355" w:type="dxa"/>
            <w:vMerge/>
          </w:tcPr>
          <w:p w14:paraId="1EDF9A85" w14:textId="77777777" w:rsidR="0017657C" w:rsidRPr="00857A42" w:rsidRDefault="0017657C" w:rsidP="0077133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  <w:vMerge/>
          </w:tcPr>
          <w:p w14:paraId="0337AF38" w14:textId="77777777" w:rsidR="0017657C" w:rsidRPr="00857A42" w:rsidRDefault="0017657C" w:rsidP="0077133E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  <w:tc>
          <w:tcPr>
            <w:tcW w:w="2483" w:type="dxa"/>
            <w:gridSpan w:val="2"/>
          </w:tcPr>
          <w:p w14:paraId="0A49B517" w14:textId="77777777" w:rsidR="0017657C" w:rsidRPr="00857A42" w:rsidRDefault="0017657C" w:rsidP="0077133E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No</w:t>
            </w:r>
          </w:p>
        </w:tc>
        <w:tc>
          <w:tcPr>
            <w:tcW w:w="12867" w:type="dxa"/>
            <w:gridSpan w:val="4"/>
          </w:tcPr>
          <w:p w14:paraId="253781B2" w14:textId="415A000B" w:rsidR="00414AA4" w:rsidRDefault="00000000" w:rsidP="00414AA4">
            <w:pPr>
              <w:pStyle w:val="NormalWeb"/>
              <w:shd w:val="clear" w:color="auto" w:fill="FFFFFF"/>
              <w:rPr>
                <w:rFonts w:ascii="Verdana" w:hAnsi="Verdana"/>
              </w:rPr>
            </w:pPr>
            <w:r>
              <w:pict w14:anchorId="5F136BB2">
                <v:shape id="_x0000_i1401" type="#_x0000_t75" style="width:22.15pt;height:14.4pt;visibility:visible">
                  <v:imagedata r:id="rId18" o:title=""/>
                </v:shape>
              </w:pict>
            </w:r>
            <w:r w:rsidR="00DF069D" w:rsidRPr="00857A42">
              <w:rPr>
                <w:rFonts w:ascii="Verdana" w:hAnsi="Verdana"/>
              </w:rPr>
              <w:t xml:space="preserve">  </w:t>
            </w:r>
            <w:r w:rsidR="0017657C" w:rsidRPr="00857A42">
              <w:rPr>
                <w:rFonts w:ascii="Verdana" w:hAnsi="Verdana"/>
              </w:rPr>
              <w:t>I appreciate the opportunity to assist you. Should you have further questions, you can always call us here at Customer Care toll free anytime at</w:t>
            </w:r>
            <w:r w:rsidR="00414AA4">
              <w:rPr>
                <w:rFonts w:ascii="Verdana" w:hAnsi="Verdana"/>
              </w:rPr>
              <w:t>:</w:t>
            </w:r>
          </w:p>
          <w:p w14:paraId="1FDCC56D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MA: 888-543-4917</w:t>
            </w:r>
          </w:p>
          <w:p w14:paraId="738EA157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CT: 888-620-1747</w:t>
            </w:r>
          </w:p>
          <w:p w14:paraId="41D07008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RI: 888-620-1748</w:t>
            </w:r>
          </w:p>
          <w:p w14:paraId="7466AC42" w14:textId="77777777" w:rsidR="00414AA4" w:rsidRDefault="00414AA4" w:rsidP="00414AA4">
            <w:pPr>
              <w:pStyle w:val="NormalWeb"/>
              <w:numPr>
                <w:ilvl w:val="0"/>
                <w:numId w:val="28"/>
              </w:numPr>
              <w:shd w:val="clear" w:color="auto" w:fill="FFFFFF"/>
              <w:rPr>
                <w:rFonts w:ascii="Verdana" w:hAnsi="Verdana" w:cs="Helvetica"/>
              </w:rPr>
            </w:pPr>
            <w:r>
              <w:rPr>
                <w:rFonts w:ascii="Verdana" w:hAnsi="Verdana" w:cs="Helvetica"/>
              </w:rPr>
              <w:t>VT: 888-620-1746</w:t>
            </w:r>
          </w:p>
          <w:p w14:paraId="0170A9C5" w14:textId="57796BF9" w:rsidR="0017657C" w:rsidRPr="00857A42" w:rsidRDefault="00414AA4" w:rsidP="00414AA4">
            <w:pPr>
              <w:pStyle w:val="NormalWeb"/>
              <w:shd w:val="clear" w:color="auto" w:fill="FFFFFF"/>
            </w:pPr>
            <w:r>
              <w:rPr>
                <w:rFonts w:ascii="Verdana" w:hAnsi="Verdana"/>
              </w:rPr>
              <w:t>24 hours a day, 7 days a week. TTY users may call 711.</w:t>
            </w:r>
          </w:p>
          <w:p w14:paraId="5A2D9EF1" w14:textId="77777777" w:rsidR="0017657C" w:rsidRPr="00857A42" w:rsidRDefault="0017657C" w:rsidP="0077133E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CCR Process Notes:</w:t>
            </w:r>
          </w:p>
          <w:p w14:paraId="23375C1F" w14:textId="77777777" w:rsidR="0017657C" w:rsidRPr="00857A42" w:rsidRDefault="0017657C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1DD5C4AA" w14:textId="65101071" w:rsidR="0017657C" w:rsidRPr="00857A42" w:rsidRDefault="00554DC0" w:rsidP="009F4F8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857A42">
              <w:rPr>
                <w:rFonts w:ascii="Verdana" w:hAnsi="Verdana"/>
              </w:rPr>
              <w:t>Refer to</w:t>
            </w:r>
            <w:r w:rsidR="0017657C" w:rsidRPr="00857A42">
              <w:rPr>
                <w:rFonts w:ascii="Verdana" w:hAnsi="Verdana"/>
              </w:rPr>
              <w:t xml:space="preserve"> </w:t>
            </w:r>
            <w:hyperlink r:id="rId40" w:anchor="!/view?docid=0296717e-6df6-4184-b337-13abcd4b070b" w:history="1">
              <w:r w:rsidR="002D2BDF" w:rsidRPr="002D2BDF">
                <w:rPr>
                  <w:rFonts w:ascii="Verdana" w:hAnsi="Verdana"/>
                  <w:bCs/>
                  <w:color w:val="0000FF"/>
                  <w:u w:val="single"/>
                </w:rPr>
                <w:t>Compass - Call Documentation</w:t>
              </w:r>
            </w:hyperlink>
            <w:r w:rsidR="002D2BDF" w:rsidRPr="002D2BDF">
              <w:rPr>
                <w:rFonts w:ascii="Verdana" w:hAnsi="Verdana"/>
                <w:bCs/>
              </w:rPr>
              <w:t xml:space="preserve"> and </w:t>
            </w:r>
            <w:hyperlink r:id="rId41" w:anchor="!/view?docid=433711aa-8fa6-447c-872b-bd69cd6cd7c0" w:history="1">
              <w:r w:rsidR="002D2BDF" w:rsidRPr="002D2BDF">
                <w:rPr>
                  <w:rFonts w:ascii="Verdana" w:hAnsi="Verdana"/>
                  <w:bCs/>
                  <w:color w:val="0000FF"/>
                  <w:u w:val="single"/>
                </w:rPr>
                <w:t>Compass MED D - Call Documentation Job Aid</w:t>
              </w:r>
            </w:hyperlink>
            <w:r w:rsidR="0017657C"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2CE67876" w14:textId="77777777" w:rsidR="0017657C" w:rsidRPr="00857A42" w:rsidRDefault="0017657C" w:rsidP="0077133E">
            <w:pPr>
              <w:rPr>
                <w:rFonts w:ascii="Verdana" w:hAnsi="Verdana"/>
                <w:b/>
              </w:rPr>
            </w:pPr>
          </w:p>
        </w:tc>
      </w:tr>
      <w:tr w:rsidR="0017657C" w:rsidRPr="00857A42" w14:paraId="56125154" w14:textId="77777777" w:rsidTr="008A62DB">
        <w:trPr>
          <w:trHeight w:val="90"/>
        </w:trPr>
        <w:tc>
          <w:tcPr>
            <w:tcW w:w="355" w:type="dxa"/>
            <w:vMerge/>
          </w:tcPr>
          <w:p w14:paraId="6D886B16" w14:textId="77777777" w:rsidR="0017657C" w:rsidRPr="00857A42" w:rsidRDefault="0017657C" w:rsidP="0077133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</w:tcPr>
          <w:p w14:paraId="258120A2" w14:textId="77777777" w:rsidR="0017657C" w:rsidRPr="00857A42" w:rsidRDefault="0017657C" w:rsidP="0077133E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SPAP</w:t>
            </w:r>
          </w:p>
        </w:tc>
        <w:tc>
          <w:tcPr>
            <w:tcW w:w="15350" w:type="dxa"/>
            <w:gridSpan w:val="6"/>
          </w:tcPr>
          <w:p w14:paraId="4AE03861" w14:textId="14F6DDAE" w:rsidR="0019438B" w:rsidRPr="00857A42" w:rsidRDefault="0019438B" w:rsidP="0019438B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r w:rsidRPr="00857A42">
              <w:rPr>
                <w:rFonts w:ascii="Verdana" w:hAnsi="Verdana"/>
                <w:color w:val="000000"/>
                <w:shd w:val="clear" w:color="auto" w:fill="FFFFFF"/>
              </w:rPr>
              <w:t>Check the Enrollment section of the CIF to determine the next step</w:t>
            </w:r>
            <w:r w:rsidR="006477BE" w:rsidRPr="00857A42">
              <w:rPr>
                <w:rFonts w:ascii="Verdana" w:hAnsi="Verdana"/>
                <w:color w:val="000000"/>
                <w:shd w:val="clear" w:color="auto" w:fill="FFFFFF"/>
              </w:rPr>
              <w:t>s on the options to disenroll.</w:t>
            </w:r>
          </w:p>
          <w:p w14:paraId="16DFB5FC" w14:textId="77777777" w:rsidR="0019438B" w:rsidRPr="00857A42" w:rsidRDefault="0019438B" w:rsidP="0019438B">
            <w:pPr>
              <w:rPr>
                <w:rFonts w:ascii="Verdana" w:hAnsi="Verdana"/>
                <w:color w:val="000000"/>
                <w:shd w:val="clear" w:color="auto" w:fill="FFFFFF"/>
              </w:rPr>
            </w:pPr>
          </w:p>
          <w:p w14:paraId="1F5548BC" w14:textId="3453B1D8" w:rsidR="0019438B" w:rsidRPr="00857A42" w:rsidRDefault="00731C5A" w:rsidP="0019438B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color w:val="000000"/>
                <w:shd w:val="clear" w:color="auto" w:fill="FFFFFF"/>
              </w:rPr>
              <w:t>Refer to</w:t>
            </w:r>
            <w:r w:rsidR="0019438B" w:rsidRPr="00857A42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hyperlink r:id="rId42" w:anchor="!/view?docid=3bc517e5-7747-419a-a106-523403d686dc" w:history="1">
              <w:r w:rsidR="0093521F" w:rsidRPr="0093521F">
                <w:rPr>
                  <w:rStyle w:val="Hyperlink"/>
                  <w:rFonts w:ascii="Verdana" w:hAnsi="Verdana"/>
                  <w:shd w:val="clear" w:color="auto" w:fill="FFFFFF"/>
                </w:rPr>
                <w:t>Compass MED D - Handling State Pharmaceutical Assistance Program (SPAP) Calls</w:t>
              </w:r>
            </w:hyperlink>
            <w:r w:rsidR="0019438B" w:rsidRPr="00857A42">
              <w:rPr>
                <w:rFonts w:ascii="Verdana" w:hAnsi="Verdana"/>
                <w:color w:val="000000"/>
                <w:shd w:val="clear" w:color="auto" w:fill="FFFFFF"/>
              </w:rPr>
              <w:t>.</w:t>
            </w:r>
          </w:p>
          <w:p w14:paraId="25D41304" w14:textId="77777777" w:rsidR="0019438B" w:rsidRPr="00857A42" w:rsidRDefault="0019438B" w:rsidP="0019438B">
            <w:pPr>
              <w:rPr>
                <w:rFonts w:ascii="Verdana" w:hAnsi="Verdana"/>
                <w:b/>
              </w:rPr>
            </w:pPr>
          </w:p>
          <w:p w14:paraId="6DF73FB7" w14:textId="434AD94D" w:rsidR="001853FA" w:rsidRPr="00857A42" w:rsidRDefault="001853FA" w:rsidP="001853FA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41543216" w14:textId="77777777" w:rsidR="00764310" w:rsidRPr="00857A42" w:rsidRDefault="00764310" w:rsidP="00A61098">
            <w:pPr>
              <w:rPr>
                <w:rFonts w:ascii="Verdana" w:hAnsi="Verdana"/>
              </w:rPr>
            </w:pPr>
          </w:p>
        </w:tc>
      </w:tr>
      <w:tr w:rsidR="0017657C" w:rsidRPr="00857A42" w14:paraId="2553F444" w14:textId="77777777" w:rsidTr="008A62DB">
        <w:trPr>
          <w:trHeight w:val="90"/>
        </w:trPr>
        <w:tc>
          <w:tcPr>
            <w:tcW w:w="355" w:type="dxa"/>
            <w:vMerge/>
          </w:tcPr>
          <w:p w14:paraId="17C6ED78" w14:textId="653C5492" w:rsidR="0017657C" w:rsidRPr="00857A42" w:rsidRDefault="0017657C" w:rsidP="0077133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65" w:type="dxa"/>
          </w:tcPr>
          <w:p w14:paraId="4590C1ED" w14:textId="77777777" w:rsidR="0017657C" w:rsidRPr="00857A42" w:rsidRDefault="0017657C" w:rsidP="0077133E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PACE</w:t>
            </w:r>
          </w:p>
        </w:tc>
        <w:tc>
          <w:tcPr>
            <w:tcW w:w="15350" w:type="dxa"/>
            <w:gridSpan w:val="6"/>
          </w:tcPr>
          <w:p w14:paraId="644BB4BA" w14:textId="0127F7F1" w:rsidR="0019438B" w:rsidRPr="00857A42" w:rsidRDefault="0019438B" w:rsidP="0019438B">
            <w:pPr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color w:val="000000"/>
                <w:shd w:val="clear" w:color="auto" w:fill="FFFFFF"/>
              </w:rPr>
              <w:t>Check the Enrollment section of the CIF to determine the next ste</w:t>
            </w:r>
            <w:r w:rsidR="006477BE" w:rsidRPr="00857A42">
              <w:rPr>
                <w:rFonts w:ascii="Verdana" w:hAnsi="Verdana"/>
                <w:color w:val="000000"/>
                <w:shd w:val="clear" w:color="auto" w:fill="FFFFFF"/>
              </w:rPr>
              <w:t>ps on the options to disenroll.</w:t>
            </w:r>
          </w:p>
          <w:p w14:paraId="47611DA2" w14:textId="77777777" w:rsidR="0019438B" w:rsidRPr="00857A42" w:rsidRDefault="0019438B" w:rsidP="0019438B">
            <w:pPr>
              <w:rPr>
                <w:rFonts w:ascii="Verdana" w:hAnsi="Verdana"/>
              </w:rPr>
            </w:pPr>
          </w:p>
          <w:p w14:paraId="73BAB66D" w14:textId="7BCCDC6B" w:rsidR="0019438B" w:rsidRPr="00857A42" w:rsidRDefault="00731C5A" w:rsidP="0019438B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Refer to</w:t>
            </w:r>
            <w:r w:rsidR="0019438B" w:rsidRPr="00857A42">
              <w:rPr>
                <w:rFonts w:ascii="Verdana" w:hAnsi="Verdana"/>
              </w:rPr>
              <w:t xml:space="preserve"> </w:t>
            </w:r>
            <w:hyperlink r:id="rId43" w:history="1">
              <w:r w:rsidR="0019438B" w:rsidRPr="00857A42">
                <w:rPr>
                  <w:rStyle w:val="Hyperlink"/>
                  <w:rFonts w:ascii="Verdana" w:hAnsi="Verdana"/>
                </w:rPr>
                <w:t>Pharmaceutical Assistance Contract for the Elderly</w:t>
              </w:r>
            </w:hyperlink>
            <w:r w:rsidR="0019438B" w:rsidRPr="00857A42">
              <w:rPr>
                <w:rFonts w:ascii="Verdana" w:hAnsi="Verdana"/>
              </w:rPr>
              <w:t>.</w:t>
            </w:r>
          </w:p>
          <w:p w14:paraId="2826EC9E" w14:textId="77777777" w:rsidR="0019438B" w:rsidRPr="00857A42" w:rsidRDefault="0019438B" w:rsidP="007238C9">
            <w:pPr>
              <w:rPr>
                <w:rFonts w:ascii="Verdana" w:hAnsi="Verdana"/>
                <w:b/>
              </w:rPr>
            </w:pPr>
          </w:p>
          <w:p w14:paraId="49BDEB26" w14:textId="0BE5C399" w:rsidR="007238C9" w:rsidRPr="00857A42" w:rsidRDefault="001853FA" w:rsidP="007238C9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Proceed to </w:t>
            </w:r>
            <w:hyperlink w:anchor="Section4Step2" w:history="1">
              <w:r w:rsidRPr="00857A42">
                <w:rPr>
                  <w:rStyle w:val="Hyperlink"/>
                  <w:rFonts w:ascii="Verdana" w:hAnsi="Verdana"/>
                </w:rPr>
                <w:t>Step 2</w:t>
              </w:r>
            </w:hyperlink>
            <w:r w:rsidRPr="00857A42">
              <w:rPr>
                <w:rFonts w:ascii="Verdana" w:hAnsi="Verdana"/>
              </w:rPr>
              <w:t>.</w:t>
            </w:r>
          </w:p>
          <w:p w14:paraId="15F2F955" w14:textId="77777777" w:rsidR="0017657C" w:rsidRPr="00857A42" w:rsidRDefault="0017657C" w:rsidP="00A61098">
            <w:pPr>
              <w:rPr>
                <w:rFonts w:ascii="Verdana" w:hAnsi="Verdana"/>
                <w:b/>
              </w:rPr>
            </w:pPr>
          </w:p>
        </w:tc>
      </w:tr>
      <w:tr w:rsidR="001853FA" w:rsidRPr="00857A42" w14:paraId="4ECE20C8" w14:textId="77777777" w:rsidTr="008A62DB">
        <w:trPr>
          <w:trHeight w:val="90"/>
        </w:trPr>
        <w:tc>
          <w:tcPr>
            <w:tcW w:w="355" w:type="dxa"/>
            <w:vMerge w:val="restart"/>
          </w:tcPr>
          <w:p w14:paraId="20CEABFF" w14:textId="301F3B39" w:rsidR="001853FA" w:rsidRPr="00857A42" w:rsidRDefault="001853FA" w:rsidP="0077133E">
            <w:pPr>
              <w:jc w:val="center"/>
              <w:rPr>
                <w:rFonts w:ascii="Verdana" w:hAnsi="Verdana"/>
                <w:b/>
              </w:rPr>
            </w:pPr>
            <w:bookmarkStart w:id="34" w:name="Section4Step2"/>
            <w:r w:rsidRPr="00857A42">
              <w:rPr>
                <w:rFonts w:ascii="Verdana" w:hAnsi="Verdana"/>
                <w:b/>
              </w:rPr>
              <w:t>2</w:t>
            </w:r>
            <w:bookmarkEnd w:id="34"/>
          </w:p>
        </w:tc>
        <w:tc>
          <w:tcPr>
            <w:tcW w:w="19615" w:type="dxa"/>
            <w:gridSpan w:val="7"/>
            <w:tcBorders>
              <w:bottom w:val="single" w:sz="4" w:space="0" w:color="auto"/>
            </w:tcBorders>
          </w:tcPr>
          <w:p w14:paraId="7A5326BA" w14:textId="1B660867" w:rsidR="001853FA" w:rsidRPr="00857A42" w:rsidRDefault="00D34134" w:rsidP="00DF069D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  <w:b/>
                <w:noProof/>
              </w:rPr>
              <w:drawing>
                <wp:inline distT="0" distB="0" distL="0" distR="0" wp14:anchorId="3833DBFD" wp14:editId="388B4DF4">
                  <wp:extent cx="285714" cy="180952"/>
                  <wp:effectExtent l="0" t="0" r="63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y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069D" w:rsidRPr="00857A42">
              <w:rPr>
                <w:rFonts w:ascii="Verdana" w:hAnsi="Verdana"/>
                <w:b/>
              </w:rPr>
              <w:t xml:space="preserve">  </w:t>
            </w:r>
            <w:r w:rsidR="001853FA" w:rsidRPr="00857A42">
              <w:rPr>
                <w:rFonts w:ascii="Verdana" w:hAnsi="Verdana"/>
              </w:rPr>
              <w:t>Are there any other questions I can help answer?</w:t>
            </w:r>
          </w:p>
          <w:p w14:paraId="3635B1DB" w14:textId="345D2A97" w:rsidR="00C06E3B" w:rsidRPr="00857A42" w:rsidRDefault="00C06E3B" w:rsidP="00C06E3B">
            <w:pPr>
              <w:rPr>
                <w:rFonts w:ascii="Verdana" w:hAnsi="Verdana"/>
              </w:rPr>
            </w:pPr>
          </w:p>
          <w:p w14:paraId="6301956B" w14:textId="03FC1F58" w:rsidR="001853FA" w:rsidRPr="00857A42" w:rsidRDefault="00000000" w:rsidP="00C06E3B">
            <w:pPr>
              <w:jc w:val="right"/>
              <w:rPr>
                <w:rFonts w:ascii="Verdana" w:hAnsi="Verdana"/>
              </w:rPr>
            </w:pPr>
            <w:hyperlink w:anchor="_High_Level_Process" w:history="1">
              <w:r w:rsidR="00C06E3B" w:rsidRPr="00857A42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414AA4" w:rsidRPr="00857A42" w14:paraId="4789FB74" w14:textId="77777777" w:rsidTr="008A62DB">
        <w:trPr>
          <w:trHeight w:val="90"/>
        </w:trPr>
        <w:tc>
          <w:tcPr>
            <w:tcW w:w="355" w:type="dxa"/>
            <w:vMerge/>
          </w:tcPr>
          <w:p w14:paraId="54CC7C9C" w14:textId="77777777" w:rsidR="001853FA" w:rsidRPr="00857A42" w:rsidRDefault="001853FA" w:rsidP="0077133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69" w:type="dxa"/>
            <w:gridSpan w:val="2"/>
            <w:shd w:val="clear" w:color="auto" w:fill="E6E6E6"/>
          </w:tcPr>
          <w:p w14:paraId="43D5525A" w14:textId="6FF7F553" w:rsidR="001853FA" w:rsidRPr="00857A42" w:rsidRDefault="001853FA" w:rsidP="001853FA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If...</w:t>
            </w:r>
          </w:p>
        </w:tc>
        <w:tc>
          <w:tcPr>
            <w:tcW w:w="15246" w:type="dxa"/>
            <w:gridSpan w:val="5"/>
            <w:shd w:val="clear" w:color="auto" w:fill="E6E6E6"/>
          </w:tcPr>
          <w:p w14:paraId="69C50CD3" w14:textId="3672DF94" w:rsidR="001853FA" w:rsidRPr="00857A42" w:rsidRDefault="001853FA" w:rsidP="001853FA">
            <w:pPr>
              <w:jc w:val="center"/>
              <w:rPr>
                <w:rFonts w:ascii="Verdana" w:hAnsi="Verdana"/>
                <w:b/>
              </w:rPr>
            </w:pPr>
            <w:r w:rsidRPr="00857A42">
              <w:rPr>
                <w:rFonts w:ascii="Verdana" w:hAnsi="Verdana"/>
                <w:b/>
              </w:rPr>
              <w:t>Then...</w:t>
            </w:r>
          </w:p>
        </w:tc>
      </w:tr>
      <w:tr w:rsidR="001853FA" w:rsidRPr="00857A42" w14:paraId="55847E89" w14:textId="77777777" w:rsidTr="008A62DB">
        <w:trPr>
          <w:trHeight w:val="90"/>
        </w:trPr>
        <w:tc>
          <w:tcPr>
            <w:tcW w:w="355" w:type="dxa"/>
            <w:vMerge/>
          </w:tcPr>
          <w:p w14:paraId="13807433" w14:textId="77777777" w:rsidR="001853FA" w:rsidRPr="00857A42" w:rsidRDefault="001853FA" w:rsidP="0077133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69" w:type="dxa"/>
            <w:gridSpan w:val="2"/>
          </w:tcPr>
          <w:p w14:paraId="41F680F3" w14:textId="2A257E15" w:rsidR="001853FA" w:rsidRPr="00857A42" w:rsidRDefault="001853FA" w:rsidP="007238C9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Yes</w:t>
            </w:r>
          </w:p>
        </w:tc>
        <w:tc>
          <w:tcPr>
            <w:tcW w:w="15246" w:type="dxa"/>
            <w:gridSpan w:val="5"/>
          </w:tcPr>
          <w:p w14:paraId="28BDBB80" w14:textId="01173B62" w:rsidR="001853FA" w:rsidRPr="00857A42" w:rsidRDefault="001853FA" w:rsidP="007238C9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 xml:space="preserve">Address the </w:t>
            </w:r>
            <w:r w:rsidR="00165DA1" w:rsidRPr="00857A42">
              <w:rPr>
                <w:rFonts w:ascii="Verdana" w:hAnsi="Verdana"/>
              </w:rPr>
              <w:t>beneficiary’s</w:t>
            </w:r>
            <w:r w:rsidRPr="00857A42">
              <w:rPr>
                <w:rFonts w:ascii="Verdana" w:hAnsi="Verdana"/>
              </w:rPr>
              <w:t xml:space="preserve"> questions based on existing policies and procedures.</w:t>
            </w:r>
          </w:p>
          <w:p w14:paraId="11CEF372" w14:textId="734DC137" w:rsidR="001853FA" w:rsidRPr="00857A42" w:rsidRDefault="001853FA" w:rsidP="007238C9">
            <w:pPr>
              <w:rPr>
                <w:rFonts w:ascii="Verdana" w:hAnsi="Verdana"/>
              </w:rPr>
            </w:pPr>
          </w:p>
          <w:p w14:paraId="4B5E1D00" w14:textId="07103CCC" w:rsidR="001853FA" w:rsidRPr="00857A42" w:rsidRDefault="001853FA" w:rsidP="009F4F8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748B78DD" w14:textId="09DA6970" w:rsidR="001853FA" w:rsidRPr="00857A42" w:rsidRDefault="00554DC0" w:rsidP="009F4F8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Refer to</w:t>
            </w:r>
            <w:r w:rsidR="001853FA" w:rsidRPr="00857A42">
              <w:rPr>
                <w:rFonts w:ascii="Verdana" w:hAnsi="Verdana"/>
              </w:rPr>
              <w:t xml:space="preserve"> </w:t>
            </w:r>
            <w:hyperlink r:id="rId44" w:anchor="!/view?docid=0296717e-6df6-4184-b337-13abcd4b070b" w:history="1">
              <w:r w:rsidR="002D2BDF" w:rsidRPr="002D2BDF">
                <w:rPr>
                  <w:rFonts w:ascii="Verdana" w:hAnsi="Verdana"/>
                  <w:bCs/>
                  <w:color w:val="0000FF"/>
                  <w:u w:val="single"/>
                </w:rPr>
                <w:t>Compass - Call Documentation</w:t>
              </w:r>
            </w:hyperlink>
            <w:r w:rsidR="002D2BDF" w:rsidRPr="002D2BDF">
              <w:rPr>
                <w:rFonts w:ascii="Verdana" w:hAnsi="Verdana"/>
                <w:bCs/>
              </w:rPr>
              <w:t xml:space="preserve"> and </w:t>
            </w:r>
            <w:hyperlink r:id="rId45" w:anchor="!/view?docid=433711aa-8fa6-447c-872b-bd69cd6cd7c0" w:history="1">
              <w:r w:rsidR="002D2BDF" w:rsidRPr="002D2BDF">
                <w:rPr>
                  <w:rFonts w:ascii="Verdana" w:hAnsi="Verdana"/>
                  <w:bCs/>
                  <w:color w:val="0000FF"/>
                  <w:u w:val="single"/>
                </w:rPr>
                <w:t>Compass MED D - Call Documentation Job Aid</w:t>
              </w:r>
            </w:hyperlink>
            <w:r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25A8BDC2" w14:textId="77777777" w:rsidR="001853FA" w:rsidRPr="00857A42" w:rsidRDefault="001853FA" w:rsidP="007238C9">
            <w:pPr>
              <w:rPr>
                <w:rFonts w:ascii="Verdana" w:hAnsi="Verdana"/>
              </w:rPr>
            </w:pPr>
          </w:p>
        </w:tc>
      </w:tr>
      <w:tr w:rsidR="001853FA" w:rsidRPr="00857A42" w14:paraId="7B60396E" w14:textId="77777777" w:rsidTr="008A62DB">
        <w:trPr>
          <w:trHeight w:val="90"/>
        </w:trPr>
        <w:tc>
          <w:tcPr>
            <w:tcW w:w="355" w:type="dxa"/>
            <w:vMerge/>
          </w:tcPr>
          <w:p w14:paraId="56F73D69" w14:textId="77777777" w:rsidR="001853FA" w:rsidRPr="00857A42" w:rsidRDefault="001853FA" w:rsidP="0077133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69" w:type="dxa"/>
            <w:gridSpan w:val="2"/>
          </w:tcPr>
          <w:p w14:paraId="65FBD7B5" w14:textId="74C980DF" w:rsidR="001853FA" w:rsidRPr="00857A42" w:rsidRDefault="001853FA" w:rsidP="007238C9">
            <w:p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No</w:t>
            </w:r>
          </w:p>
        </w:tc>
        <w:tc>
          <w:tcPr>
            <w:tcW w:w="15246" w:type="dxa"/>
            <w:gridSpan w:val="5"/>
          </w:tcPr>
          <w:p w14:paraId="098F308B" w14:textId="17A5D99D" w:rsidR="001853FA" w:rsidRPr="00857A42" w:rsidRDefault="001853FA" w:rsidP="009F4F8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857A42">
              <w:rPr>
                <w:rFonts w:ascii="Verdana" w:hAnsi="Verdana"/>
              </w:rPr>
              <w:t>Document and close the call according to current policies and procedures.</w:t>
            </w:r>
          </w:p>
          <w:p w14:paraId="732AC7E1" w14:textId="1B0BA97C" w:rsidR="001853FA" w:rsidRPr="00857A42" w:rsidRDefault="00554DC0" w:rsidP="009F4F87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0857A42">
              <w:rPr>
                <w:rFonts w:ascii="Verdana" w:hAnsi="Verdana"/>
              </w:rPr>
              <w:t>Refer to</w:t>
            </w:r>
            <w:r w:rsidR="001853FA" w:rsidRPr="00857A42">
              <w:rPr>
                <w:rFonts w:ascii="Verdana" w:hAnsi="Verdana"/>
              </w:rPr>
              <w:t xml:space="preserve"> </w:t>
            </w:r>
            <w:hyperlink r:id="rId46" w:anchor="!/view?docid=0296717e-6df6-4184-b337-13abcd4b070b" w:history="1">
              <w:r w:rsidR="002D2BDF" w:rsidRPr="002D2BDF">
                <w:rPr>
                  <w:rFonts w:ascii="Verdana" w:hAnsi="Verdana"/>
                  <w:bCs/>
                  <w:color w:val="0000FF"/>
                  <w:u w:val="single"/>
                </w:rPr>
                <w:t>Compass - Call Documentation</w:t>
              </w:r>
            </w:hyperlink>
            <w:r w:rsidR="002D2BDF" w:rsidRPr="002D2BDF">
              <w:rPr>
                <w:rFonts w:ascii="Verdana" w:hAnsi="Verdana"/>
                <w:bCs/>
              </w:rPr>
              <w:t xml:space="preserve"> and </w:t>
            </w:r>
            <w:hyperlink r:id="rId47" w:anchor="!/view?docid=433711aa-8fa6-447c-872b-bd69cd6cd7c0" w:history="1">
              <w:r w:rsidR="002D2BDF" w:rsidRPr="002D2BDF">
                <w:rPr>
                  <w:rFonts w:ascii="Verdana" w:hAnsi="Verdana"/>
                  <w:bCs/>
                  <w:color w:val="0000FF"/>
                  <w:u w:val="single"/>
                </w:rPr>
                <w:t>Compass MED D - Call Documentation Job Aid</w:t>
              </w:r>
            </w:hyperlink>
            <w:r w:rsidRPr="00857A4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55460CA7" w14:textId="3A51E77F" w:rsidR="00857A42" w:rsidRPr="00857A42" w:rsidRDefault="00857A42" w:rsidP="00857A42">
            <w:pPr>
              <w:pStyle w:val="ListParagraph"/>
              <w:rPr>
                <w:rFonts w:ascii="Verdana" w:hAnsi="Verdana"/>
              </w:rPr>
            </w:pPr>
          </w:p>
        </w:tc>
      </w:tr>
    </w:tbl>
    <w:p w14:paraId="03FE0686" w14:textId="77777777" w:rsidR="00043F74" w:rsidRDefault="00043F74" w:rsidP="00043F74">
      <w:pPr>
        <w:jc w:val="right"/>
        <w:rPr>
          <w:rFonts w:ascii="Verdana" w:hAnsi="Verdana"/>
        </w:rPr>
      </w:pPr>
    </w:p>
    <w:p w14:paraId="4CFA12B0" w14:textId="7746D1EF" w:rsidR="00043F74" w:rsidRDefault="00000000" w:rsidP="00043F74">
      <w:pPr>
        <w:jc w:val="right"/>
        <w:rPr>
          <w:rFonts w:ascii="Verdana" w:hAnsi="Verdana"/>
        </w:rPr>
      </w:pPr>
      <w:hyperlink w:anchor="_top" w:history="1">
        <w:r w:rsidR="00043F74" w:rsidRPr="0077725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64267B" w14:paraId="7201EE97" w14:textId="77777777" w:rsidTr="00007BD1">
        <w:tc>
          <w:tcPr>
            <w:tcW w:w="5000" w:type="pct"/>
            <w:shd w:val="clear" w:color="auto" w:fill="C0C0C0"/>
          </w:tcPr>
          <w:p w14:paraId="5E4401B2" w14:textId="77777777" w:rsidR="002C282A" w:rsidRPr="0064267B" w:rsidRDefault="002C282A" w:rsidP="0000069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5" w:name="_Toc16382097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5"/>
          </w:p>
        </w:tc>
      </w:tr>
    </w:tbl>
    <w:p w14:paraId="4F2B0A65" w14:textId="2971AB94" w:rsidR="00007BD1" w:rsidRPr="00A02B96" w:rsidRDefault="0093521F" w:rsidP="009F4F8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Verdana"/>
        </w:rPr>
        <w:t>Refer to the “</w:t>
      </w:r>
      <w:r w:rsidR="00007BD1" w:rsidRPr="00A02B96">
        <w:rPr>
          <w:rFonts w:ascii="Verdana" w:hAnsi="Verdana" w:cs="Verdana"/>
        </w:rPr>
        <w:t>Grievance Standard Verbiage (for use in Discussion with Beneficiary)</w:t>
      </w:r>
      <w:r>
        <w:rPr>
          <w:rFonts w:ascii="Verdana" w:hAnsi="Verdana" w:cs="Verdana"/>
        </w:rPr>
        <w:t>”</w:t>
      </w:r>
      <w:r w:rsidR="00007BD1" w:rsidRPr="00A02B96">
        <w:rPr>
          <w:rFonts w:ascii="Verdana" w:hAnsi="Verdana" w:cs="Verdana"/>
        </w:rPr>
        <w:t xml:space="preserve"> section in </w:t>
      </w:r>
      <w:r>
        <w:rPr>
          <w:rFonts w:ascii="Verdana" w:hAnsi="Verdana" w:cs="Verdana"/>
        </w:rPr>
        <w:t xml:space="preserve">the appropriate work instruction linked to from </w:t>
      </w:r>
      <w:hyperlink r:id="rId48" w:anchor="!/view?docid=70034f51-77df-49a4-ae97-7d3d63b216b3" w:history="1">
        <w:r w:rsidRPr="00DD0710">
          <w:rPr>
            <w:rStyle w:val="Hyperlink"/>
            <w:rFonts w:ascii="Verdana" w:hAnsi="Verdana" w:cs="Verdana"/>
          </w:rPr>
          <w:t>Compass MED D - Grievances Index</w:t>
        </w:r>
      </w:hyperlink>
      <w:r w:rsidR="00DD0710">
        <w:rPr>
          <w:rFonts w:ascii="Verdana" w:hAnsi="Verdana" w:cs="Verdana"/>
          <w:color w:val="0000FF"/>
          <w:u w:val="single"/>
        </w:rPr>
        <w:t>.</w:t>
      </w:r>
    </w:p>
    <w:p w14:paraId="016A92E0" w14:textId="08D002B8" w:rsidR="001A2A5D" w:rsidRPr="00A02B96" w:rsidRDefault="0093521F" w:rsidP="009F4F87">
      <w:pPr>
        <w:pStyle w:val="ListParagraph"/>
        <w:numPr>
          <w:ilvl w:val="0"/>
          <w:numId w:val="2"/>
        </w:numPr>
        <w:rPr>
          <w:rFonts w:ascii="Verdana" w:hAnsi="Verdana"/>
        </w:rPr>
      </w:pPr>
      <w:hyperlink r:id="rId49" w:anchor="!/view?docid=3bc517e5-7747-419a-a106-523403d686dc" w:history="1">
        <w:r w:rsidRPr="0093521F">
          <w:rPr>
            <w:rStyle w:val="Hyperlink"/>
            <w:rFonts w:ascii="Verdana" w:hAnsi="Verdana"/>
            <w:shd w:val="clear" w:color="auto" w:fill="FFFFFF"/>
          </w:rPr>
          <w:t>Compass MED D - Handling State Pharmaceutical Assistance Program (SPAP) Calls</w:t>
        </w:r>
      </w:hyperlink>
    </w:p>
    <w:p w14:paraId="5BFE12CE" w14:textId="77777777" w:rsidR="00D34134" w:rsidRDefault="00D34134" w:rsidP="00D34134">
      <w:pPr>
        <w:rPr>
          <w:rFonts w:ascii="Verdana" w:hAnsi="Verdana"/>
          <w:b/>
        </w:rPr>
      </w:pPr>
    </w:p>
    <w:p w14:paraId="3D244CCA" w14:textId="4B235FB3" w:rsidR="00D34134" w:rsidRPr="00DB4BE5" w:rsidRDefault="00D34134" w:rsidP="00D34134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6477BE">
        <w:rPr>
          <w:rFonts w:ascii="Verdana" w:hAnsi="Verdana"/>
          <w:bCs/>
          <w:color w:val="333333"/>
        </w:rPr>
        <w:t xml:space="preserve"> </w:t>
      </w:r>
      <w:hyperlink r:id="rId50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34A2C710" w14:textId="22F75F2C" w:rsidR="00D34134" w:rsidRDefault="00D34134" w:rsidP="00D34134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51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0F19632B" w14:textId="77777777" w:rsidR="00D34134" w:rsidRDefault="00D34134" w:rsidP="002C282A">
      <w:pPr>
        <w:jc w:val="right"/>
        <w:rPr>
          <w:rFonts w:ascii="Verdana" w:hAnsi="Verdana"/>
        </w:rPr>
      </w:pPr>
    </w:p>
    <w:bookmarkStart w:id="36" w:name="_Various_Work_Instructions"/>
    <w:bookmarkStart w:id="37" w:name="_PAR_Process_after_a_FRX_/_FRC_confl"/>
    <w:bookmarkStart w:id="38" w:name="_Next_Day_and"/>
    <w:bookmarkStart w:id="39" w:name="_Scanning_the_Targets"/>
    <w:bookmarkStart w:id="40" w:name="_LAN_Log_In"/>
    <w:bookmarkStart w:id="41" w:name="_AMOS_Log_In"/>
    <w:bookmarkStart w:id="42" w:name="_Search_by_Order#"/>
    <w:bookmarkStart w:id="43" w:name="_Check_Look_Up"/>
    <w:bookmarkEnd w:id="36"/>
    <w:bookmarkEnd w:id="37"/>
    <w:bookmarkEnd w:id="38"/>
    <w:bookmarkEnd w:id="39"/>
    <w:bookmarkEnd w:id="40"/>
    <w:bookmarkEnd w:id="41"/>
    <w:bookmarkEnd w:id="42"/>
    <w:bookmarkEnd w:id="43"/>
    <w:p w14:paraId="417D6E52" w14:textId="1E950EF8" w:rsidR="00043F74" w:rsidRDefault="00043F74" w:rsidP="00043F74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8A62DB">
        <w:rPr>
          <w:rFonts w:ascii="Verdana" w:hAnsi="Verdana"/>
        </w:rPr>
        <w:instrText>HYPERLINK  \l "_top"</w:instrText>
      </w:r>
      <w:r w:rsidR="008A62DB"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777254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2F8F455B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26647AA5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5F74768F" w14:textId="27391101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F1152F">
      <w:footerReference w:type="even" r:id="rId52"/>
      <w:footerReference w:type="default" r:id="rId53"/>
      <w:headerReference w:type="first" r:id="rId54"/>
      <w:footerReference w:type="first" r:id="rId5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239DA" w14:textId="77777777" w:rsidR="00217C8A" w:rsidRDefault="00217C8A">
      <w:r>
        <w:separator/>
      </w:r>
    </w:p>
  </w:endnote>
  <w:endnote w:type="continuationSeparator" w:id="0">
    <w:p w14:paraId="757F7D63" w14:textId="77777777" w:rsidR="00217C8A" w:rsidRDefault="00217C8A">
      <w:r>
        <w:continuationSeparator/>
      </w:r>
    </w:p>
  </w:endnote>
  <w:endnote w:type="continuationNotice" w:id="1">
    <w:p w14:paraId="356AF394" w14:textId="77777777" w:rsidR="00217C8A" w:rsidRDefault="00217C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38CC" w14:textId="77777777" w:rsidR="006477BE" w:rsidRDefault="006477BE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89B7A9" w14:textId="77777777" w:rsidR="006477BE" w:rsidRDefault="006477BE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F799" w14:textId="77777777" w:rsidR="006477BE" w:rsidRDefault="006477BE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  <w:p w14:paraId="1D598618" w14:textId="77777777" w:rsidR="006477BE" w:rsidRPr="00245D49" w:rsidRDefault="006477BE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A7608" w14:textId="77777777" w:rsidR="006477BE" w:rsidRPr="00CD2229" w:rsidRDefault="006477BE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F2CA" w14:textId="77777777" w:rsidR="00217C8A" w:rsidRDefault="00217C8A">
      <w:r>
        <w:separator/>
      </w:r>
    </w:p>
  </w:footnote>
  <w:footnote w:type="continuationSeparator" w:id="0">
    <w:p w14:paraId="77A2C9BA" w14:textId="77777777" w:rsidR="00217C8A" w:rsidRDefault="00217C8A">
      <w:r>
        <w:continuationSeparator/>
      </w:r>
    </w:p>
  </w:footnote>
  <w:footnote w:type="continuationNotice" w:id="1">
    <w:p w14:paraId="1B783287" w14:textId="77777777" w:rsidR="00217C8A" w:rsidRDefault="00217C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F44F" w14:textId="77777777" w:rsidR="006477BE" w:rsidRDefault="006477BE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2.15pt;height:14.4pt;visibility:visible" o:bullet="t">
        <v:imagedata r:id="rId1" o:title=""/>
      </v:shape>
    </w:pict>
  </w:numPicBullet>
  <w:abstractNum w:abstractNumId="0" w15:restartNumberingAfterBreak="0">
    <w:nsid w:val="03D93B0B"/>
    <w:multiLevelType w:val="hybridMultilevel"/>
    <w:tmpl w:val="9B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4AE0"/>
    <w:multiLevelType w:val="hybridMultilevel"/>
    <w:tmpl w:val="4D202BD6"/>
    <w:lvl w:ilvl="0" w:tplc="26C0EB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AE00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C6D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A2DC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AAB4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F835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867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B62E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6AD3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166089"/>
    <w:multiLevelType w:val="hybridMultilevel"/>
    <w:tmpl w:val="6832D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97B45"/>
    <w:multiLevelType w:val="hybridMultilevel"/>
    <w:tmpl w:val="918E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D30BE"/>
    <w:multiLevelType w:val="hybridMultilevel"/>
    <w:tmpl w:val="5468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D7C31"/>
    <w:multiLevelType w:val="hybridMultilevel"/>
    <w:tmpl w:val="60F0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41513"/>
    <w:multiLevelType w:val="hybridMultilevel"/>
    <w:tmpl w:val="49A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74757"/>
    <w:multiLevelType w:val="hybridMultilevel"/>
    <w:tmpl w:val="D7E88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B2748D"/>
    <w:multiLevelType w:val="hybridMultilevel"/>
    <w:tmpl w:val="251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E7837"/>
    <w:multiLevelType w:val="hybridMultilevel"/>
    <w:tmpl w:val="6AE6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6051D"/>
    <w:multiLevelType w:val="hybridMultilevel"/>
    <w:tmpl w:val="AEF2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474D6"/>
    <w:multiLevelType w:val="hybridMultilevel"/>
    <w:tmpl w:val="F4C2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129"/>
    <w:multiLevelType w:val="hybridMultilevel"/>
    <w:tmpl w:val="B5E8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12E98"/>
    <w:multiLevelType w:val="hybridMultilevel"/>
    <w:tmpl w:val="8D9E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547E"/>
    <w:multiLevelType w:val="hybridMultilevel"/>
    <w:tmpl w:val="3B88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806E7"/>
    <w:multiLevelType w:val="multilevel"/>
    <w:tmpl w:val="D74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3E0004"/>
    <w:multiLevelType w:val="multilevel"/>
    <w:tmpl w:val="5C8E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970DC1"/>
    <w:multiLevelType w:val="hybridMultilevel"/>
    <w:tmpl w:val="68969ADC"/>
    <w:lvl w:ilvl="0" w:tplc="97C4D63A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F104CA"/>
    <w:multiLevelType w:val="hybridMultilevel"/>
    <w:tmpl w:val="3D76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1100C"/>
    <w:multiLevelType w:val="hybridMultilevel"/>
    <w:tmpl w:val="8992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26475"/>
    <w:multiLevelType w:val="hybridMultilevel"/>
    <w:tmpl w:val="A496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637A5"/>
    <w:multiLevelType w:val="hybridMultilevel"/>
    <w:tmpl w:val="FD600176"/>
    <w:lvl w:ilvl="0" w:tplc="509CD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B248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B1C60"/>
    <w:multiLevelType w:val="hybridMultilevel"/>
    <w:tmpl w:val="7036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75CAB"/>
    <w:multiLevelType w:val="multilevel"/>
    <w:tmpl w:val="518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F021BF"/>
    <w:multiLevelType w:val="hybridMultilevel"/>
    <w:tmpl w:val="918A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A1A04"/>
    <w:multiLevelType w:val="multilevel"/>
    <w:tmpl w:val="D86C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9D16B0"/>
    <w:multiLevelType w:val="hybridMultilevel"/>
    <w:tmpl w:val="355461F0"/>
    <w:lvl w:ilvl="0" w:tplc="B0203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8CF4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0A4C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9AF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7A12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0C4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0E72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1C5A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6AC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F275ACC"/>
    <w:multiLevelType w:val="multilevel"/>
    <w:tmpl w:val="A0B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0411391">
    <w:abstractNumId w:val="4"/>
  </w:num>
  <w:num w:numId="2" w16cid:durableId="1043597152">
    <w:abstractNumId w:val="11"/>
  </w:num>
  <w:num w:numId="3" w16cid:durableId="1740126524">
    <w:abstractNumId w:val="20"/>
  </w:num>
  <w:num w:numId="4" w16cid:durableId="1949386307">
    <w:abstractNumId w:val="19"/>
  </w:num>
  <w:num w:numId="5" w16cid:durableId="760030973">
    <w:abstractNumId w:val="27"/>
  </w:num>
  <w:num w:numId="6" w16cid:durableId="1647856832">
    <w:abstractNumId w:val="23"/>
  </w:num>
  <w:num w:numId="7" w16cid:durableId="379018983">
    <w:abstractNumId w:val="16"/>
  </w:num>
  <w:num w:numId="8" w16cid:durableId="1717966261">
    <w:abstractNumId w:val="25"/>
  </w:num>
  <w:num w:numId="9" w16cid:durableId="480002141">
    <w:abstractNumId w:val="21"/>
  </w:num>
  <w:num w:numId="10" w16cid:durableId="1343387568">
    <w:abstractNumId w:val="14"/>
  </w:num>
  <w:num w:numId="11" w16cid:durableId="846987267">
    <w:abstractNumId w:val="3"/>
  </w:num>
  <w:num w:numId="12" w16cid:durableId="1793287574">
    <w:abstractNumId w:val="22"/>
  </w:num>
  <w:num w:numId="13" w16cid:durableId="1874003176">
    <w:abstractNumId w:val="13"/>
  </w:num>
  <w:num w:numId="14" w16cid:durableId="685713989">
    <w:abstractNumId w:val="9"/>
  </w:num>
  <w:num w:numId="15" w16cid:durableId="1913736274">
    <w:abstractNumId w:val="10"/>
  </w:num>
  <w:num w:numId="16" w16cid:durableId="1930192769">
    <w:abstractNumId w:val="7"/>
  </w:num>
  <w:num w:numId="17" w16cid:durableId="1017854698">
    <w:abstractNumId w:val="2"/>
  </w:num>
  <w:num w:numId="18" w16cid:durableId="1757092365">
    <w:abstractNumId w:val="17"/>
  </w:num>
  <w:num w:numId="19" w16cid:durableId="1632787167">
    <w:abstractNumId w:val="18"/>
  </w:num>
  <w:num w:numId="20" w16cid:durableId="519317320">
    <w:abstractNumId w:val="12"/>
  </w:num>
  <w:num w:numId="21" w16cid:durableId="1212038191">
    <w:abstractNumId w:val="0"/>
  </w:num>
  <w:num w:numId="22" w16cid:durableId="988631281">
    <w:abstractNumId w:val="8"/>
  </w:num>
  <w:num w:numId="23" w16cid:durableId="1466268898">
    <w:abstractNumId w:val="15"/>
  </w:num>
  <w:num w:numId="24" w16cid:durableId="1949922058">
    <w:abstractNumId w:val="24"/>
  </w:num>
  <w:num w:numId="25" w16cid:durableId="775712562">
    <w:abstractNumId w:val="6"/>
  </w:num>
  <w:num w:numId="26" w16cid:durableId="1305811653">
    <w:abstractNumId w:val="5"/>
  </w:num>
  <w:num w:numId="27" w16cid:durableId="1800496015">
    <w:abstractNumId w:val="1"/>
  </w:num>
  <w:num w:numId="28" w16cid:durableId="570425405">
    <w:abstractNumId w:val="5"/>
  </w:num>
  <w:num w:numId="29" w16cid:durableId="1411385831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90"/>
  <w:doNotDisplayPageBoundaries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696"/>
    <w:rsid w:val="000029C8"/>
    <w:rsid w:val="00003B0F"/>
    <w:rsid w:val="00007BD1"/>
    <w:rsid w:val="00015A2E"/>
    <w:rsid w:val="0001610F"/>
    <w:rsid w:val="00020C36"/>
    <w:rsid w:val="00022A30"/>
    <w:rsid w:val="000330AC"/>
    <w:rsid w:val="00035BED"/>
    <w:rsid w:val="00043F74"/>
    <w:rsid w:val="00044013"/>
    <w:rsid w:val="00045E47"/>
    <w:rsid w:val="00052747"/>
    <w:rsid w:val="00061AD2"/>
    <w:rsid w:val="00064E1B"/>
    <w:rsid w:val="000741E5"/>
    <w:rsid w:val="000820A6"/>
    <w:rsid w:val="0008665F"/>
    <w:rsid w:val="00087AD9"/>
    <w:rsid w:val="0009103A"/>
    <w:rsid w:val="00094E44"/>
    <w:rsid w:val="00095AB5"/>
    <w:rsid w:val="000A0521"/>
    <w:rsid w:val="000A4C6B"/>
    <w:rsid w:val="000A6B88"/>
    <w:rsid w:val="000B3C4C"/>
    <w:rsid w:val="000B3F59"/>
    <w:rsid w:val="000B646E"/>
    <w:rsid w:val="000B656F"/>
    <w:rsid w:val="000B72DF"/>
    <w:rsid w:val="000B7F79"/>
    <w:rsid w:val="000C4D29"/>
    <w:rsid w:val="000D1870"/>
    <w:rsid w:val="000D3E1E"/>
    <w:rsid w:val="000D6714"/>
    <w:rsid w:val="000D7B34"/>
    <w:rsid w:val="000D7CA3"/>
    <w:rsid w:val="000E613B"/>
    <w:rsid w:val="000E66B5"/>
    <w:rsid w:val="000E71B6"/>
    <w:rsid w:val="000F0D1B"/>
    <w:rsid w:val="000F36AC"/>
    <w:rsid w:val="000F4459"/>
    <w:rsid w:val="00100370"/>
    <w:rsid w:val="001068F3"/>
    <w:rsid w:val="001108DB"/>
    <w:rsid w:val="00115944"/>
    <w:rsid w:val="0012373E"/>
    <w:rsid w:val="00124B3D"/>
    <w:rsid w:val="00132759"/>
    <w:rsid w:val="001349C2"/>
    <w:rsid w:val="001360A5"/>
    <w:rsid w:val="00140996"/>
    <w:rsid w:val="001465FF"/>
    <w:rsid w:val="00153968"/>
    <w:rsid w:val="001560C4"/>
    <w:rsid w:val="0016273A"/>
    <w:rsid w:val="00163F4B"/>
    <w:rsid w:val="00165DA1"/>
    <w:rsid w:val="00176400"/>
    <w:rsid w:val="0017657C"/>
    <w:rsid w:val="001853FA"/>
    <w:rsid w:val="001871BF"/>
    <w:rsid w:val="00190A0B"/>
    <w:rsid w:val="001916E2"/>
    <w:rsid w:val="0019438B"/>
    <w:rsid w:val="00194C72"/>
    <w:rsid w:val="001A2A5D"/>
    <w:rsid w:val="001A7F33"/>
    <w:rsid w:val="001B3879"/>
    <w:rsid w:val="001C248B"/>
    <w:rsid w:val="001C6C7B"/>
    <w:rsid w:val="001D3F86"/>
    <w:rsid w:val="001D5CE6"/>
    <w:rsid w:val="001E1350"/>
    <w:rsid w:val="001E3BC6"/>
    <w:rsid w:val="001E6E0A"/>
    <w:rsid w:val="001F0202"/>
    <w:rsid w:val="001F1218"/>
    <w:rsid w:val="002016B4"/>
    <w:rsid w:val="002055CF"/>
    <w:rsid w:val="002128CD"/>
    <w:rsid w:val="00217C8A"/>
    <w:rsid w:val="00237ED7"/>
    <w:rsid w:val="00243EBB"/>
    <w:rsid w:val="00245B90"/>
    <w:rsid w:val="00245D49"/>
    <w:rsid w:val="00251A31"/>
    <w:rsid w:val="00252D08"/>
    <w:rsid w:val="002538B9"/>
    <w:rsid w:val="00253A52"/>
    <w:rsid w:val="00255007"/>
    <w:rsid w:val="00255C6B"/>
    <w:rsid w:val="00265D86"/>
    <w:rsid w:val="00271BF5"/>
    <w:rsid w:val="0027254A"/>
    <w:rsid w:val="0028215B"/>
    <w:rsid w:val="0028648E"/>
    <w:rsid w:val="00286D46"/>
    <w:rsid w:val="00290A59"/>
    <w:rsid w:val="00291CE8"/>
    <w:rsid w:val="00294E2D"/>
    <w:rsid w:val="00296127"/>
    <w:rsid w:val="00296765"/>
    <w:rsid w:val="002975FC"/>
    <w:rsid w:val="002A30D8"/>
    <w:rsid w:val="002A445B"/>
    <w:rsid w:val="002B1E0D"/>
    <w:rsid w:val="002B593E"/>
    <w:rsid w:val="002C282A"/>
    <w:rsid w:val="002C7C0B"/>
    <w:rsid w:val="002D2BDF"/>
    <w:rsid w:val="002D327D"/>
    <w:rsid w:val="002E4595"/>
    <w:rsid w:val="002E58AD"/>
    <w:rsid w:val="002F1F92"/>
    <w:rsid w:val="002F42D4"/>
    <w:rsid w:val="002F5A03"/>
    <w:rsid w:val="002F67D1"/>
    <w:rsid w:val="003012EE"/>
    <w:rsid w:val="00305CC3"/>
    <w:rsid w:val="00312690"/>
    <w:rsid w:val="003129F3"/>
    <w:rsid w:val="003240BF"/>
    <w:rsid w:val="0032419D"/>
    <w:rsid w:val="003275ED"/>
    <w:rsid w:val="0033143E"/>
    <w:rsid w:val="00331799"/>
    <w:rsid w:val="0033401B"/>
    <w:rsid w:val="00341BA6"/>
    <w:rsid w:val="00342C92"/>
    <w:rsid w:val="003432DD"/>
    <w:rsid w:val="003528A1"/>
    <w:rsid w:val="0035407E"/>
    <w:rsid w:val="00356AAF"/>
    <w:rsid w:val="003725A1"/>
    <w:rsid w:val="003725FA"/>
    <w:rsid w:val="00374A42"/>
    <w:rsid w:val="00374A86"/>
    <w:rsid w:val="003756B2"/>
    <w:rsid w:val="00377888"/>
    <w:rsid w:val="00380386"/>
    <w:rsid w:val="003820E8"/>
    <w:rsid w:val="00382C97"/>
    <w:rsid w:val="00383FFA"/>
    <w:rsid w:val="003852AF"/>
    <w:rsid w:val="003868A2"/>
    <w:rsid w:val="00392A5B"/>
    <w:rsid w:val="003941F5"/>
    <w:rsid w:val="003A53C7"/>
    <w:rsid w:val="003A6D70"/>
    <w:rsid w:val="003A7367"/>
    <w:rsid w:val="003B1F86"/>
    <w:rsid w:val="003B2937"/>
    <w:rsid w:val="003C2475"/>
    <w:rsid w:val="003C4627"/>
    <w:rsid w:val="003C573A"/>
    <w:rsid w:val="003E0BB4"/>
    <w:rsid w:val="003E53EE"/>
    <w:rsid w:val="003E6C1A"/>
    <w:rsid w:val="003F1F3C"/>
    <w:rsid w:val="003F5839"/>
    <w:rsid w:val="0040478F"/>
    <w:rsid w:val="0040640A"/>
    <w:rsid w:val="00406DB5"/>
    <w:rsid w:val="00412D82"/>
    <w:rsid w:val="004137C5"/>
    <w:rsid w:val="00414AA4"/>
    <w:rsid w:val="004217AE"/>
    <w:rsid w:val="0042336D"/>
    <w:rsid w:val="00430E7B"/>
    <w:rsid w:val="00435B55"/>
    <w:rsid w:val="00443F8C"/>
    <w:rsid w:val="0044697F"/>
    <w:rsid w:val="00451C73"/>
    <w:rsid w:val="00452BFC"/>
    <w:rsid w:val="00457EAE"/>
    <w:rsid w:val="0046239E"/>
    <w:rsid w:val="004644AB"/>
    <w:rsid w:val="004701C8"/>
    <w:rsid w:val="00473C7E"/>
    <w:rsid w:val="004768BE"/>
    <w:rsid w:val="00477F73"/>
    <w:rsid w:val="00480175"/>
    <w:rsid w:val="0048355A"/>
    <w:rsid w:val="00484798"/>
    <w:rsid w:val="00490253"/>
    <w:rsid w:val="0049026E"/>
    <w:rsid w:val="00493689"/>
    <w:rsid w:val="00496481"/>
    <w:rsid w:val="004A3DF9"/>
    <w:rsid w:val="004A6C00"/>
    <w:rsid w:val="004B45C6"/>
    <w:rsid w:val="004B719C"/>
    <w:rsid w:val="004D05C4"/>
    <w:rsid w:val="004D3C53"/>
    <w:rsid w:val="004D54EC"/>
    <w:rsid w:val="00512486"/>
    <w:rsid w:val="00515051"/>
    <w:rsid w:val="0051725D"/>
    <w:rsid w:val="0052465B"/>
    <w:rsid w:val="00524CDD"/>
    <w:rsid w:val="00533A66"/>
    <w:rsid w:val="00534512"/>
    <w:rsid w:val="0054635F"/>
    <w:rsid w:val="00546D35"/>
    <w:rsid w:val="00550D58"/>
    <w:rsid w:val="00551F14"/>
    <w:rsid w:val="00554DC0"/>
    <w:rsid w:val="00566425"/>
    <w:rsid w:val="005819FC"/>
    <w:rsid w:val="00582E85"/>
    <w:rsid w:val="005910B5"/>
    <w:rsid w:val="00592DBC"/>
    <w:rsid w:val="005945F7"/>
    <w:rsid w:val="00596338"/>
    <w:rsid w:val="005A6118"/>
    <w:rsid w:val="005A64DA"/>
    <w:rsid w:val="005B2794"/>
    <w:rsid w:val="005B2E5A"/>
    <w:rsid w:val="005B4E1E"/>
    <w:rsid w:val="005C1D83"/>
    <w:rsid w:val="005C24AF"/>
    <w:rsid w:val="005C7D50"/>
    <w:rsid w:val="005D46A7"/>
    <w:rsid w:val="005E650E"/>
    <w:rsid w:val="005F3234"/>
    <w:rsid w:val="005F4969"/>
    <w:rsid w:val="00610B14"/>
    <w:rsid w:val="00622D77"/>
    <w:rsid w:val="00624432"/>
    <w:rsid w:val="00625170"/>
    <w:rsid w:val="00627F34"/>
    <w:rsid w:val="00631FBA"/>
    <w:rsid w:val="00633120"/>
    <w:rsid w:val="00633AAF"/>
    <w:rsid w:val="00636B18"/>
    <w:rsid w:val="00637CA1"/>
    <w:rsid w:val="00637E85"/>
    <w:rsid w:val="00642206"/>
    <w:rsid w:val="006423C7"/>
    <w:rsid w:val="0064267B"/>
    <w:rsid w:val="00643E8B"/>
    <w:rsid w:val="006477BE"/>
    <w:rsid w:val="006511F0"/>
    <w:rsid w:val="00656408"/>
    <w:rsid w:val="00660703"/>
    <w:rsid w:val="0066421D"/>
    <w:rsid w:val="00667672"/>
    <w:rsid w:val="0067088F"/>
    <w:rsid w:val="00674A16"/>
    <w:rsid w:val="00691E10"/>
    <w:rsid w:val="00696101"/>
    <w:rsid w:val="006A0481"/>
    <w:rsid w:val="006B04B8"/>
    <w:rsid w:val="006C5336"/>
    <w:rsid w:val="006C653F"/>
    <w:rsid w:val="006C6FF4"/>
    <w:rsid w:val="006D0A7B"/>
    <w:rsid w:val="006D351C"/>
    <w:rsid w:val="006E1AAA"/>
    <w:rsid w:val="006E39E4"/>
    <w:rsid w:val="006F1640"/>
    <w:rsid w:val="006F3F13"/>
    <w:rsid w:val="006F565C"/>
    <w:rsid w:val="006F7DFC"/>
    <w:rsid w:val="007042A0"/>
    <w:rsid w:val="00704AF2"/>
    <w:rsid w:val="00707358"/>
    <w:rsid w:val="00710E68"/>
    <w:rsid w:val="00710F24"/>
    <w:rsid w:val="007132A5"/>
    <w:rsid w:val="00714BA0"/>
    <w:rsid w:val="0071502A"/>
    <w:rsid w:val="00715DEE"/>
    <w:rsid w:val="00717DC5"/>
    <w:rsid w:val="00720CC2"/>
    <w:rsid w:val="007238C9"/>
    <w:rsid w:val="00723B25"/>
    <w:rsid w:val="007254E9"/>
    <w:rsid w:val="007269B6"/>
    <w:rsid w:val="00726E7A"/>
    <w:rsid w:val="00727D0B"/>
    <w:rsid w:val="00731C5A"/>
    <w:rsid w:val="0073294A"/>
    <w:rsid w:val="00732E52"/>
    <w:rsid w:val="00743A35"/>
    <w:rsid w:val="00744B7E"/>
    <w:rsid w:val="00745690"/>
    <w:rsid w:val="00752801"/>
    <w:rsid w:val="00753C72"/>
    <w:rsid w:val="0075416D"/>
    <w:rsid w:val="00764310"/>
    <w:rsid w:val="00765D11"/>
    <w:rsid w:val="0077133E"/>
    <w:rsid w:val="007747B8"/>
    <w:rsid w:val="00777254"/>
    <w:rsid w:val="00777755"/>
    <w:rsid w:val="00785118"/>
    <w:rsid w:val="00785B8B"/>
    <w:rsid w:val="0078683F"/>
    <w:rsid w:val="00786BEB"/>
    <w:rsid w:val="00795830"/>
    <w:rsid w:val="007A5F53"/>
    <w:rsid w:val="007A7A90"/>
    <w:rsid w:val="007A7CA8"/>
    <w:rsid w:val="007C03C5"/>
    <w:rsid w:val="007C77DD"/>
    <w:rsid w:val="007D2FA1"/>
    <w:rsid w:val="007E2177"/>
    <w:rsid w:val="007E3773"/>
    <w:rsid w:val="007E3EA6"/>
    <w:rsid w:val="007E52AD"/>
    <w:rsid w:val="007E6E69"/>
    <w:rsid w:val="007F5D85"/>
    <w:rsid w:val="007F7ADC"/>
    <w:rsid w:val="008042E1"/>
    <w:rsid w:val="00804D63"/>
    <w:rsid w:val="00806B9D"/>
    <w:rsid w:val="00812777"/>
    <w:rsid w:val="0081451A"/>
    <w:rsid w:val="008151FB"/>
    <w:rsid w:val="00815BDF"/>
    <w:rsid w:val="008212F7"/>
    <w:rsid w:val="008341F2"/>
    <w:rsid w:val="00834E83"/>
    <w:rsid w:val="0084129E"/>
    <w:rsid w:val="00842E83"/>
    <w:rsid w:val="00843390"/>
    <w:rsid w:val="00846373"/>
    <w:rsid w:val="0085373D"/>
    <w:rsid w:val="00854774"/>
    <w:rsid w:val="0085531C"/>
    <w:rsid w:val="008568AE"/>
    <w:rsid w:val="00857A42"/>
    <w:rsid w:val="00860590"/>
    <w:rsid w:val="008614E8"/>
    <w:rsid w:val="00867EDF"/>
    <w:rsid w:val="008724BB"/>
    <w:rsid w:val="00872524"/>
    <w:rsid w:val="0087570B"/>
    <w:rsid w:val="00875F0D"/>
    <w:rsid w:val="00877414"/>
    <w:rsid w:val="00894111"/>
    <w:rsid w:val="00897018"/>
    <w:rsid w:val="008A03B7"/>
    <w:rsid w:val="008A3B29"/>
    <w:rsid w:val="008A62DB"/>
    <w:rsid w:val="008B0F1F"/>
    <w:rsid w:val="008B69C1"/>
    <w:rsid w:val="008C2197"/>
    <w:rsid w:val="008C3493"/>
    <w:rsid w:val="008C7037"/>
    <w:rsid w:val="008D11A6"/>
    <w:rsid w:val="008D1F7B"/>
    <w:rsid w:val="008D2D64"/>
    <w:rsid w:val="008E0BA4"/>
    <w:rsid w:val="008E4827"/>
    <w:rsid w:val="008E7CA7"/>
    <w:rsid w:val="00902E07"/>
    <w:rsid w:val="00905B6E"/>
    <w:rsid w:val="00906FC4"/>
    <w:rsid w:val="00912885"/>
    <w:rsid w:val="00915690"/>
    <w:rsid w:val="00916948"/>
    <w:rsid w:val="00922046"/>
    <w:rsid w:val="0093521F"/>
    <w:rsid w:val="009357C1"/>
    <w:rsid w:val="00941CBE"/>
    <w:rsid w:val="00947783"/>
    <w:rsid w:val="009544A9"/>
    <w:rsid w:val="00954FE8"/>
    <w:rsid w:val="00955456"/>
    <w:rsid w:val="009611E1"/>
    <w:rsid w:val="00970B2B"/>
    <w:rsid w:val="009718AC"/>
    <w:rsid w:val="00971A43"/>
    <w:rsid w:val="009726E0"/>
    <w:rsid w:val="00975003"/>
    <w:rsid w:val="00990822"/>
    <w:rsid w:val="00992E77"/>
    <w:rsid w:val="0099415F"/>
    <w:rsid w:val="00996DCA"/>
    <w:rsid w:val="009A6C60"/>
    <w:rsid w:val="009B27FE"/>
    <w:rsid w:val="009B3934"/>
    <w:rsid w:val="009C474A"/>
    <w:rsid w:val="009C4A31"/>
    <w:rsid w:val="009D7B12"/>
    <w:rsid w:val="009F4F87"/>
    <w:rsid w:val="009F64F1"/>
    <w:rsid w:val="009F6FD2"/>
    <w:rsid w:val="009F78D3"/>
    <w:rsid w:val="00A005A6"/>
    <w:rsid w:val="00A02B96"/>
    <w:rsid w:val="00A10D3D"/>
    <w:rsid w:val="00A13CD5"/>
    <w:rsid w:val="00A13F2A"/>
    <w:rsid w:val="00A213E7"/>
    <w:rsid w:val="00A30164"/>
    <w:rsid w:val="00A32A94"/>
    <w:rsid w:val="00A4732A"/>
    <w:rsid w:val="00A61098"/>
    <w:rsid w:val="00A70045"/>
    <w:rsid w:val="00A70108"/>
    <w:rsid w:val="00A7166B"/>
    <w:rsid w:val="00A74283"/>
    <w:rsid w:val="00A77511"/>
    <w:rsid w:val="00A83BA0"/>
    <w:rsid w:val="00A84F18"/>
    <w:rsid w:val="00A85045"/>
    <w:rsid w:val="00A85AE0"/>
    <w:rsid w:val="00A95738"/>
    <w:rsid w:val="00A95CB5"/>
    <w:rsid w:val="00A96970"/>
    <w:rsid w:val="00A97B7D"/>
    <w:rsid w:val="00AA1C4E"/>
    <w:rsid w:val="00AA2F01"/>
    <w:rsid w:val="00AA3EF8"/>
    <w:rsid w:val="00AA4825"/>
    <w:rsid w:val="00AB33E1"/>
    <w:rsid w:val="00AB3612"/>
    <w:rsid w:val="00AC0261"/>
    <w:rsid w:val="00AC4510"/>
    <w:rsid w:val="00AD1646"/>
    <w:rsid w:val="00AD6A34"/>
    <w:rsid w:val="00AE5475"/>
    <w:rsid w:val="00AF038B"/>
    <w:rsid w:val="00AF256B"/>
    <w:rsid w:val="00B13B31"/>
    <w:rsid w:val="00B26045"/>
    <w:rsid w:val="00B27D58"/>
    <w:rsid w:val="00B42821"/>
    <w:rsid w:val="00B44C55"/>
    <w:rsid w:val="00B46A95"/>
    <w:rsid w:val="00B544C2"/>
    <w:rsid w:val="00B5566F"/>
    <w:rsid w:val="00B63842"/>
    <w:rsid w:val="00B64BE7"/>
    <w:rsid w:val="00B70CC4"/>
    <w:rsid w:val="00B75499"/>
    <w:rsid w:val="00B82A8B"/>
    <w:rsid w:val="00B85574"/>
    <w:rsid w:val="00B86A83"/>
    <w:rsid w:val="00B92C6E"/>
    <w:rsid w:val="00BA62F4"/>
    <w:rsid w:val="00BA7B71"/>
    <w:rsid w:val="00BB02DE"/>
    <w:rsid w:val="00BB091E"/>
    <w:rsid w:val="00BB2C1D"/>
    <w:rsid w:val="00BB371A"/>
    <w:rsid w:val="00BB6DFA"/>
    <w:rsid w:val="00BC5FAD"/>
    <w:rsid w:val="00BD7B25"/>
    <w:rsid w:val="00BE1AFF"/>
    <w:rsid w:val="00BE1D99"/>
    <w:rsid w:val="00BF06FC"/>
    <w:rsid w:val="00BF23CF"/>
    <w:rsid w:val="00BF26DC"/>
    <w:rsid w:val="00BF74E9"/>
    <w:rsid w:val="00BF7ADF"/>
    <w:rsid w:val="00C0030C"/>
    <w:rsid w:val="00C06E3B"/>
    <w:rsid w:val="00C100A7"/>
    <w:rsid w:val="00C247CB"/>
    <w:rsid w:val="00C25830"/>
    <w:rsid w:val="00C2775B"/>
    <w:rsid w:val="00C360BD"/>
    <w:rsid w:val="00C43796"/>
    <w:rsid w:val="00C476E1"/>
    <w:rsid w:val="00C51EE7"/>
    <w:rsid w:val="00C52E77"/>
    <w:rsid w:val="00C54A45"/>
    <w:rsid w:val="00C566B3"/>
    <w:rsid w:val="00C57A32"/>
    <w:rsid w:val="00C64CF8"/>
    <w:rsid w:val="00C65249"/>
    <w:rsid w:val="00C67B32"/>
    <w:rsid w:val="00C729E0"/>
    <w:rsid w:val="00C75C83"/>
    <w:rsid w:val="00C90BB8"/>
    <w:rsid w:val="00C924DC"/>
    <w:rsid w:val="00C9590C"/>
    <w:rsid w:val="00C977E1"/>
    <w:rsid w:val="00CA2C01"/>
    <w:rsid w:val="00CA787C"/>
    <w:rsid w:val="00CB0C1D"/>
    <w:rsid w:val="00CC1989"/>
    <w:rsid w:val="00CC2644"/>
    <w:rsid w:val="00CC5AA2"/>
    <w:rsid w:val="00CC721A"/>
    <w:rsid w:val="00CD0963"/>
    <w:rsid w:val="00CD6A6F"/>
    <w:rsid w:val="00CE3D42"/>
    <w:rsid w:val="00CE53E6"/>
    <w:rsid w:val="00CE5C97"/>
    <w:rsid w:val="00CF5CC0"/>
    <w:rsid w:val="00CF6131"/>
    <w:rsid w:val="00CF7E17"/>
    <w:rsid w:val="00D002DB"/>
    <w:rsid w:val="00D064E2"/>
    <w:rsid w:val="00D06EAA"/>
    <w:rsid w:val="00D12419"/>
    <w:rsid w:val="00D14B85"/>
    <w:rsid w:val="00D1519A"/>
    <w:rsid w:val="00D16FB2"/>
    <w:rsid w:val="00D20BE5"/>
    <w:rsid w:val="00D22167"/>
    <w:rsid w:val="00D27235"/>
    <w:rsid w:val="00D30149"/>
    <w:rsid w:val="00D34134"/>
    <w:rsid w:val="00D36733"/>
    <w:rsid w:val="00D36FAF"/>
    <w:rsid w:val="00D41E69"/>
    <w:rsid w:val="00D43E48"/>
    <w:rsid w:val="00D44FAA"/>
    <w:rsid w:val="00D45D6B"/>
    <w:rsid w:val="00D471B5"/>
    <w:rsid w:val="00D571DB"/>
    <w:rsid w:val="00D57C07"/>
    <w:rsid w:val="00D6652C"/>
    <w:rsid w:val="00D6774D"/>
    <w:rsid w:val="00D71280"/>
    <w:rsid w:val="00D75191"/>
    <w:rsid w:val="00D77F4C"/>
    <w:rsid w:val="00D80929"/>
    <w:rsid w:val="00D82A81"/>
    <w:rsid w:val="00D85254"/>
    <w:rsid w:val="00D932F6"/>
    <w:rsid w:val="00D97512"/>
    <w:rsid w:val="00DA0B3C"/>
    <w:rsid w:val="00DB7DD9"/>
    <w:rsid w:val="00DC0481"/>
    <w:rsid w:val="00DC08F5"/>
    <w:rsid w:val="00DC1D24"/>
    <w:rsid w:val="00DC4FFC"/>
    <w:rsid w:val="00DD0710"/>
    <w:rsid w:val="00DD1526"/>
    <w:rsid w:val="00DD5304"/>
    <w:rsid w:val="00DD55B7"/>
    <w:rsid w:val="00DE4206"/>
    <w:rsid w:val="00DE7926"/>
    <w:rsid w:val="00DF069D"/>
    <w:rsid w:val="00DF5ABF"/>
    <w:rsid w:val="00DF6BE4"/>
    <w:rsid w:val="00E057A9"/>
    <w:rsid w:val="00E157BC"/>
    <w:rsid w:val="00E174A9"/>
    <w:rsid w:val="00E25B8A"/>
    <w:rsid w:val="00E3262A"/>
    <w:rsid w:val="00E35089"/>
    <w:rsid w:val="00E427EA"/>
    <w:rsid w:val="00E50E4A"/>
    <w:rsid w:val="00E515F1"/>
    <w:rsid w:val="00E62095"/>
    <w:rsid w:val="00E75EDE"/>
    <w:rsid w:val="00E83237"/>
    <w:rsid w:val="00E836F1"/>
    <w:rsid w:val="00E845AA"/>
    <w:rsid w:val="00E87F37"/>
    <w:rsid w:val="00E91F5F"/>
    <w:rsid w:val="00EA6F59"/>
    <w:rsid w:val="00EB12DD"/>
    <w:rsid w:val="00EB153E"/>
    <w:rsid w:val="00EB3F6B"/>
    <w:rsid w:val="00EB57EB"/>
    <w:rsid w:val="00EB5E4F"/>
    <w:rsid w:val="00EB77A3"/>
    <w:rsid w:val="00EC563A"/>
    <w:rsid w:val="00ED50CF"/>
    <w:rsid w:val="00EF3A72"/>
    <w:rsid w:val="00EF3EE5"/>
    <w:rsid w:val="00F01AE7"/>
    <w:rsid w:val="00F04EF6"/>
    <w:rsid w:val="00F1152F"/>
    <w:rsid w:val="00F16ADC"/>
    <w:rsid w:val="00F16D94"/>
    <w:rsid w:val="00F207B3"/>
    <w:rsid w:val="00F212B1"/>
    <w:rsid w:val="00F310AD"/>
    <w:rsid w:val="00F32413"/>
    <w:rsid w:val="00F3400B"/>
    <w:rsid w:val="00F4015E"/>
    <w:rsid w:val="00F40E25"/>
    <w:rsid w:val="00F5486B"/>
    <w:rsid w:val="00F560AD"/>
    <w:rsid w:val="00F568AC"/>
    <w:rsid w:val="00F56F77"/>
    <w:rsid w:val="00F631F5"/>
    <w:rsid w:val="00F658E0"/>
    <w:rsid w:val="00F71DB8"/>
    <w:rsid w:val="00F760E1"/>
    <w:rsid w:val="00F859B7"/>
    <w:rsid w:val="00F9300A"/>
    <w:rsid w:val="00F93C0F"/>
    <w:rsid w:val="00FA3509"/>
    <w:rsid w:val="00FA535B"/>
    <w:rsid w:val="00FB665D"/>
    <w:rsid w:val="00FC143D"/>
    <w:rsid w:val="00FC1C44"/>
    <w:rsid w:val="00FC32FD"/>
    <w:rsid w:val="00FD38F7"/>
    <w:rsid w:val="00FE5C3E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C8361C"/>
  <w15:chartTrackingRefBased/>
  <w15:docId w15:val="{A3749D20-32E9-4C5A-B47D-A5B10CE0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C06E3B"/>
  </w:style>
  <w:style w:type="paragraph" w:styleId="TOC1">
    <w:name w:val="toc 1"/>
    <w:basedOn w:val="Normal"/>
    <w:next w:val="Normal"/>
    <w:autoRedefine/>
    <w:uiPriority w:val="39"/>
    <w:rsid w:val="00B13B31"/>
  </w:style>
  <w:style w:type="paragraph" w:styleId="ListParagraph">
    <w:name w:val="List Paragraph"/>
    <w:basedOn w:val="Normal"/>
    <w:uiPriority w:val="34"/>
    <w:qFormat/>
    <w:rsid w:val="00F32413"/>
    <w:pPr>
      <w:ind w:left="720"/>
      <w:contextualSpacing/>
    </w:pPr>
  </w:style>
  <w:style w:type="character" w:styleId="CommentReference">
    <w:name w:val="annotation reference"/>
    <w:basedOn w:val="DefaultParagraphFont"/>
    <w:rsid w:val="004469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69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697F"/>
  </w:style>
  <w:style w:type="paragraph" w:styleId="CommentSubject">
    <w:name w:val="annotation subject"/>
    <w:basedOn w:val="CommentText"/>
    <w:next w:val="CommentText"/>
    <w:link w:val="CommentSubjectChar"/>
    <w:rsid w:val="00446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697F"/>
    <w:rPr>
      <w:b/>
      <w:bCs/>
    </w:rPr>
  </w:style>
  <w:style w:type="paragraph" w:styleId="BalloonText">
    <w:name w:val="Balloon Text"/>
    <w:basedOn w:val="Normal"/>
    <w:link w:val="BalloonTextChar"/>
    <w:rsid w:val="004469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4697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100A7"/>
    <w:rPr>
      <w:sz w:val="24"/>
      <w:szCs w:val="24"/>
    </w:rPr>
  </w:style>
  <w:style w:type="character" w:customStyle="1" w:styleId="Heading2Char">
    <w:name w:val="Heading 2 Char"/>
    <w:link w:val="Heading2"/>
    <w:rsid w:val="006511F0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20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4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/Users/C337799/Downloads/TSRC-PROD-024341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www.rxmedicareplans.com/" TargetMode="Externa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50" Type="http://schemas.openxmlformats.org/officeDocument/2006/relationships/hyperlink" Target="https://policy.corp.cvscaremark.com/pnp/faces/SecureDocRenderer?documentId=CALL-0048&amp;uid=pnpdev1" TargetMode="External"/><Relationship Id="rId55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file:///C:/Users/C337799/Downloads/CMS-PRD1-078781" TargetMode="External"/><Relationship Id="rId46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www.medicare.gov/" TargetMode="External"/><Relationship Id="rId41" Type="http://schemas.openxmlformats.org/officeDocument/2006/relationships/hyperlink" Target="https://thesource.cvshealth.com/nuxeo/thesource/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www.medicare.gov/" TargetMode="External"/><Relationship Id="rId32" Type="http://schemas.openxmlformats.org/officeDocument/2006/relationships/hyperlink" Target="https://www.medicare.gov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yperlink" Target="https://thesource.cvshealth.com/nuxeo/thesource/" TargetMode="External"/><Relationship Id="rId53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file:///C:/Users/C337799/Downloads/TSRC-PROD-022954" TargetMode="External"/><Relationship Id="rId23" Type="http://schemas.openxmlformats.org/officeDocument/2006/relationships/hyperlink" Target="https://www.medicare.gov/" TargetMode="External"/><Relationship Id="rId28" Type="http://schemas.openxmlformats.org/officeDocument/2006/relationships/hyperlink" Target="https://www.medicare.gov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hyperlink" Target="https://thesource.cvshealth.com/nuxeo/thesource/" TargetMode="External"/><Relationship Id="rId57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CMS-PRD1-073816" TargetMode="External"/><Relationship Id="rId48" Type="http://schemas.openxmlformats.org/officeDocument/2006/relationships/hyperlink" Target="https://thesource.cvshealth.com/nuxeo/thesource/" TargetMode="External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CMS-2-017428" TargetMode="Externa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10553E3B-BF19-460E-A617-096062B98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966A34-61E6-45CA-B1B9-E6E23F4E87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2D362B-7422-4B34-A91A-5E41B63D22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F3B90A-D793-49AE-9CC2-23707265BB09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</TotalTime>
  <Pages>1</Pages>
  <Words>4160</Words>
  <Characters>23715</Characters>
  <Application>Microsoft Office Word</Application>
  <DocSecurity>2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27820</CharactersWithSpaces>
  <SharedDoc>false</SharedDoc>
  <HLinks>
    <vt:vector size="408" baseType="variant">
      <vt:variant>
        <vt:i4>262192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8192061</vt:i4>
      </vt:variant>
      <vt:variant>
        <vt:i4>201</vt:i4>
      </vt:variant>
      <vt:variant>
        <vt:i4>0</vt:i4>
      </vt:variant>
      <vt:variant>
        <vt:i4>5</vt:i4>
      </vt:variant>
      <vt:variant>
        <vt:lpwstr>C:\Users\C337799\Downloads\CMS-2-017428</vt:lpwstr>
      </vt:variant>
      <vt:variant>
        <vt:lpwstr/>
      </vt:variant>
      <vt:variant>
        <vt:i4>1310811</vt:i4>
      </vt:variant>
      <vt:variant>
        <vt:i4>198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8192106</vt:i4>
      </vt:variant>
      <vt:variant>
        <vt:i4>195</vt:i4>
      </vt:variant>
      <vt:variant>
        <vt:i4>0</vt:i4>
      </vt:variant>
      <vt:variant>
        <vt:i4>5</vt:i4>
      </vt:variant>
      <vt:variant>
        <vt:lpwstr>C:\Users\C337799\Downloads\CMS-PRD1-109846</vt:lpwstr>
      </vt:variant>
      <vt:variant>
        <vt:lpwstr/>
      </vt:variant>
      <vt:variant>
        <vt:i4>6488190</vt:i4>
      </vt:variant>
      <vt:variant>
        <vt:i4>192</vt:i4>
      </vt:variant>
      <vt:variant>
        <vt:i4>0</vt:i4>
      </vt:variant>
      <vt:variant>
        <vt:i4>5</vt:i4>
      </vt:variant>
      <vt:variant>
        <vt:lpwstr>C:\Users\C337799\Downloads\TSRC-PROD-007931</vt:lpwstr>
      </vt:variant>
      <vt:variant>
        <vt:lpwstr/>
      </vt:variant>
      <vt:variant>
        <vt:i4>262192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7733351</vt:i4>
      </vt:variant>
      <vt:variant>
        <vt:i4>186</vt:i4>
      </vt:variant>
      <vt:variant>
        <vt:i4>0</vt:i4>
      </vt:variant>
      <vt:variant>
        <vt:i4>5</vt:i4>
      </vt:variant>
      <vt:variant>
        <vt:lpwstr>C:\Users\C337799\Downloads\CMS-PRD1-067665</vt:lpwstr>
      </vt:variant>
      <vt:variant>
        <vt:lpwstr/>
      </vt:variant>
      <vt:variant>
        <vt:i4>7733351</vt:i4>
      </vt:variant>
      <vt:variant>
        <vt:i4>183</vt:i4>
      </vt:variant>
      <vt:variant>
        <vt:i4>0</vt:i4>
      </vt:variant>
      <vt:variant>
        <vt:i4>5</vt:i4>
      </vt:variant>
      <vt:variant>
        <vt:lpwstr>C:\Users\C337799\Downloads\CMS-PRD1-067665</vt:lpwstr>
      </vt:variant>
      <vt:variant>
        <vt:lpwstr/>
      </vt:variant>
      <vt:variant>
        <vt:i4>7143506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5111809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Section4Step2</vt:lpwstr>
      </vt:variant>
      <vt:variant>
        <vt:i4>7995492</vt:i4>
      </vt:variant>
      <vt:variant>
        <vt:i4>174</vt:i4>
      </vt:variant>
      <vt:variant>
        <vt:i4>0</vt:i4>
      </vt:variant>
      <vt:variant>
        <vt:i4>5</vt:i4>
      </vt:variant>
      <vt:variant>
        <vt:lpwstr>C:\Users\C337799\Downloads\CMS-PRD1-073816</vt:lpwstr>
      </vt:variant>
      <vt:variant>
        <vt:lpwstr/>
      </vt:variant>
      <vt:variant>
        <vt:i4>5111809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Section4Step2</vt:lpwstr>
      </vt:variant>
      <vt:variant>
        <vt:i4>8192106</vt:i4>
      </vt:variant>
      <vt:variant>
        <vt:i4>168</vt:i4>
      </vt:variant>
      <vt:variant>
        <vt:i4>0</vt:i4>
      </vt:variant>
      <vt:variant>
        <vt:i4>5</vt:i4>
      </vt:variant>
      <vt:variant>
        <vt:lpwstr>C:\Users\C337799\Downloads\CMS-PRD1-109846</vt:lpwstr>
      </vt:variant>
      <vt:variant>
        <vt:lpwstr/>
      </vt:variant>
      <vt:variant>
        <vt:i4>7733351</vt:i4>
      </vt:variant>
      <vt:variant>
        <vt:i4>165</vt:i4>
      </vt:variant>
      <vt:variant>
        <vt:i4>0</vt:i4>
      </vt:variant>
      <vt:variant>
        <vt:i4>5</vt:i4>
      </vt:variant>
      <vt:variant>
        <vt:lpwstr>C:\Users\C337799\Downloads\CMS-PRD1-067665</vt:lpwstr>
      </vt:variant>
      <vt:variant>
        <vt:lpwstr/>
      </vt:variant>
      <vt:variant>
        <vt:i4>5111809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Section4Step2</vt:lpwstr>
      </vt:variant>
      <vt:variant>
        <vt:i4>5111809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Section4Step2</vt:lpwstr>
      </vt:variant>
      <vt:variant>
        <vt:i4>2949219</vt:i4>
      </vt:variant>
      <vt:variant>
        <vt:i4>156</vt:i4>
      </vt:variant>
      <vt:variant>
        <vt:i4>0</vt:i4>
      </vt:variant>
      <vt:variant>
        <vt:i4>5</vt:i4>
      </vt:variant>
      <vt:variant>
        <vt:lpwstr>http://www.rxmedicareplans.com/</vt:lpwstr>
      </vt:variant>
      <vt:variant>
        <vt:lpwstr/>
      </vt:variant>
      <vt:variant>
        <vt:i4>7471206</vt:i4>
      </vt:variant>
      <vt:variant>
        <vt:i4>152</vt:i4>
      </vt:variant>
      <vt:variant>
        <vt:i4>0</vt:i4>
      </vt:variant>
      <vt:variant>
        <vt:i4>5</vt:i4>
      </vt:variant>
      <vt:variant>
        <vt:lpwstr>C:\Users\C337799\Downloads\CMS-PRD1-078781</vt:lpwstr>
      </vt:variant>
      <vt:variant>
        <vt:lpwstr/>
      </vt:variant>
      <vt:variant>
        <vt:i4>1835034</vt:i4>
      </vt:variant>
      <vt:variant>
        <vt:i4>150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!/view?docid=d93c98bb-c170-48eb-bb68-b6548ddf0094</vt:lpwstr>
      </vt:variant>
      <vt:variant>
        <vt:i4>5111809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Section4Step2</vt:lpwstr>
      </vt:variant>
      <vt:variant>
        <vt:i4>7733351</vt:i4>
      </vt:variant>
      <vt:variant>
        <vt:i4>144</vt:i4>
      </vt:variant>
      <vt:variant>
        <vt:i4>0</vt:i4>
      </vt:variant>
      <vt:variant>
        <vt:i4>5</vt:i4>
      </vt:variant>
      <vt:variant>
        <vt:lpwstr>C:\Users\C337799\Downloads\CMS-PRD1-067665</vt:lpwstr>
      </vt:variant>
      <vt:variant>
        <vt:lpwstr/>
      </vt:variant>
      <vt:variant>
        <vt:i4>65554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CreditablePDC</vt:lpwstr>
      </vt:variant>
      <vt:variant>
        <vt:i4>65554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CreditablePDC</vt:lpwstr>
      </vt:variant>
      <vt:variant>
        <vt:i4>7733351</vt:i4>
      </vt:variant>
      <vt:variant>
        <vt:i4>135</vt:i4>
      </vt:variant>
      <vt:variant>
        <vt:i4>0</vt:i4>
      </vt:variant>
      <vt:variant>
        <vt:i4>5</vt:i4>
      </vt:variant>
      <vt:variant>
        <vt:lpwstr>C:\Users\C337799\Downloads\CMS-PRD1-067665</vt:lpwstr>
      </vt:variant>
      <vt:variant>
        <vt:lpwstr/>
      </vt:variant>
      <vt:variant>
        <vt:i4>6094921</vt:i4>
      </vt:variant>
      <vt:variant>
        <vt:i4>132</vt:i4>
      </vt:variant>
      <vt:variant>
        <vt:i4>0</vt:i4>
      </vt:variant>
      <vt:variant>
        <vt:i4>5</vt:i4>
      </vt:variant>
      <vt:variant>
        <vt:lpwstr>http://www.medicare.gov/</vt:lpwstr>
      </vt:variant>
      <vt:variant>
        <vt:lpwstr/>
      </vt:variant>
      <vt:variant>
        <vt:i4>5111809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Section4Step2</vt:lpwstr>
      </vt:variant>
      <vt:variant>
        <vt:i4>7733351</vt:i4>
      </vt:variant>
      <vt:variant>
        <vt:i4>126</vt:i4>
      </vt:variant>
      <vt:variant>
        <vt:i4>0</vt:i4>
      </vt:variant>
      <vt:variant>
        <vt:i4>5</vt:i4>
      </vt:variant>
      <vt:variant>
        <vt:lpwstr>C:\Users\C337799\Downloads\CMS-PRD1-067665</vt:lpwstr>
      </vt:variant>
      <vt:variant>
        <vt:lpwstr/>
      </vt:variant>
      <vt:variant>
        <vt:i4>6094921</vt:i4>
      </vt:variant>
      <vt:variant>
        <vt:i4>123</vt:i4>
      </vt:variant>
      <vt:variant>
        <vt:i4>0</vt:i4>
      </vt:variant>
      <vt:variant>
        <vt:i4>5</vt:i4>
      </vt:variant>
      <vt:variant>
        <vt:lpwstr>http://www.medicare.gov/</vt:lpwstr>
      </vt:variant>
      <vt:variant>
        <vt:lpwstr/>
      </vt:variant>
      <vt:variant>
        <vt:i4>6094921</vt:i4>
      </vt:variant>
      <vt:variant>
        <vt:i4>120</vt:i4>
      </vt:variant>
      <vt:variant>
        <vt:i4>0</vt:i4>
      </vt:variant>
      <vt:variant>
        <vt:i4>5</vt:i4>
      </vt:variant>
      <vt:variant>
        <vt:lpwstr>http://www.medicare.gov/</vt:lpwstr>
      </vt:variant>
      <vt:variant>
        <vt:lpwstr/>
      </vt:variant>
      <vt:variant>
        <vt:i4>5111809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Section4Step2</vt:lpwstr>
      </vt:variant>
      <vt:variant>
        <vt:i4>7733351</vt:i4>
      </vt:variant>
      <vt:variant>
        <vt:i4>114</vt:i4>
      </vt:variant>
      <vt:variant>
        <vt:i4>0</vt:i4>
      </vt:variant>
      <vt:variant>
        <vt:i4>5</vt:i4>
      </vt:variant>
      <vt:variant>
        <vt:lpwstr>C:\Users\C337799\Downloads\CMS-PRD1-067665</vt:lpwstr>
      </vt:variant>
      <vt:variant>
        <vt:lpwstr/>
      </vt:variant>
      <vt:variant>
        <vt:i4>6094921</vt:i4>
      </vt:variant>
      <vt:variant>
        <vt:i4>111</vt:i4>
      </vt:variant>
      <vt:variant>
        <vt:i4>0</vt:i4>
      </vt:variant>
      <vt:variant>
        <vt:i4>5</vt:i4>
      </vt:variant>
      <vt:variant>
        <vt:lpwstr>http://www.medicare.gov/</vt:lpwstr>
      </vt:variant>
      <vt:variant>
        <vt:lpwstr/>
      </vt:variant>
      <vt:variant>
        <vt:i4>6094921</vt:i4>
      </vt:variant>
      <vt:variant>
        <vt:i4>108</vt:i4>
      </vt:variant>
      <vt:variant>
        <vt:i4>0</vt:i4>
      </vt:variant>
      <vt:variant>
        <vt:i4>5</vt:i4>
      </vt:variant>
      <vt:variant>
        <vt:lpwstr>http://www.medicare.gov/</vt:lpwstr>
      </vt:variant>
      <vt:variant>
        <vt:lpwstr/>
      </vt:variant>
      <vt:variant>
        <vt:i4>262192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1441903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_Step_4_-</vt:lpwstr>
      </vt:variant>
      <vt:variant>
        <vt:i4>1441903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_Step_4_-</vt:lpwstr>
      </vt:variant>
      <vt:variant>
        <vt:i4>7733351</vt:i4>
      </vt:variant>
      <vt:variant>
        <vt:i4>96</vt:i4>
      </vt:variant>
      <vt:variant>
        <vt:i4>0</vt:i4>
      </vt:variant>
      <vt:variant>
        <vt:i4>5</vt:i4>
      </vt:variant>
      <vt:variant>
        <vt:lpwstr>C:\Users\C337799\Downloads\CMS-PRD1-067665</vt:lpwstr>
      </vt:variant>
      <vt:variant>
        <vt:lpwstr/>
      </vt:variant>
      <vt:variant>
        <vt:i4>7143506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5636105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Counsel2</vt:lpwstr>
      </vt:variant>
      <vt:variant>
        <vt:i4>5636105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Counsel2</vt:lpwstr>
      </vt:variant>
      <vt:variant>
        <vt:i4>1441903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_Step_4_-</vt:lpwstr>
      </vt:variant>
      <vt:variant>
        <vt:i4>7733351</vt:i4>
      </vt:variant>
      <vt:variant>
        <vt:i4>81</vt:i4>
      </vt:variant>
      <vt:variant>
        <vt:i4>0</vt:i4>
      </vt:variant>
      <vt:variant>
        <vt:i4>5</vt:i4>
      </vt:variant>
      <vt:variant>
        <vt:lpwstr>C:\Users\C337799\Downloads\CMS-PRD1-067665</vt:lpwstr>
      </vt:variant>
      <vt:variant>
        <vt:lpwstr/>
      </vt:variant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589857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_Section_3_-</vt:lpwstr>
      </vt:variant>
      <vt:variant>
        <vt:i4>5308432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Section4CMSReassignLosing</vt:lpwstr>
      </vt:variant>
      <vt:variant>
        <vt:i4>7143506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524321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_Section_2_-</vt:lpwstr>
      </vt:variant>
      <vt:variant>
        <vt:i4>7143506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4915201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Section1Step5</vt:lpwstr>
      </vt:variant>
      <vt:variant>
        <vt:i4>524321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_Section_2_-</vt:lpwstr>
      </vt:variant>
      <vt:variant>
        <vt:i4>524321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_Section_2_-</vt:lpwstr>
      </vt:variant>
      <vt:variant>
        <vt:i4>6291580</vt:i4>
      </vt:variant>
      <vt:variant>
        <vt:i4>48</vt:i4>
      </vt:variant>
      <vt:variant>
        <vt:i4>0</vt:i4>
      </vt:variant>
      <vt:variant>
        <vt:i4>5</vt:i4>
      </vt:variant>
      <vt:variant>
        <vt:lpwstr>C:\Users\C337799\Downloads\TSRC-PROD-022954</vt:lpwstr>
      </vt:variant>
      <vt:variant>
        <vt:lpwstr/>
      </vt:variant>
      <vt:variant>
        <vt:i4>524321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_Section_2_-</vt:lpwstr>
      </vt:variant>
      <vt:variant>
        <vt:i4>6750326</vt:i4>
      </vt:variant>
      <vt:variant>
        <vt:i4>42</vt:i4>
      </vt:variant>
      <vt:variant>
        <vt:i4>0</vt:i4>
      </vt:variant>
      <vt:variant>
        <vt:i4>5</vt:i4>
      </vt:variant>
      <vt:variant>
        <vt:lpwstr>C:\Users\C337799\Downloads\TSRC-PROD-024341</vt:lpwstr>
      </vt:variant>
      <vt:variant>
        <vt:lpwstr/>
      </vt:variant>
      <vt:variant>
        <vt:i4>7471155</vt:i4>
      </vt:variant>
      <vt:variant>
        <vt:i4>39</vt:i4>
      </vt:variant>
      <vt:variant>
        <vt:i4>0</vt:i4>
      </vt:variant>
      <vt:variant>
        <vt:i4>5</vt:i4>
      </vt:variant>
      <vt:variant>
        <vt:lpwstr>C:\Users\C337799\Downloads\CMS-2-028920</vt:lpwstr>
      </vt:variant>
      <vt:variant>
        <vt:lpwstr/>
      </vt:variant>
      <vt:variant>
        <vt:i4>7995453</vt:i4>
      </vt:variant>
      <vt:variant>
        <vt:i4>36</vt:i4>
      </vt:variant>
      <vt:variant>
        <vt:i4>0</vt:i4>
      </vt:variant>
      <vt:variant>
        <vt:i4>5</vt:i4>
      </vt:variant>
      <vt:variant>
        <vt:lpwstr>C:\Users\C337799\Downloads\CMS-2-004568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2293764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_Determine_Next_Steps</vt:lpwstr>
      </vt:variant>
      <vt:variant>
        <vt:i4>589857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_Counsel_the_Beneficiary</vt:lpwstr>
      </vt:variant>
      <vt:variant>
        <vt:i4>1310774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_Educate_the_Beneficiary</vt:lpwstr>
      </vt:variant>
      <vt:variant>
        <vt:i4>6291547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_Determine_How_the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_Toc24435244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_Toc24435243</vt:lpwstr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_Toc24435242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_Toc24435241</vt:lpwstr>
      </vt:variant>
      <vt:variant>
        <vt:i4>1179703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_Toc24435240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_Toc24435239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Gambino, Ashley</cp:lastModifiedBy>
  <cp:revision>3</cp:revision>
  <cp:lastPrinted>2007-01-03T18:56:00Z</cp:lastPrinted>
  <dcterms:created xsi:type="dcterms:W3CDTF">2024-04-12T18:24:00Z</dcterms:created>
  <dcterms:modified xsi:type="dcterms:W3CDTF">2024-04-12T18:29:00Z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2021-10-18T19:58:03Z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fd947ad2-53d1-4260-89cc-74b256d9e68f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