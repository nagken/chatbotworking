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9A62" w14:textId="1EE89B3C" w:rsidR="002C39A0" w:rsidRDefault="00137241" w:rsidP="002C39A0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EA13FA" w:rsidRPr="00EA13FA">
        <w:rPr>
          <w:rFonts w:ascii="Verdana" w:hAnsi="Verdana"/>
          <w:color w:val="auto"/>
          <w:sz w:val="36"/>
        </w:rPr>
        <w:t>Reject R6</w:t>
      </w:r>
      <w:r w:rsidR="00EA13FA">
        <w:rPr>
          <w:rFonts w:ascii="Verdana" w:hAnsi="Verdana"/>
          <w:color w:val="auto"/>
          <w:sz w:val="36"/>
        </w:rPr>
        <w:t xml:space="preserve"> -</w:t>
      </w:r>
      <w:r w:rsidR="00EA13FA" w:rsidRPr="00EA13FA">
        <w:rPr>
          <w:rFonts w:ascii="Verdana" w:hAnsi="Verdana"/>
          <w:color w:val="auto"/>
          <w:sz w:val="36"/>
        </w:rPr>
        <w:t xml:space="preserve"> Product Service Not Appropriate for Location</w:t>
      </w:r>
    </w:p>
    <w:p w14:paraId="5EE4AD1C" w14:textId="77777777" w:rsidR="002C39A0" w:rsidRPr="002C39A0" w:rsidRDefault="002C39A0" w:rsidP="002C39A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1229"/>
      </w:tblGrid>
      <w:tr w:rsidR="00E6129E" w:rsidRPr="00DA08B0" w14:paraId="4AFED873" w14:textId="77777777" w:rsidTr="00957848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bookmarkStart w:id="2" w:name="_Overview"/>
            <w:bookmarkEnd w:id="1"/>
            <w:bookmarkEnd w:id="2"/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50BB7A36" w14:textId="4B53871A" w:rsidR="006E1AED" w:rsidRPr="0018188C" w:rsidRDefault="006E1AED" w:rsidP="0018188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18188C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2C39A0">
              <w:rPr>
                <w:rFonts w:ascii="Verdana" w:hAnsi="Verdana" w:cs="MNCRA E+ Times"/>
                <w:color w:val="000000"/>
              </w:rPr>
              <w:t>:</w:t>
            </w:r>
          </w:p>
          <w:p w14:paraId="434C4495" w14:textId="5E72D2D3" w:rsidR="006E1AED" w:rsidRPr="00052ABA" w:rsidRDefault="006E1AED" w:rsidP="0018188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Identify Client ID in PeopleSafe</w:t>
            </w:r>
            <w:r w:rsidR="002C39A0">
              <w:rPr>
                <w:rFonts w:ascii="Verdana" w:hAnsi="Verdana" w:cs="MNCRA E+ Times"/>
                <w:color w:val="000000"/>
              </w:rPr>
              <w:t>.</w:t>
            </w:r>
          </w:p>
          <w:p w14:paraId="5FEFCF3C" w14:textId="321F6CBA" w:rsidR="006E1AED" w:rsidRPr="00052ABA" w:rsidRDefault="006E1AED" w:rsidP="0018188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2C39A0">
              <w:rPr>
                <w:rFonts w:ascii="Verdana" w:hAnsi="Verdana" w:cs="MNCRA E+ Times"/>
                <w:color w:val="000000"/>
              </w:rPr>
              <w:t>.</w:t>
            </w:r>
          </w:p>
          <w:p w14:paraId="0DEE191A" w14:textId="2E4499A2" w:rsidR="006E1AED" w:rsidRPr="00057E5B" w:rsidRDefault="00057E5B" w:rsidP="0018188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Fonts w:ascii="Verdana" w:hAnsi="Verdana" w:cs="MNCRA E+ Times"/>
                <w:noProof/>
                <w:color w:val="000000"/>
              </w:rPr>
              <w:drawing>
                <wp:inline distT="0" distB="0" distL="0" distR="0" wp14:anchorId="2F90B2E7" wp14:editId="3BFAB5A7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1AED" w:rsidRPr="00052ABA">
              <w:rPr>
                <w:rFonts w:ascii="Verdana" w:hAnsi="Verdana" w:cs="MNCRA E+ Times"/>
                <w:color w:val="000000"/>
              </w:rPr>
              <w:t xml:space="preserve">Locate the </w:t>
            </w:r>
            <w:r w:rsidR="00B3008A">
              <w:rPr>
                <w:rFonts w:ascii="Verdana" w:hAnsi="Verdana" w:cs="MNCRA E+ Times"/>
                <w:color w:val="000000"/>
              </w:rPr>
              <w:t>Specialty Retail Lock Out</w:t>
            </w:r>
            <w:r w:rsidR="006E1AED" w:rsidRPr="00052ABA">
              <w:rPr>
                <w:rFonts w:ascii="Verdana" w:hAnsi="Verdana" w:cs="MNCRA E+ Times"/>
                <w:color w:val="000000"/>
              </w:rPr>
              <w:t xml:space="preserve"> </w:t>
            </w:r>
            <w:r w:rsidR="00B3008A">
              <w:rPr>
                <w:rFonts w:ascii="Verdana" w:hAnsi="Verdana" w:cs="MNCRA E+ Times"/>
                <w:color w:val="000000"/>
              </w:rPr>
              <w:t xml:space="preserve">of the Override section and follow </w:t>
            </w:r>
            <w:hyperlink r:id="rId9" w:history="1">
              <w:r w:rsidR="00B3008A" w:rsidRPr="00057E5B">
                <w:rPr>
                  <w:rStyle w:val="Hyperlink"/>
                  <w:rFonts w:ascii="Verdana" w:hAnsi="Verdana" w:cs="MNCRA E+ Times"/>
                </w:rPr>
                <w:t>MED D – Reject 6 – Product Service Not Appropriate for Location</w:t>
              </w:r>
            </w:hyperlink>
            <w:r>
              <w:rPr>
                <w:rFonts w:ascii="Verdana" w:hAnsi="Verdana" w:cs="MNCRA E+ Times"/>
                <w:color w:val="000000"/>
              </w:rPr>
              <w:t>.</w:t>
            </w:r>
          </w:p>
          <w:p w14:paraId="015E4A75" w14:textId="5EEE71F1" w:rsidR="0018188C" w:rsidRDefault="0018188C" w:rsidP="0018188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</w:t>
            </w:r>
            <w:r w:rsidR="002C39A0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1CE0692E" w:rsidR="00052ABA" w:rsidRPr="00DA08B0" w:rsidRDefault="00052ABA" w:rsidP="00C32415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161DB2EE" w:rsidR="00D56802" w:rsidRPr="00D56802" w:rsidRDefault="00601F16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04CF" w14:textId="77777777" w:rsidR="00601F16" w:rsidRDefault="00601F16">
      <w:r>
        <w:separator/>
      </w:r>
    </w:p>
  </w:endnote>
  <w:endnote w:type="continuationSeparator" w:id="0">
    <w:p w14:paraId="26BE8BE9" w14:textId="77777777" w:rsidR="00601F16" w:rsidRDefault="0060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E546D" w14:textId="77777777" w:rsidR="00601F16" w:rsidRDefault="00601F16">
      <w:r>
        <w:separator/>
      </w:r>
    </w:p>
  </w:footnote>
  <w:footnote w:type="continuationSeparator" w:id="0">
    <w:p w14:paraId="0A892F46" w14:textId="77777777" w:rsidR="00601F16" w:rsidRDefault="00601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6B0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4EE8"/>
    <w:multiLevelType w:val="hybridMultilevel"/>
    <w:tmpl w:val="CFD4AF58"/>
    <w:lvl w:ilvl="0" w:tplc="490A8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48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0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47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26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C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6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A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9"/>
  </w:num>
  <w:num w:numId="15">
    <w:abstractNumId w:val="13"/>
  </w:num>
  <w:num w:numId="16">
    <w:abstractNumId w:val="2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57E5B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23EC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44B5C"/>
    <w:rsid w:val="00150A6E"/>
    <w:rsid w:val="001560C4"/>
    <w:rsid w:val="0016273A"/>
    <w:rsid w:val="00176400"/>
    <w:rsid w:val="0018188C"/>
    <w:rsid w:val="001A076A"/>
    <w:rsid w:val="001A1C58"/>
    <w:rsid w:val="001B1474"/>
    <w:rsid w:val="001B2DB5"/>
    <w:rsid w:val="001B3879"/>
    <w:rsid w:val="001E1D88"/>
    <w:rsid w:val="001F1218"/>
    <w:rsid w:val="002016B4"/>
    <w:rsid w:val="002055CF"/>
    <w:rsid w:val="002429E2"/>
    <w:rsid w:val="00243EBB"/>
    <w:rsid w:val="00245B90"/>
    <w:rsid w:val="00245D49"/>
    <w:rsid w:val="00255C6B"/>
    <w:rsid w:val="0026351A"/>
    <w:rsid w:val="00265D86"/>
    <w:rsid w:val="0028215B"/>
    <w:rsid w:val="0028648E"/>
    <w:rsid w:val="00291CE8"/>
    <w:rsid w:val="00296127"/>
    <w:rsid w:val="00296765"/>
    <w:rsid w:val="002B593E"/>
    <w:rsid w:val="002C282A"/>
    <w:rsid w:val="002C39A0"/>
    <w:rsid w:val="002E58AD"/>
    <w:rsid w:val="002F1F92"/>
    <w:rsid w:val="00303A53"/>
    <w:rsid w:val="00312690"/>
    <w:rsid w:val="0033143E"/>
    <w:rsid w:val="003725A1"/>
    <w:rsid w:val="003868A2"/>
    <w:rsid w:val="00390C6C"/>
    <w:rsid w:val="00392A5B"/>
    <w:rsid w:val="00396E23"/>
    <w:rsid w:val="003A6D70"/>
    <w:rsid w:val="003B0664"/>
    <w:rsid w:val="003B1F86"/>
    <w:rsid w:val="003C3222"/>
    <w:rsid w:val="003C4627"/>
    <w:rsid w:val="003C56E0"/>
    <w:rsid w:val="003E6C1A"/>
    <w:rsid w:val="0040640A"/>
    <w:rsid w:val="00406DB5"/>
    <w:rsid w:val="0042336D"/>
    <w:rsid w:val="00424A92"/>
    <w:rsid w:val="004250B5"/>
    <w:rsid w:val="00430E7B"/>
    <w:rsid w:val="00443983"/>
    <w:rsid w:val="00443F8C"/>
    <w:rsid w:val="00457EAE"/>
    <w:rsid w:val="0046239E"/>
    <w:rsid w:val="00465185"/>
    <w:rsid w:val="00471090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50221E"/>
    <w:rsid w:val="00512486"/>
    <w:rsid w:val="005178F0"/>
    <w:rsid w:val="00521210"/>
    <w:rsid w:val="0052465B"/>
    <w:rsid w:val="00524CDD"/>
    <w:rsid w:val="005534CE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01F16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1AED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5784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B4F47"/>
    <w:rsid w:val="00AD1646"/>
    <w:rsid w:val="00AF038B"/>
    <w:rsid w:val="00B13B31"/>
    <w:rsid w:val="00B26045"/>
    <w:rsid w:val="00B3008A"/>
    <w:rsid w:val="00B307DC"/>
    <w:rsid w:val="00B40D83"/>
    <w:rsid w:val="00B44C55"/>
    <w:rsid w:val="00B46A95"/>
    <w:rsid w:val="00B544C2"/>
    <w:rsid w:val="00B5566F"/>
    <w:rsid w:val="00B64BE7"/>
    <w:rsid w:val="00B70CC4"/>
    <w:rsid w:val="00B70E10"/>
    <w:rsid w:val="00BA0043"/>
    <w:rsid w:val="00BB02DE"/>
    <w:rsid w:val="00BB371A"/>
    <w:rsid w:val="00BB3E99"/>
    <w:rsid w:val="00BC5E49"/>
    <w:rsid w:val="00BD7B25"/>
    <w:rsid w:val="00BE1AFF"/>
    <w:rsid w:val="00BF6B5A"/>
    <w:rsid w:val="00BF74E9"/>
    <w:rsid w:val="00C0030C"/>
    <w:rsid w:val="00C0426C"/>
    <w:rsid w:val="00C247CB"/>
    <w:rsid w:val="00C25830"/>
    <w:rsid w:val="00C32415"/>
    <w:rsid w:val="00C360BD"/>
    <w:rsid w:val="00C41604"/>
    <w:rsid w:val="00C476E1"/>
    <w:rsid w:val="00C52E77"/>
    <w:rsid w:val="00C566B3"/>
    <w:rsid w:val="00C616BA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6006"/>
    <w:rsid w:val="00CE7422"/>
    <w:rsid w:val="00CF4B4C"/>
    <w:rsid w:val="00CF5CC0"/>
    <w:rsid w:val="00CF6131"/>
    <w:rsid w:val="00D06EAA"/>
    <w:rsid w:val="00D07C69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427EA"/>
    <w:rsid w:val="00E50E4A"/>
    <w:rsid w:val="00E51A7A"/>
    <w:rsid w:val="00E6129E"/>
    <w:rsid w:val="00E76FAA"/>
    <w:rsid w:val="00E82F09"/>
    <w:rsid w:val="00E91F5F"/>
    <w:rsid w:val="00E92E82"/>
    <w:rsid w:val="00E957C0"/>
    <w:rsid w:val="00EA13FA"/>
    <w:rsid w:val="00EA6F59"/>
    <w:rsid w:val="00EB12DD"/>
    <w:rsid w:val="00EB153E"/>
    <w:rsid w:val="00EB1AB9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SRC-PROD-04759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91</Words>
  <Characters>450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535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12</cp:revision>
  <cp:lastPrinted>2007-01-03T15:56:00Z</cp:lastPrinted>
  <dcterms:created xsi:type="dcterms:W3CDTF">2021-07-28T12:38:00Z</dcterms:created>
  <dcterms:modified xsi:type="dcterms:W3CDTF">2021-11-04T12:54:00Z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2021-10-13T11:57:24Z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59d66c3f-244a-497a-a60d-d453672cc578</vt:lpwstr>
  </property>
  <property fmtid="{D5CDD505-2E9C-101B-9397-08002B2CF9AE}" pid="8" name="MSIP_Label_67599526-06ca-49cc-9fa9-5307800a949a_ContentBits">
    <vt:lpwstr>0</vt:lpwstr>
  </property>
</Properties>
</file>