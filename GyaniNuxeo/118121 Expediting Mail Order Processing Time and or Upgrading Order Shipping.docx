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A791" w14:textId="28EBDE02" w:rsidR="00BC71DD" w:rsidRDefault="00C2611C" w:rsidP="00291BCC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531268269"/>
      <w:bookmarkStart w:id="2" w:name="OLE_LINK13"/>
      <w:bookmarkEnd w:id="0"/>
      <w:r w:rsidRPr="001A2CA5">
        <w:rPr>
          <w:rFonts w:ascii="Verdana" w:hAnsi="Verdana"/>
          <w:color w:val="auto"/>
          <w:sz w:val="36"/>
          <w:szCs w:val="36"/>
        </w:rPr>
        <w:t>Expediting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 w:rsidR="002F0823">
        <w:rPr>
          <w:rFonts w:ascii="Verdana" w:hAnsi="Verdana"/>
          <w:color w:val="auto"/>
          <w:sz w:val="36"/>
          <w:szCs w:val="36"/>
        </w:rPr>
        <w:t>Mail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 w:rsidR="002F0823">
        <w:rPr>
          <w:rFonts w:ascii="Verdana" w:hAnsi="Verdana"/>
          <w:color w:val="auto"/>
          <w:sz w:val="36"/>
          <w:szCs w:val="36"/>
        </w:rPr>
        <w:t>Order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 w:rsidR="009B42C9" w:rsidRPr="001A2CA5">
        <w:rPr>
          <w:rFonts w:ascii="Verdana" w:hAnsi="Verdana"/>
          <w:color w:val="auto"/>
          <w:sz w:val="36"/>
          <w:szCs w:val="36"/>
        </w:rPr>
        <w:t>Processing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 w:rsidR="00E323F5" w:rsidRPr="001A2CA5">
        <w:rPr>
          <w:rFonts w:ascii="Verdana" w:hAnsi="Verdana"/>
          <w:color w:val="auto"/>
          <w:sz w:val="36"/>
          <w:szCs w:val="36"/>
        </w:rPr>
        <w:t>Time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 w:rsidRPr="001A2CA5">
        <w:rPr>
          <w:rFonts w:ascii="Verdana" w:hAnsi="Verdana"/>
          <w:color w:val="auto"/>
          <w:sz w:val="36"/>
          <w:szCs w:val="36"/>
        </w:rPr>
        <w:t>and</w:t>
      </w:r>
      <w:r w:rsidR="00016887" w:rsidRPr="001A2CA5">
        <w:rPr>
          <w:rFonts w:ascii="Verdana" w:hAnsi="Verdana"/>
          <w:color w:val="auto"/>
          <w:sz w:val="36"/>
          <w:szCs w:val="36"/>
        </w:rPr>
        <w:t>/or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 w:rsidR="005E5568" w:rsidRPr="001A2CA5">
        <w:rPr>
          <w:rFonts w:ascii="Verdana" w:hAnsi="Verdana"/>
          <w:color w:val="auto"/>
          <w:sz w:val="36"/>
          <w:szCs w:val="36"/>
        </w:rPr>
        <w:t>Upgrading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>
        <w:rPr>
          <w:rFonts w:ascii="Verdana" w:hAnsi="Verdana"/>
          <w:color w:val="auto"/>
          <w:sz w:val="36"/>
          <w:szCs w:val="36"/>
        </w:rPr>
        <w:t>Order</w:t>
      </w:r>
      <w:r w:rsidR="00AB6CCA">
        <w:rPr>
          <w:rFonts w:ascii="Verdana" w:hAnsi="Verdana"/>
          <w:color w:val="auto"/>
          <w:sz w:val="36"/>
          <w:szCs w:val="36"/>
        </w:rPr>
        <w:t xml:space="preserve"> </w:t>
      </w:r>
      <w:r>
        <w:rPr>
          <w:rFonts w:ascii="Verdana" w:hAnsi="Verdana"/>
          <w:color w:val="auto"/>
          <w:sz w:val="36"/>
          <w:szCs w:val="36"/>
        </w:rPr>
        <w:t>Shipping</w:t>
      </w:r>
      <w:bookmarkEnd w:id="1"/>
    </w:p>
    <w:p w14:paraId="7BB0BCC1" w14:textId="77777777" w:rsidR="00216256" w:rsidRPr="00216256" w:rsidRDefault="00216256" w:rsidP="00216256">
      <w:pPr>
        <w:pStyle w:val="Heading4"/>
      </w:pPr>
    </w:p>
    <w:bookmarkEnd w:id="2"/>
    <w:p w14:paraId="20856ECE" w14:textId="77777777" w:rsidR="0024202A" w:rsidRDefault="004D10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C4220">
        <w:rPr>
          <w:rFonts w:ascii="Verdana" w:hAnsi="Verdana"/>
        </w:rPr>
        <w:fldChar w:fldCharType="begin"/>
      </w:r>
      <w:r w:rsidRPr="005C4220">
        <w:rPr>
          <w:rFonts w:ascii="Verdana" w:hAnsi="Verdana"/>
        </w:rPr>
        <w:instrText xml:space="preserve"> TOC \o "2-3" \n \p " " \h \z \u </w:instrText>
      </w:r>
      <w:r w:rsidRPr="005C4220">
        <w:rPr>
          <w:rFonts w:ascii="Verdana" w:hAnsi="Verdana"/>
        </w:rPr>
        <w:fldChar w:fldCharType="separate"/>
      </w:r>
      <w:hyperlink w:anchor="_Toc56001694" w:history="1">
        <w:r w:rsidR="0024202A" w:rsidRPr="00191D08">
          <w:rPr>
            <w:rStyle w:val="Hyperlink"/>
            <w:rFonts w:ascii="Verdana" w:hAnsi="Verdana"/>
            <w:noProof/>
          </w:rPr>
          <w:t>Order Statuses that Cannot be Expedited</w:t>
        </w:r>
      </w:hyperlink>
    </w:p>
    <w:p w14:paraId="39F8A084" w14:textId="77777777" w:rsidR="0024202A" w:rsidRDefault="009E45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01695" w:history="1">
        <w:r w:rsidR="0024202A" w:rsidRPr="00191D08">
          <w:rPr>
            <w:rStyle w:val="Hyperlink"/>
            <w:rFonts w:ascii="Verdana" w:hAnsi="Verdana"/>
            <w:noProof/>
          </w:rPr>
          <w:t>Upgrade Shipping</w:t>
        </w:r>
      </w:hyperlink>
    </w:p>
    <w:p w14:paraId="1232ACF7" w14:textId="77777777" w:rsidR="0024202A" w:rsidRDefault="009E45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01696" w:history="1">
        <w:r w:rsidR="0024202A" w:rsidRPr="00191D08">
          <w:rPr>
            <w:rStyle w:val="Hyperlink"/>
            <w:rFonts w:ascii="Verdana" w:hAnsi="Verdana"/>
            <w:noProof/>
          </w:rPr>
          <w:t>Expedite Order Processing</w:t>
        </w:r>
      </w:hyperlink>
    </w:p>
    <w:p w14:paraId="3D223E5F" w14:textId="77777777" w:rsidR="0024202A" w:rsidRDefault="009E45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01697" w:history="1">
        <w:r w:rsidR="0024202A" w:rsidRPr="00191D08">
          <w:rPr>
            <w:rStyle w:val="Hyperlink"/>
            <w:rFonts w:ascii="Verdana" w:hAnsi="Verdana"/>
            <w:noProof/>
          </w:rPr>
          <w:t>FAQs</w:t>
        </w:r>
      </w:hyperlink>
    </w:p>
    <w:p w14:paraId="65BF96A7" w14:textId="77777777" w:rsidR="0024202A" w:rsidRDefault="009E45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01698" w:history="1">
        <w:r w:rsidR="0024202A" w:rsidRPr="00191D08">
          <w:rPr>
            <w:rStyle w:val="Hyperlink"/>
            <w:rFonts w:ascii="Verdana" w:hAnsi="Verdana"/>
            <w:noProof/>
          </w:rPr>
          <w:t>Related Documents</w:t>
        </w:r>
      </w:hyperlink>
    </w:p>
    <w:p w14:paraId="776EC38A" w14:textId="464623A3" w:rsidR="00291BCC" w:rsidRDefault="004D10A0" w:rsidP="00DD18D5">
      <w:pPr>
        <w:rPr>
          <w:rFonts w:ascii="Verdana" w:hAnsi="Verdana"/>
        </w:rPr>
      </w:pPr>
      <w:r w:rsidRPr="005C4220">
        <w:rPr>
          <w:rFonts w:ascii="Verdana" w:hAnsi="Verdana"/>
        </w:rPr>
        <w:fldChar w:fldCharType="end"/>
      </w:r>
    </w:p>
    <w:p w14:paraId="0BD1F0DF" w14:textId="77777777" w:rsidR="00216256" w:rsidRDefault="00216256" w:rsidP="00DD18D5">
      <w:pPr>
        <w:rPr>
          <w:rFonts w:ascii="Verdana" w:hAnsi="Verdana"/>
        </w:rPr>
      </w:pPr>
    </w:p>
    <w:p w14:paraId="6EAA9E5A" w14:textId="78C21C6D" w:rsidR="005C4220" w:rsidRDefault="005C4220" w:rsidP="005C4220">
      <w:pPr>
        <w:rPr>
          <w:rFonts w:ascii="Verdana" w:hAnsi="Verdana"/>
          <w:color w:val="000000"/>
        </w:rPr>
      </w:pPr>
      <w:r>
        <w:rPr>
          <w:rFonts w:ascii="Verdana" w:hAnsi="Verdana"/>
          <w:b/>
        </w:rPr>
        <w:t xml:space="preserve">Description:  </w:t>
      </w:r>
      <w:r w:rsidRPr="0021372A">
        <w:rPr>
          <w:rFonts w:ascii="Verdana" w:hAnsi="Verdana"/>
          <w:color w:val="000000"/>
        </w:rPr>
        <w:t>This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document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provides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instructions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for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when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plan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member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would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like</w:t>
      </w:r>
      <w:r>
        <w:rPr>
          <w:rFonts w:ascii="Verdana" w:hAnsi="Verdana"/>
          <w:color w:val="000000"/>
        </w:rPr>
        <w:t xml:space="preserve"> mail order </w:t>
      </w:r>
      <w:r w:rsidRPr="0021372A">
        <w:rPr>
          <w:rFonts w:ascii="Verdana" w:hAnsi="Verdana"/>
          <w:color w:val="000000"/>
        </w:rPr>
        <w:t>to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expedite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an</w:t>
      </w:r>
      <w:r>
        <w:rPr>
          <w:rFonts w:ascii="Verdana" w:hAnsi="Verdana"/>
          <w:color w:val="000000"/>
        </w:rPr>
        <w:t xml:space="preserve"> </w:t>
      </w:r>
      <w:r w:rsidRPr="0021372A">
        <w:rPr>
          <w:rFonts w:ascii="Verdana" w:hAnsi="Verdana"/>
          <w:color w:val="000000"/>
        </w:rPr>
        <w:t>order</w:t>
      </w:r>
      <w:r>
        <w:rPr>
          <w:rFonts w:ascii="Verdana" w:hAnsi="Verdana"/>
          <w:color w:val="000000"/>
        </w:rPr>
        <w:t xml:space="preserve"> and/or upgrade the shipping of an order</w:t>
      </w:r>
      <w:r w:rsidRPr="0021372A">
        <w:rPr>
          <w:rFonts w:ascii="Verdana" w:hAnsi="Verdana"/>
          <w:color w:val="000000"/>
        </w:rPr>
        <w:t>.</w:t>
      </w:r>
    </w:p>
    <w:p w14:paraId="49C9742A" w14:textId="77777777" w:rsidR="00216256" w:rsidRPr="00DF21B8" w:rsidRDefault="00216256" w:rsidP="005C4220">
      <w:pPr>
        <w:rPr>
          <w:rFonts w:ascii="Verdana" w:hAnsi="Verdana"/>
          <w:color w:val="000000"/>
        </w:rPr>
      </w:pPr>
    </w:p>
    <w:p w14:paraId="5E6098B6" w14:textId="1A7BEF70" w:rsidR="00817D4C" w:rsidRPr="005C4220" w:rsidRDefault="00817D4C" w:rsidP="00DD18D5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F21B8" w14:paraId="7E7FACEA" w14:textId="77777777" w:rsidTr="0024202A">
        <w:tc>
          <w:tcPr>
            <w:tcW w:w="5000" w:type="pct"/>
            <w:shd w:val="clear" w:color="auto" w:fill="C0C0C0"/>
          </w:tcPr>
          <w:p w14:paraId="6F50815D" w14:textId="66B298F5" w:rsidR="00DF21B8" w:rsidRDefault="0040419B" w:rsidP="008A072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OverviewOrder_Statuses_that"/>
            <w:bookmarkStart w:id="5" w:name="_Order_Statuses_that"/>
            <w:bookmarkStart w:id="6" w:name="_Toc56001694"/>
            <w:bookmarkEnd w:id="3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 xml:space="preserve">Order </w:t>
            </w:r>
            <w:r w:rsidR="005C4220">
              <w:rPr>
                <w:rFonts w:ascii="Verdana" w:hAnsi="Verdana"/>
                <w:i w:val="0"/>
                <w:iCs w:val="0"/>
              </w:rPr>
              <w:t>Statuses that Cannot be Expedited</w:t>
            </w:r>
            <w:bookmarkEnd w:id="6"/>
          </w:p>
        </w:tc>
      </w:tr>
    </w:tbl>
    <w:p w14:paraId="06901F44" w14:textId="77777777" w:rsidR="00DF21B8" w:rsidRPr="00DF21B8" w:rsidRDefault="00DF21B8" w:rsidP="00DF21B8">
      <w:pPr>
        <w:rPr>
          <w:rFonts w:ascii="Verdana" w:hAnsi="Verdana"/>
          <w:color w:val="000000"/>
          <w:highlight w:val="yellow"/>
        </w:rPr>
      </w:pPr>
      <w:bookmarkStart w:id="7" w:name="OLE_LINK3"/>
      <w:bookmarkStart w:id="8" w:name="OLE_LINK4"/>
    </w:p>
    <w:p w14:paraId="620C1785" w14:textId="7999F577" w:rsidR="008E46D5" w:rsidRDefault="00561498" w:rsidP="008E46D5">
      <w:pPr>
        <w:rPr>
          <w:rFonts w:ascii="Verdana" w:eastAsia="Calibri" w:hAnsi="Verdana"/>
        </w:rPr>
      </w:pPr>
      <w:r w:rsidRPr="00DF21B8">
        <w:rPr>
          <w:rFonts w:ascii="Verdana" w:eastAsia="Calibri" w:hAnsi="Verdana"/>
          <w:noProof/>
        </w:rPr>
        <w:drawing>
          <wp:inline distT="0" distB="0" distL="0" distR="0" wp14:anchorId="5C8D29CA" wp14:editId="2E89172E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E1C">
        <w:rPr>
          <w:rFonts w:ascii="Verdana" w:hAnsi="Verdana"/>
        </w:rPr>
        <w:t xml:space="preserve">  </w:t>
      </w:r>
      <w:r w:rsidR="00DF21B8">
        <w:rPr>
          <w:rFonts w:ascii="Verdana" w:hAnsi="Verdana"/>
        </w:rPr>
        <w:t>The</w:t>
      </w:r>
      <w:r w:rsidR="00AB6CCA">
        <w:rPr>
          <w:rFonts w:ascii="Verdana" w:hAnsi="Verdana"/>
        </w:rPr>
        <w:t xml:space="preserve"> </w:t>
      </w:r>
      <w:r w:rsidR="00DF21B8">
        <w:rPr>
          <w:rFonts w:ascii="Verdana" w:hAnsi="Verdana"/>
        </w:rPr>
        <w:t>following</w:t>
      </w:r>
      <w:r w:rsidR="00AB6CCA">
        <w:rPr>
          <w:rFonts w:ascii="Verdana" w:hAnsi="Verdana"/>
        </w:rPr>
        <w:t xml:space="preserve"> </w:t>
      </w:r>
      <w:r w:rsidR="00DF21B8">
        <w:rPr>
          <w:rFonts w:ascii="Verdana" w:hAnsi="Verdana"/>
        </w:rPr>
        <w:t>order</w:t>
      </w:r>
      <w:r w:rsidR="00AB6CCA">
        <w:rPr>
          <w:rFonts w:ascii="Verdana" w:hAnsi="Verdana"/>
        </w:rPr>
        <w:t xml:space="preserve"> </w:t>
      </w:r>
      <w:r w:rsidR="00DF21B8">
        <w:rPr>
          <w:rFonts w:ascii="Verdana" w:hAnsi="Verdana"/>
        </w:rPr>
        <w:t>statuses</w:t>
      </w:r>
      <w:r w:rsidR="00AB6CCA">
        <w:rPr>
          <w:rFonts w:ascii="Verdana" w:hAnsi="Verdana"/>
        </w:rPr>
        <w:t xml:space="preserve"> </w:t>
      </w:r>
      <w:r w:rsidR="00DF21B8" w:rsidRPr="00DF21B8">
        <w:rPr>
          <w:rFonts w:ascii="Verdana" w:hAnsi="Verdana"/>
          <w:b/>
        </w:rPr>
        <w:t>cannot</w:t>
      </w:r>
      <w:r w:rsidR="00AB6CCA">
        <w:rPr>
          <w:rFonts w:ascii="Verdana" w:hAnsi="Verdana"/>
          <w:b/>
        </w:rPr>
        <w:t xml:space="preserve"> </w:t>
      </w:r>
      <w:r w:rsidR="00DF21B8" w:rsidRPr="00DF21B8">
        <w:rPr>
          <w:rFonts w:ascii="Verdana" w:hAnsi="Verdana"/>
          <w:b/>
        </w:rPr>
        <w:t>be</w:t>
      </w:r>
      <w:r w:rsidR="00AB6CCA">
        <w:rPr>
          <w:rFonts w:ascii="Verdana" w:hAnsi="Verdana"/>
          <w:b/>
        </w:rPr>
        <w:t xml:space="preserve"> </w:t>
      </w:r>
      <w:r w:rsidR="00DF21B8" w:rsidRPr="00DF21B8">
        <w:rPr>
          <w:rFonts w:ascii="Verdana" w:hAnsi="Verdana"/>
          <w:b/>
        </w:rPr>
        <w:t>expedited</w:t>
      </w:r>
      <w:r w:rsidR="008E46D5">
        <w:rPr>
          <w:rFonts w:ascii="Verdana" w:hAnsi="Verdana"/>
        </w:rPr>
        <w:t>.</w:t>
      </w:r>
      <w:r w:rsidR="00AB6CCA">
        <w:rPr>
          <w:rFonts w:ascii="Verdana" w:hAnsi="Verdana"/>
        </w:rPr>
        <w:t xml:space="preserve"> </w:t>
      </w:r>
      <w:r w:rsidR="00016887">
        <w:rPr>
          <w:rFonts w:ascii="Verdana" w:hAnsi="Verdana"/>
        </w:rPr>
        <w:t>For</w:t>
      </w:r>
      <w:r w:rsidR="00AB6CCA">
        <w:rPr>
          <w:rFonts w:ascii="Verdana" w:hAnsi="Verdana"/>
        </w:rPr>
        <w:t xml:space="preserve"> </w:t>
      </w:r>
      <w:r w:rsidR="00016887">
        <w:rPr>
          <w:rFonts w:ascii="Verdana" w:hAnsi="Verdana"/>
        </w:rPr>
        <w:t>more</w:t>
      </w:r>
      <w:r w:rsidR="00AB6CCA">
        <w:rPr>
          <w:rFonts w:ascii="Verdana" w:hAnsi="Verdana"/>
        </w:rPr>
        <w:t xml:space="preserve"> </w:t>
      </w:r>
      <w:r w:rsidR="00016887">
        <w:rPr>
          <w:rFonts w:ascii="Verdana" w:hAnsi="Verdana"/>
        </w:rPr>
        <w:t>information,</w:t>
      </w:r>
      <w:r w:rsidR="00AB6CCA">
        <w:rPr>
          <w:rFonts w:ascii="Verdana" w:hAnsi="Verdana"/>
        </w:rPr>
        <w:t xml:space="preserve"> </w:t>
      </w:r>
      <w:r w:rsidR="00016887">
        <w:rPr>
          <w:rFonts w:ascii="Verdana" w:hAnsi="Verdana"/>
        </w:rPr>
        <w:t>r</w:t>
      </w:r>
      <w:r w:rsidR="008E46D5" w:rsidRPr="00016887">
        <w:rPr>
          <w:rFonts w:ascii="Verdana" w:hAnsi="Verdana"/>
        </w:rPr>
        <w:t>efer</w:t>
      </w:r>
      <w:r w:rsidR="00AB6CCA">
        <w:rPr>
          <w:rFonts w:ascii="Verdana" w:hAnsi="Verdana"/>
        </w:rPr>
        <w:t xml:space="preserve"> </w:t>
      </w:r>
      <w:r w:rsidR="008E46D5" w:rsidRPr="00016887">
        <w:rPr>
          <w:rFonts w:ascii="Verdana" w:hAnsi="Verdana"/>
        </w:rPr>
        <w:t>to</w:t>
      </w:r>
      <w:r w:rsidR="00AB6CCA">
        <w:rPr>
          <w:rFonts w:ascii="Verdana" w:hAnsi="Verdana"/>
        </w:rPr>
        <w:t xml:space="preserve"> </w:t>
      </w:r>
      <w:hyperlink r:id="rId9" w:history="1">
        <w:r w:rsidR="00016887" w:rsidRPr="00016887">
          <w:rPr>
            <w:rStyle w:val="Hyperlink"/>
            <w:rFonts w:ascii="Verdana" w:eastAsia="Calibri" w:hAnsi="Verdana"/>
          </w:rPr>
          <w:t>Order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="00016887" w:rsidRPr="00016887">
          <w:rPr>
            <w:rStyle w:val="Hyperlink"/>
            <w:rFonts w:ascii="Verdana" w:eastAsia="Calibri" w:hAnsi="Verdana"/>
          </w:rPr>
          <w:t>Status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="00016887" w:rsidRPr="00016887">
          <w:rPr>
            <w:rStyle w:val="Hyperlink"/>
            <w:rFonts w:ascii="Verdana" w:eastAsia="Calibri" w:hAnsi="Verdana"/>
          </w:rPr>
          <w:t>Reference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="00016887" w:rsidRPr="00016887">
          <w:rPr>
            <w:rStyle w:val="Hyperlink"/>
            <w:rFonts w:ascii="Verdana" w:eastAsia="Calibri" w:hAnsi="Verdana"/>
          </w:rPr>
          <w:t>Table</w:t>
        </w:r>
      </w:hyperlink>
    </w:p>
    <w:p w14:paraId="04EF3369" w14:textId="77777777" w:rsidR="00DF21B8" w:rsidRDefault="00DF21B8">
      <w:pPr>
        <w:rPr>
          <w:rFonts w:ascii="Verdana" w:hAnsi="Verdana"/>
        </w:rPr>
      </w:pPr>
    </w:p>
    <w:p w14:paraId="6793EF20" w14:textId="73291FE5" w:rsidR="00DF21B8" w:rsidRDefault="00DF21B8" w:rsidP="00CD46A7">
      <w:pPr>
        <w:numPr>
          <w:ilvl w:val="0"/>
          <w:numId w:val="4"/>
        </w:numPr>
        <w:rPr>
          <w:rFonts w:ascii="Verdana" w:eastAsia="Calibri" w:hAnsi="Verdana"/>
        </w:rPr>
      </w:pPr>
      <w:r w:rsidRPr="00DF21B8">
        <w:rPr>
          <w:rFonts w:ascii="Verdana" w:eastAsia="Calibri" w:hAnsi="Verdana"/>
        </w:rPr>
        <w:t>Any</w:t>
      </w:r>
      <w:r w:rsidR="00AB6CCA">
        <w:rPr>
          <w:rFonts w:ascii="Verdana" w:eastAsia="Calibri" w:hAnsi="Verdana"/>
        </w:rPr>
        <w:t xml:space="preserve"> </w:t>
      </w:r>
      <w:r w:rsidRPr="00DF21B8">
        <w:rPr>
          <w:rFonts w:ascii="Verdana" w:eastAsia="Calibri" w:hAnsi="Verdana"/>
        </w:rPr>
        <w:t>order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in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label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print</w:t>
      </w:r>
      <w:r w:rsidR="00AB6CCA">
        <w:rPr>
          <w:rFonts w:ascii="Verdana" w:eastAsia="Calibri" w:hAnsi="Verdana"/>
        </w:rPr>
        <w:t xml:space="preserve"> </w:t>
      </w:r>
    </w:p>
    <w:p w14:paraId="3149905E" w14:textId="6D1DCE18" w:rsidR="002A14AF" w:rsidRPr="008E46D5" w:rsidRDefault="002A14AF" w:rsidP="00CD46A7">
      <w:pPr>
        <w:numPr>
          <w:ilvl w:val="0"/>
          <w:numId w:val="4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Metered,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Packed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or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Shipped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status</w:t>
      </w:r>
    </w:p>
    <w:p w14:paraId="6E3435A5" w14:textId="63F11B3A" w:rsidR="00DF21B8" w:rsidRPr="00DF21B8" w:rsidRDefault="00DF21B8" w:rsidP="00CD46A7">
      <w:pPr>
        <w:numPr>
          <w:ilvl w:val="0"/>
          <w:numId w:val="4"/>
        </w:numPr>
        <w:rPr>
          <w:rFonts w:ascii="Verdana" w:eastAsia="Calibri" w:hAnsi="Verdana"/>
        </w:rPr>
      </w:pPr>
      <w:r w:rsidRPr="008E46D5">
        <w:rPr>
          <w:rFonts w:ascii="Verdana" w:hAnsi="Verdana"/>
        </w:rPr>
        <w:t>Future</w:t>
      </w:r>
      <w:r w:rsidR="00AB6CCA">
        <w:rPr>
          <w:rFonts w:ascii="Verdana" w:hAnsi="Verdana"/>
        </w:rPr>
        <w:t xml:space="preserve"> </w:t>
      </w:r>
      <w:r w:rsidRPr="008E46D5">
        <w:rPr>
          <w:rFonts w:ascii="Verdana" w:hAnsi="Verdana"/>
        </w:rPr>
        <w:t>Fill</w:t>
      </w:r>
      <w:r w:rsidR="00AB6CCA">
        <w:rPr>
          <w:rFonts w:ascii="Verdana" w:hAnsi="Verdana"/>
        </w:rPr>
        <w:t xml:space="preserve"> </w:t>
      </w:r>
      <w:r w:rsidRPr="008E46D5">
        <w:rPr>
          <w:rFonts w:ascii="Verdana" w:hAnsi="Verdana"/>
        </w:rPr>
        <w:t>due</w:t>
      </w:r>
      <w:r w:rsidR="00AB6CCA">
        <w:rPr>
          <w:rFonts w:ascii="Verdana" w:hAnsi="Verdana"/>
        </w:rPr>
        <w:t xml:space="preserve"> </w:t>
      </w:r>
      <w:r w:rsidRPr="008E46D5">
        <w:rPr>
          <w:rFonts w:ascii="Verdana" w:hAnsi="Verdana"/>
        </w:rPr>
        <w:t>to</w:t>
      </w:r>
      <w:r w:rsidR="00AB6CCA">
        <w:rPr>
          <w:rFonts w:ascii="Verdana" w:hAnsi="Verdana"/>
        </w:rPr>
        <w:t xml:space="preserve"> </w:t>
      </w:r>
      <w:r w:rsidRPr="008E46D5">
        <w:rPr>
          <w:rFonts w:ascii="Verdana" w:hAnsi="Verdana"/>
        </w:rPr>
        <w:t>delayed</w:t>
      </w:r>
      <w:r w:rsidR="00AB6CCA">
        <w:rPr>
          <w:rFonts w:ascii="Verdana" w:hAnsi="Verdana"/>
        </w:rPr>
        <w:t xml:space="preserve"> </w:t>
      </w:r>
      <w:r w:rsidRPr="008E46D5">
        <w:rPr>
          <w:rFonts w:ascii="Verdana" w:hAnsi="Verdana"/>
        </w:rPr>
        <w:t>prescriber</w:t>
      </w:r>
      <w:r w:rsidR="00AB6CCA">
        <w:rPr>
          <w:rFonts w:ascii="Verdana" w:hAnsi="Verdana"/>
        </w:rPr>
        <w:t xml:space="preserve"> </w:t>
      </w:r>
      <w:r w:rsidRPr="008E46D5">
        <w:rPr>
          <w:rFonts w:ascii="Verdana" w:hAnsi="Verdana"/>
        </w:rPr>
        <w:t>respons</w:t>
      </w:r>
      <w:r w:rsidRPr="008E46D5">
        <w:rPr>
          <w:rFonts w:ascii="Verdana" w:eastAsia="Calibri" w:hAnsi="Verdana"/>
        </w:rPr>
        <w:t>e</w:t>
      </w:r>
    </w:p>
    <w:p w14:paraId="63FAF06D" w14:textId="420596BB" w:rsidR="00DF21B8" w:rsidRPr="00016887" w:rsidRDefault="00DF21B8" w:rsidP="00CD46A7">
      <w:pPr>
        <w:numPr>
          <w:ilvl w:val="0"/>
          <w:numId w:val="4"/>
        </w:numPr>
        <w:rPr>
          <w:rFonts w:ascii="Verdana" w:eastAsia="Calibri" w:hAnsi="Verdana"/>
        </w:rPr>
      </w:pPr>
      <w:r w:rsidRPr="00DF21B8">
        <w:rPr>
          <w:rFonts w:ascii="Verdana" w:eastAsia="Calibri" w:hAnsi="Verdana"/>
        </w:rPr>
        <w:t>Awaiting</w:t>
      </w:r>
      <w:r w:rsidR="00AB6CCA">
        <w:rPr>
          <w:rFonts w:ascii="Verdana" w:eastAsia="Calibri" w:hAnsi="Verdana"/>
        </w:rPr>
        <w:t xml:space="preserve"> </w:t>
      </w:r>
      <w:r w:rsidRPr="00DF21B8">
        <w:rPr>
          <w:rFonts w:ascii="Verdana" w:eastAsia="Calibri" w:hAnsi="Verdana"/>
        </w:rPr>
        <w:t>a</w:t>
      </w:r>
      <w:r w:rsidR="00AB6CCA">
        <w:rPr>
          <w:rFonts w:ascii="Verdana" w:eastAsia="Calibri" w:hAnsi="Verdana"/>
        </w:rPr>
        <w:t xml:space="preserve"> </w:t>
      </w:r>
      <w:r w:rsidRPr="00DF21B8">
        <w:rPr>
          <w:rFonts w:ascii="Verdana" w:eastAsia="Calibri" w:hAnsi="Verdana"/>
        </w:rPr>
        <w:t>prescriber</w:t>
      </w:r>
      <w:r w:rsidR="00AB6CCA">
        <w:rPr>
          <w:rFonts w:ascii="Verdana" w:eastAsia="Calibri" w:hAnsi="Verdana"/>
        </w:rPr>
        <w:t xml:space="preserve"> </w:t>
      </w:r>
      <w:r w:rsidRPr="00DF21B8">
        <w:rPr>
          <w:rFonts w:ascii="Verdana" w:eastAsia="Calibri" w:hAnsi="Verdana"/>
        </w:rPr>
        <w:t>fax</w:t>
      </w:r>
      <w:r w:rsidR="00AB6CCA">
        <w:rPr>
          <w:rFonts w:ascii="Verdana" w:eastAsia="Calibri" w:hAnsi="Verdana"/>
        </w:rPr>
        <w:t xml:space="preserve"> </w:t>
      </w:r>
    </w:p>
    <w:p w14:paraId="5F20C8A0" w14:textId="39E40CBF" w:rsidR="007628C5" w:rsidRDefault="00DF21B8" w:rsidP="000C391B">
      <w:pPr>
        <w:numPr>
          <w:ilvl w:val="0"/>
          <w:numId w:val="4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I</w:t>
      </w:r>
      <w:r w:rsidRPr="00DF21B8">
        <w:rPr>
          <w:rFonts w:ascii="Verdana" w:eastAsia="Calibri" w:hAnsi="Verdana"/>
        </w:rPr>
        <w:t>n</w:t>
      </w:r>
      <w:r w:rsidR="00AB6CCA">
        <w:rPr>
          <w:rFonts w:ascii="Verdana" w:eastAsia="Calibri" w:hAnsi="Verdana"/>
        </w:rPr>
        <w:t xml:space="preserve"> </w:t>
      </w:r>
      <w:r w:rsidRPr="00DF21B8">
        <w:rPr>
          <w:rFonts w:ascii="Verdana" w:eastAsia="Calibri" w:hAnsi="Verdana"/>
        </w:rPr>
        <w:t>“fax-</w:t>
      </w:r>
      <w:proofErr w:type="spellStart"/>
      <w:r w:rsidRPr="00DF21B8">
        <w:rPr>
          <w:rFonts w:ascii="Verdana" w:eastAsia="Calibri" w:hAnsi="Verdana"/>
        </w:rPr>
        <w:t>inact</w:t>
      </w:r>
      <w:proofErr w:type="spellEnd"/>
      <w:r w:rsidRPr="00DF21B8">
        <w:rPr>
          <w:rFonts w:ascii="Verdana" w:eastAsia="Calibri" w:hAnsi="Verdana"/>
        </w:rPr>
        <w:t>”</w:t>
      </w:r>
      <w:r w:rsidR="00AB6CCA">
        <w:rPr>
          <w:rFonts w:ascii="Verdana" w:eastAsia="Calibri" w:hAnsi="Verdana"/>
        </w:rPr>
        <w:t xml:space="preserve"> </w:t>
      </w:r>
      <w:r w:rsidRPr="00DF21B8">
        <w:rPr>
          <w:rFonts w:ascii="Verdana" w:eastAsia="Calibri" w:hAnsi="Verdana"/>
        </w:rPr>
        <w:t>status</w:t>
      </w:r>
    </w:p>
    <w:p w14:paraId="3AA5AC0B" w14:textId="77777777" w:rsidR="0040419B" w:rsidRDefault="0040419B" w:rsidP="0040419B">
      <w:pPr>
        <w:numPr>
          <w:ilvl w:val="0"/>
          <w:numId w:val="4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CII prescription in TP2 review</w:t>
      </w:r>
    </w:p>
    <w:bookmarkEnd w:id="7"/>
    <w:bookmarkEnd w:id="8"/>
    <w:p w14:paraId="2CE67E9C" w14:textId="64E390CD" w:rsidR="000C391B" w:rsidRDefault="007628C5" w:rsidP="000C391B">
      <w:pPr>
        <w:numPr>
          <w:ilvl w:val="0"/>
          <w:numId w:val="4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Reject</w:t>
      </w:r>
      <w:r w:rsidR="00AB6CCA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Hold</w:t>
      </w:r>
    </w:p>
    <w:p w14:paraId="664B80CA" w14:textId="77777777" w:rsidR="0040419B" w:rsidRDefault="0040419B" w:rsidP="0040419B">
      <w:pPr>
        <w:ind w:left="360"/>
        <w:rPr>
          <w:rFonts w:ascii="Verdana" w:eastAsia="Calibri" w:hAnsi="Verdana"/>
        </w:rPr>
      </w:pPr>
      <w:r w:rsidRPr="00967E7C">
        <w:rPr>
          <w:rFonts w:ascii="Verdana" w:eastAsia="Calibri" w:hAnsi="Verdana"/>
          <w:b/>
        </w:rPr>
        <w:t>Note:</w:t>
      </w:r>
      <w:r>
        <w:rPr>
          <w:rFonts w:ascii="Verdana" w:eastAsia="Calibri" w:hAnsi="Verdana"/>
        </w:rPr>
        <w:t xml:space="preserve">  D</w:t>
      </w:r>
      <w:r w:rsidRPr="00A437CF">
        <w:rPr>
          <w:rFonts w:ascii="Verdana" w:eastAsia="Calibri" w:hAnsi="Verdana"/>
        </w:rPr>
        <w:t>oing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so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may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cause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order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to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get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stuck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in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the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bac</w:t>
      </w:r>
      <w:r>
        <w:rPr>
          <w:rFonts w:ascii="Verdana" w:eastAsia="Calibri" w:hAnsi="Verdana"/>
        </w:rPr>
        <w:t>k end and cause further delays. Take the following actions:</w:t>
      </w:r>
    </w:p>
    <w:p w14:paraId="7998B446" w14:textId="77777777" w:rsidR="0040419B" w:rsidRDefault="0040419B" w:rsidP="0040419B">
      <w:pPr>
        <w:numPr>
          <w:ilvl w:val="0"/>
          <w:numId w:val="18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A</w:t>
      </w:r>
      <w:r w:rsidRPr="00A437CF">
        <w:rPr>
          <w:rFonts w:ascii="Verdana" w:eastAsia="Calibri" w:hAnsi="Verdana"/>
        </w:rPr>
        <w:t>dvise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member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that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the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order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will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be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shipped</w:t>
      </w:r>
      <w:r>
        <w:rPr>
          <w:rFonts w:ascii="Verdana" w:eastAsia="Calibri" w:hAnsi="Verdana"/>
        </w:rPr>
        <w:t xml:space="preserve"> </w:t>
      </w:r>
      <w:proofErr w:type="gramStart"/>
      <w:r w:rsidRPr="00A437CF">
        <w:rPr>
          <w:rFonts w:ascii="Verdana" w:eastAsia="Calibri" w:hAnsi="Verdana"/>
        </w:rPr>
        <w:t>shortly</w:t>
      </w:r>
      <w:proofErr w:type="gramEnd"/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and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we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are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unable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to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make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any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changes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at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this</w:t>
      </w:r>
      <w:r>
        <w:rPr>
          <w:rFonts w:ascii="Verdana" w:eastAsia="Calibri" w:hAnsi="Verdana"/>
        </w:rPr>
        <w:t xml:space="preserve"> </w:t>
      </w:r>
      <w:r w:rsidRPr="00A437CF">
        <w:rPr>
          <w:rFonts w:ascii="Verdana" w:eastAsia="Calibri" w:hAnsi="Verdana"/>
        </w:rPr>
        <w:t>time.</w:t>
      </w:r>
    </w:p>
    <w:p w14:paraId="7248DB09" w14:textId="77777777" w:rsidR="0040419B" w:rsidRDefault="0040419B" w:rsidP="0040419B">
      <w:pPr>
        <w:numPr>
          <w:ilvl w:val="0"/>
          <w:numId w:val="18"/>
        </w:numPr>
        <w:rPr>
          <w:rFonts w:ascii="Verdana" w:eastAsia="Calibri" w:hAnsi="Verdana"/>
        </w:rPr>
      </w:pPr>
      <w:r w:rsidRPr="00967E7C">
        <w:rPr>
          <w:rFonts w:ascii="Verdana" w:eastAsia="Calibri" w:hAnsi="Verdana"/>
        </w:rPr>
        <w:t>Add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an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order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level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comment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that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the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attempt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to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expedite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the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order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was</w:t>
      </w:r>
      <w:r>
        <w:rPr>
          <w:rFonts w:ascii="Verdana" w:eastAsia="Calibri" w:hAnsi="Verdana"/>
        </w:rPr>
        <w:t xml:space="preserve"> </w:t>
      </w:r>
      <w:r w:rsidRPr="00967E7C">
        <w:rPr>
          <w:rFonts w:ascii="Verdana" w:eastAsia="Calibri" w:hAnsi="Verdana"/>
        </w:rPr>
        <w:t>unsuccessful.</w:t>
      </w:r>
    </w:p>
    <w:p w14:paraId="2193E790" w14:textId="77777777" w:rsidR="003D5D14" w:rsidRDefault="003D5D14" w:rsidP="003D5D14">
      <w:pPr>
        <w:rPr>
          <w:rFonts w:ascii="Verdana" w:eastAsia="Calibri" w:hAnsi="Verdana"/>
        </w:rPr>
      </w:pPr>
    </w:p>
    <w:p w14:paraId="768EED23" w14:textId="3B102A2A" w:rsidR="00DF21B8" w:rsidRDefault="003D5D14">
      <w:pPr>
        <w:rPr>
          <w:rFonts w:ascii="Verdana" w:eastAsia="Calibri" w:hAnsi="Verdana"/>
        </w:rPr>
      </w:pPr>
      <w:r w:rsidRPr="00804E92">
        <w:rPr>
          <w:rFonts w:ascii="Verdana" w:eastAsia="Calibri" w:hAnsi="Verdana"/>
        </w:rPr>
        <w:t>Refer</w:t>
      </w:r>
      <w:r w:rsidR="00AB6CCA">
        <w:rPr>
          <w:rFonts w:ascii="Verdana" w:eastAsia="Calibri" w:hAnsi="Verdana"/>
        </w:rPr>
        <w:t xml:space="preserve"> </w:t>
      </w:r>
      <w:r w:rsidRPr="00804E92">
        <w:rPr>
          <w:rFonts w:ascii="Verdana" w:eastAsia="Calibri" w:hAnsi="Verdana"/>
        </w:rPr>
        <w:t>to</w:t>
      </w:r>
      <w:r w:rsidR="00AB6CCA">
        <w:rPr>
          <w:rFonts w:ascii="Verdana" w:eastAsia="Calibri" w:hAnsi="Verdana"/>
        </w:rPr>
        <w:t xml:space="preserve"> </w:t>
      </w:r>
      <w:hyperlink r:id="rId10" w:history="1">
        <w:r w:rsidRPr="003D5D14">
          <w:rPr>
            <w:rStyle w:val="Hyperlink"/>
            <w:rFonts w:ascii="Verdana" w:eastAsia="Calibri" w:hAnsi="Verdana"/>
          </w:rPr>
          <w:t>Future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Pr="003D5D14">
          <w:rPr>
            <w:rStyle w:val="Hyperlink"/>
            <w:rFonts w:ascii="Verdana" w:eastAsia="Calibri" w:hAnsi="Verdana"/>
          </w:rPr>
          <w:t>Fill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Pr="003D5D14">
          <w:rPr>
            <w:rStyle w:val="Hyperlink"/>
            <w:rFonts w:ascii="Verdana" w:eastAsia="Calibri" w:hAnsi="Verdana"/>
          </w:rPr>
          <w:t>&amp;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Pr="003D5D14">
          <w:rPr>
            <w:rStyle w:val="Hyperlink"/>
            <w:rFonts w:ascii="Verdana" w:eastAsia="Calibri" w:hAnsi="Verdana"/>
          </w:rPr>
          <w:t>Talk</w:t>
        </w:r>
        <w:r w:rsidR="00AB6CCA">
          <w:rPr>
            <w:rStyle w:val="Hyperlink"/>
            <w:rFonts w:ascii="Verdana" w:eastAsia="Calibri" w:hAnsi="Verdana"/>
          </w:rPr>
          <w:t xml:space="preserve"> </w:t>
        </w:r>
        <w:r w:rsidRPr="003D5D14">
          <w:rPr>
            <w:rStyle w:val="Hyperlink"/>
            <w:rFonts w:ascii="Verdana" w:eastAsia="Calibri" w:hAnsi="Verdana"/>
          </w:rPr>
          <w:t>Tracks</w:t>
        </w:r>
      </w:hyperlink>
      <w:r w:rsidR="00804E92">
        <w:rPr>
          <w:rFonts w:ascii="Verdana" w:eastAsia="Calibri" w:hAnsi="Verdana"/>
        </w:rPr>
        <w:t>.</w:t>
      </w:r>
    </w:p>
    <w:p w14:paraId="7AD6F70B" w14:textId="77777777" w:rsidR="00C26965" w:rsidRPr="00C26965" w:rsidRDefault="00C26965">
      <w:pPr>
        <w:rPr>
          <w:rFonts w:ascii="Verdana" w:eastAsia="Calibri" w:hAnsi="Verdana"/>
        </w:rPr>
      </w:pPr>
    </w:p>
    <w:p w14:paraId="0A12005C" w14:textId="77777777" w:rsidR="006A1936" w:rsidRDefault="009E45D2" w:rsidP="006A1936">
      <w:pPr>
        <w:jc w:val="right"/>
        <w:rPr>
          <w:rFonts w:ascii="Verdana" w:hAnsi="Verdana"/>
        </w:rPr>
      </w:pPr>
      <w:hyperlink w:anchor="_top" w:history="1">
        <w:r w:rsidR="006A1936" w:rsidRPr="00804E92">
          <w:rPr>
            <w:rStyle w:val="Hyperlink"/>
            <w:rFonts w:ascii="Verdana" w:hAnsi="Verdana"/>
          </w:rPr>
          <w:t>Top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of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the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16AB0" w14:paraId="12C87A50" w14:textId="77777777" w:rsidTr="00804E92">
        <w:tc>
          <w:tcPr>
            <w:tcW w:w="5000" w:type="pct"/>
            <w:shd w:val="clear" w:color="auto" w:fill="C0C0C0"/>
          </w:tcPr>
          <w:p w14:paraId="110548D9" w14:textId="777B9890" w:rsidR="00B16AB0" w:rsidRDefault="00B16AB0" w:rsidP="00213E4A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Upgrade_Shipping_Process"/>
            <w:bookmarkStart w:id="10" w:name="_Upgrade_Shipping"/>
            <w:bookmarkStart w:id="11" w:name="_Toc56001695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>Upgrade</w:t>
            </w:r>
            <w:r w:rsidR="00AB6CCA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Shipping</w:t>
            </w:r>
            <w:bookmarkEnd w:id="11"/>
          </w:p>
        </w:tc>
      </w:tr>
    </w:tbl>
    <w:p w14:paraId="651D1CEF" w14:textId="77777777" w:rsidR="00216256" w:rsidRDefault="00216256" w:rsidP="00C543E8">
      <w:pPr>
        <w:rPr>
          <w:rFonts w:ascii="Verdana" w:hAnsi="Verdana"/>
        </w:rPr>
      </w:pPr>
    </w:p>
    <w:p w14:paraId="09D467FF" w14:textId="58B9E279" w:rsidR="00C543E8" w:rsidRPr="00C543E8" w:rsidRDefault="00BB0401" w:rsidP="00C543E8">
      <w:pPr>
        <w:rPr>
          <w:rFonts w:ascii="Verdana" w:hAnsi="Verdana"/>
        </w:rPr>
      </w:pPr>
      <w:r w:rsidRPr="00C26965">
        <w:rPr>
          <w:rFonts w:ascii="Verdana" w:hAnsi="Verdana"/>
        </w:rPr>
        <w:t>Perform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the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following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steps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to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upgrade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the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shipping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of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a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member’s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order: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2889"/>
        <w:gridCol w:w="1680"/>
        <w:gridCol w:w="2093"/>
        <w:gridCol w:w="5461"/>
      </w:tblGrid>
      <w:tr w:rsidR="0071393F" w14:paraId="0EE5D2AE" w14:textId="77777777" w:rsidTr="00160B50">
        <w:tc>
          <w:tcPr>
            <w:tcW w:w="851" w:type="dxa"/>
            <w:shd w:val="clear" w:color="auto" w:fill="E6E6E6"/>
          </w:tcPr>
          <w:p w14:paraId="4CE28B81" w14:textId="77777777" w:rsidR="0071393F" w:rsidRDefault="0071393F" w:rsidP="00AB6CC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7178" w:type="dxa"/>
            <w:gridSpan w:val="4"/>
            <w:shd w:val="clear" w:color="auto" w:fill="E6E6E6"/>
          </w:tcPr>
          <w:p w14:paraId="2A0EA53D" w14:textId="77777777" w:rsidR="0071393F" w:rsidRDefault="0071393F" w:rsidP="00AB6CC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5C4220" w:rsidRPr="00B16AB0" w14:paraId="61B479F4" w14:textId="77777777" w:rsidTr="00160B50">
        <w:tc>
          <w:tcPr>
            <w:tcW w:w="851" w:type="dxa"/>
            <w:vMerge w:val="restart"/>
          </w:tcPr>
          <w:p w14:paraId="21D0158F" w14:textId="77777777" w:rsidR="005C4220" w:rsidRPr="0071393F" w:rsidRDefault="005C4220" w:rsidP="00AB6CCA">
            <w:pPr>
              <w:jc w:val="center"/>
              <w:rPr>
                <w:rFonts w:ascii="Verdana" w:hAnsi="Verdana"/>
                <w:b/>
              </w:rPr>
            </w:pPr>
            <w:r w:rsidRPr="0071393F">
              <w:rPr>
                <w:rFonts w:ascii="Verdana" w:hAnsi="Verdana"/>
                <w:b/>
              </w:rPr>
              <w:t>1</w:t>
            </w:r>
          </w:p>
        </w:tc>
        <w:tc>
          <w:tcPr>
            <w:tcW w:w="17178" w:type="dxa"/>
            <w:gridSpan w:val="4"/>
            <w:tcBorders>
              <w:bottom w:val="single" w:sz="4" w:space="0" w:color="auto"/>
            </w:tcBorders>
          </w:tcPr>
          <w:p w14:paraId="7CC66799" w14:textId="77777777" w:rsidR="005C4220" w:rsidRDefault="005C4220" w:rsidP="005C422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71393F">
              <w:rPr>
                <w:rFonts w:ascii="Verdana" w:hAnsi="Verdana"/>
              </w:rPr>
              <w:t>etermine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low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out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medication.</w:t>
            </w:r>
            <w:r>
              <w:rPr>
                <w:rFonts w:ascii="Verdana" w:hAnsi="Verdana"/>
              </w:rPr>
              <w:t xml:space="preserve"> </w:t>
            </w:r>
          </w:p>
          <w:p w14:paraId="46D7D934" w14:textId="507A3EC2" w:rsidR="00216256" w:rsidRPr="0071393F" w:rsidRDefault="00216256" w:rsidP="005C4220">
            <w:pPr>
              <w:rPr>
                <w:rFonts w:ascii="Verdana" w:hAnsi="Verdana"/>
              </w:rPr>
            </w:pPr>
          </w:p>
        </w:tc>
      </w:tr>
      <w:tr w:rsidR="005C4220" w:rsidRPr="00B16AB0" w14:paraId="07E7B7B7" w14:textId="77777777" w:rsidTr="00160B50">
        <w:trPr>
          <w:trHeight w:val="90"/>
        </w:trPr>
        <w:tc>
          <w:tcPr>
            <w:tcW w:w="851" w:type="dxa"/>
            <w:vMerge/>
          </w:tcPr>
          <w:p w14:paraId="6DACA300" w14:textId="77777777" w:rsidR="005C4220" w:rsidRPr="0071393F" w:rsidRDefault="005C4220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86" w:type="dxa"/>
            <w:gridSpan w:val="3"/>
            <w:shd w:val="clear" w:color="auto" w:fill="E6E6E6"/>
          </w:tcPr>
          <w:p w14:paraId="2C27F071" w14:textId="133FF11A" w:rsidR="005C4220" w:rsidRPr="005C4220" w:rsidDel="005C4220" w:rsidRDefault="005C4220" w:rsidP="005C4220">
            <w:pPr>
              <w:jc w:val="center"/>
              <w:rPr>
                <w:rFonts w:ascii="Verdana" w:hAnsi="Verdana"/>
                <w:b/>
              </w:rPr>
            </w:pPr>
            <w:r w:rsidRPr="005C4220">
              <w:rPr>
                <w:rFonts w:ascii="Verdana" w:hAnsi="Verdana"/>
                <w:b/>
              </w:rPr>
              <w:t>If...</w:t>
            </w:r>
          </w:p>
        </w:tc>
        <w:tc>
          <w:tcPr>
            <w:tcW w:w="8092" w:type="dxa"/>
            <w:shd w:val="clear" w:color="auto" w:fill="E6E6E6"/>
          </w:tcPr>
          <w:p w14:paraId="12F624A0" w14:textId="171121F4" w:rsidR="005C4220" w:rsidRPr="005C4220" w:rsidDel="005C4220" w:rsidRDefault="005C4220" w:rsidP="005C4220">
            <w:pPr>
              <w:jc w:val="center"/>
              <w:rPr>
                <w:rFonts w:ascii="Verdana" w:hAnsi="Verdana"/>
                <w:b/>
              </w:rPr>
            </w:pPr>
            <w:r w:rsidRPr="005C4220">
              <w:rPr>
                <w:rFonts w:ascii="Verdana" w:hAnsi="Verdana"/>
                <w:b/>
              </w:rPr>
              <w:t>Then...</w:t>
            </w:r>
          </w:p>
        </w:tc>
      </w:tr>
      <w:tr w:rsidR="005C4220" w:rsidRPr="00B16AB0" w14:paraId="51B67BBB" w14:textId="77777777" w:rsidTr="00160B50">
        <w:trPr>
          <w:trHeight w:val="90"/>
        </w:trPr>
        <w:tc>
          <w:tcPr>
            <w:tcW w:w="851" w:type="dxa"/>
            <w:vMerge/>
          </w:tcPr>
          <w:p w14:paraId="680EEA61" w14:textId="77777777" w:rsidR="005C4220" w:rsidRPr="0071393F" w:rsidRDefault="005C4220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86" w:type="dxa"/>
            <w:gridSpan w:val="3"/>
          </w:tcPr>
          <w:p w14:paraId="6A9F2B7A" w14:textId="77777777" w:rsidR="005C4220" w:rsidRDefault="005C4220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  <w:p w14:paraId="2BFBCF2B" w14:textId="134C211E" w:rsidR="00216256" w:rsidRPr="0071393F" w:rsidDel="005C4220" w:rsidRDefault="00216256" w:rsidP="00AB6CCA">
            <w:pPr>
              <w:rPr>
                <w:rFonts w:ascii="Verdana" w:hAnsi="Verdana"/>
              </w:rPr>
            </w:pPr>
          </w:p>
        </w:tc>
        <w:tc>
          <w:tcPr>
            <w:tcW w:w="8092" w:type="dxa"/>
          </w:tcPr>
          <w:p w14:paraId="1F4268AD" w14:textId="762E5590" w:rsidR="005C4220" w:rsidRPr="0071393F" w:rsidDel="005C4220" w:rsidRDefault="00B40C5B" w:rsidP="0024202A">
            <w:pPr>
              <w:rPr>
                <w:rFonts w:ascii="Verdana" w:hAnsi="Verdana"/>
              </w:rPr>
            </w:pPr>
            <w:r w:rsidRPr="00B40C5B">
              <w:rPr>
                <w:rFonts w:ascii="Verdana" w:hAnsi="Verdana"/>
              </w:rPr>
              <w:t xml:space="preserve">Refer to </w:t>
            </w:r>
            <w:hyperlink r:id="rId11" w:history="1">
              <w:r w:rsidR="005C4220" w:rsidRPr="00B40C5B">
                <w:rPr>
                  <w:rStyle w:val="Hyperlink"/>
                  <w:rFonts w:ascii="Verdana" w:hAnsi="Verdana"/>
                </w:rPr>
                <w:t>Member Low or Out</w:t>
              </w:r>
              <w:r w:rsidR="005C4220" w:rsidRPr="0040419B">
                <w:rPr>
                  <w:rStyle w:val="Hyperlink"/>
                  <w:rFonts w:ascii="Verdana" w:hAnsi="Verdana"/>
                </w:rPr>
                <w:t xml:space="preserve"> of Medication</w:t>
              </w:r>
            </w:hyperlink>
            <w:r w:rsidR="005C4220" w:rsidRPr="00B40C5B">
              <w:rPr>
                <w:rFonts w:ascii="Verdana" w:hAnsi="Verdana"/>
              </w:rPr>
              <w:t xml:space="preserve"> for additional </w:t>
            </w:r>
            <w:r w:rsidR="005C4220" w:rsidRPr="0040419B">
              <w:rPr>
                <w:rFonts w:ascii="Verdana" w:hAnsi="Verdana"/>
              </w:rPr>
              <w:t>information</w:t>
            </w:r>
            <w:r w:rsidR="005C4220">
              <w:rPr>
                <w:rFonts w:ascii="Verdana" w:hAnsi="Verdana"/>
              </w:rPr>
              <w:t xml:space="preserve"> </w:t>
            </w:r>
            <w:r w:rsidR="005C4220" w:rsidRPr="0071393F">
              <w:rPr>
                <w:rFonts w:ascii="Verdana" w:hAnsi="Verdana"/>
              </w:rPr>
              <w:t>and</w:t>
            </w:r>
            <w:r w:rsidR="005C4220">
              <w:rPr>
                <w:rFonts w:ascii="Verdana" w:hAnsi="Verdana"/>
              </w:rPr>
              <w:t xml:space="preserve"> </w:t>
            </w:r>
            <w:r w:rsidR="005C4220" w:rsidRPr="0071393F">
              <w:rPr>
                <w:rFonts w:ascii="Verdana" w:hAnsi="Verdana"/>
              </w:rPr>
              <w:t>options.</w:t>
            </w:r>
          </w:p>
        </w:tc>
      </w:tr>
      <w:tr w:rsidR="005C4220" w:rsidRPr="00B16AB0" w14:paraId="26DC41BD" w14:textId="77777777" w:rsidTr="00160B50">
        <w:trPr>
          <w:trHeight w:val="90"/>
        </w:trPr>
        <w:tc>
          <w:tcPr>
            <w:tcW w:w="851" w:type="dxa"/>
            <w:vMerge/>
          </w:tcPr>
          <w:p w14:paraId="60B58854" w14:textId="77777777" w:rsidR="005C4220" w:rsidRPr="0071393F" w:rsidRDefault="005C4220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86" w:type="dxa"/>
            <w:gridSpan w:val="3"/>
          </w:tcPr>
          <w:p w14:paraId="5FF34933" w14:textId="77777777" w:rsidR="005C4220" w:rsidRDefault="005C4220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  <w:p w14:paraId="58911665" w14:textId="136D3768" w:rsidR="00216256" w:rsidRPr="0071393F" w:rsidDel="005C4220" w:rsidRDefault="00216256" w:rsidP="00AB6CCA">
            <w:pPr>
              <w:rPr>
                <w:rFonts w:ascii="Verdana" w:hAnsi="Verdana"/>
              </w:rPr>
            </w:pPr>
          </w:p>
        </w:tc>
        <w:tc>
          <w:tcPr>
            <w:tcW w:w="8092" w:type="dxa"/>
          </w:tcPr>
          <w:p w14:paraId="2F3BDEBA" w14:textId="26738EAA" w:rsidR="005C4220" w:rsidRPr="0071393F" w:rsidDel="005C4220" w:rsidRDefault="005C4220" w:rsidP="005C422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next step to upgrade shipping method.</w:t>
            </w:r>
          </w:p>
        </w:tc>
      </w:tr>
      <w:tr w:rsidR="000F0C92" w:rsidRPr="00B16AB0" w14:paraId="40FDE584" w14:textId="77777777" w:rsidTr="00160B50">
        <w:tc>
          <w:tcPr>
            <w:tcW w:w="851" w:type="dxa"/>
            <w:vMerge w:val="restart"/>
          </w:tcPr>
          <w:p w14:paraId="63B76C37" w14:textId="77777777" w:rsidR="000F0C92" w:rsidRPr="0071393F" w:rsidRDefault="000F0C92" w:rsidP="00AB6CC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7178" w:type="dxa"/>
            <w:gridSpan w:val="4"/>
            <w:tcBorders>
              <w:bottom w:val="single" w:sz="4" w:space="0" w:color="auto"/>
            </w:tcBorders>
          </w:tcPr>
          <w:p w14:paraId="0EBF6D60" w14:textId="71D1CEC7" w:rsidR="000F0C92" w:rsidRPr="000472C1" w:rsidRDefault="000F0C92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0472C1">
              <w:rPr>
                <w:rFonts w:ascii="Verdana" w:hAnsi="Verdana"/>
              </w:rPr>
              <w:t>etermine</w:t>
            </w:r>
            <w:r>
              <w:rPr>
                <w:rFonts w:ascii="Verdana" w:hAnsi="Verdana"/>
              </w:rPr>
              <w:t xml:space="preserve"> </w:t>
            </w:r>
            <w:r w:rsidRPr="000472C1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order is </w:t>
            </w:r>
            <w:r w:rsidRPr="000472C1">
              <w:rPr>
                <w:rFonts w:ascii="Verdana" w:hAnsi="Verdana"/>
              </w:rPr>
              <w:t>new</w:t>
            </w:r>
            <w:r>
              <w:rPr>
                <w:rFonts w:ascii="Verdana" w:hAnsi="Verdana"/>
              </w:rPr>
              <w:t xml:space="preserve"> </w:t>
            </w:r>
            <w:r w:rsidRPr="000472C1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0472C1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0472C1">
              <w:rPr>
                <w:rFonts w:ascii="Verdana" w:hAnsi="Verdana"/>
              </w:rPr>
              <w:t>process.</w:t>
            </w:r>
          </w:p>
          <w:p w14:paraId="60D3A4DC" w14:textId="77777777" w:rsidR="000F0C92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  <w:p w14:paraId="32687379" w14:textId="625DB0FD" w:rsidR="000F0C92" w:rsidRDefault="000F0C92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Important</w:t>
            </w:r>
            <w:r w:rsidRPr="00710481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If the Member wants to upgrade shipping, then the CCR </w:t>
            </w:r>
            <w:r w:rsidRPr="005C4220">
              <w:rPr>
                <w:rFonts w:ascii="Verdana" w:hAnsi="Verdana"/>
                <w:b/>
              </w:rPr>
              <w:t>MUST</w:t>
            </w:r>
            <w:r>
              <w:rPr>
                <w:rFonts w:ascii="Verdana" w:hAnsi="Verdana"/>
              </w:rPr>
              <w:t xml:space="preserve"> expedite the processing of the order. </w:t>
            </w:r>
          </w:p>
          <w:p w14:paraId="6A710576" w14:textId="77777777" w:rsidR="000F0C92" w:rsidRDefault="000F0C92" w:rsidP="005C4220">
            <w:pPr>
              <w:rPr>
                <w:rFonts w:ascii="Verdana" w:hAnsi="Verdana"/>
                <w:b/>
              </w:rPr>
            </w:pPr>
          </w:p>
          <w:p w14:paraId="6C22C3D8" w14:textId="75E4CD9C" w:rsidR="000F0C92" w:rsidRPr="0041164B" w:rsidRDefault="000F0C92" w:rsidP="005C4220">
            <w:pPr>
              <w:rPr>
                <w:rFonts w:ascii="Verdana" w:hAnsi="Verdana"/>
              </w:rPr>
            </w:pPr>
            <w:r w:rsidRPr="00C26965">
              <w:rPr>
                <w:rFonts w:ascii="Verdana" w:hAnsi="Verdana"/>
              </w:rPr>
              <w:t>Refer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hyperlink w:anchor="ProcessingTAT" w:history="1">
              <w:r w:rsidRPr="0041164B">
                <w:rPr>
                  <w:rStyle w:val="Hyperlink"/>
                  <w:rFonts w:ascii="Verdana" w:hAnsi="Verdana"/>
                </w:rPr>
                <w:t>processing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41164B">
                <w:rPr>
                  <w:rStyle w:val="Hyperlink"/>
                  <w:rFonts w:ascii="Verdana" w:hAnsi="Verdana"/>
                </w:rPr>
                <w:t>info</w:t>
              </w:r>
            </w:hyperlink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FAQ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section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below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calendar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day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turnaround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times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processing.</w:t>
            </w:r>
          </w:p>
          <w:p w14:paraId="0CC01BF9" w14:textId="1EB277F3" w:rsidR="000F0C92" w:rsidRPr="0071393F" w:rsidRDefault="000F0C92" w:rsidP="00AB6CCA">
            <w:pPr>
              <w:rPr>
                <w:rFonts w:ascii="Verdana" w:hAnsi="Verdana"/>
              </w:rPr>
            </w:pPr>
          </w:p>
        </w:tc>
      </w:tr>
      <w:tr w:rsidR="000F0C92" w:rsidRPr="00B16AB0" w14:paraId="789C5054" w14:textId="77777777" w:rsidTr="00160B50">
        <w:tc>
          <w:tcPr>
            <w:tcW w:w="851" w:type="dxa"/>
            <w:vMerge/>
          </w:tcPr>
          <w:p w14:paraId="675ACC6C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shd w:val="pct10" w:color="auto" w:fill="auto"/>
          </w:tcPr>
          <w:p w14:paraId="2161326A" w14:textId="77777777" w:rsidR="000F0C92" w:rsidRPr="002910CA" w:rsidRDefault="000F0C92" w:rsidP="00AB6CCA">
            <w:pPr>
              <w:tabs>
                <w:tab w:val="left" w:pos="1035"/>
              </w:tabs>
              <w:jc w:val="center"/>
              <w:rPr>
                <w:rFonts w:ascii="Verdana" w:hAnsi="Verdana"/>
                <w:b/>
              </w:rPr>
            </w:pPr>
            <w:r w:rsidRPr="002910CA">
              <w:rPr>
                <w:rFonts w:ascii="Verdana" w:hAnsi="Verdana"/>
                <w:b/>
              </w:rPr>
              <w:t>If…</w:t>
            </w:r>
          </w:p>
        </w:tc>
        <w:tc>
          <w:tcPr>
            <w:tcW w:w="12921" w:type="dxa"/>
            <w:gridSpan w:val="3"/>
            <w:shd w:val="pct10" w:color="auto" w:fill="auto"/>
          </w:tcPr>
          <w:p w14:paraId="28D7C48E" w14:textId="77777777" w:rsidR="000F0C92" w:rsidRPr="002910CA" w:rsidRDefault="000F0C92" w:rsidP="00AB6CCA">
            <w:pPr>
              <w:tabs>
                <w:tab w:val="left" w:pos="1035"/>
              </w:tabs>
              <w:jc w:val="center"/>
              <w:rPr>
                <w:rFonts w:ascii="Verdana" w:hAnsi="Verdana"/>
                <w:b/>
              </w:rPr>
            </w:pPr>
            <w:r w:rsidRPr="002910CA">
              <w:rPr>
                <w:rFonts w:ascii="Verdana" w:hAnsi="Verdana"/>
                <w:b/>
              </w:rPr>
              <w:t>Then…</w:t>
            </w:r>
          </w:p>
        </w:tc>
      </w:tr>
      <w:tr w:rsidR="000F0C92" w:rsidRPr="00B16AB0" w14:paraId="6C81169C" w14:textId="77777777" w:rsidTr="00160B50">
        <w:tc>
          <w:tcPr>
            <w:tcW w:w="851" w:type="dxa"/>
            <w:vMerge/>
          </w:tcPr>
          <w:p w14:paraId="1FC29111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</w:tcPr>
          <w:p w14:paraId="34488660" w14:textId="55E28962" w:rsidR="000F0C92" w:rsidRPr="0041164B" w:rsidRDefault="000F0C92" w:rsidP="0023054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Initial Order Placement (does not have an Order Number)</w:t>
            </w:r>
          </w:p>
        </w:tc>
        <w:tc>
          <w:tcPr>
            <w:tcW w:w="12921" w:type="dxa"/>
            <w:gridSpan w:val="3"/>
          </w:tcPr>
          <w:p w14:paraId="5D57F1C1" w14:textId="0FD2AC7C" w:rsidR="000F0C92" w:rsidRPr="005C4220" w:rsidRDefault="000F0C92" w:rsidP="00AB6CCA">
            <w:pPr>
              <w:rPr>
                <w:rFonts w:ascii="Verdana" w:hAnsi="Verdana"/>
              </w:rPr>
            </w:pPr>
            <w:r w:rsidRPr="005C4220">
              <w:rPr>
                <w:rFonts w:ascii="Verdana" w:hAnsi="Verdana"/>
              </w:rPr>
              <w:t xml:space="preserve">From the </w:t>
            </w:r>
            <w:r w:rsidRPr="005C4220">
              <w:rPr>
                <w:rFonts w:ascii="Verdana" w:hAnsi="Verdana"/>
                <w:b/>
              </w:rPr>
              <w:t>Order Placement</w:t>
            </w:r>
            <w:r w:rsidRPr="005C4220">
              <w:rPr>
                <w:rFonts w:ascii="Verdana" w:hAnsi="Verdana"/>
              </w:rPr>
              <w:t xml:space="preserve"> screen, select the desired Shipping Method upon setting up the new order.</w:t>
            </w:r>
          </w:p>
          <w:p w14:paraId="11E27400" w14:textId="77777777" w:rsidR="000F0C92" w:rsidRPr="005C4220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  <w:p w14:paraId="3788D348" w14:textId="7A863370" w:rsidR="000F0C92" w:rsidRPr="005C4220" w:rsidRDefault="000F0C92" w:rsidP="00AB6CCA">
            <w:pPr>
              <w:jc w:val="center"/>
              <w:rPr>
                <w:rFonts w:ascii="Verdana" w:hAnsi="Verdana"/>
              </w:rPr>
            </w:pPr>
            <w:r w:rsidRPr="005C4220">
              <w:rPr>
                <w:rFonts w:ascii="Verdana" w:hAnsi="Verdana"/>
                <w:noProof/>
              </w:rPr>
              <w:drawing>
                <wp:inline distT="0" distB="0" distL="0" distR="0" wp14:anchorId="0970512B" wp14:editId="34E68D4D">
                  <wp:extent cx="3971429" cy="2000000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429" cy="2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E3C3D" w14:textId="77777777" w:rsidR="000F0C92" w:rsidRPr="005C4220" w:rsidRDefault="000F0C92" w:rsidP="00AB6CCA">
            <w:pPr>
              <w:rPr>
                <w:rFonts w:ascii="Verdana" w:hAnsi="Verdana"/>
              </w:rPr>
            </w:pPr>
          </w:p>
          <w:p w14:paraId="7DF9A3C8" w14:textId="6A955A04" w:rsidR="000F0C92" w:rsidRPr="005C4220" w:rsidRDefault="000F0C92" w:rsidP="00AB6CCA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5C4220">
              <w:rPr>
                <w:rFonts w:ascii="Verdana" w:hAnsi="Verdana"/>
                <w:color w:val="000000"/>
              </w:rPr>
              <w:t xml:space="preserve">Advise member of applicable fees and Turnaround Times. Refer to </w:t>
            </w:r>
            <w:hyperlink r:id="rId13" w:history="1">
              <w:r w:rsidRPr="005C4220">
                <w:rPr>
                  <w:rStyle w:val="Hyperlink"/>
                  <w:rFonts w:ascii="Verdana" w:hAnsi="Verdana"/>
                </w:rPr>
                <w:t>Shipping Guidelines and Fees</w:t>
              </w:r>
            </w:hyperlink>
            <w:r w:rsidRPr="005C4220">
              <w:rPr>
                <w:rFonts w:ascii="Verdana" w:hAnsi="Verdana"/>
                <w:color w:val="000000"/>
              </w:rPr>
              <w:t xml:space="preserve">. See </w:t>
            </w:r>
            <w:hyperlink w:anchor="_Shipping_FAQs" w:history="1">
              <w:r w:rsidRPr="005C4220">
                <w:rPr>
                  <w:rStyle w:val="Hyperlink"/>
                  <w:rFonts w:ascii="Verdana" w:hAnsi="Verdana"/>
                </w:rPr>
                <w:t>FAQs</w:t>
              </w:r>
            </w:hyperlink>
            <w:r w:rsidRPr="005C4220">
              <w:rPr>
                <w:rFonts w:ascii="Verdana" w:hAnsi="Verdana"/>
                <w:color w:val="000000"/>
              </w:rPr>
              <w:t xml:space="preserve"> below for information specific to cold pack shipping.</w:t>
            </w:r>
          </w:p>
          <w:p w14:paraId="6D0D35A0" w14:textId="77777777" w:rsidR="000F0C92" w:rsidRPr="005C4220" w:rsidRDefault="000F0C92" w:rsidP="00AB6CCA">
            <w:pPr>
              <w:rPr>
                <w:rFonts w:ascii="Verdana" w:hAnsi="Verdana"/>
                <w:b/>
                <w:color w:val="000000"/>
              </w:rPr>
            </w:pPr>
          </w:p>
          <w:p w14:paraId="2ECF32A3" w14:textId="4B3EEEF6" w:rsidR="000F0C92" w:rsidRPr="005C4220" w:rsidRDefault="000F0C92" w:rsidP="00AB6CCA">
            <w:pPr>
              <w:rPr>
                <w:rFonts w:ascii="Verdana" w:hAnsi="Verdana"/>
                <w:color w:val="000000"/>
              </w:rPr>
            </w:pPr>
            <w:r w:rsidRPr="005C4220">
              <w:rPr>
                <w:rFonts w:ascii="Verdana" w:hAnsi="Verdana"/>
                <w:b/>
                <w:color w:val="000000"/>
              </w:rPr>
              <w:t>Notes:</w:t>
            </w:r>
            <w:r w:rsidRPr="005C4220">
              <w:rPr>
                <w:rFonts w:ascii="Verdana" w:hAnsi="Verdana"/>
                <w:color w:val="000000"/>
              </w:rPr>
              <w:t xml:space="preserve">  </w:t>
            </w:r>
          </w:p>
          <w:p w14:paraId="5DD66643" w14:textId="3E33C8E8" w:rsidR="000F0C92" w:rsidRPr="005C4220" w:rsidRDefault="000F0C92" w:rsidP="00AB6CCA">
            <w:pPr>
              <w:numPr>
                <w:ilvl w:val="0"/>
                <w:numId w:val="3"/>
              </w:numPr>
              <w:rPr>
                <w:rFonts w:ascii="Verdana" w:hAnsi="Verdana"/>
                <w:noProof/>
              </w:rPr>
            </w:pPr>
            <w:r w:rsidRPr="005C4220">
              <w:rPr>
                <w:rFonts w:ascii="Verdana" w:hAnsi="Verdana"/>
                <w:color w:val="000000"/>
              </w:rPr>
              <w:t xml:space="preserve">Upgraded shipping fees will NOT be waived </w:t>
            </w:r>
          </w:p>
          <w:p w14:paraId="5A3A8E2D" w14:textId="77777777" w:rsidR="000F0C92" w:rsidRDefault="000F0C92" w:rsidP="00AB6CCA">
            <w:pPr>
              <w:numPr>
                <w:ilvl w:val="0"/>
                <w:numId w:val="3"/>
              </w:numPr>
              <w:rPr>
                <w:rFonts w:ascii="Verdana" w:hAnsi="Verdana"/>
                <w:noProof/>
              </w:rPr>
            </w:pPr>
            <w:r w:rsidRPr="005C4220">
              <w:rPr>
                <w:rFonts w:ascii="Verdana" w:hAnsi="Verdana"/>
                <w:color w:val="000000"/>
              </w:rPr>
              <w:t xml:space="preserve">For </w:t>
            </w:r>
            <w:r w:rsidRPr="005C4220">
              <w:rPr>
                <w:rFonts w:ascii="Verdana" w:hAnsi="Verdana"/>
              </w:rPr>
              <w:t xml:space="preserve">2nd day </w:t>
            </w:r>
            <w:r>
              <w:rPr>
                <w:rFonts w:ascii="Verdana" w:hAnsi="Verdana"/>
              </w:rPr>
              <w:t>delivery</w:t>
            </w:r>
            <w:r w:rsidRPr="005C4220">
              <w:rPr>
                <w:rFonts w:ascii="Verdana" w:hAnsi="Verdana"/>
              </w:rPr>
              <w:t xml:space="preserve">, if actual ship date is Thursday, the shipping method will be upgraded to Urgent next </w:t>
            </w:r>
            <w:r>
              <w:rPr>
                <w:rFonts w:ascii="Verdana" w:hAnsi="Verdana"/>
              </w:rPr>
              <w:t>day</w:t>
            </w:r>
            <w:r w:rsidRPr="005C4220">
              <w:rPr>
                <w:rFonts w:ascii="Verdana" w:hAnsi="Verdana"/>
              </w:rPr>
              <w:t xml:space="preserve"> at no charge to member. A communication letter will be sent to the member informing them that we provided added service by prioritizing their order.</w:t>
            </w:r>
          </w:p>
          <w:p w14:paraId="051E0A62" w14:textId="2B042CE1" w:rsidR="00216256" w:rsidRPr="005C4220" w:rsidRDefault="00216256" w:rsidP="00216256">
            <w:pPr>
              <w:ind w:left="720"/>
              <w:rPr>
                <w:rFonts w:ascii="Verdana" w:hAnsi="Verdana"/>
                <w:noProof/>
              </w:rPr>
            </w:pPr>
          </w:p>
        </w:tc>
      </w:tr>
      <w:tr w:rsidR="000F0C92" w:rsidRPr="00B16AB0" w14:paraId="4A703140" w14:textId="77777777" w:rsidTr="00160B50">
        <w:tc>
          <w:tcPr>
            <w:tcW w:w="851" w:type="dxa"/>
            <w:vMerge/>
          </w:tcPr>
          <w:p w14:paraId="2F4D43AD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</w:tcPr>
          <w:p w14:paraId="422A17FE" w14:textId="59C806E5" w:rsidR="000F0C92" w:rsidRPr="00C26965" w:rsidRDefault="000F0C92" w:rsidP="00AB6CCA">
            <w:pPr>
              <w:rPr>
                <w:rFonts w:ascii="Verdana" w:hAnsi="Verdana"/>
              </w:rPr>
            </w:pPr>
            <w:bookmarkStart w:id="12" w:name="OLE_LINK10"/>
            <w:r>
              <w:rPr>
                <w:rFonts w:ascii="Verdana" w:hAnsi="Verdana"/>
              </w:rPr>
              <w:t>O</w:t>
            </w:r>
            <w:r w:rsidRPr="00C26965">
              <w:rPr>
                <w:rFonts w:ascii="Verdana" w:hAnsi="Verdana"/>
              </w:rPr>
              <w:t>rder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submitted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via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fax/phone/electronic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by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physician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(</w:t>
            </w:r>
            <w:r w:rsidR="00FC6E21">
              <w:rPr>
                <w:rFonts w:ascii="Verdana" w:hAnsi="Verdana"/>
              </w:rPr>
              <w:t xml:space="preserve">does not have </w:t>
            </w:r>
            <w:r w:rsidRPr="00C26965">
              <w:rPr>
                <w:rFonts w:ascii="Verdana" w:hAnsi="Verdana"/>
              </w:rPr>
              <w:t>an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Number)</w:t>
            </w:r>
            <w:bookmarkEnd w:id="12"/>
          </w:p>
          <w:p w14:paraId="63E74470" w14:textId="77777777" w:rsidR="000F0C92" w:rsidRPr="00C26965" w:rsidRDefault="000F0C92" w:rsidP="00AB6CCA">
            <w:pPr>
              <w:rPr>
                <w:rFonts w:ascii="Verdana" w:hAnsi="Verdana"/>
              </w:rPr>
            </w:pPr>
          </w:p>
          <w:p w14:paraId="3A395C5F" w14:textId="77777777" w:rsidR="000F0C92" w:rsidRPr="00C26965" w:rsidRDefault="000F0C92" w:rsidP="00AB6CCA">
            <w:pPr>
              <w:jc w:val="center"/>
              <w:rPr>
                <w:rFonts w:ascii="Verdana" w:hAnsi="Verdana"/>
                <w:b/>
              </w:rPr>
            </w:pPr>
            <w:r w:rsidRPr="00C26965">
              <w:rPr>
                <w:rFonts w:ascii="Verdana" w:hAnsi="Verdana"/>
                <w:b/>
              </w:rPr>
              <w:t>Or</w:t>
            </w:r>
          </w:p>
          <w:p w14:paraId="459980A1" w14:textId="77777777" w:rsidR="000F0C92" w:rsidRPr="00C26965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  <w:p w14:paraId="2CE86B58" w14:textId="151C153A" w:rsidR="000F0C92" w:rsidRPr="00C26965" w:rsidRDefault="000F0C92" w:rsidP="00AB6CCA">
            <w:pPr>
              <w:rPr>
                <w:rFonts w:ascii="Verdana" w:hAnsi="Verdana"/>
              </w:rPr>
            </w:pPr>
            <w:r w:rsidRPr="00C26965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mailed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request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didn’t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request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upgraded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shipping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on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form.</w:t>
            </w:r>
          </w:p>
          <w:p w14:paraId="05E696C4" w14:textId="77777777" w:rsidR="000F0C92" w:rsidRPr="00C26965" w:rsidRDefault="000F0C92" w:rsidP="00AB6CCA">
            <w:pPr>
              <w:rPr>
                <w:rFonts w:ascii="Verdana" w:hAnsi="Verdana"/>
              </w:rPr>
            </w:pPr>
          </w:p>
        </w:tc>
        <w:tc>
          <w:tcPr>
            <w:tcW w:w="12921" w:type="dxa"/>
            <w:gridSpan w:val="3"/>
          </w:tcPr>
          <w:p w14:paraId="7A32976B" w14:textId="1166846B" w:rsidR="000F0C92" w:rsidRPr="005C4220" w:rsidRDefault="000F0C92" w:rsidP="00AB6CCA">
            <w:pPr>
              <w:numPr>
                <w:ilvl w:val="0"/>
                <w:numId w:val="14"/>
              </w:numPr>
              <w:tabs>
                <w:tab w:val="left" w:pos="763"/>
              </w:tabs>
              <w:rPr>
                <w:rFonts w:ascii="Verdana" w:hAnsi="Verdana"/>
              </w:rPr>
            </w:pPr>
            <w:r w:rsidRPr="005C4220">
              <w:rPr>
                <w:rFonts w:ascii="Verdana" w:hAnsi="Verdana"/>
              </w:rPr>
              <w:t xml:space="preserve">Add a 10-day </w:t>
            </w:r>
            <w:r w:rsidRPr="005C4220">
              <w:rPr>
                <w:rFonts w:ascii="Verdana" w:hAnsi="Verdana"/>
                <w:b/>
              </w:rPr>
              <w:t>Stop See Comment</w:t>
            </w:r>
            <w:r w:rsidRPr="005C4220">
              <w:rPr>
                <w:rFonts w:ascii="Verdana" w:hAnsi="Verdana"/>
              </w:rPr>
              <w:t>.</w:t>
            </w:r>
            <w:r w:rsidRPr="005C4220">
              <w:rPr>
                <w:rFonts w:ascii="Verdana" w:hAnsi="Verdana"/>
                <w:b/>
              </w:rPr>
              <w:t xml:space="preserve"> </w:t>
            </w:r>
            <w:r w:rsidRPr="005C4220">
              <w:rPr>
                <w:rFonts w:ascii="Verdana" w:hAnsi="Verdana"/>
              </w:rPr>
              <w:t xml:space="preserve">Refer to </w:t>
            </w:r>
            <w:hyperlink r:id="rId14" w:history="1">
              <w:r w:rsidRPr="005C4220">
                <w:rPr>
                  <w:rStyle w:val="Hyperlink"/>
                  <w:rFonts w:ascii="Verdana" w:hAnsi="Verdana"/>
                </w:rPr>
                <w:t>Stop See Comments</w:t>
              </w:r>
            </w:hyperlink>
            <w:r w:rsidRPr="005C4220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01E7E93F" w14:textId="12ED542A" w:rsidR="000F0C92" w:rsidRPr="00B40C5B" w:rsidRDefault="000F0C92" w:rsidP="00AB6CCA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5C4220">
              <w:rPr>
                <w:rFonts w:ascii="Verdana" w:hAnsi="Verdana"/>
              </w:rPr>
              <w:t xml:space="preserve">Include the following information in the Stop </w:t>
            </w:r>
            <w:r w:rsidRPr="00B40C5B">
              <w:rPr>
                <w:rFonts w:ascii="Verdana" w:hAnsi="Verdana"/>
              </w:rPr>
              <w:t>See Comment:</w:t>
            </w:r>
          </w:p>
          <w:p w14:paraId="38EBD5A7" w14:textId="67123A46" w:rsidR="000F0C92" w:rsidRPr="005C4220" w:rsidRDefault="000F0C92" w:rsidP="00AB6CCA">
            <w:pPr>
              <w:numPr>
                <w:ilvl w:val="1"/>
                <w:numId w:val="14"/>
              </w:numPr>
              <w:rPr>
                <w:rFonts w:ascii="Verdana" w:hAnsi="Verdana"/>
                <w:color w:val="FF0000"/>
              </w:rPr>
            </w:pPr>
            <w:r w:rsidRPr="00B40C5B">
              <w:rPr>
                <w:rFonts w:ascii="Verdana" w:hAnsi="Verdana"/>
              </w:rPr>
              <w:t xml:space="preserve">Today’s Date, Reason for the Stop See, Drug Name </w:t>
            </w:r>
          </w:p>
        </w:tc>
      </w:tr>
      <w:tr w:rsidR="000F0C92" w:rsidRPr="00B16AB0" w14:paraId="6400C1EB" w14:textId="77777777" w:rsidTr="00160B50">
        <w:tc>
          <w:tcPr>
            <w:tcW w:w="851" w:type="dxa"/>
            <w:vMerge/>
          </w:tcPr>
          <w:p w14:paraId="4D1E3CF7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 w:val="restart"/>
          </w:tcPr>
          <w:p w14:paraId="66BF4089" w14:textId="556D0BAD" w:rsidR="000F0C92" w:rsidRDefault="000F0C92" w:rsidP="00230544">
            <w:pPr>
              <w:rPr>
                <w:rFonts w:ascii="Verdana" w:hAnsi="Verdana"/>
              </w:rPr>
            </w:pPr>
            <w:r w:rsidRPr="00C26965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Process</w:t>
            </w:r>
            <w:r>
              <w:rPr>
                <w:rFonts w:ascii="Verdana" w:hAnsi="Verdana"/>
              </w:rPr>
              <w:t xml:space="preserve"> (already assigned with an Order Number)</w:t>
            </w:r>
          </w:p>
          <w:p w14:paraId="1C15ABF8" w14:textId="71EC9A66" w:rsidR="000F0C92" w:rsidRPr="00C26965" w:rsidRDefault="000F0C92" w:rsidP="005E77ED">
            <w:pPr>
              <w:rPr>
                <w:rFonts w:ascii="Verdana" w:hAnsi="Verdana"/>
              </w:rPr>
            </w:pPr>
          </w:p>
        </w:tc>
        <w:tc>
          <w:tcPr>
            <w:tcW w:w="12921" w:type="dxa"/>
            <w:gridSpan w:val="3"/>
            <w:tcBorders>
              <w:bottom w:val="single" w:sz="4" w:space="0" w:color="auto"/>
            </w:tcBorders>
          </w:tcPr>
          <w:p w14:paraId="06731394" w14:textId="76661BCE" w:rsidR="000F0C92" w:rsidRDefault="000F0C92" w:rsidP="00AB6CC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Perform the following:</w:t>
            </w:r>
          </w:p>
          <w:p w14:paraId="57293C72" w14:textId="77777777" w:rsidR="000F0C92" w:rsidRPr="002910CA" w:rsidRDefault="000F0C92" w:rsidP="00CB6E1C">
            <w:pPr>
              <w:rPr>
                <w:noProof/>
              </w:rPr>
            </w:pPr>
          </w:p>
        </w:tc>
      </w:tr>
      <w:tr w:rsidR="000F0C92" w:rsidRPr="00B16AB0" w14:paraId="6E484EDA" w14:textId="77777777" w:rsidTr="00160B50">
        <w:trPr>
          <w:trHeight w:val="90"/>
        </w:trPr>
        <w:tc>
          <w:tcPr>
            <w:tcW w:w="851" w:type="dxa"/>
            <w:vMerge/>
          </w:tcPr>
          <w:p w14:paraId="0C1C52C7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/>
          </w:tcPr>
          <w:p w14:paraId="35A0602E" w14:textId="77777777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  <w:tc>
          <w:tcPr>
            <w:tcW w:w="1680" w:type="dxa"/>
            <w:shd w:val="clear" w:color="auto" w:fill="E6E6E6"/>
          </w:tcPr>
          <w:p w14:paraId="64968DEA" w14:textId="77777777" w:rsidR="000F0C92" w:rsidRPr="003E222E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Step…</w:t>
            </w:r>
          </w:p>
        </w:tc>
        <w:tc>
          <w:tcPr>
            <w:tcW w:w="11241" w:type="dxa"/>
            <w:gridSpan w:val="2"/>
            <w:shd w:val="clear" w:color="auto" w:fill="E6E6E6"/>
          </w:tcPr>
          <w:p w14:paraId="7ECF359A" w14:textId="77777777" w:rsidR="000F0C92" w:rsidRPr="003E222E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Action…</w:t>
            </w:r>
          </w:p>
        </w:tc>
      </w:tr>
      <w:tr w:rsidR="000F0C92" w:rsidRPr="00B16AB0" w14:paraId="4D607D75" w14:textId="77777777" w:rsidTr="00160B50">
        <w:trPr>
          <w:trHeight w:val="90"/>
        </w:trPr>
        <w:tc>
          <w:tcPr>
            <w:tcW w:w="851" w:type="dxa"/>
            <w:vMerge/>
          </w:tcPr>
          <w:p w14:paraId="61A82CBF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/>
          </w:tcPr>
          <w:p w14:paraId="0BC97DFF" w14:textId="77777777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  <w:tc>
          <w:tcPr>
            <w:tcW w:w="1680" w:type="dxa"/>
          </w:tcPr>
          <w:p w14:paraId="4BF3549C" w14:textId="78D72883" w:rsidR="000F0C92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11241" w:type="dxa"/>
            <w:gridSpan w:val="2"/>
          </w:tcPr>
          <w:p w14:paraId="6666E8B1" w14:textId="24F2AAF4" w:rsidR="000F0C92" w:rsidRDefault="000F0C92" w:rsidP="008B6152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Pr="00577B8C">
              <w:rPr>
                <w:rFonts w:ascii="Verdana" w:hAnsi="Verdana"/>
                <w:color w:val="000000"/>
              </w:rPr>
              <w:t>dvise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member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of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applicable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fees</w:t>
            </w:r>
            <w:r>
              <w:rPr>
                <w:rFonts w:ascii="Verdana" w:hAnsi="Verdana"/>
                <w:color w:val="000000"/>
              </w:rPr>
              <w:t xml:space="preserve"> and Turnaround Times. </w:t>
            </w:r>
            <w:r w:rsidRPr="00577B8C">
              <w:rPr>
                <w:rFonts w:ascii="Verdana" w:hAnsi="Verdana"/>
                <w:color w:val="000000"/>
              </w:rPr>
              <w:t>Refer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hyperlink r:id="rId15" w:history="1">
              <w:r w:rsidRPr="00203A3C">
                <w:rPr>
                  <w:rStyle w:val="Hyperlink"/>
                  <w:rFonts w:ascii="Verdana" w:hAnsi="Verdana"/>
                </w:rPr>
                <w:t>Shipping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203A3C">
                <w:rPr>
                  <w:rStyle w:val="Hyperlink"/>
                  <w:rFonts w:ascii="Verdana" w:hAnsi="Verdana"/>
                </w:rPr>
                <w:t>Guidelines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203A3C">
                <w:rPr>
                  <w:rStyle w:val="Hyperlink"/>
                  <w:rFonts w:ascii="Verdana" w:hAnsi="Verdana"/>
                </w:rPr>
                <w:t>and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203A3C">
                <w:rPr>
                  <w:rStyle w:val="Hyperlink"/>
                  <w:rFonts w:ascii="Verdana" w:hAnsi="Verdana"/>
                </w:rPr>
                <w:t>Fees</w:t>
              </w:r>
            </w:hyperlink>
            <w:r w:rsidRPr="00577B8C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 xml:space="preserve"> See </w:t>
            </w:r>
            <w:hyperlink w:anchor="_Shipping_FAQs" w:history="1">
              <w:r w:rsidRPr="00540184">
                <w:rPr>
                  <w:rStyle w:val="Hyperlink"/>
                  <w:rFonts w:ascii="Verdana" w:hAnsi="Verdana"/>
                </w:rPr>
                <w:t>FAQs</w:t>
              </w:r>
            </w:hyperlink>
            <w:r>
              <w:rPr>
                <w:rFonts w:ascii="Verdana" w:hAnsi="Verdana"/>
                <w:color w:val="000000"/>
              </w:rPr>
              <w:t xml:space="preserve"> below for information specific to cold pack shipping.</w:t>
            </w:r>
          </w:p>
          <w:p w14:paraId="14F9A90B" w14:textId="77777777" w:rsidR="000F0C92" w:rsidRDefault="000F0C92" w:rsidP="008B6152">
            <w:pPr>
              <w:rPr>
                <w:rFonts w:ascii="Verdana" w:hAnsi="Verdana"/>
                <w:b/>
                <w:color w:val="000000"/>
              </w:rPr>
            </w:pPr>
          </w:p>
          <w:p w14:paraId="48D6BD33" w14:textId="77777777" w:rsidR="000F0C92" w:rsidRDefault="000F0C92" w:rsidP="008B6152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Notes</w:t>
            </w:r>
            <w:r w:rsidRPr="00203A3C">
              <w:rPr>
                <w:rFonts w:ascii="Verdana" w:hAnsi="Verdana"/>
                <w:b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 </w:t>
            </w:r>
          </w:p>
          <w:p w14:paraId="71251BD3" w14:textId="77777777" w:rsidR="000F0C92" w:rsidRDefault="000F0C92" w:rsidP="008B6152">
            <w:pPr>
              <w:numPr>
                <w:ilvl w:val="0"/>
                <w:numId w:val="3"/>
              </w:numPr>
              <w:rPr>
                <w:noProof/>
              </w:rPr>
            </w:pPr>
            <w:r>
              <w:rPr>
                <w:rFonts w:ascii="Verdana" w:hAnsi="Verdana"/>
                <w:color w:val="000000"/>
              </w:rPr>
              <w:t>Upgraded s</w:t>
            </w:r>
            <w:r w:rsidRPr="00577B8C">
              <w:rPr>
                <w:rFonts w:ascii="Verdana" w:hAnsi="Verdana"/>
                <w:color w:val="000000"/>
              </w:rPr>
              <w:t>hipping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fees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will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be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waived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732D46DB" w14:textId="77777777" w:rsidR="000F0C92" w:rsidRPr="00216256" w:rsidRDefault="000F0C92" w:rsidP="00B40C5B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000000"/>
              </w:rPr>
            </w:pPr>
            <w:r w:rsidRPr="00BD4057">
              <w:rPr>
                <w:rFonts w:ascii="Verdana" w:hAnsi="Verdana"/>
                <w:color w:val="000000"/>
              </w:rPr>
              <w:t>For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2nd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day</w:t>
            </w:r>
            <w:r>
              <w:rPr>
                <w:rFonts w:ascii="Verdana" w:hAnsi="Verdana"/>
                <w:color w:val="000000"/>
              </w:rPr>
              <w:t xml:space="preserve"> delivery</w:t>
            </w:r>
            <w:r w:rsidRPr="00BD4057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actual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ship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date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Thursday,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  <w:color w:val="000000"/>
              </w:rPr>
              <w:t>shipping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D4057">
              <w:rPr>
                <w:rFonts w:ascii="Verdana" w:hAnsi="Verdana"/>
              </w:rPr>
              <w:t>method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upgraded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Urgent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nex</w:t>
            </w:r>
            <w:r>
              <w:rPr>
                <w:rFonts w:ascii="Verdana" w:hAnsi="Verdana"/>
              </w:rPr>
              <w:t xml:space="preserve">t day at no charge to member. </w:t>
            </w:r>
            <w:r w:rsidRPr="00BD4057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communication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letter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sent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informing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them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that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we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provided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added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service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by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prioritizing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</w:t>
            </w:r>
            <w:r w:rsidRPr="00BD4057">
              <w:rPr>
                <w:rFonts w:ascii="Verdana" w:hAnsi="Verdana"/>
              </w:rPr>
              <w:t>order.</w:t>
            </w:r>
          </w:p>
          <w:p w14:paraId="5101CE9F" w14:textId="7DF3205B" w:rsidR="00216256" w:rsidRDefault="00216256" w:rsidP="00216256">
            <w:pPr>
              <w:pStyle w:val="ListParagraph"/>
              <w:rPr>
                <w:rFonts w:ascii="Verdana" w:hAnsi="Verdana"/>
                <w:color w:val="000000"/>
              </w:rPr>
            </w:pPr>
          </w:p>
        </w:tc>
      </w:tr>
      <w:tr w:rsidR="000F0C92" w:rsidRPr="00B16AB0" w14:paraId="146DF305" w14:textId="77777777" w:rsidTr="00160B50">
        <w:trPr>
          <w:trHeight w:val="90"/>
        </w:trPr>
        <w:tc>
          <w:tcPr>
            <w:tcW w:w="851" w:type="dxa"/>
            <w:vMerge/>
          </w:tcPr>
          <w:p w14:paraId="6705EF6A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/>
          </w:tcPr>
          <w:p w14:paraId="69BE96D6" w14:textId="77777777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  <w:tc>
          <w:tcPr>
            <w:tcW w:w="1680" w:type="dxa"/>
          </w:tcPr>
          <w:p w14:paraId="4FAD8E12" w14:textId="721FFECF" w:rsidR="000F0C92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11241" w:type="dxa"/>
            <w:gridSpan w:val="2"/>
          </w:tcPr>
          <w:p w14:paraId="50302BD2" w14:textId="26006952" w:rsidR="000F0C92" w:rsidRDefault="000F0C92" w:rsidP="00AB6CC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</w:t>
            </w:r>
            <w:r w:rsidRPr="00EF3838">
              <w:rPr>
                <w:rFonts w:ascii="Verdana" w:hAnsi="Verdana"/>
                <w:b/>
                <w:color w:val="000000"/>
              </w:rPr>
              <w:t>Order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EF3838">
              <w:rPr>
                <w:rFonts w:ascii="Verdana" w:hAnsi="Verdana"/>
                <w:b/>
                <w:color w:val="000000"/>
              </w:rPr>
              <w:t>Status</w:t>
            </w:r>
            <w:r>
              <w:rPr>
                <w:rFonts w:ascii="Verdana" w:hAnsi="Verdana"/>
                <w:color w:val="000000"/>
              </w:rPr>
              <w:t xml:space="preserve"> screen, choose the desired Shipping M</w:t>
            </w:r>
            <w:r w:rsidRPr="000500C8">
              <w:rPr>
                <w:rFonts w:ascii="Verdana" w:hAnsi="Verdana"/>
                <w:color w:val="000000"/>
              </w:rPr>
              <w:t>ethod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from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drop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down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77B8C">
              <w:rPr>
                <w:rFonts w:ascii="Verdana" w:hAnsi="Verdana"/>
                <w:color w:val="000000"/>
              </w:rPr>
              <w:t>menu</w:t>
            </w:r>
            <w:r>
              <w:rPr>
                <w:rFonts w:ascii="Verdana" w:hAnsi="Verdana"/>
                <w:color w:val="000000"/>
              </w:rPr>
              <w:t xml:space="preserve">. Then, press the </w:t>
            </w:r>
            <w:r w:rsidRPr="000A119B">
              <w:rPr>
                <w:rFonts w:ascii="Verdana" w:hAnsi="Verdana"/>
                <w:b/>
                <w:color w:val="000000"/>
              </w:rPr>
              <w:t>Update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button.</w:t>
            </w:r>
          </w:p>
          <w:p w14:paraId="630DE49D" w14:textId="77777777" w:rsidR="000F0C92" w:rsidRDefault="000F0C92" w:rsidP="00AB6CCA">
            <w:pPr>
              <w:rPr>
                <w:rFonts w:ascii="Verdana" w:hAnsi="Verdana"/>
                <w:color w:val="000000"/>
              </w:rPr>
            </w:pPr>
          </w:p>
          <w:p w14:paraId="037C290C" w14:textId="4829F393" w:rsidR="000F0C92" w:rsidRDefault="000F0C92" w:rsidP="00AB6CCA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722B18" wp14:editId="12EBDF49">
                  <wp:extent cx="4352381" cy="1752381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F6762" w14:textId="77777777" w:rsidR="000F0C92" w:rsidRPr="00BD4057" w:rsidRDefault="000F0C92" w:rsidP="00AB6CCA">
            <w:pPr>
              <w:rPr>
                <w:rFonts w:ascii="Verdana" w:hAnsi="Verdana"/>
              </w:rPr>
            </w:pPr>
          </w:p>
        </w:tc>
      </w:tr>
      <w:tr w:rsidR="000F0C92" w:rsidRPr="00B16AB0" w14:paraId="7A7EDBFA" w14:textId="77777777" w:rsidTr="00160B50">
        <w:trPr>
          <w:trHeight w:val="90"/>
        </w:trPr>
        <w:tc>
          <w:tcPr>
            <w:tcW w:w="851" w:type="dxa"/>
            <w:vMerge/>
          </w:tcPr>
          <w:p w14:paraId="5269EA94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/>
          </w:tcPr>
          <w:p w14:paraId="44591884" w14:textId="77777777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  <w:tc>
          <w:tcPr>
            <w:tcW w:w="1680" w:type="dxa"/>
          </w:tcPr>
          <w:p w14:paraId="290E573F" w14:textId="38210161" w:rsidR="000F0C92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11241" w:type="dxa"/>
            <w:gridSpan w:val="2"/>
          </w:tcPr>
          <w:p w14:paraId="1BE010D9" w14:textId="77777777" w:rsidR="000F0C92" w:rsidRDefault="000F0C92" w:rsidP="00AB6CC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Return to the Main Screen and Select </w:t>
            </w:r>
            <w:r>
              <w:rPr>
                <w:rFonts w:ascii="Verdana" w:hAnsi="Verdana"/>
                <w:b/>
                <w:color w:val="000000"/>
              </w:rPr>
              <w:t>Refresh</w:t>
            </w:r>
            <w:r>
              <w:rPr>
                <w:rFonts w:ascii="Verdana" w:hAnsi="Verdana"/>
                <w:color w:val="000000"/>
              </w:rPr>
              <w:t xml:space="preserve"> to ensure the order was updated.</w:t>
            </w:r>
          </w:p>
          <w:p w14:paraId="2635D6D1" w14:textId="30A743C8" w:rsidR="00216256" w:rsidRPr="00837B38" w:rsidRDefault="00216256" w:rsidP="00AB6CCA">
            <w:pPr>
              <w:rPr>
                <w:rFonts w:ascii="Verdana" w:hAnsi="Verdana"/>
                <w:color w:val="000000"/>
              </w:rPr>
            </w:pPr>
          </w:p>
        </w:tc>
      </w:tr>
      <w:tr w:rsidR="000F0C92" w:rsidRPr="00B16AB0" w14:paraId="7174AAA2" w14:textId="77777777" w:rsidTr="00160B50">
        <w:trPr>
          <w:trHeight w:val="90"/>
        </w:trPr>
        <w:tc>
          <w:tcPr>
            <w:tcW w:w="851" w:type="dxa"/>
            <w:vMerge/>
          </w:tcPr>
          <w:p w14:paraId="2E6FA637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/>
          </w:tcPr>
          <w:p w14:paraId="0C4848FA" w14:textId="77777777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  <w:tc>
          <w:tcPr>
            <w:tcW w:w="1680" w:type="dxa"/>
          </w:tcPr>
          <w:p w14:paraId="4C244CC0" w14:textId="00B7D864" w:rsidR="000F0C92" w:rsidRPr="003E222E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11241" w:type="dxa"/>
            <w:gridSpan w:val="2"/>
          </w:tcPr>
          <w:p w14:paraId="02026347" w14:textId="77777777" w:rsidR="000F0C92" w:rsidRDefault="000F0C92" w:rsidP="00AB6CCA">
            <w:pPr>
              <w:rPr>
                <w:rFonts w:ascii="Verdana" w:hAnsi="Verdana"/>
              </w:rPr>
            </w:pPr>
            <w:r w:rsidRPr="0041164B">
              <w:rPr>
                <w:rFonts w:ascii="Verdana" w:hAnsi="Verdana"/>
              </w:rPr>
              <w:t>Check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  <w:b/>
              </w:rPr>
              <w:t>Notes</w:t>
            </w:r>
            <w:r>
              <w:rPr>
                <w:rFonts w:ascii="Verdana" w:hAnsi="Verdana"/>
              </w:rPr>
              <w:t xml:space="preserve"> for any status </w:t>
            </w:r>
            <w:r w:rsidRPr="0041164B">
              <w:rPr>
                <w:rFonts w:ascii="Verdana" w:hAnsi="Verdana"/>
              </w:rPr>
              <w:t>conflicts</w:t>
            </w:r>
            <w:r>
              <w:rPr>
                <w:rFonts w:ascii="Verdana" w:hAnsi="Verdana"/>
              </w:rPr>
              <w:t xml:space="preserve">. </w:t>
            </w:r>
          </w:p>
          <w:p w14:paraId="27A148DA" w14:textId="061C2D4C" w:rsidR="00216256" w:rsidRPr="0041164B" w:rsidRDefault="00216256" w:rsidP="00AB6CCA">
            <w:pPr>
              <w:rPr>
                <w:rFonts w:ascii="Verdana" w:hAnsi="Verdana"/>
              </w:rPr>
            </w:pPr>
          </w:p>
        </w:tc>
      </w:tr>
      <w:tr w:rsidR="000F0C92" w:rsidRPr="00B16AB0" w14:paraId="5CBAAF35" w14:textId="77777777" w:rsidTr="00160B50">
        <w:trPr>
          <w:trHeight w:val="90"/>
        </w:trPr>
        <w:tc>
          <w:tcPr>
            <w:tcW w:w="851" w:type="dxa"/>
            <w:vMerge/>
          </w:tcPr>
          <w:p w14:paraId="23C30815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  <w:vMerge/>
          </w:tcPr>
          <w:p w14:paraId="0C19D198" w14:textId="77777777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  <w:tc>
          <w:tcPr>
            <w:tcW w:w="1680" w:type="dxa"/>
          </w:tcPr>
          <w:p w14:paraId="558A5E07" w14:textId="27F5282E" w:rsidR="000F0C92" w:rsidRPr="003E222E" w:rsidRDefault="000F0C92" w:rsidP="00AB6CC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11241" w:type="dxa"/>
            <w:gridSpan w:val="2"/>
          </w:tcPr>
          <w:p w14:paraId="38461A05" w14:textId="49070954" w:rsidR="000F0C92" w:rsidRDefault="000F0C92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the </w:t>
            </w:r>
            <w:r w:rsidRPr="003E222E">
              <w:rPr>
                <w:rFonts w:ascii="Verdana" w:hAnsi="Verdana"/>
                <w:b/>
              </w:rPr>
              <w:t>Expedite</w:t>
            </w:r>
            <w:r>
              <w:rPr>
                <w:rFonts w:ascii="Verdana" w:hAnsi="Verdana"/>
                <w:b/>
              </w:rPr>
              <w:t xml:space="preserve"> </w:t>
            </w:r>
            <w:r w:rsidRPr="003E222E">
              <w:rPr>
                <w:rFonts w:ascii="Verdana" w:hAnsi="Verdana"/>
                <w:b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button.</w:t>
            </w:r>
            <w:r>
              <w:rPr>
                <w:rFonts w:ascii="Verdana" w:hAnsi="Verdana"/>
              </w:rPr>
              <w:t xml:space="preserve"> </w:t>
            </w:r>
          </w:p>
          <w:p w14:paraId="37594F3A" w14:textId="77777777" w:rsidR="000F0C92" w:rsidRDefault="000F0C92" w:rsidP="00AB6CCA">
            <w:pPr>
              <w:rPr>
                <w:rFonts w:ascii="Verdana" w:hAnsi="Verdana"/>
              </w:rPr>
            </w:pPr>
          </w:p>
          <w:p w14:paraId="4925E7EB" w14:textId="4832B0A2" w:rsidR="000F0C92" w:rsidRDefault="000F0C92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 w:rsidRPr="0041164B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status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list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where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cannot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expedited,</w:t>
            </w:r>
            <w:r>
              <w:rPr>
                <w:rFonts w:ascii="Verdana" w:hAnsi="Verdana"/>
              </w:rPr>
              <w:t xml:space="preserve"> refer to </w:t>
            </w:r>
            <w:hyperlink w:anchor="_OverviewOrder_Statuses_that" w:history="1">
              <w:r w:rsidRPr="0040419B">
                <w:rPr>
                  <w:rStyle w:val="Hyperlink"/>
                  <w:rFonts w:ascii="Verdana" w:hAnsi="Verdana"/>
                </w:rPr>
                <w:t>Order Statuses that Cannot be Expedited</w:t>
              </w:r>
            </w:hyperlink>
            <w:r w:rsidRPr="0041164B">
              <w:rPr>
                <w:rFonts w:ascii="Verdana" w:hAnsi="Verdana"/>
              </w:rPr>
              <w:t>.</w:t>
            </w:r>
          </w:p>
          <w:p w14:paraId="4E3F0E7E" w14:textId="77777777" w:rsidR="000F0C92" w:rsidRDefault="000F0C92" w:rsidP="00AB6CCA">
            <w:pPr>
              <w:rPr>
                <w:rFonts w:ascii="Verdana" w:hAnsi="Verdana"/>
              </w:rPr>
            </w:pPr>
          </w:p>
          <w:p w14:paraId="641BD5BB" w14:textId="0BC54201" w:rsidR="000F0C92" w:rsidRPr="00B40C5B" w:rsidRDefault="000F0C92" w:rsidP="00AB6CCA">
            <w:pPr>
              <w:rPr>
                <w:rFonts w:ascii="Verdana" w:hAnsi="Verdana"/>
                <w:color w:val="000000"/>
              </w:rPr>
            </w:pPr>
            <w:r w:rsidRPr="00B40C5B">
              <w:rPr>
                <w:rFonts w:ascii="Verdana" w:hAnsi="Verdana"/>
                <w:b/>
                <w:color w:val="000000"/>
              </w:rPr>
              <w:t>Result:</w:t>
            </w:r>
            <w:r w:rsidRPr="00B40C5B">
              <w:rPr>
                <w:rFonts w:ascii="Verdana" w:hAnsi="Verdana"/>
                <w:color w:val="000000"/>
              </w:rPr>
              <w:t xml:space="preserve">  A pop-up box displays confirming that you want to expedite the order. Select </w:t>
            </w:r>
            <w:r w:rsidRPr="00B40C5B">
              <w:rPr>
                <w:rFonts w:ascii="Verdana" w:hAnsi="Verdana"/>
                <w:b/>
                <w:color w:val="000000"/>
              </w:rPr>
              <w:t>OK</w:t>
            </w:r>
            <w:r w:rsidRPr="00B40C5B">
              <w:rPr>
                <w:rFonts w:ascii="Verdana" w:hAnsi="Verdana"/>
                <w:color w:val="000000"/>
              </w:rPr>
              <w:t>.</w:t>
            </w:r>
          </w:p>
          <w:p w14:paraId="1AE35E99" w14:textId="77777777" w:rsidR="000F0C92" w:rsidRPr="00B40C5B" w:rsidRDefault="000F0C92" w:rsidP="00AB6CCA">
            <w:pPr>
              <w:rPr>
                <w:rFonts w:ascii="Verdana" w:hAnsi="Verdana"/>
                <w:color w:val="000000"/>
              </w:rPr>
            </w:pPr>
          </w:p>
          <w:p w14:paraId="1FB0CA22" w14:textId="70F9FC03" w:rsidR="000F0C92" w:rsidRPr="00B40C5B" w:rsidRDefault="009E45D2" w:rsidP="00AB6CC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pict w14:anchorId="01DA4953">
                <v:shape id="Picture 16" o:spid="_x0000_i1028" type="#_x0000_t75" alt="Icon - Important Information" style="width:18.75pt;height:16.5pt;visibility:visible;mso-wrap-style:square">
                  <v:imagedata r:id="rId17" o:title="Icon - Important Information"/>
                </v:shape>
              </w:pict>
            </w:r>
            <w:r w:rsidR="000F0C92" w:rsidRPr="00B40C5B">
              <w:rPr>
                <w:rFonts w:ascii="Verdana" w:hAnsi="Verdana"/>
              </w:rPr>
              <w:t xml:space="preserve">  </w:t>
            </w:r>
            <w:r w:rsidR="000F0C92" w:rsidRPr="00B40C5B">
              <w:rPr>
                <w:rFonts w:ascii="Verdana" w:hAnsi="Verdana"/>
                <w:color w:val="000000"/>
              </w:rPr>
              <w:t>If the system does not allow the order to be expedited, advise member of the normal turnaround time for the specific status/situation.</w:t>
            </w:r>
          </w:p>
          <w:p w14:paraId="5C4736D1" w14:textId="77777777" w:rsidR="000F0C92" w:rsidRPr="00B40C5B" w:rsidRDefault="000F0C92" w:rsidP="00AB6CCA">
            <w:pPr>
              <w:rPr>
                <w:rFonts w:ascii="Verdana" w:hAnsi="Verdana"/>
                <w:color w:val="000000"/>
              </w:rPr>
            </w:pPr>
          </w:p>
          <w:p w14:paraId="1B6455F4" w14:textId="77777777" w:rsidR="000F0C92" w:rsidRDefault="000F0C92" w:rsidP="00AB6CCA">
            <w:pPr>
              <w:rPr>
                <w:rFonts w:ascii="Verdana" w:hAnsi="Verdana"/>
                <w:color w:val="000000"/>
              </w:rPr>
            </w:pPr>
            <w:r w:rsidRPr="004D7828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If escalation is needed, contact the Senior Team.</w:t>
            </w:r>
          </w:p>
          <w:p w14:paraId="330EE02B" w14:textId="7C81D20E" w:rsidR="00216256" w:rsidRDefault="00216256" w:rsidP="00AB6CCA">
            <w:pPr>
              <w:rPr>
                <w:rFonts w:ascii="Verdana" w:hAnsi="Verdana"/>
                <w:color w:val="000000"/>
              </w:rPr>
            </w:pPr>
          </w:p>
        </w:tc>
      </w:tr>
      <w:tr w:rsidR="000F0C92" w:rsidRPr="00B16AB0" w14:paraId="764DF478" w14:textId="77777777" w:rsidTr="00160B50">
        <w:trPr>
          <w:trHeight w:val="90"/>
        </w:trPr>
        <w:tc>
          <w:tcPr>
            <w:tcW w:w="851" w:type="dxa"/>
            <w:vMerge/>
          </w:tcPr>
          <w:p w14:paraId="57F1ADAC" w14:textId="77777777" w:rsidR="000F0C92" w:rsidRDefault="000F0C92" w:rsidP="00AB6CC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57" w:type="dxa"/>
          </w:tcPr>
          <w:p w14:paraId="6DA091E6" w14:textId="6985005D" w:rsidR="000F0C92" w:rsidRPr="000472C1" w:rsidRDefault="000F0C92" w:rsidP="00AB6CCA">
            <w:pPr>
              <w:tabs>
                <w:tab w:val="left" w:pos="103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Future Fill </w:t>
            </w:r>
            <w:r w:rsidR="00971089">
              <w:rPr>
                <w:rFonts w:ascii="Verdana" w:hAnsi="Verdana"/>
              </w:rPr>
              <w:t xml:space="preserve">(FFL) </w:t>
            </w:r>
            <w:r>
              <w:rPr>
                <w:rFonts w:ascii="Verdana" w:hAnsi="Verdana"/>
              </w:rPr>
              <w:t>Order</w:t>
            </w:r>
          </w:p>
        </w:tc>
        <w:tc>
          <w:tcPr>
            <w:tcW w:w="12921" w:type="dxa"/>
            <w:gridSpan w:val="3"/>
          </w:tcPr>
          <w:p w14:paraId="6C3A9B7C" w14:textId="0C952152" w:rsidR="000F0C92" w:rsidRPr="005C4220" w:rsidRDefault="000F0C92" w:rsidP="000F0C92">
            <w:pPr>
              <w:numPr>
                <w:ilvl w:val="0"/>
                <w:numId w:val="14"/>
              </w:numPr>
              <w:tabs>
                <w:tab w:val="left" w:pos="763"/>
              </w:tabs>
              <w:rPr>
                <w:rFonts w:ascii="Verdana" w:hAnsi="Verdana"/>
              </w:rPr>
            </w:pPr>
            <w:r w:rsidRPr="005C4220">
              <w:rPr>
                <w:rFonts w:ascii="Verdana" w:hAnsi="Verdana"/>
              </w:rPr>
              <w:t xml:space="preserve">Add </w:t>
            </w:r>
            <w:r w:rsidRPr="005C4220">
              <w:rPr>
                <w:rFonts w:ascii="Verdana" w:hAnsi="Verdana"/>
                <w:b/>
              </w:rPr>
              <w:t>Stop See Comment</w:t>
            </w:r>
            <w:r w:rsidRPr="005C4220">
              <w:rPr>
                <w:rFonts w:ascii="Verdana" w:hAnsi="Verdana"/>
              </w:rPr>
              <w:t>.</w:t>
            </w:r>
            <w:r w:rsidRPr="005C4220">
              <w:rPr>
                <w:rFonts w:ascii="Verdana" w:hAnsi="Verdana"/>
                <w:b/>
              </w:rPr>
              <w:t xml:space="preserve"> </w:t>
            </w:r>
            <w:r w:rsidRPr="005C4220">
              <w:rPr>
                <w:rFonts w:ascii="Verdana" w:hAnsi="Verdana"/>
              </w:rPr>
              <w:t xml:space="preserve">Refer to </w:t>
            </w:r>
            <w:hyperlink r:id="rId18" w:history="1">
              <w:r w:rsidRPr="005C4220">
                <w:rPr>
                  <w:rStyle w:val="Hyperlink"/>
                  <w:rFonts w:ascii="Verdana" w:hAnsi="Verdana"/>
                </w:rPr>
                <w:t>Stop See Comments</w:t>
              </w:r>
            </w:hyperlink>
            <w:r w:rsidRPr="005C4220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F6BE620" w14:textId="77777777" w:rsidR="000F0C92" w:rsidRPr="00B40C5B" w:rsidRDefault="000F0C92" w:rsidP="000F0C92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5C4220">
              <w:rPr>
                <w:rFonts w:ascii="Verdana" w:hAnsi="Verdana"/>
              </w:rPr>
              <w:t xml:space="preserve">Include the following information in the Stop </w:t>
            </w:r>
            <w:r w:rsidRPr="00B40C5B">
              <w:rPr>
                <w:rFonts w:ascii="Verdana" w:hAnsi="Verdana"/>
              </w:rPr>
              <w:t>See Comment:</w:t>
            </w:r>
          </w:p>
          <w:p w14:paraId="57B94D32" w14:textId="77777777" w:rsidR="006A36FC" w:rsidRDefault="000F0C92" w:rsidP="00537967">
            <w:pPr>
              <w:pStyle w:val="ListParagraph"/>
              <w:numPr>
                <w:ilvl w:val="1"/>
                <w:numId w:val="14"/>
              </w:numPr>
              <w:rPr>
                <w:rFonts w:ascii="Verdana" w:hAnsi="Verdana"/>
              </w:rPr>
            </w:pPr>
            <w:r w:rsidRPr="000F0C92">
              <w:rPr>
                <w:rFonts w:ascii="Verdana" w:hAnsi="Verdana"/>
              </w:rPr>
              <w:t xml:space="preserve">Today’s Date, Order Number, Drug Name, </w:t>
            </w:r>
            <w:r>
              <w:rPr>
                <w:rFonts w:ascii="Verdana" w:hAnsi="Verdana"/>
              </w:rPr>
              <w:t>Reason for Stop See (</w:t>
            </w:r>
            <w:r>
              <w:rPr>
                <w:rFonts w:ascii="Verdana" w:hAnsi="Verdana"/>
                <w:b/>
                <w:bCs/>
              </w:rPr>
              <w:t xml:space="preserve">Example:  </w:t>
            </w:r>
            <w:r>
              <w:rPr>
                <w:rFonts w:ascii="Verdana" w:hAnsi="Verdana"/>
              </w:rPr>
              <w:t>Upgrade Shipping to Overnight)</w:t>
            </w:r>
          </w:p>
          <w:p w14:paraId="56C2EDC2" w14:textId="558F3815" w:rsidR="000F0C92" w:rsidRPr="000F0C92" w:rsidRDefault="000F0C92" w:rsidP="00537967">
            <w:pPr>
              <w:pStyle w:val="ListParagraph"/>
              <w:numPr>
                <w:ilvl w:val="1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Add an expiration date for </w:t>
            </w:r>
            <w:r w:rsidR="00971089">
              <w:rPr>
                <w:rFonts w:ascii="Verdana" w:hAnsi="Verdana"/>
              </w:rPr>
              <w:t>10 days</w:t>
            </w:r>
            <w:r>
              <w:rPr>
                <w:rFonts w:ascii="Verdana" w:hAnsi="Verdana"/>
              </w:rPr>
              <w:t xml:space="preserve"> after the order is set to</w:t>
            </w:r>
            <w:r w:rsidR="006A36FC">
              <w:rPr>
                <w:rFonts w:ascii="Verdana" w:hAnsi="Verdana"/>
              </w:rPr>
              <w:t xml:space="preserve"> be</w:t>
            </w:r>
            <w:r>
              <w:rPr>
                <w:rFonts w:ascii="Verdana" w:hAnsi="Verdana"/>
              </w:rPr>
              <w:t xml:space="preserve"> release</w:t>
            </w:r>
            <w:r w:rsidR="006A36FC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 xml:space="preserve"> from FFL.</w:t>
            </w:r>
          </w:p>
          <w:p w14:paraId="508AC254" w14:textId="01BDDD96" w:rsidR="000F0C92" w:rsidRDefault="000F0C92" w:rsidP="000F0C92">
            <w:pPr>
              <w:rPr>
                <w:rFonts w:ascii="Verdana" w:hAnsi="Verdana"/>
              </w:rPr>
            </w:pPr>
          </w:p>
        </w:tc>
      </w:tr>
      <w:tr w:rsidR="00D0565D" w:rsidRPr="00B16AB0" w14:paraId="73D43794" w14:textId="77777777" w:rsidTr="00160B50">
        <w:tc>
          <w:tcPr>
            <w:tcW w:w="851" w:type="dxa"/>
          </w:tcPr>
          <w:p w14:paraId="00E05914" w14:textId="77777777" w:rsidR="00D0565D" w:rsidRDefault="00D0565D" w:rsidP="00AB6CC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7178" w:type="dxa"/>
            <w:gridSpan w:val="4"/>
          </w:tcPr>
          <w:p w14:paraId="39C5F90E" w14:textId="2C020A7B" w:rsidR="00D0565D" w:rsidRDefault="00D0565D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following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verbiage</w:t>
            </w:r>
            <w:r w:rsidR="00AB6CCA"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proofErr w:type="gramEnd"/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confirm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that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has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been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upgraded.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1C5756E3" w14:textId="77777777" w:rsidR="00AB6CCA" w:rsidRDefault="00AB6CCA" w:rsidP="00AB6CCA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74E0DFF2" w14:textId="6E322EE5" w:rsidR="00D0565D" w:rsidRPr="00C26965" w:rsidRDefault="00D0565D" w:rsidP="0021625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CB6E1C">
              <w:rPr>
                <w:rFonts w:ascii="Verdana" w:hAnsi="Verdana"/>
                <w:b/>
                <w:color w:val="000000"/>
              </w:rPr>
              <w:t>Upgraded</w:t>
            </w:r>
            <w:r w:rsidR="00AB6CCA" w:rsidRPr="00CB6E1C">
              <w:rPr>
                <w:rFonts w:ascii="Verdana" w:hAnsi="Verdana"/>
                <w:b/>
                <w:color w:val="000000"/>
              </w:rPr>
              <w:t xml:space="preserve"> </w:t>
            </w:r>
            <w:r w:rsidRPr="00CB6E1C">
              <w:rPr>
                <w:rFonts w:ascii="Verdana" w:hAnsi="Verdana"/>
                <w:b/>
                <w:color w:val="000000"/>
              </w:rPr>
              <w:t>Shipping</w:t>
            </w:r>
            <w:r w:rsidR="00AB6CCA" w:rsidRPr="00CB6E1C">
              <w:rPr>
                <w:rFonts w:ascii="Verdana" w:hAnsi="Verdana"/>
                <w:b/>
                <w:color w:val="000000"/>
              </w:rPr>
              <w:t xml:space="preserve"> </w:t>
            </w:r>
            <w:r w:rsidRPr="00CB6E1C">
              <w:rPr>
                <w:rFonts w:ascii="Verdana" w:hAnsi="Verdana"/>
                <w:b/>
                <w:color w:val="000000"/>
              </w:rPr>
              <w:t>Verbiage:</w:t>
            </w:r>
            <w:r w:rsidR="00216256">
              <w:rPr>
                <w:rFonts w:ascii="Verdana" w:hAnsi="Verdana"/>
              </w:rPr>
              <w:t xml:space="preserve">  </w:t>
            </w:r>
            <w:r w:rsidR="009E45D2">
              <w:rPr>
                <w:rFonts w:ascii="Verdana" w:hAnsi="Verdana"/>
              </w:rPr>
              <w:pict w14:anchorId="163E601A">
                <v:shape id="Picture 17" o:spid="_x0000_i1029" type="#_x0000_t75" style="width:18.75pt;height:16.5pt;visibility:visible;mso-wrap-style:square">
                  <v:imagedata r:id="rId19" o:title=""/>
                </v:shape>
              </w:pict>
            </w:r>
            <w:r w:rsidR="00CB6E1C" w:rsidRPr="00CB6E1C">
              <w:rPr>
                <w:rFonts w:ascii="Verdana" w:hAnsi="Verdana"/>
              </w:rPr>
              <w:t xml:space="preserve">  </w:t>
            </w:r>
            <w:r w:rsidRPr="00CB6E1C">
              <w:rPr>
                <w:rFonts w:ascii="Verdana" w:hAnsi="Verdana"/>
                <w:bCs/>
                <w:color w:val="000000"/>
              </w:rPr>
              <w:t>We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Cs/>
                <w:color w:val="000000"/>
              </w:rPr>
              <w:t>ha</w:t>
            </w:r>
            <w:r w:rsidRPr="000F3E41">
              <w:rPr>
                <w:rFonts w:ascii="Verdana" w:hAnsi="Verdana"/>
                <w:bCs/>
                <w:color w:val="000000"/>
              </w:rPr>
              <w:t>ve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upgraded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your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shipping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which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will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take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Cs/>
                <w:color w:val="000000"/>
              </w:rPr>
              <w:t>e</w:t>
            </w:r>
            <w:r w:rsidRPr="000F3E41">
              <w:rPr>
                <w:rFonts w:ascii="Verdana" w:hAnsi="Verdana"/>
                <w:bCs/>
                <w:color w:val="000000"/>
              </w:rPr>
              <w:t>ffect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after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the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package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leaves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0F3E41">
              <w:rPr>
                <w:rFonts w:ascii="Verdana" w:hAnsi="Verdana"/>
                <w:bCs/>
                <w:color w:val="000000"/>
              </w:rPr>
              <w:t>our</w:t>
            </w:r>
            <w:r w:rsidR="00AB6CCA">
              <w:rPr>
                <w:rFonts w:ascii="Verdana" w:hAnsi="Verdana"/>
                <w:bCs/>
                <w:color w:val="000000"/>
              </w:rPr>
              <w:t xml:space="preserve"> </w:t>
            </w:r>
            <w:r w:rsidRPr="00C26965">
              <w:rPr>
                <w:rFonts w:ascii="Verdana" w:hAnsi="Verdana"/>
                <w:bCs/>
              </w:rPr>
              <w:t>pharmacy.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5DAD0A2B" w14:textId="77777777" w:rsidR="00AB6CCA" w:rsidRDefault="00AB6CCA" w:rsidP="00AB6CCA">
            <w:pPr>
              <w:rPr>
                <w:rFonts w:ascii="Verdana" w:hAnsi="Verdana"/>
                <w:b/>
                <w:bCs/>
              </w:rPr>
            </w:pPr>
          </w:p>
          <w:p w14:paraId="2181A824" w14:textId="77777777" w:rsidR="00D0565D" w:rsidRDefault="00C26965" w:rsidP="00AB6CC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Important</w:t>
            </w:r>
            <w:r w:rsidR="00D0565D" w:rsidRPr="00E278FD">
              <w:rPr>
                <w:rFonts w:ascii="Verdana" w:hAnsi="Verdana"/>
                <w:b/>
                <w:bCs/>
              </w:rPr>
              <w:t>:</w:t>
            </w:r>
            <w:r w:rsidR="00AB6CCA">
              <w:rPr>
                <w:rFonts w:ascii="Verdana" w:hAnsi="Verdana"/>
                <w:b/>
                <w:bCs/>
              </w:rPr>
              <w:t xml:space="preserve"> 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It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is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required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that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you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provide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Turnaround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Time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and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fees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associated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with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shipping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method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to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D0565D">
              <w:rPr>
                <w:rFonts w:ascii="Verdana" w:hAnsi="Verdana"/>
                <w:bCs/>
              </w:rPr>
              <w:t>member.</w:t>
            </w:r>
            <w:r w:rsidR="00AB6CCA">
              <w:rPr>
                <w:rFonts w:ascii="Verdana" w:hAnsi="Verdana"/>
              </w:rPr>
              <w:t xml:space="preserve"> </w:t>
            </w:r>
            <w:r w:rsidR="00D0565D" w:rsidRPr="007B5D94">
              <w:rPr>
                <w:rFonts w:ascii="Verdana" w:hAnsi="Verdana"/>
              </w:rPr>
              <w:t>Refer</w:t>
            </w:r>
            <w:r w:rsidR="00AB6CCA">
              <w:rPr>
                <w:rFonts w:ascii="Verdana" w:hAnsi="Verdana"/>
              </w:rPr>
              <w:t xml:space="preserve"> </w:t>
            </w:r>
            <w:r w:rsidR="00D0565D" w:rsidRPr="007B5D94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  <w:color w:val="333333"/>
              </w:rPr>
              <w:t xml:space="preserve"> </w:t>
            </w:r>
            <w:hyperlink r:id="rId20" w:tgtFrame="_top" w:history="1">
              <w:r w:rsidR="00D0565D" w:rsidRPr="00922060">
                <w:rPr>
                  <w:rStyle w:val="Hyperlink"/>
                  <w:rFonts w:ascii="Verdana" w:hAnsi="Verdana"/>
                </w:rPr>
                <w:t>Shipping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="00D0565D" w:rsidRPr="00922060">
                <w:rPr>
                  <w:rStyle w:val="Hyperlink"/>
                  <w:rFonts w:ascii="Verdana" w:hAnsi="Verdana"/>
                </w:rPr>
                <w:t>Guidelines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="00D0565D" w:rsidRPr="00922060">
                <w:rPr>
                  <w:rStyle w:val="Hyperlink"/>
                  <w:rFonts w:ascii="Verdana" w:hAnsi="Verdana"/>
                </w:rPr>
                <w:t>and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="00D0565D" w:rsidRPr="00922060">
                <w:rPr>
                  <w:rStyle w:val="Hyperlink"/>
                  <w:rFonts w:ascii="Verdana" w:hAnsi="Verdana"/>
                </w:rPr>
                <w:t>Fees</w:t>
              </w:r>
            </w:hyperlink>
            <w:r w:rsidR="00AB6CCA">
              <w:rPr>
                <w:rFonts w:ascii="Verdana" w:hAnsi="Verdana"/>
                <w:color w:val="333333"/>
              </w:rPr>
              <w:t xml:space="preserve"> </w:t>
            </w:r>
            <w:r w:rsidR="00D0565D" w:rsidRPr="007B5D94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="00D0565D" w:rsidRPr="007B5D94">
              <w:rPr>
                <w:rFonts w:ascii="Verdana" w:hAnsi="Verdana"/>
              </w:rPr>
              <w:t>additional</w:t>
            </w:r>
            <w:r w:rsidR="00AB6CCA">
              <w:rPr>
                <w:rFonts w:ascii="Verdana" w:hAnsi="Verdana"/>
              </w:rPr>
              <w:t xml:space="preserve"> </w:t>
            </w:r>
            <w:r w:rsidR="00D0565D" w:rsidRPr="007B5D94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="00D0565D" w:rsidRPr="007B5D94">
              <w:rPr>
                <w:rFonts w:ascii="Verdana" w:hAnsi="Verdana"/>
              </w:rPr>
              <w:t>information</w:t>
            </w:r>
            <w:r w:rsidR="00D0565D" w:rsidRPr="007B5D94">
              <w:rPr>
                <w:rFonts w:ascii="Verdana" w:hAnsi="Verdana"/>
                <w:bCs/>
              </w:rPr>
              <w:t>.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See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hyperlink w:anchor="_Shipping_FAQs" w:history="1">
              <w:r w:rsidR="00D0565D" w:rsidRPr="00540184">
                <w:rPr>
                  <w:rStyle w:val="Hyperlink"/>
                  <w:rFonts w:ascii="Verdana" w:hAnsi="Verdana"/>
                </w:rPr>
                <w:t>FAQs</w:t>
              </w:r>
            </w:hyperlink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below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for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information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specific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to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cold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pack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D0565D">
              <w:rPr>
                <w:rFonts w:ascii="Verdana" w:hAnsi="Verdana"/>
                <w:color w:val="000000"/>
              </w:rPr>
              <w:t>shipping.</w:t>
            </w:r>
          </w:p>
          <w:p w14:paraId="71FC36EE" w14:textId="4B629F2F" w:rsidR="00216256" w:rsidRDefault="00216256" w:rsidP="00AB6CCA">
            <w:pPr>
              <w:rPr>
                <w:rFonts w:ascii="Verdana" w:hAnsi="Verdana"/>
                <w:color w:val="000000"/>
              </w:rPr>
            </w:pPr>
          </w:p>
        </w:tc>
      </w:tr>
    </w:tbl>
    <w:p w14:paraId="2F6510FE" w14:textId="77777777" w:rsidR="0071393F" w:rsidRPr="00C26965" w:rsidRDefault="0071393F">
      <w:pPr>
        <w:rPr>
          <w:rFonts w:ascii="Verdana" w:hAnsi="Verdana"/>
        </w:rPr>
      </w:pPr>
    </w:p>
    <w:p w14:paraId="48E1F6E4" w14:textId="77777777" w:rsidR="006A1936" w:rsidRDefault="009E45D2" w:rsidP="006A1936">
      <w:pPr>
        <w:jc w:val="right"/>
        <w:rPr>
          <w:rFonts w:ascii="Verdana" w:hAnsi="Verdana"/>
        </w:rPr>
      </w:pPr>
      <w:hyperlink w:anchor="_top" w:history="1">
        <w:r w:rsidR="006A1936" w:rsidRPr="00804E92">
          <w:rPr>
            <w:rStyle w:val="Hyperlink"/>
            <w:rFonts w:ascii="Verdana" w:hAnsi="Verdana"/>
          </w:rPr>
          <w:t>Top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of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the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F21B8" w14:paraId="1AA5A34B" w14:textId="77777777" w:rsidTr="00804E92">
        <w:tc>
          <w:tcPr>
            <w:tcW w:w="5000" w:type="pct"/>
            <w:shd w:val="clear" w:color="auto" w:fill="C0C0C0"/>
          </w:tcPr>
          <w:p w14:paraId="7E72F172" w14:textId="26043999" w:rsidR="00DF21B8" w:rsidRDefault="00B16AB0" w:rsidP="008A072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3" w:name="_Various_Work_Instructions"/>
            <w:bookmarkStart w:id="14" w:name="_Process"/>
            <w:bookmarkStart w:id="15" w:name="_Various_Work_Instructions1"/>
            <w:bookmarkStart w:id="16" w:name="_Various_Work_Instructions_1"/>
            <w:bookmarkStart w:id="17" w:name="_Expedite_Order_Processing"/>
            <w:bookmarkStart w:id="18" w:name="_Toc470871804"/>
            <w:bookmarkStart w:id="19" w:name="_Toc56001696"/>
            <w:bookmarkStart w:id="20" w:name="OLE_LINK11"/>
            <w:bookmarkEnd w:id="13"/>
            <w:bookmarkEnd w:id="14"/>
            <w:bookmarkEnd w:id="15"/>
            <w:bookmarkEnd w:id="16"/>
            <w:bookmarkEnd w:id="17"/>
            <w:r>
              <w:rPr>
                <w:rFonts w:ascii="Verdana" w:hAnsi="Verdana"/>
                <w:i w:val="0"/>
                <w:iCs w:val="0"/>
              </w:rPr>
              <w:t>Expedite</w:t>
            </w:r>
            <w:r w:rsidR="00AB6CCA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Order</w:t>
            </w:r>
            <w:r w:rsidR="00AB6CCA">
              <w:rPr>
                <w:rFonts w:ascii="Verdana" w:hAnsi="Verdana"/>
                <w:i w:val="0"/>
                <w:iCs w:val="0"/>
              </w:rPr>
              <w:t xml:space="preserve"> </w:t>
            </w:r>
            <w:r w:rsidR="00DF21B8">
              <w:rPr>
                <w:rFonts w:ascii="Verdana" w:hAnsi="Verdana"/>
                <w:i w:val="0"/>
                <w:iCs w:val="0"/>
              </w:rPr>
              <w:t>Process</w:t>
            </w:r>
            <w:bookmarkEnd w:id="18"/>
            <w:r w:rsidR="002910CA">
              <w:rPr>
                <w:rFonts w:ascii="Verdana" w:hAnsi="Verdana"/>
                <w:i w:val="0"/>
                <w:iCs w:val="0"/>
              </w:rPr>
              <w:t>ing</w:t>
            </w:r>
            <w:bookmarkEnd w:id="19"/>
            <w:bookmarkEnd w:id="20"/>
          </w:p>
        </w:tc>
      </w:tr>
    </w:tbl>
    <w:p w14:paraId="4455F7D1" w14:textId="77777777" w:rsidR="002E1342" w:rsidRDefault="002E1342" w:rsidP="00DF21B8">
      <w:pPr>
        <w:rPr>
          <w:rFonts w:ascii="Verdana" w:hAnsi="Verdana"/>
        </w:rPr>
      </w:pPr>
    </w:p>
    <w:p w14:paraId="4AF0F6D6" w14:textId="263B19B5" w:rsidR="002E1342" w:rsidRPr="002E1342" w:rsidRDefault="00DF21B8" w:rsidP="00DF21B8">
      <w:pPr>
        <w:rPr>
          <w:rFonts w:ascii="Verdana" w:hAnsi="Verdana"/>
        </w:rPr>
      </w:pPr>
      <w:r>
        <w:rPr>
          <w:rFonts w:ascii="Verdana" w:hAnsi="Verdana"/>
        </w:rPr>
        <w:t>Perform</w:t>
      </w:r>
      <w:r w:rsidR="00AB6CCA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AB6CCA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AB6CCA">
        <w:rPr>
          <w:rFonts w:ascii="Verdana" w:hAnsi="Verdana"/>
        </w:rPr>
        <w:t xml:space="preserve"> </w:t>
      </w:r>
      <w:r>
        <w:rPr>
          <w:rFonts w:ascii="Verdana" w:hAnsi="Verdana"/>
        </w:rPr>
        <w:t>steps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to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expedite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the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processing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of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a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member’s</w:t>
      </w:r>
      <w:r w:rsidR="00AB6CCA">
        <w:rPr>
          <w:rFonts w:ascii="Verdana" w:hAnsi="Verdana"/>
        </w:rPr>
        <w:t xml:space="preserve"> </w:t>
      </w:r>
      <w:r w:rsidR="00213E4A">
        <w:rPr>
          <w:rFonts w:ascii="Verdana" w:hAnsi="Verdana"/>
        </w:rPr>
        <w:t>order: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5390"/>
        <w:gridCol w:w="91"/>
        <w:gridCol w:w="6643"/>
      </w:tblGrid>
      <w:tr w:rsidR="00DF21B8" w14:paraId="34633603" w14:textId="77777777" w:rsidTr="002E1342">
        <w:tc>
          <w:tcPr>
            <w:tcW w:w="319" w:type="pct"/>
            <w:shd w:val="clear" w:color="auto" w:fill="E6E6E6"/>
          </w:tcPr>
          <w:p w14:paraId="554B99F2" w14:textId="77777777" w:rsidR="00DF21B8" w:rsidRDefault="00DF21B8" w:rsidP="008A072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81" w:type="pct"/>
            <w:gridSpan w:val="3"/>
            <w:shd w:val="clear" w:color="auto" w:fill="E6E6E6"/>
          </w:tcPr>
          <w:p w14:paraId="505DAA83" w14:textId="77777777" w:rsidR="00DF21B8" w:rsidRDefault="00DF21B8" w:rsidP="008A072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B40C5B" w14:paraId="67425AAC" w14:textId="77777777" w:rsidTr="002E1342">
        <w:tc>
          <w:tcPr>
            <w:tcW w:w="319" w:type="pct"/>
            <w:vMerge w:val="restart"/>
          </w:tcPr>
          <w:p w14:paraId="5D1BE36F" w14:textId="77777777" w:rsidR="00B40C5B" w:rsidRPr="00213E4A" w:rsidRDefault="00B40C5B" w:rsidP="008A072C">
            <w:pPr>
              <w:jc w:val="center"/>
              <w:rPr>
                <w:rFonts w:ascii="Verdana" w:hAnsi="Verdana"/>
                <w:b/>
              </w:rPr>
            </w:pPr>
            <w:r w:rsidRPr="00213E4A">
              <w:rPr>
                <w:rFonts w:ascii="Verdana" w:hAnsi="Verdana"/>
                <w:b/>
              </w:rPr>
              <w:t>1</w:t>
            </w:r>
          </w:p>
        </w:tc>
        <w:tc>
          <w:tcPr>
            <w:tcW w:w="4681" w:type="pct"/>
            <w:gridSpan w:val="3"/>
            <w:tcBorders>
              <w:bottom w:val="single" w:sz="4" w:space="0" w:color="auto"/>
            </w:tcBorders>
          </w:tcPr>
          <w:p w14:paraId="2A243DC6" w14:textId="77777777" w:rsidR="00B40C5B" w:rsidRDefault="00B40C5B" w:rsidP="00B40C5B">
            <w:pPr>
              <w:tabs>
                <w:tab w:val="left" w:pos="1035"/>
              </w:tabs>
              <w:rPr>
                <w:rFonts w:ascii="Verdana" w:hAnsi="Verdana"/>
              </w:rPr>
            </w:pPr>
            <w:r w:rsidRPr="00213E4A">
              <w:rPr>
                <w:rFonts w:ascii="Verdana" w:hAnsi="Verdana"/>
              </w:rPr>
              <w:t>First,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determine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if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low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out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213E4A">
              <w:rPr>
                <w:rFonts w:ascii="Verdana" w:hAnsi="Verdana"/>
              </w:rPr>
              <w:t>medication.</w:t>
            </w:r>
          </w:p>
          <w:p w14:paraId="11F10B12" w14:textId="5B7ECA50" w:rsidR="00216256" w:rsidRPr="00213E4A" w:rsidRDefault="00216256" w:rsidP="00B40C5B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</w:tr>
      <w:tr w:rsidR="00B40C5B" w14:paraId="79E67A38" w14:textId="77777777" w:rsidTr="002E1342">
        <w:trPr>
          <w:trHeight w:val="90"/>
        </w:trPr>
        <w:tc>
          <w:tcPr>
            <w:tcW w:w="319" w:type="pct"/>
            <w:vMerge/>
          </w:tcPr>
          <w:p w14:paraId="5CFC05AA" w14:textId="77777777" w:rsidR="00B40C5B" w:rsidRPr="00213E4A" w:rsidRDefault="00B40C5B" w:rsidP="00B40C5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16" w:type="pct"/>
            <w:gridSpan w:val="2"/>
            <w:shd w:val="clear" w:color="auto" w:fill="E6E6E6"/>
          </w:tcPr>
          <w:p w14:paraId="7341B4CF" w14:textId="23EC1208" w:rsidR="00B40C5B" w:rsidRPr="00B40C5B" w:rsidRDefault="00B40C5B" w:rsidP="00B40C5B">
            <w:pPr>
              <w:tabs>
                <w:tab w:val="left" w:pos="1035"/>
              </w:tabs>
              <w:jc w:val="center"/>
              <w:rPr>
                <w:rFonts w:ascii="Verdana" w:hAnsi="Verdana"/>
                <w:b/>
              </w:rPr>
            </w:pPr>
            <w:r w:rsidRPr="005C4220">
              <w:rPr>
                <w:rFonts w:ascii="Verdana" w:hAnsi="Verdana"/>
                <w:b/>
              </w:rPr>
              <w:t>If...</w:t>
            </w:r>
          </w:p>
        </w:tc>
        <w:tc>
          <w:tcPr>
            <w:tcW w:w="2565" w:type="pct"/>
            <w:shd w:val="clear" w:color="auto" w:fill="E6E6E6"/>
          </w:tcPr>
          <w:p w14:paraId="4B7245A4" w14:textId="6FA1BB36" w:rsidR="00B40C5B" w:rsidRPr="00B40C5B" w:rsidRDefault="00B40C5B" w:rsidP="00B40C5B">
            <w:pPr>
              <w:tabs>
                <w:tab w:val="left" w:pos="1035"/>
              </w:tabs>
              <w:jc w:val="center"/>
              <w:rPr>
                <w:rFonts w:ascii="Verdana" w:hAnsi="Verdana"/>
                <w:b/>
              </w:rPr>
            </w:pPr>
            <w:r w:rsidRPr="005C4220">
              <w:rPr>
                <w:rFonts w:ascii="Verdana" w:hAnsi="Verdana"/>
                <w:b/>
              </w:rPr>
              <w:t>Then...</w:t>
            </w:r>
          </w:p>
        </w:tc>
      </w:tr>
      <w:tr w:rsidR="00B40C5B" w14:paraId="13EC5FC5" w14:textId="77777777" w:rsidTr="002E1342">
        <w:trPr>
          <w:trHeight w:val="90"/>
        </w:trPr>
        <w:tc>
          <w:tcPr>
            <w:tcW w:w="319" w:type="pct"/>
            <w:vMerge/>
          </w:tcPr>
          <w:p w14:paraId="3B70B9C1" w14:textId="77777777" w:rsidR="00B40C5B" w:rsidRPr="00213E4A" w:rsidRDefault="00B40C5B" w:rsidP="00B40C5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16" w:type="pct"/>
            <w:gridSpan w:val="2"/>
          </w:tcPr>
          <w:p w14:paraId="58BAD60F" w14:textId="2A980A1E" w:rsidR="00B40C5B" w:rsidRPr="00213E4A" w:rsidRDefault="00B40C5B" w:rsidP="00B40C5B">
            <w:pPr>
              <w:tabs>
                <w:tab w:val="left" w:pos="103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2565" w:type="pct"/>
          </w:tcPr>
          <w:p w14:paraId="25C8F259" w14:textId="4094A6BD" w:rsidR="00B40C5B" w:rsidRDefault="00B40C5B" w:rsidP="00B40C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1" w:history="1">
              <w:r w:rsidRPr="0071393F">
                <w:rPr>
                  <w:rStyle w:val="Hyperlink"/>
                  <w:rFonts w:ascii="Verdana" w:hAnsi="Verdana"/>
                </w:rPr>
                <w:t>Member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71393F">
                <w:rPr>
                  <w:rStyle w:val="Hyperlink"/>
                  <w:rFonts w:ascii="Verdana" w:hAnsi="Verdana"/>
                </w:rPr>
                <w:t>Low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71393F">
                <w:rPr>
                  <w:rStyle w:val="Hyperlink"/>
                  <w:rFonts w:ascii="Verdana" w:hAnsi="Verdana"/>
                </w:rPr>
                <w:t>or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71393F">
                <w:rPr>
                  <w:rStyle w:val="Hyperlink"/>
                  <w:rFonts w:ascii="Verdana" w:hAnsi="Verdana"/>
                </w:rPr>
                <w:t>Out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71393F">
                <w:rPr>
                  <w:rStyle w:val="Hyperlink"/>
                  <w:rFonts w:ascii="Verdana" w:hAnsi="Verdana"/>
                </w:rPr>
                <w:t>of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71393F">
                <w:rPr>
                  <w:rStyle w:val="Hyperlink"/>
                  <w:rFonts w:ascii="Verdana" w:hAnsi="Verdana"/>
                </w:rPr>
                <w:t>Medication</w:t>
              </w:r>
            </w:hyperlink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additional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information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71393F">
              <w:rPr>
                <w:rFonts w:ascii="Verdana" w:hAnsi="Verdana"/>
              </w:rPr>
              <w:t>options.</w:t>
            </w:r>
          </w:p>
          <w:p w14:paraId="0B0CD684" w14:textId="00F01244" w:rsidR="0083234B" w:rsidRDefault="0083234B" w:rsidP="00B40C5B">
            <w:pPr>
              <w:rPr>
                <w:rFonts w:ascii="Verdana" w:hAnsi="Verdana"/>
              </w:rPr>
            </w:pPr>
          </w:p>
          <w:p w14:paraId="1F1B5406" w14:textId="6149C1C6" w:rsidR="0083234B" w:rsidRDefault="0083234B" w:rsidP="0083234B">
            <w:pPr>
              <w:rPr>
                <w:rFonts w:ascii="Verdana" w:hAnsi="Verdana"/>
              </w:rPr>
            </w:pPr>
            <w:r w:rsidRPr="0037413F">
              <w:rPr>
                <w:noProof/>
              </w:rPr>
              <w:drawing>
                <wp:inline distT="0" distB="0" distL="0" distR="0" wp14:anchorId="6854FA83" wp14:editId="726329DC">
                  <wp:extent cx="238125" cy="209550"/>
                  <wp:effectExtent l="0" t="0" r="9525" b="0"/>
                  <wp:docPr id="15" name="Picture 15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34B">
              <w:rPr>
                <w:rFonts w:ascii="Verdana" w:hAnsi="Verdana"/>
              </w:rPr>
              <w:t xml:space="preserve">  For orders processing at HIP, do not create RM TASK. </w:t>
            </w:r>
          </w:p>
          <w:p w14:paraId="76733B40" w14:textId="77777777" w:rsidR="0083234B" w:rsidRDefault="0083234B" w:rsidP="0083234B">
            <w:p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Email</w:t>
            </w:r>
            <w:r w:rsidRPr="0083234B">
              <w:rPr>
                <w:rFonts w:ascii="Verdana" w:hAnsi="Verdana"/>
                <w:b/>
                <w:bCs/>
              </w:rPr>
              <w:t xml:space="preserve"> HIPPHARMACY</w:t>
            </w:r>
            <w:r w:rsidRPr="0083234B">
              <w:rPr>
                <w:rFonts w:ascii="Verdana" w:hAnsi="Verdana"/>
              </w:rPr>
              <w:t xml:space="preserve"> include </w:t>
            </w:r>
            <w:r>
              <w:rPr>
                <w:rFonts w:ascii="Verdana" w:hAnsi="Verdana"/>
              </w:rPr>
              <w:t>the following:</w:t>
            </w:r>
          </w:p>
          <w:p w14:paraId="3DB4F49F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3234B">
              <w:rPr>
                <w:rFonts w:ascii="Verdana" w:hAnsi="Verdana"/>
              </w:rPr>
              <w:t>ember ID#</w:t>
            </w:r>
          </w:p>
          <w:p w14:paraId="621940AA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Pr="0083234B">
              <w:rPr>
                <w:rFonts w:ascii="Verdana" w:hAnsi="Verdana"/>
              </w:rPr>
              <w:t>ame</w:t>
            </w:r>
          </w:p>
          <w:p w14:paraId="7DD2AFD7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3234B">
              <w:rPr>
                <w:rFonts w:ascii="Verdana" w:hAnsi="Verdana"/>
              </w:rPr>
              <w:t xml:space="preserve">rescription#(s) </w:t>
            </w:r>
          </w:p>
          <w:p w14:paraId="16B0D580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>rug name/strength</w:t>
            </w:r>
          </w:p>
          <w:p w14:paraId="18FB55DC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Pr="0083234B">
              <w:rPr>
                <w:rFonts w:ascii="Verdana" w:hAnsi="Verdana"/>
              </w:rPr>
              <w:t>eason for expediting</w:t>
            </w:r>
          </w:p>
          <w:p w14:paraId="7D19A1E6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 xml:space="preserve">ay supply on hand </w:t>
            </w:r>
          </w:p>
          <w:p w14:paraId="057E5B3C" w14:textId="77777777" w:rsidR="00B40C5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Confirmation number</w:t>
            </w:r>
          </w:p>
          <w:p w14:paraId="6E92E1C6" w14:textId="6107DB8B" w:rsidR="00216256" w:rsidRPr="0083234B" w:rsidRDefault="00216256" w:rsidP="00216256">
            <w:pPr>
              <w:pStyle w:val="ListParagraph"/>
              <w:rPr>
                <w:rFonts w:ascii="Verdana" w:hAnsi="Verdana"/>
              </w:rPr>
            </w:pPr>
          </w:p>
        </w:tc>
      </w:tr>
      <w:tr w:rsidR="00B40C5B" w14:paraId="6B3D83D9" w14:textId="77777777" w:rsidTr="002E1342">
        <w:trPr>
          <w:trHeight w:val="90"/>
        </w:trPr>
        <w:tc>
          <w:tcPr>
            <w:tcW w:w="319" w:type="pct"/>
            <w:vMerge/>
          </w:tcPr>
          <w:p w14:paraId="6E22BF56" w14:textId="77777777" w:rsidR="00B40C5B" w:rsidRPr="00213E4A" w:rsidRDefault="00B40C5B" w:rsidP="00B40C5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16" w:type="pct"/>
            <w:gridSpan w:val="2"/>
          </w:tcPr>
          <w:p w14:paraId="42B19074" w14:textId="290604D1" w:rsidR="00B40C5B" w:rsidRPr="00213E4A" w:rsidRDefault="00B40C5B" w:rsidP="00B40C5B">
            <w:pPr>
              <w:tabs>
                <w:tab w:val="left" w:pos="103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2565" w:type="pct"/>
          </w:tcPr>
          <w:p w14:paraId="4C1F1F7D" w14:textId="77777777" w:rsidR="00B40C5B" w:rsidRDefault="00B40C5B" w:rsidP="00B40C5B">
            <w:pPr>
              <w:tabs>
                <w:tab w:val="left" w:pos="103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next step.</w:t>
            </w:r>
          </w:p>
          <w:p w14:paraId="46133DFA" w14:textId="4993F4B2" w:rsidR="00216256" w:rsidRPr="00213E4A" w:rsidRDefault="00216256" w:rsidP="00B40C5B">
            <w:pPr>
              <w:tabs>
                <w:tab w:val="left" w:pos="1035"/>
              </w:tabs>
              <w:rPr>
                <w:rFonts w:ascii="Verdana" w:hAnsi="Verdana"/>
              </w:rPr>
            </w:pPr>
          </w:p>
        </w:tc>
      </w:tr>
      <w:tr w:rsidR="00213E4A" w14:paraId="2B5EE61E" w14:textId="77777777" w:rsidTr="002E1342">
        <w:tc>
          <w:tcPr>
            <w:tcW w:w="319" w:type="pct"/>
            <w:vMerge w:val="restart"/>
          </w:tcPr>
          <w:p w14:paraId="779D6DF8" w14:textId="77777777" w:rsidR="00213E4A" w:rsidRDefault="00213E4A" w:rsidP="008A072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81" w:type="pct"/>
            <w:gridSpan w:val="3"/>
            <w:tcBorders>
              <w:bottom w:val="single" w:sz="4" w:space="0" w:color="auto"/>
            </w:tcBorders>
          </w:tcPr>
          <w:p w14:paraId="6D90BC1A" w14:textId="6ED1B525" w:rsidR="00213E4A" w:rsidRDefault="00213E4A" w:rsidP="000C39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following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verbiage</w:t>
            </w:r>
            <w:r w:rsidR="00AB6CCA"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proofErr w:type="gramEnd"/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first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determine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member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would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like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upgrade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method.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648D18C5" w14:textId="77777777" w:rsidR="00213E4A" w:rsidRDefault="00213E4A" w:rsidP="000C391B">
            <w:pPr>
              <w:rPr>
                <w:rFonts w:ascii="Verdana" w:hAnsi="Verdana"/>
              </w:rPr>
            </w:pPr>
          </w:p>
          <w:p w14:paraId="13FC29FE" w14:textId="36A93414" w:rsidR="00213E4A" w:rsidRPr="00922060" w:rsidRDefault="00213E4A" w:rsidP="000C391B">
            <w:pPr>
              <w:rPr>
                <w:rFonts w:ascii="Verdana" w:hAnsi="Verdana"/>
                <w:b/>
                <w:color w:val="000000"/>
              </w:rPr>
            </w:pPr>
            <w:r w:rsidRPr="00922060">
              <w:rPr>
                <w:rFonts w:ascii="Verdana" w:hAnsi="Verdana"/>
                <w:b/>
                <w:color w:val="000000"/>
              </w:rPr>
              <w:t>Expedited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</w:rPr>
              <w:t>Processing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</w:rPr>
              <w:t>Verbiage</w:t>
            </w:r>
            <w:r w:rsidRPr="00922060">
              <w:rPr>
                <w:rFonts w:ascii="Verdana" w:hAnsi="Verdana"/>
                <w:b/>
                <w:color w:val="000000"/>
              </w:rPr>
              <w:t>:</w:t>
            </w:r>
          </w:p>
          <w:p w14:paraId="76D94A69" w14:textId="34FC5684" w:rsidR="00213E4A" w:rsidRPr="00CB0AE6" w:rsidRDefault="00BF1DF8" w:rsidP="00BF1DF8">
            <w:pPr>
              <w:rPr>
                <w:rFonts w:ascii="Verdana" w:hAnsi="Verdana"/>
                <w:noProof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E316698" wp14:editId="5839C3A9">
                  <wp:extent cx="238158" cy="209579"/>
                  <wp:effectExtent l="0" t="0" r="9525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6E1C">
              <w:rPr>
                <w:rFonts w:ascii="Verdana" w:hAnsi="Verdana"/>
                <w:noProof/>
                <w:color w:val="000000"/>
              </w:rPr>
              <w:t xml:space="preserve"> 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This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request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will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be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sent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our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pharmacy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attempt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expedite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the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processing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only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however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this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does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NOT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ap</w:t>
            </w:r>
            <w:r w:rsidR="00C26965">
              <w:rPr>
                <w:rFonts w:ascii="Verdana" w:hAnsi="Verdana"/>
                <w:noProof/>
                <w:color w:val="000000"/>
              </w:rPr>
              <w:t>ply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your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receive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date.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We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are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not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able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expedite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DC55CE">
              <w:rPr>
                <w:rFonts w:ascii="Verdana" w:hAnsi="Verdana"/>
                <w:noProof/>
              </w:rPr>
              <w:t>the</w:t>
            </w:r>
            <w:r w:rsidR="00AB6CCA">
              <w:rPr>
                <w:rFonts w:ascii="Verdana" w:hAnsi="Verdana"/>
                <w:noProof/>
              </w:rPr>
              <w:t xml:space="preserve"> </w:t>
            </w:r>
            <w:r w:rsidR="00967E7C" w:rsidRPr="00DC55CE">
              <w:rPr>
                <w:rFonts w:ascii="Verdana" w:hAnsi="Verdana"/>
                <w:noProof/>
              </w:rPr>
              <w:t>shipping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time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it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takes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after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it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leaves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our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facility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for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you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receive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it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7B5D94">
              <w:rPr>
                <w:rFonts w:ascii="Verdana" w:hAnsi="Verdana"/>
                <w:b/>
                <w:noProof/>
                <w:color w:val="000000"/>
              </w:rPr>
              <w:t>unless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you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se</w:t>
            </w:r>
            <w:r w:rsidR="00C26965">
              <w:rPr>
                <w:rFonts w:ascii="Verdana" w:hAnsi="Verdana"/>
                <w:noProof/>
                <w:color w:val="000000"/>
              </w:rPr>
              <w:t>lect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to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upgrade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your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C26965">
              <w:rPr>
                <w:rFonts w:ascii="Verdana" w:hAnsi="Verdana"/>
                <w:noProof/>
                <w:color w:val="000000"/>
              </w:rPr>
              <w:t>shipping.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If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you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would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like,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I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can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provide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you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with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those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additional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shipping</w:t>
            </w:r>
            <w:r w:rsidR="00AB6CCA">
              <w:rPr>
                <w:rFonts w:ascii="Verdana" w:hAnsi="Verdana"/>
                <w:noProof/>
                <w:color w:val="000000"/>
              </w:rPr>
              <w:t xml:space="preserve"> </w:t>
            </w:r>
            <w:r w:rsidR="00213E4A" w:rsidRPr="000F3E41">
              <w:rPr>
                <w:rFonts w:ascii="Verdana" w:hAnsi="Verdana"/>
                <w:noProof/>
                <w:color w:val="000000"/>
              </w:rPr>
              <w:t>options.</w:t>
            </w:r>
          </w:p>
          <w:p w14:paraId="0908A2EC" w14:textId="77777777" w:rsidR="00213E4A" w:rsidRDefault="00213E4A" w:rsidP="000C391B">
            <w:pPr>
              <w:tabs>
                <w:tab w:val="left" w:pos="3600"/>
              </w:tabs>
              <w:rPr>
                <w:rFonts w:ascii="Verdana" w:hAnsi="Verdana"/>
              </w:rPr>
            </w:pPr>
          </w:p>
        </w:tc>
      </w:tr>
      <w:tr w:rsidR="00213E4A" w14:paraId="087EBA91" w14:textId="77777777" w:rsidTr="002E1342">
        <w:tc>
          <w:tcPr>
            <w:tcW w:w="319" w:type="pct"/>
            <w:vMerge/>
          </w:tcPr>
          <w:p w14:paraId="72AED115" w14:textId="77777777" w:rsidR="00213E4A" w:rsidRDefault="00213E4A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16" w:type="pct"/>
            <w:gridSpan w:val="2"/>
            <w:shd w:val="pct10" w:color="auto" w:fill="auto"/>
          </w:tcPr>
          <w:p w14:paraId="3797F7B5" w14:textId="2EA40AF8" w:rsidR="00213E4A" w:rsidRPr="00213E4A" w:rsidRDefault="00213E4A" w:rsidP="00213E4A">
            <w:pPr>
              <w:jc w:val="center"/>
              <w:rPr>
                <w:rFonts w:ascii="Verdana" w:hAnsi="Verdana"/>
                <w:b/>
              </w:rPr>
            </w:pPr>
            <w:r w:rsidRPr="00213E4A">
              <w:rPr>
                <w:rFonts w:ascii="Verdana" w:hAnsi="Verdana"/>
                <w:b/>
              </w:rPr>
              <w:t>If</w:t>
            </w:r>
            <w:r w:rsidR="00AB6CCA">
              <w:rPr>
                <w:rFonts w:ascii="Verdana" w:hAnsi="Verdana"/>
                <w:b/>
              </w:rPr>
              <w:t xml:space="preserve"> </w:t>
            </w:r>
            <w:r w:rsidRPr="00213E4A">
              <w:rPr>
                <w:rFonts w:ascii="Verdana" w:hAnsi="Verdana"/>
                <w:b/>
              </w:rPr>
              <w:t>the</w:t>
            </w:r>
            <w:r w:rsidR="00AB6CCA">
              <w:rPr>
                <w:rFonts w:ascii="Verdana" w:hAnsi="Verdana"/>
                <w:b/>
              </w:rPr>
              <w:t xml:space="preserve"> </w:t>
            </w:r>
            <w:r w:rsidRPr="00213E4A">
              <w:rPr>
                <w:rFonts w:ascii="Verdana" w:hAnsi="Verdana"/>
                <w:b/>
              </w:rPr>
              <w:t>member...</w:t>
            </w:r>
          </w:p>
        </w:tc>
        <w:tc>
          <w:tcPr>
            <w:tcW w:w="2565" w:type="pct"/>
            <w:shd w:val="pct10" w:color="auto" w:fill="auto"/>
          </w:tcPr>
          <w:p w14:paraId="5C06B5F1" w14:textId="77777777" w:rsidR="00213E4A" w:rsidRPr="00213E4A" w:rsidRDefault="00213E4A" w:rsidP="00213E4A">
            <w:pPr>
              <w:jc w:val="center"/>
              <w:rPr>
                <w:rFonts w:ascii="Verdana" w:hAnsi="Verdana"/>
                <w:b/>
              </w:rPr>
            </w:pPr>
            <w:r w:rsidRPr="00213E4A">
              <w:rPr>
                <w:rFonts w:ascii="Verdana" w:hAnsi="Verdana"/>
                <w:b/>
              </w:rPr>
              <w:t>Then…</w:t>
            </w:r>
          </w:p>
        </w:tc>
      </w:tr>
      <w:tr w:rsidR="00213E4A" w14:paraId="028A8CC0" w14:textId="77777777" w:rsidTr="002E1342">
        <w:tc>
          <w:tcPr>
            <w:tcW w:w="319" w:type="pct"/>
            <w:vMerge/>
          </w:tcPr>
          <w:p w14:paraId="00C80241" w14:textId="77777777" w:rsidR="00213E4A" w:rsidRDefault="00213E4A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16" w:type="pct"/>
            <w:gridSpan w:val="2"/>
          </w:tcPr>
          <w:p w14:paraId="140B2639" w14:textId="3F4B143B" w:rsidR="00213E4A" w:rsidRDefault="00213E4A" w:rsidP="000C39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Wants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upgrade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method</w:t>
            </w:r>
          </w:p>
        </w:tc>
        <w:tc>
          <w:tcPr>
            <w:tcW w:w="2565" w:type="pct"/>
          </w:tcPr>
          <w:p w14:paraId="0AC60B70" w14:textId="4377145B" w:rsidR="00213E4A" w:rsidRDefault="00213E4A" w:rsidP="00213E4A">
            <w:pPr>
              <w:ind w:firstLine="4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steps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hyperlink w:anchor="_Upgrade_Shipping_Process" w:history="1">
              <w:r w:rsidRPr="00213E4A">
                <w:rPr>
                  <w:rStyle w:val="Hyperlink"/>
                  <w:rFonts w:ascii="Verdana" w:hAnsi="Verdana"/>
                </w:rPr>
                <w:t>Upgrade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213E4A">
                <w:rPr>
                  <w:rStyle w:val="Hyperlink"/>
                  <w:rFonts w:ascii="Verdana" w:hAnsi="Verdana"/>
                </w:rPr>
                <w:t>Shipping</w:t>
              </w:r>
            </w:hyperlink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section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above.</w:t>
            </w:r>
          </w:p>
          <w:p w14:paraId="6AB1858A" w14:textId="77777777" w:rsidR="00213E4A" w:rsidRDefault="00213E4A" w:rsidP="00213E4A">
            <w:pPr>
              <w:ind w:firstLine="43"/>
              <w:rPr>
                <w:rFonts w:ascii="Verdana" w:hAnsi="Verdana"/>
              </w:rPr>
            </w:pPr>
          </w:p>
          <w:p w14:paraId="0CBCFF1F" w14:textId="77777777" w:rsidR="00213E4A" w:rsidRDefault="00C26965" w:rsidP="00213E4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Important</w:t>
            </w:r>
            <w:r w:rsidR="00213E4A" w:rsidRPr="00710481">
              <w:rPr>
                <w:rFonts w:ascii="Verdana" w:hAnsi="Verdana"/>
                <w:b/>
              </w:rPr>
              <w:t>:</w:t>
            </w:r>
            <w:r w:rsidR="00AB6CCA">
              <w:rPr>
                <w:rFonts w:ascii="Verdana" w:hAnsi="Verdana"/>
              </w:rPr>
              <w:t xml:space="preserve">  </w:t>
            </w:r>
            <w:r w:rsidR="00213E4A"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Member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wants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upgrade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shipping,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then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CCR</w:t>
            </w:r>
            <w:r w:rsidR="00AB6CCA">
              <w:rPr>
                <w:rFonts w:ascii="Verdana" w:hAnsi="Verdana"/>
              </w:rPr>
              <w:t xml:space="preserve"> </w:t>
            </w:r>
            <w:r w:rsidR="00213E4A" w:rsidRPr="0040419B">
              <w:rPr>
                <w:rFonts w:ascii="Verdana" w:hAnsi="Verdana"/>
                <w:b/>
              </w:rPr>
              <w:t>MUST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expedite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processing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of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213E4A">
              <w:rPr>
                <w:rFonts w:ascii="Verdana" w:hAnsi="Verdana"/>
              </w:rPr>
              <w:t>order.</w:t>
            </w:r>
          </w:p>
          <w:p w14:paraId="375CEA05" w14:textId="359E15F4" w:rsidR="00216256" w:rsidRDefault="00216256" w:rsidP="00213E4A">
            <w:pPr>
              <w:rPr>
                <w:rFonts w:ascii="Verdana" w:hAnsi="Verdana"/>
              </w:rPr>
            </w:pPr>
          </w:p>
        </w:tc>
      </w:tr>
      <w:tr w:rsidR="00213E4A" w14:paraId="5D8908B8" w14:textId="77777777" w:rsidTr="002E1342">
        <w:tc>
          <w:tcPr>
            <w:tcW w:w="319" w:type="pct"/>
            <w:vMerge/>
          </w:tcPr>
          <w:p w14:paraId="18464771" w14:textId="77777777" w:rsidR="00213E4A" w:rsidRDefault="00213E4A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16" w:type="pct"/>
            <w:gridSpan w:val="2"/>
          </w:tcPr>
          <w:p w14:paraId="5B2F7B8A" w14:textId="2ECCAC9A" w:rsidR="00213E4A" w:rsidRDefault="00213E4A" w:rsidP="000C39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Does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want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upgrade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method</w:t>
            </w:r>
          </w:p>
        </w:tc>
        <w:tc>
          <w:tcPr>
            <w:tcW w:w="2565" w:type="pct"/>
          </w:tcPr>
          <w:p w14:paraId="5522DDA6" w14:textId="77777777" w:rsidR="00213E4A" w:rsidRDefault="00CB0AE6" w:rsidP="000C39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next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step</w:t>
            </w:r>
            <w:r w:rsidR="0040419B">
              <w:rPr>
                <w:rFonts w:ascii="Verdana" w:hAnsi="Verdana"/>
              </w:rPr>
              <w:t xml:space="preserve"> to expedite the order</w:t>
            </w:r>
            <w:r>
              <w:rPr>
                <w:rFonts w:ascii="Verdana" w:hAnsi="Verdana"/>
              </w:rPr>
              <w:t>.</w:t>
            </w:r>
          </w:p>
          <w:p w14:paraId="47A34489" w14:textId="0145282C" w:rsidR="00216256" w:rsidRDefault="00216256" w:rsidP="000C391B">
            <w:pPr>
              <w:rPr>
                <w:rFonts w:ascii="Verdana" w:hAnsi="Verdana"/>
              </w:rPr>
            </w:pPr>
          </w:p>
        </w:tc>
      </w:tr>
      <w:tr w:rsidR="007628C5" w14:paraId="6C810226" w14:textId="77777777" w:rsidTr="002E1342">
        <w:tc>
          <w:tcPr>
            <w:tcW w:w="319" w:type="pct"/>
            <w:vMerge w:val="restart"/>
          </w:tcPr>
          <w:p w14:paraId="6D206996" w14:textId="77777777" w:rsidR="007628C5" w:rsidRDefault="007628C5" w:rsidP="008A072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  <w:bookmarkStart w:id="21" w:name="EO3"/>
            <w:bookmarkEnd w:id="21"/>
          </w:p>
        </w:tc>
        <w:tc>
          <w:tcPr>
            <w:tcW w:w="4681" w:type="pct"/>
            <w:gridSpan w:val="3"/>
            <w:tcBorders>
              <w:bottom w:val="single" w:sz="4" w:space="0" w:color="auto"/>
            </w:tcBorders>
          </w:tcPr>
          <w:p w14:paraId="0F7F8B2B" w14:textId="4AB75155" w:rsidR="007628C5" w:rsidRDefault="0040419B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7628C5">
              <w:rPr>
                <w:rFonts w:ascii="Verdana" w:hAnsi="Verdana"/>
              </w:rPr>
              <w:t>etermine</w:t>
            </w:r>
            <w:r w:rsidR="00AB6CCA"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order is </w:t>
            </w:r>
            <w:r w:rsidR="007628C5">
              <w:rPr>
                <w:rFonts w:ascii="Verdana" w:hAnsi="Verdana"/>
              </w:rPr>
              <w:t>new</w:t>
            </w:r>
            <w:r w:rsidR="00AB6CCA"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or</w:t>
            </w:r>
            <w:r w:rsidR="00AB6CCA"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process.</w:t>
            </w:r>
          </w:p>
          <w:p w14:paraId="2B0AA4D9" w14:textId="77777777" w:rsidR="007628C5" w:rsidRDefault="007628C5" w:rsidP="00AB6CCA">
            <w:pPr>
              <w:rPr>
                <w:rFonts w:ascii="Verdana" w:hAnsi="Verdana"/>
              </w:rPr>
            </w:pPr>
          </w:p>
          <w:p w14:paraId="1463995B" w14:textId="4491BA42" w:rsidR="0040419B" w:rsidRDefault="0040419B" w:rsidP="0040419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 w:rsidRPr="0041164B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status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list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where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cannot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expedited,</w:t>
            </w:r>
            <w:r>
              <w:rPr>
                <w:rFonts w:ascii="Verdana" w:hAnsi="Verdana"/>
              </w:rPr>
              <w:t xml:space="preserve"> refer to </w:t>
            </w:r>
            <w:hyperlink w:anchor="_Order_Statuses_that" w:history="1">
              <w:r w:rsidRPr="0040419B">
                <w:rPr>
                  <w:rStyle w:val="Hyperlink"/>
                  <w:rFonts w:ascii="Verdana" w:hAnsi="Verdana"/>
                </w:rPr>
                <w:t>Order Statuses that Cannot be Expedited</w:t>
              </w:r>
            </w:hyperlink>
            <w:r w:rsidRPr="0041164B">
              <w:rPr>
                <w:rFonts w:ascii="Verdana" w:hAnsi="Verdana"/>
              </w:rPr>
              <w:t>.</w:t>
            </w:r>
          </w:p>
          <w:p w14:paraId="27330CDB" w14:textId="77777777" w:rsidR="007628C5" w:rsidRDefault="007628C5" w:rsidP="0024202A">
            <w:pPr>
              <w:rPr>
                <w:rFonts w:ascii="Verdana" w:hAnsi="Verdana"/>
              </w:rPr>
            </w:pPr>
          </w:p>
        </w:tc>
      </w:tr>
      <w:tr w:rsidR="007628C5" w14:paraId="7F6A7F23" w14:textId="77777777" w:rsidTr="002E1342">
        <w:tc>
          <w:tcPr>
            <w:tcW w:w="319" w:type="pct"/>
            <w:vMerge/>
          </w:tcPr>
          <w:p w14:paraId="2C3C6EC8" w14:textId="77777777" w:rsidR="007628C5" w:rsidRDefault="007628C5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1" w:type="pct"/>
            <w:shd w:val="pct10" w:color="auto" w:fill="auto"/>
          </w:tcPr>
          <w:p w14:paraId="2572B59E" w14:textId="77777777" w:rsidR="007628C5" w:rsidRPr="005309D9" w:rsidRDefault="007628C5" w:rsidP="00AB6CC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 w:rsidRPr="005309D9">
              <w:rPr>
                <w:rFonts w:ascii="Verdana" w:hAnsi="Verdana"/>
                <w:b/>
              </w:rPr>
              <w:t>…</w:t>
            </w:r>
          </w:p>
        </w:tc>
        <w:tc>
          <w:tcPr>
            <w:tcW w:w="2600" w:type="pct"/>
            <w:gridSpan w:val="2"/>
            <w:shd w:val="pct10" w:color="auto" w:fill="auto"/>
          </w:tcPr>
          <w:p w14:paraId="3CAE2266" w14:textId="77777777" w:rsidR="007628C5" w:rsidRPr="005309D9" w:rsidRDefault="007628C5" w:rsidP="00AB6CC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7628C5" w14:paraId="7FF43E11" w14:textId="77777777" w:rsidTr="002E1342">
        <w:tc>
          <w:tcPr>
            <w:tcW w:w="319" w:type="pct"/>
            <w:vMerge/>
          </w:tcPr>
          <w:p w14:paraId="339C6AFC" w14:textId="77777777" w:rsidR="007628C5" w:rsidRDefault="007628C5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1" w:type="pct"/>
          </w:tcPr>
          <w:p w14:paraId="4DF3B373" w14:textId="31F34AD6" w:rsidR="002E3300" w:rsidRDefault="00AB6CCA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Initial Order Placement </w:t>
            </w:r>
            <w:r w:rsidR="007628C5">
              <w:rPr>
                <w:rFonts w:ascii="Verdana" w:hAnsi="Verdana"/>
              </w:rPr>
              <w:t>(does</w:t>
            </w:r>
            <w:r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have</w:t>
            </w:r>
            <w:r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an</w:t>
            </w:r>
            <w:r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="007628C5">
              <w:rPr>
                <w:rFonts w:ascii="Verdana" w:hAnsi="Verdana"/>
              </w:rPr>
              <w:t>Number)</w:t>
            </w:r>
          </w:p>
          <w:p w14:paraId="4C7DA5B9" w14:textId="1CEC26BB" w:rsidR="008E67E2" w:rsidRPr="0041164B" w:rsidRDefault="008E67E2" w:rsidP="00AB6CCA">
            <w:pPr>
              <w:rPr>
                <w:rFonts w:ascii="Verdana" w:hAnsi="Verdana"/>
              </w:rPr>
            </w:pPr>
          </w:p>
        </w:tc>
        <w:tc>
          <w:tcPr>
            <w:tcW w:w="2600" w:type="pct"/>
            <w:gridSpan w:val="2"/>
          </w:tcPr>
          <w:p w14:paraId="0B4B9835" w14:textId="388AF042" w:rsidR="007628C5" w:rsidRPr="000500C8" w:rsidRDefault="007628C5" w:rsidP="00185B95">
            <w:pPr>
              <w:rPr>
                <w:rFonts w:ascii="Verdana" w:hAnsi="Verdana"/>
                <w:color w:val="000000"/>
              </w:rPr>
            </w:pPr>
            <w:r w:rsidRPr="000500C8">
              <w:rPr>
                <w:rFonts w:ascii="Verdana" w:hAnsi="Verdana"/>
                <w:color w:val="000000"/>
              </w:rPr>
              <w:t>Create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>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RM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Task:</w:t>
            </w:r>
          </w:p>
          <w:p w14:paraId="6E1ACF3D" w14:textId="46A256B2" w:rsidR="007628C5" w:rsidRPr="0040419B" w:rsidRDefault="007628C5" w:rsidP="00CD46A7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</w:rPr>
            </w:pPr>
            <w:r w:rsidRPr="0040419B">
              <w:rPr>
                <w:rFonts w:ascii="Verdana" w:hAnsi="Verdana"/>
                <w:b/>
                <w:color w:val="000000"/>
              </w:rPr>
              <w:t>Task</w:t>
            </w:r>
            <w:r w:rsidR="00AB6CCA" w:rsidRPr="0040419B">
              <w:rPr>
                <w:rFonts w:ascii="Verdana" w:hAnsi="Verdana"/>
                <w:b/>
                <w:color w:val="000000"/>
              </w:rPr>
              <w:t xml:space="preserve"> </w:t>
            </w:r>
            <w:r w:rsidRPr="0040419B">
              <w:rPr>
                <w:rFonts w:ascii="Verdana" w:hAnsi="Verdana"/>
                <w:b/>
                <w:color w:val="000000"/>
              </w:rPr>
              <w:t>Category: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 w:rsidRPr="0040419B">
              <w:rPr>
                <w:rFonts w:ascii="Verdana" w:hAnsi="Verdana"/>
                <w:color w:val="000000"/>
              </w:rPr>
              <w:t>Order</w:t>
            </w:r>
            <w:r w:rsidR="00AB6CCA" w:rsidRPr="0040419B">
              <w:rPr>
                <w:rFonts w:ascii="Verdana" w:hAnsi="Verdana"/>
                <w:color w:val="000000"/>
              </w:rPr>
              <w:t xml:space="preserve"> </w:t>
            </w:r>
            <w:r w:rsidRPr="0040419B">
              <w:rPr>
                <w:rFonts w:ascii="Verdana" w:hAnsi="Verdana"/>
                <w:color w:val="000000"/>
              </w:rPr>
              <w:t>Status</w:t>
            </w:r>
          </w:p>
          <w:p w14:paraId="158D5AE3" w14:textId="5E30D46A" w:rsidR="007628C5" w:rsidRPr="0040419B" w:rsidRDefault="007628C5" w:rsidP="00CD46A7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</w:rPr>
            </w:pPr>
            <w:r w:rsidRPr="0040419B">
              <w:rPr>
                <w:rFonts w:ascii="Verdana" w:hAnsi="Verdana"/>
                <w:b/>
                <w:color w:val="000000"/>
              </w:rPr>
              <w:t>Task</w:t>
            </w:r>
            <w:r w:rsidR="00AB6CCA" w:rsidRPr="0040419B">
              <w:rPr>
                <w:rFonts w:ascii="Verdana" w:hAnsi="Verdana"/>
                <w:b/>
                <w:color w:val="000000"/>
              </w:rPr>
              <w:t xml:space="preserve"> </w:t>
            </w:r>
            <w:r w:rsidRPr="0040419B">
              <w:rPr>
                <w:rFonts w:ascii="Verdana" w:hAnsi="Verdana"/>
                <w:b/>
                <w:color w:val="000000"/>
              </w:rPr>
              <w:t>Type: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 w:rsidRPr="0040419B">
              <w:rPr>
                <w:rFonts w:ascii="Verdana" w:hAnsi="Verdana"/>
                <w:color w:val="000000"/>
              </w:rPr>
              <w:t>Expedite</w:t>
            </w:r>
            <w:r w:rsidR="00AB6CCA" w:rsidRPr="0040419B">
              <w:rPr>
                <w:rFonts w:ascii="Verdana" w:hAnsi="Verdana"/>
                <w:color w:val="000000"/>
              </w:rPr>
              <w:t xml:space="preserve"> </w:t>
            </w:r>
            <w:r w:rsidRPr="0040419B">
              <w:rPr>
                <w:rFonts w:ascii="Verdana" w:hAnsi="Verdana"/>
                <w:color w:val="000000"/>
              </w:rPr>
              <w:t>Order</w:t>
            </w:r>
            <w:r w:rsidR="00AB6CCA" w:rsidRPr="0040419B"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 w:rsidRPr="0040419B">
              <w:rPr>
                <w:rFonts w:ascii="Verdana" w:hAnsi="Verdana"/>
                <w:color w:val="000000"/>
              </w:rPr>
              <w:t>In</w:t>
            </w:r>
            <w:proofErr w:type="gramEnd"/>
            <w:r w:rsidR="00AB6CCA" w:rsidRPr="0040419B">
              <w:rPr>
                <w:rFonts w:ascii="Verdana" w:hAnsi="Verdana"/>
                <w:color w:val="000000"/>
              </w:rPr>
              <w:t xml:space="preserve"> </w:t>
            </w:r>
            <w:r w:rsidRPr="0040419B">
              <w:rPr>
                <w:rFonts w:ascii="Verdana" w:hAnsi="Verdana"/>
                <w:color w:val="000000"/>
              </w:rPr>
              <w:t>Process</w:t>
            </w:r>
          </w:p>
          <w:p w14:paraId="6AE47687" w14:textId="24D79E45" w:rsidR="007628C5" w:rsidRPr="000500C8" w:rsidRDefault="007628C5" w:rsidP="00CD46A7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</w:rPr>
            </w:pPr>
            <w:r w:rsidRPr="0040419B">
              <w:rPr>
                <w:rFonts w:ascii="Verdana" w:hAnsi="Verdana"/>
                <w:b/>
                <w:color w:val="000000"/>
              </w:rPr>
              <w:t>Queue: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 w:rsidRPr="00B43A9D">
              <w:rPr>
                <w:rFonts w:ascii="Verdana" w:hAnsi="Verdana"/>
                <w:color w:val="000000"/>
              </w:rPr>
              <w:t>Order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B43A9D">
              <w:rPr>
                <w:rFonts w:ascii="Verdana" w:hAnsi="Verdana"/>
                <w:color w:val="000000"/>
              </w:rPr>
              <w:t>Status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B43A9D">
              <w:rPr>
                <w:rFonts w:ascii="Verdana" w:hAnsi="Verdana"/>
                <w:color w:val="000000"/>
              </w:rPr>
              <w:t>–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B43A9D">
              <w:rPr>
                <w:rFonts w:ascii="Verdana" w:hAnsi="Verdana"/>
                <w:color w:val="000000"/>
              </w:rPr>
              <w:t>Participant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B43A9D">
              <w:rPr>
                <w:rFonts w:ascii="Verdana" w:hAnsi="Verdana"/>
                <w:color w:val="000000"/>
              </w:rPr>
              <w:t>Services</w:t>
            </w:r>
          </w:p>
          <w:p w14:paraId="59A3FE7F" w14:textId="172B951B" w:rsidR="007628C5" w:rsidRPr="00C92168" w:rsidRDefault="007628C5" w:rsidP="006B07DA">
            <w:pPr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86886A8" wp14:editId="4D029D6B">
                  <wp:extent cx="238125" cy="209550"/>
                  <wp:effectExtent l="0" t="0" r="9525" b="0"/>
                  <wp:docPr id="6" name="Picture 6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6E1C">
              <w:rPr>
                <w:rFonts w:ascii="Verdana" w:hAnsi="Verdana"/>
                <w:b/>
                <w:color w:val="000000"/>
              </w:rPr>
              <w:t xml:space="preserve">  </w:t>
            </w:r>
            <w:r w:rsidRPr="006B07DA">
              <w:rPr>
                <w:rFonts w:ascii="Verdana" w:hAnsi="Verdana"/>
                <w:b/>
                <w:color w:val="000000"/>
              </w:rPr>
              <w:t>CCR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6B07DA">
              <w:rPr>
                <w:rFonts w:ascii="Verdana" w:hAnsi="Verdana"/>
                <w:b/>
                <w:color w:val="000000"/>
              </w:rPr>
              <w:t>Process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6B07DA">
              <w:rPr>
                <w:rFonts w:ascii="Verdana" w:hAnsi="Verdana"/>
                <w:b/>
                <w:color w:val="000000"/>
              </w:rPr>
              <w:t>Note: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Utilize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Confirmation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Number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Number</w:t>
            </w:r>
          </w:p>
          <w:p w14:paraId="036725E2" w14:textId="5702E1A8" w:rsidR="007628C5" w:rsidRPr="002B4FF7" w:rsidRDefault="007628C5" w:rsidP="00CD46A7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</w:rPr>
            </w:pPr>
            <w:r w:rsidRPr="0040419B">
              <w:rPr>
                <w:rFonts w:ascii="Verdana" w:hAnsi="Verdana"/>
                <w:b/>
                <w:color w:val="000000"/>
              </w:rPr>
              <w:t>Notes: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 w:rsidRPr="000500C8">
              <w:rPr>
                <w:rFonts w:ascii="Verdana" w:hAnsi="Verdana"/>
                <w:color w:val="000000"/>
              </w:rPr>
              <w:t>Include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detailed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notes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about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situation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and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include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number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of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Pr="000500C8">
              <w:rPr>
                <w:rFonts w:ascii="Verdana" w:hAnsi="Verdana"/>
                <w:color w:val="000000"/>
              </w:rPr>
              <w:t>days</w:t>
            </w:r>
            <w:proofErr w:type="spellEnd"/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supply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member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has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hand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and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Confirmation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Number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being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provided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place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number</w:t>
            </w:r>
            <w:r w:rsidRPr="002B4FF7">
              <w:rPr>
                <w:rFonts w:ascii="Verdana" w:hAnsi="Verdana"/>
                <w:color w:val="000000"/>
              </w:rPr>
              <w:t>.</w:t>
            </w:r>
          </w:p>
          <w:p w14:paraId="2724F71D" w14:textId="7E03E3CD" w:rsidR="007628C5" w:rsidRPr="002B4FF7" w:rsidRDefault="007628C5" w:rsidP="00185B95">
            <w:pPr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85DE929" wp14:editId="45C6BB30">
                  <wp:extent cx="238125" cy="209550"/>
                  <wp:effectExtent l="0" t="0" r="9525" b="0"/>
                  <wp:docPr id="8" name="Picture 8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6E1C">
              <w:rPr>
                <w:rFonts w:ascii="Verdana" w:hAnsi="Verdana"/>
                <w:color w:val="000000"/>
              </w:rPr>
              <w:t xml:space="preserve">  </w:t>
            </w:r>
            <w:r w:rsidRPr="002B4FF7">
              <w:rPr>
                <w:rFonts w:ascii="Verdana" w:hAnsi="Verdana"/>
                <w:color w:val="000000"/>
              </w:rPr>
              <w:t>Do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not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use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b/>
                <w:color w:val="000000"/>
              </w:rPr>
              <w:t>Save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2B4FF7">
              <w:rPr>
                <w:rFonts w:ascii="Verdana" w:hAnsi="Verdana"/>
                <w:b/>
                <w:color w:val="000000"/>
              </w:rPr>
              <w:t>and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2B4FF7">
              <w:rPr>
                <w:rFonts w:ascii="Verdana" w:hAnsi="Verdana"/>
                <w:b/>
                <w:color w:val="000000"/>
              </w:rPr>
              <w:t>Create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2B4FF7">
              <w:rPr>
                <w:rFonts w:ascii="Verdana" w:hAnsi="Verdana"/>
                <w:b/>
                <w:color w:val="000000"/>
              </w:rPr>
              <w:t>Callback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button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unless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member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asks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for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a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2B4FF7">
              <w:rPr>
                <w:rFonts w:ascii="Verdana" w:hAnsi="Verdana"/>
                <w:color w:val="000000"/>
              </w:rPr>
              <w:t>callback.</w:t>
            </w:r>
          </w:p>
          <w:p w14:paraId="5028ED39" w14:textId="77777777" w:rsidR="007628C5" w:rsidRPr="000500C8" w:rsidRDefault="007628C5" w:rsidP="00185B95">
            <w:pPr>
              <w:rPr>
                <w:rFonts w:ascii="Verdana" w:hAnsi="Verdana"/>
                <w:color w:val="000000"/>
              </w:rPr>
            </w:pPr>
          </w:p>
          <w:p w14:paraId="6DF67B74" w14:textId="77777777" w:rsidR="002E1342" w:rsidRDefault="009E45D2" w:rsidP="0083234B">
            <w:pPr>
              <w:rPr>
                <w:rFonts w:ascii="Verdana" w:hAnsi="Verdana"/>
                <w:color w:val="000000"/>
              </w:rPr>
            </w:pPr>
            <w:r>
              <w:pict w14:anchorId="57D99DBB">
                <v:shape id="_x0000_i1030" type="#_x0000_t75" alt="Icon - Important Information" style="width:18.75pt;height:16.5pt;visibility:visible;mso-wrap-style:square" o:bullet="t">
                  <v:imagedata r:id="rId17" o:title="Icon - Important Information"/>
                </v:shape>
              </w:pict>
            </w:r>
            <w:r w:rsidR="00CB6E1C">
              <w:rPr>
                <w:rFonts w:ascii="Verdana" w:hAnsi="Verdana"/>
                <w:color w:val="000000"/>
              </w:rPr>
              <w:t xml:space="preserve">  </w:t>
            </w:r>
          </w:p>
          <w:p w14:paraId="7BCD3094" w14:textId="746CC2A6" w:rsidR="007628C5" w:rsidRDefault="007628C5" w:rsidP="002E1342">
            <w:pPr>
              <w:pStyle w:val="ListParagraph"/>
              <w:numPr>
                <w:ilvl w:val="0"/>
                <w:numId w:val="29"/>
              </w:numPr>
              <w:rPr>
                <w:rFonts w:ascii="Verdana" w:hAnsi="Verdana"/>
                <w:color w:val="000000"/>
              </w:rPr>
            </w:pPr>
            <w:r w:rsidRPr="00216256">
              <w:rPr>
                <w:rFonts w:ascii="Verdana" w:hAnsi="Verdana"/>
                <w:color w:val="000000"/>
              </w:rPr>
              <w:t>For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all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Expedite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order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In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Process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tasks,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method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of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payment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must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be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included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in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task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if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client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is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not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Fill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and</w:t>
            </w:r>
            <w:r w:rsidR="00AB6CCA" w:rsidRPr="00216256">
              <w:rPr>
                <w:rFonts w:ascii="Verdana" w:hAnsi="Verdana"/>
                <w:color w:val="000000"/>
              </w:rPr>
              <w:t xml:space="preserve"> </w:t>
            </w:r>
            <w:r w:rsidRPr="00216256">
              <w:rPr>
                <w:rFonts w:ascii="Verdana" w:hAnsi="Verdana"/>
                <w:color w:val="000000"/>
              </w:rPr>
              <w:t>Bill.</w:t>
            </w:r>
          </w:p>
          <w:p w14:paraId="0B745DF5" w14:textId="09CDE3AD" w:rsidR="002E1342" w:rsidRPr="00216256" w:rsidRDefault="002E1342" w:rsidP="00216256">
            <w:pPr>
              <w:pStyle w:val="ListParagraph"/>
              <w:numPr>
                <w:ilvl w:val="0"/>
                <w:numId w:val="29"/>
              </w:numPr>
              <w:rPr>
                <w:rFonts w:ascii="Verdana" w:hAnsi="Verdana"/>
                <w:color w:val="000000"/>
              </w:rPr>
            </w:pPr>
            <w:bookmarkStart w:id="22" w:name="OLE_LINK14"/>
            <w:r>
              <w:rPr>
                <w:rFonts w:ascii="Verdana" w:hAnsi="Verdana"/>
                <w:color w:val="000000"/>
              </w:rPr>
              <w:t xml:space="preserve">CCRs should only include </w:t>
            </w:r>
            <w:r w:rsidRPr="002E1342">
              <w:rPr>
                <w:rFonts w:ascii="Verdana" w:hAnsi="Verdana"/>
                <w:color w:val="000000"/>
              </w:rPr>
              <w:t xml:space="preserve">one order per </w:t>
            </w:r>
            <w:r w:rsidR="00637ED0">
              <w:rPr>
                <w:rFonts w:ascii="Verdana" w:hAnsi="Verdana"/>
                <w:color w:val="000000"/>
              </w:rPr>
              <w:t>t</w:t>
            </w:r>
            <w:r w:rsidRPr="002E1342">
              <w:rPr>
                <w:rFonts w:ascii="Verdana" w:hAnsi="Verdana"/>
                <w:color w:val="000000"/>
              </w:rPr>
              <w:t>ask.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bookmarkEnd w:id="22"/>
          <w:p w14:paraId="7CA69F85" w14:textId="77777777" w:rsidR="0083234B" w:rsidRDefault="0083234B" w:rsidP="0083234B">
            <w:pPr>
              <w:rPr>
                <w:rFonts w:ascii="Verdana" w:hAnsi="Verdana"/>
              </w:rPr>
            </w:pPr>
          </w:p>
          <w:p w14:paraId="32BB9F03" w14:textId="77777777" w:rsidR="0083234B" w:rsidRDefault="009E45D2" w:rsidP="0083234B">
            <w:pPr>
              <w:rPr>
                <w:rFonts w:ascii="Verdana" w:hAnsi="Verdana"/>
              </w:rPr>
            </w:pPr>
            <w:r>
              <w:pict w14:anchorId="69567BDA">
                <v:shape id="Picture 14" o:spid="_x0000_i1031" type="#_x0000_t75" alt="Icon - Important Information" style="width:18.75pt;height:16.5pt;visibility:visible;mso-wrap-style:square" o:bullet="t">
                  <v:imagedata r:id="rId17" o:title="Icon - Important Information"/>
                </v:shape>
              </w:pict>
            </w:r>
            <w:r w:rsidR="0083234B" w:rsidRPr="0083234B">
              <w:rPr>
                <w:rFonts w:ascii="Verdana" w:hAnsi="Verdana"/>
              </w:rPr>
              <w:t xml:space="preserve">  For orders processing at HIP, do not create RM TASK. </w:t>
            </w:r>
          </w:p>
          <w:p w14:paraId="2FA2AF3C" w14:textId="18CAAF81" w:rsidR="0083234B" w:rsidRDefault="0083234B" w:rsidP="0083234B">
            <w:p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Email</w:t>
            </w:r>
            <w:r w:rsidRPr="0083234B">
              <w:rPr>
                <w:rFonts w:ascii="Verdana" w:hAnsi="Verdana"/>
                <w:b/>
                <w:bCs/>
              </w:rPr>
              <w:t xml:space="preserve"> HIPPHARMACY</w:t>
            </w:r>
            <w:r w:rsidRPr="0083234B">
              <w:rPr>
                <w:rFonts w:ascii="Verdana" w:hAnsi="Verdana"/>
              </w:rPr>
              <w:t xml:space="preserve"> include </w:t>
            </w:r>
            <w:r>
              <w:rPr>
                <w:rFonts w:ascii="Verdana" w:hAnsi="Verdana"/>
              </w:rPr>
              <w:t>the following:</w:t>
            </w:r>
          </w:p>
          <w:p w14:paraId="1AAFA04C" w14:textId="1CEEDDF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3234B">
              <w:rPr>
                <w:rFonts w:ascii="Verdana" w:hAnsi="Verdana"/>
              </w:rPr>
              <w:t>ember ID#</w:t>
            </w:r>
          </w:p>
          <w:p w14:paraId="5DFD749B" w14:textId="6369F73C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Pr="0083234B">
              <w:rPr>
                <w:rFonts w:ascii="Verdana" w:hAnsi="Verdana"/>
              </w:rPr>
              <w:t>ame</w:t>
            </w:r>
          </w:p>
          <w:p w14:paraId="1834A2DE" w14:textId="45CDE5EB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3234B">
              <w:rPr>
                <w:rFonts w:ascii="Verdana" w:hAnsi="Verdana"/>
              </w:rPr>
              <w:t xml:space="preserve">rescription#(s) </w:t>
            </w:r>
          </w:p>
          <w:p w14:paraId="44AEB7D2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>rug name/strength</w:t>
            </w:r>
          </w:p>
          <w:p w14:paraId="3E4338EB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Pr="0083234B">
              <w:rPr>
                <w:rFonts w:ascii="Verdana" w:hAnsi="Verdana"/>
              </w:rPr>
              <w:t>eason for expediting</w:t>
            </w:r>
          </w:p>
          <w:p w14:paraId="4BE02828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 xml:space="preserve">ay supply on hand </w:t>
            </w:r>
          </w:p>
          <w:p w14:paraId="2A790F1A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</w:t>
            </w:r>
            <w:r w:rsidRPr="0083234B">
              <w:rPr>
                <w:rFonts w:ascii="Verdana" w:hAnsi="Verdana"/>
              </w:rPr>
              <w:t>nfirmation number</w:t>
            </w:r>
          </w:p>
          <w:p w14:paraId="1B49F978" w14:textId="232A57DA" w:rsidR="00216256" w:rsidRPr="0083234B" w:rsidRDefault="00216256" w:rsidP="00216256">
            <w:pPr>
              <w:pStyle w:val="ListParagraph"/>
              <w:rPr>
                <w:rFonts w:ascii="Verdana" w:hAnsi="Verdana"/>
              </w:rPr>
            </w:pPr>
          </w:p>
        </w:tc>
      </w:tr>
      <w:tr w:rsidR="007628C5" w14:paraId="46919179" w14:textId="77777777" w:rsidTr="002E1342">
        <w:tc>
          <w:tcPr>
            <w:tcW w:w="319" w:type="pct"/>
            <w:vMerge/>
          </w:tcPr>
          <w:p w14:paraId="57FE0B55" w14:textId="77777777" w:rsidR="007628C5" w:rsidRDefault="007628C5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1" w:type="pct"/>
          </w:tcPr>
          <w:p w14:paraId="409AE2BF" w14:textId="32116BF1" w:rsidR="002E3300" w:rsidRDefault="00B276C1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  <w:r w:rsidR="007628C5" w:rsidRPr="0041164B">
              <w:rPr>
                <w:rFonts w:ascii="Verdana" w:hAnsi="Verdana"/>
              </w:rPr>
              <w:t>rder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that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is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submitted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via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fax/phone/electronic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by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7628C5" w:rsidRPr="0041164B">
              <w:rPr>
                <w:rFonts w:ascii="Verdana" w:hAnsi="Verdana"/>
              </w:rPr>
              <w:t>physician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(</w:t>
            </w:r>
            <w:r w:rsidR="00ED6A0D">
              <w:rPr>
                <w:rFonts w:ascii="Verdana" w:hAnsi="Verdana"/>
              </w:rPr>
              <w:t xml:space="preserve">does not have </w:t>
            </w:r>
            <w:r w:rsidRPr="00C26965">
              <w:rPr>
                <w:rFonts w:ascii="Verdana" w:hAnsi="Verdana"/>
              </w:rPr>
              <w:t>an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Number)</w:t>
            </w:r>
          </w:p>
          <w:p w14:paraId="1D69962F" w14:textId="77777777" w:rsidR="007628C5" w:rsidRPr="0041164B" w:rsidRDefault="007628C5" w:rsidP="00AB6CCA">
            <w:pPr>
              <w:rPr>
                <w:rFonts w:ascii="Verdana" w:hAnsi="Verdana"/>
              </w:rPr>
            </w:pPr>
          </w:p>
          <w:p w14:paraId="76B35653" w14:textId="77777777" w:rsidR="007628C5" w:rsidRPr="0041164B" w:rsidRDefault="007628C5" w:rsidP="00AB6CCA">
            <w:pPr>
              <w:jc w:val="center"/>
              <w:rPr>
                <w:rFonts w:ascii="Verdana" w:hAnsi="Verdana"/>
                <w:b/>
              </w:rPr>
            </w:pPr>
            <w:r w:rsidRPr="0041164B">
              <w:rPr>
                <w:rFonts w:ascii="Verdana" w:hAnsi="Verdana"/>
                <w:b/>
              </w:rPr>
              <w:t>Or</w:t>
            </w:r>
          </w:p>
          <w:p w14:paraId="59039268" w14:textId="77777777" w:rsidR="007628C5" w:rsidRPr="0041164B" w:rsidRDefault="007628C5" w:rsidP="00AB6CCA">
            <w:pPr>
              <w:rPr>
                <w:rFonts w:ascii="Verdana" w:hAnsi="Verdana"/>
              </w:rPr>
            </w:pPr>
          </w:p>
          <w:p w14:paraId="79147B1E" w14:textId="7CD2F96E" w:rsidR="007628C5" w:rsidRPr="0041164B" w:rsidRDefault="007628C5" w:rsidP="00AB6CCA">
            <w:pPr>
              <w:rPr>
                <w:rFonts w:ascii="Verdana" w:hAnsi="Verdana"/>
              </w:rPr>
            </w:pPr>
            <w:r w:rsidRPr="0041164B"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Member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mailed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request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and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didn’t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request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upgraded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on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their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form.</w:t>
            </w:r>
          </w:p>
          <w:p w14:paraId="26A0D781" w14:textId="35AC7AE9" w:rsidR="007628C5" w:rsidRDefault="007628C5" w:rsidP="00AB6CCA">
            <w:pPr>
              <w:rPr>
                <w:rFonts w:ascii="Verdana" w:hAnsi="Verdana"/>
              </w:rPr>
            </w:pPr>
          </w:p>
        </w:tc>
        <w:tc>
          <w:tcPr>
            <w:tcW w:w="2600" w:type="pct"/>
            <w:gridSpan w:val="2"/>
          </w:tcPr>
          <w:p w14:paraId="364EEB7B" w14:textId="2EF911E6" w:rsidR="007628C5" w:rsidRPr="00C26965" w:rsidRDefault="007628C5" w:rsidP="00C26965">
            <w:pPr>
              <w:numPr>
                <w:ilvl w:val="0"/>
                <w:numId w:val="14"/>
              </w:numPr>
              <w:tabs>
                <w:tab w:val="left" w:pos="763"/>
              </w:tabs>
              <w:ind w:left="360"/>
              <w:rPr>
                <w:rFonts w:ascii="Verdana" w:hAnsi="Verdana"/>
              </w:rPr>
            </w:pPr>
            <w:r w:rsidRPr="0041164B">
              <w:rPr>
                <w:rFonts w:ascii="Verdana" w:hAnsi="Verdana"/>
              </w:rPr>
              <w:t>Add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a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10-day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Stop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See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</w:t>
            </w:r>
            <w:r w:rsidRPr="0041164B">
              <w:rPr>
                <w:rFonts w:ascii="Verdana" w:hAnsi="Verdana"/>
              </w:rPr>
              <w:t>omment.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Refer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  <w:color w:val="FF0000"/>
              </w:rPr>
              <w:t xml:space="preserve"> </w:t>
            </w:r>
            <w:hyperlink r:id="rId23" w:history="1">
              <w:r w:rsidRPr="00DF21B8">
                <w:rPr>
                  <w:rStyle w:val="Hyperlink"/>
                  <w:rFonts w:ascii="Verdana" w:hAnsi="Verdana"/>
                </w:rPr>
                <w:t>Stop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DF21B8">
                <w:rPr>
                  <w:rStyle w:val="Hyperlink"/>
                  <w:rFonts w:ascii="Verdana" w:hAnsi="Verdana"/>
                </w:rPr>
                <w:t>See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DF21B8">
                <w:rPr>
                  <w:rStyle w:val="Hyperlink"/>
                  <w:rFonts w:ascii="Verdana" w:hAnsi="Verdana"/>
                </w:rPr>
                <w:t>Comments</w:t>
              </w:r>
            </w:hyperlink>
            <w:r w:rsidRPr="0041164B">
              <w:rPr>
                <w:rFonts w:ascii="Verdana" w:hAnsi="Verdana"/>
              </w:rPr>
              <w:t>.</w:t>
            </w:r>
          </w:p>
          <w:p w14:paraId="0CAC9E63" w14:textId="6EA75CDA" w:rsidR="007628C5" w:rsidRPr="0041164B" w:rsidRDefault="007628C5" w:rsidP="00C26965">
            <w:pPr>
              <w:numPr>
                <w:ilvl w:val="0"/>
                <w:numId w:val="14"/>
              </w:numPr>
              <w:tabs>
                <w:tab w:val="left" w:pos="763"/>
              </w:tabs>
              <w:ind w:left="360"/>
              <w:rPr>
                <w:rFonts w:ascii="Verdana" w:hAnsi="Verdana"/>
              </w:rPr>
            </w:pPr>
            <w:r w:rsidRPr="0041164B">
              <w:rPr>
                <w:rFonts w:ascii="Verdana" w:hAnsi="Verdana"/>
              </w:rPr>
              <w:t>Include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followi</w:t>
            </w:r>
            <w:r>
              <w:rPr>
                <w:rFonts w:ascii="Verdana" w:hAnsi="Verdana"/>
              </w:rPr>
              <w:t>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information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Stop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</w:t>
            </w:r>
            <w:r w:rsidRPr="0041164B">
              <w:rPr>
                <w:rFonts w:ascii="Verdana" w:hAnsi="Verdana"/>
              </w:rPr>
              <w:t>omment: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5544E121" w14:textId="2160C2C1" w:rsidR="007628C5" w:rsidRDefault="007628C5" w:rsidP="00C26965">
            <w:pPr>
              <w:numPr>
                <w:ilvl w:val="1"/>
                <w:numId w:val="14"/>
              </w:numPr>
              <w:tabs>
                <w:tab w:val="left" w:pos="763"/>
              </w:tabs>
              <w:ind w:left="1080"/>
              <w:rPr>
                <w:rFonts w:ascii="Verdana" w:hAnsi="Verdana"/>
              </w:rPr>
            </w:pPr>
            <w:r w:rsidRPr="0041164B">
              <w:rPr>
                <w:rFonts w:ascii="Verdana" w:hAnsi="Verdana"/>
              </w:rPr>
              <w:t>Today’s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Date,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Reason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Stop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See,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Drug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Name</w:t>
            </w:r>
          </w:p>
          <w:p w14:paraId="4E7D8C6C" w14:textId="77777777" w:rsidR="007628C5" w:rsidRPr="0041164B" w:rsidRDefault="007628C5" w:rsidP="00AB6CCA">
            <w:pPr>
              <w:ind w:left="1080"/>
              <w:rPr>
                <w:rFonts w:ascii="Verdana" w:hAnsi="Verdana"/>
              </w:rPr>
            </w:pPr>
          </w:p>
          <w:p w14:paraId="22E6F9D2" w14:textId="24307C5F" w:rsidR="0040419B" w:rsidRDefault="007628C5" w:rsidP="0040419B">
            <w:pPr>
              <w:rPr>
                <w:rFonts w:ascii="Verdana" w:hAnsi="Verdana"/>
              </w:rPr>
            </w:pPr>
            <w:r w:rsidRPr="0041164B">
              <w:rPr>
                <w:rFonts w:ascii="Verdana" w:hAnsi="Verdana"/>
                <w:b/>
              </w:rPr>
              <w:t>Note:</w:t>
            </w:r>
            <w:r w:rsidR="00AB6CCA">
              <w:rPr>
                <w:rFonts w:ascii="Verdana" w:hAnsi="Verdana"/>
              </w:rPr>
              <w:t xml:space="preserve">  </w:t>
            </w:r>
            <w:r w:rsidRPr="0041164B"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member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is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low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out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of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medication,</w:t>
            </w:r>
            <w:r w:rsidR="00AB6CCA">
              <w:rPr>
                <w:rFonts w:ascii="Verdana" w:hAnsi="Verdana"/>
              </w:rPr>
              <w:t xml:space="preserve"> </w:t>
            </w:r>
            <w:r w:rsidR="0040419B">
              <w:rPr>
                <w:rFonts w:ascii="Verdana" w:hAnsi="Verdana"/>
              </w:rPr>
              <w:t xml:space="preserve">refer to </w:t>
            </w:r>
            <w:hyperlink r:id="rId24" w:history="1">
              <w:r w:rsidR="0040419B" w:rsidRPr="0071393F">
                <w:rPr>
                  <w:rStyle w:val="Hyperlink"/>
                  <w:rFonts w:ascii="Verdana" w:hAnsi="Verdana"/>
                </w:rPr>
                <w:t>Member</w:t>
              </w:r>
              <w:r w:rsidR="0040419B">
                <w:rPr>
                  <w:rStyle w:val="Hyperlink"/>
                  <w:rFonts w:ascii="Verdana" w:hAnsi="Verdana"/>
                </w:rPr>
                <w:t xml:space="preserve"> </w:t>
              </w:r>
              <w:r w:rsidR="0040419B" w:rsidRPr="0071393F">
                <w:rPr>
                  <w:rStyle w:val="Hyperlink"/>
                  <w:rFonts w:ascii="Verdana" w:hAnsi="Verdana"/>
                </w:rPr>
                <w:t>Low</w:t>
              </w:r>
              <w:r w:rsidR="0040419B">
                <w:rPr>
                  <w:rStyle w:val="Hyperlink"/>
                  <w:rFonts w:ascii="Verdana" w:hAnsi="Verdana"/>
                </w:rPr>
                <w:t xml:space="preserve"> </w:t>
              </w:r>
              <w:r w:rsidR="0040419B" w:rsidRPr="0071393F">
                <w:rPr>
                  <w:rStyle w:val="Hyperlink"/>
                  <w:rFonts w:ascii="Verdana" w:hAnsi="Verdana"/>
                </w:rPr>
                <w:t>or</w:t>
              </w:r>
              <w:r w:rsidR="0040419B">
                <w:rPr>
                  <w:rStyle w:val="Hyperlink"/>
                  <w:rFonts w:ascii="Verdana" w:hAnsi="Verdana"/>
                </w:rPr>
                <w:t xml:space="preserve"> </w:t>
              </w:r>
              <w:r w:rsidR="0040419B" w:rsidRPr="0071393F">
                <w:rPr>
                  <w:rStyle w:val="Hyperlink"/>
                  <w:rFonts w:ascii="Verdana" w:hAnsi="Verdana"/>
                </w:rPr>
                <w:t>Out</w:t>
              </w:r>
              <w:r w:rsidR="0040419B">
                <w:rPr>
                  <w:rStyle w:val="Hyperlink"/>
                  <w:rFonts w:ascii="Verdana" w:hAnsi="Verdana"/>
                </w:rPr>
                <w:t xml:space="preserve"> </w:t>
              </w:r>
              <w:r w:rsidR="0040419B" w:rsidRPr="0071393F">
                <w:rPr>
                  <w:rStyle w:val="Hyperlink"/>
                  <w:rFonts w:ascii="Verdana" w:hAnsi="Verdana"/>
                </w:rPr>
                <w:t>of</w:t>
              </w:r>
              <w:r w:rsidR="0040419B">
                <w:rPr>
                  <w:rStyle w:val="Hyperlink"/>
                  <w:rFonts w:ascii="Verdana" w:hAnsi="Verdana"/>
                </w:rPr>
                <w:t xml:space="preserve"> </w:t>
              </w:r>
              <w:r w:rsidR="0040419B" w:rsidRPr="0071393F">
                <w:rPr>
                  <w:rStyle w:val="Hyperlink"/>
                  <w:rFonts w:ascii="Verdana" w:hAnsi="Verdana"/>
                </w:rPr>
                <w:t>Medication</w:t>
              </w:r>
            </w:hyperlink>
            <w:r w:rsidR="0040419B" w:rsidRPr="0071393F">
              <w:rPr>
                <w:rFonts w:ascii="Verdana" w:hAnsi="Verdana"/>
              </w:rPr>
              <w:t>.</w:t>
            </w:r>
          </w:p>
          <w:p w14:paraId="1A98D602" w14:textId="77777777" w:rsidR="007628C5" w:rsidRDefault="007628C5" w:rsidP="006A36FC">
            <w:pPr>
              <w:rPr>
                <w:rFonts w:ascii="Verdana" w:hAnsi="Verdana"/>
                <w:color w:val="000000"/>
              </w:rPr>
            </w:pPr>
          </w:p>
          <w:p w14:paraId="2CAC5E7C" w14:textId="77777777" w:rsidR="0083234B" w:rsidRDefault="0083234B" w:rsidP="0083234B">
            <w:pPr>
              <w:rPr>
                <w:rFonts w:ascii="Verdana" w:hAnsi="Verdana"/>
              </w:rPr>
            </w:pPr>
            <w:r w:rsidRPr="0037413F">
              <w:rPr>
                <w:noProof/>
              </w:rPr>
              <w:drawing>
                <wp:inline distT="0" distB="0" distL="0" distR="0" wp14:anchorId="76140C0E" wp14:editId="7A1F7DC0">
                  <wp:extent cx="238125" cy="209550"/>
                  <wp:effectExtent l="0" t="0" r="9525" b="0"/>
                  <wp:docPr id="16" name="Picture 16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34B">
              <w:rPr>
                <w:rFonts w:ascii="Verdana" w:hAnsi="Verdana"/>
              </w:rPr>
              <w:t xml:space="preserve">  For orders processing at HIP, do not create RM TASK. </w:t>
            </w:r>
          </w:p>
          <w:p w14:paraId="6BB18167" w14:textId="77777777" w:rsidR="0083234B" w:rsidRDefault="0083234B" w:rsidP="0083234B">
            <w:p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Email</w:t>
            </w:r>
            <w:r w:rsidRPr="0083234B">
              <w:rPr>
                <w:rFonts w:ascii="Verdana" w:hAnsi="Verdana"/>
                <w:b/>
                <w:bCs/>
              </w:rPr>
              <w:t xml:space="preserve"> HIPPHARMACY</w:t>
            </w:r>
            <w:r w:rsidRPr="0083234B">
              <w:rPr>
                <w:rFonts w:ascii="Verdana" w:hAnsi="Verdana"/>
              </w:rPr>
              <w:t xml:space="preserve"> include </w:t>
            </w:r>
            <w:r>
              <w:rPr>
                <w:rFonts w:ascii="Verdana" w:hAnsi="Verdana"/>
              </w:rPr>
              <w:t>the following:</w:t>
            </w:r>
          </w:p>
          <w:p w14:paraId="13BE3BC4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3234B">
              <w:rPr>
                <w:rFonts w:ascii="Verdana" w:hAnsi="Verdana"/>
              </w:rPr>
              <w:t>ember ID#</w:t>
            </w:r>
          </w:p>
          <w:p w14:paraId="04077EB0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Pr="0083234B">
              <w:rPr>
                <w:rFonts w:ascii="Verdana" w:hAnsi="Verdana"/>
              </w:rPr>
              <w:t>ame</w:t>
            </w:r>
          </w:p>
          <w:p w14:paraId="2E93C70F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3234B">
              <w:rPr>
                <w:rFonts w:ascii="Verdana" w:hAnsi="Verdana"/>
              </w:rPr>
              <w:t xml:space="preserve">rescription#(s) </w:t>
            </w:r>
          </w:p>
          <w:p w14:paraId="764848DD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>rug name/strength</w:t>
            </w:r>
          </w:p>
          <w:p w14:paraId="4E202BE3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Pr="0083234B">
              <w:rPr>
                <w:rFonts w:ascii="Verdana" w:hAnsi="Verdana"/>
              </w:rPr>
              <w:t>eason for expediting</w:t>
            </w:r>
          </w:p>
          <w:p w14:paraId="434088FE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 xml:space="preserve">ay supply on hand </w:t>
            </w:r>
          </w:p>
          <w:p w14:paraId="6B37BDA4" w14:textId="77777777" w:rsidR="0083234B" w:rsidRPr="00216256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</w:rPr>
            </w:pPr>
            <w:r w:rsidRPr="0083234B">
              <w:rPr>
                <w:rFonts w:ascii="Verdana" w:hAnsi="Verdana"/>
              </w:rPr>
              <w:t>Confirmation number</w:t>
            </w:r>
          </w:p>
          <w:p w14:paraId="0BC95A15" w14:textId="25BD5377" w:rsidR="00216256" w:rsidRPr="0083234B" w:rsidRDefault="00216256" w:rsidP="00216256">
            <w:pPr>
              <w:pStyle w:val="ListParagraph"/>
              <w:rPr>
                <w:rFonts w:ascii="Verdana" w:hAnsi="Verdana"/>
                <w:color w:val="000000"/>
              </w:rPr>
            </w:pPr>
          </w:p>
        </w:tc>
      </w:tr>
      <w:tr w:rsidR="007628C5" w14:paraId="41A23295" w14:textId="77777777" w:rsidTr="002E1342">
        <w:tc>
          <w:tcPr>
            <w:tcW w:w="319" w:type="pct"/>
            <w:vMerge/>
          </w:tcPr>
          <w:p w14:paraId="5986B17D" w14:textId="77777777" w:rsidR="007628C5" w:rsidRDefault="007628C5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1" w:type="pct"/>
          </w:tcPr>
          <w:p w14:paraId="1F53DCC8" w14:textId="75BBD95B" w:rsidR="007628C5" w:rsidRDefault="007628C5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process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(already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assigned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with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Number)</w:t>
            </w:r>
          </w:p>
        </w:tc>
        <w:tc>
          <w:tcPr>
            <w:tcW w:w="2600" w:type="pct"/>
            <w:gridSpan w:val="2"/>
          </w:tcPr>
          <w:p w14:paraId="6F49AC5C" w14:textId="36C0A4F6" w:rsidR="007628C5" w:rsidRDefault="007628C5" w:rsidP="004D782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From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6E0E1F">
              <w:rPr>
                <w:rFonts w:ascii="Verdana" w:hAnsi="Verdana"/>
                <w:b/>
                <w:color w:val="000000"/>
              </w:rPr>
              <w:t>Order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6E0E1F">
              <w:rPr>
                <w:rFonts w:ascii="Verdana" w:hAnsi="Verdana"/>
                <w:b/>
                <w:color w:val="000000"/>
              </w:rPr>
              <w:t>Status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screen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PeopleSafe,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select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b/>
                <w:color w:val="000000"/>
              </w:rPr>
              <w:t>Expedite</w:t>
            </w:r>
            <w:r w:rsidR="00AB6CCA">
              <w:rPr>
                <w:rFonts w:ascii="Verdana" w:hAnsi="Verdana"/>
                <w:b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button.</w:t>
            </w:r>
          </w:p>
          <w:p w14:paraId="1DB39E43" w14:textId="77777777" w:rsidR="00BC2001" w:rsidRDefault="00BC2001" w:rsidP="004D7828">
            <w:pPr>
              <w:rPr>
                <w:rFonts w:ascii="Verdana" w:hAnsi="Verdana"/>
                <w:color w:val="000000"/>
              </w:rPr>
            </w:pPr>
          </w:p>
          <w:p w14:paraId="22AE14A7" w14:textId="50AF4231" w:rsidR="00BC2001" w:rsidRDefault="00BC2001" w:rsidP="00BC200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 w:rsidRPr="0041164B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status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list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where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cannot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expedited,</w:t>
            </w:r>
            <w:r w:rsidR="0024202A">
              <w:rPr>
                <w:rFonts w:ascii="Verdana" w:hAnsi="Verdana"/>
              </w:rPr>
              <w:t xml:space="preserve"> </w:t>
            </w:r>
            <w:r w:rsidR="0040419B">
              <w:rPr>
                <w:rFonts w:ascii="Verdana" w:hAnsi="Verdana"/>
              </w:rPr>
              <w:t xml:space="preserve">refer to </w:t>
            </w:r>
            <w:hyperlink w:anchor="_Overview" w:history="1">
              <w:r w:rsidR="0040419B" w:rsidRPr="0040419B">
                <w:rPr>
                  <w:rStyle w:val="Hyperlink"/>
                  <w:rFonts w:ascii="Verdana" w:hAnsi="Verdana"/>
                </w:rPr>
                <w:t>Order Statuses that Cannot be Expedited</w:t>
              </w:r>
            </w:hyperlink>
            <w:r w:rsidRPr="0041164B">
              <w:rPr>
                <w:rFonts w:ascii="Verdana" w:hAnsi="Verdana"/>
              </w:rPr>
              <w:t>.</w:t>
            </w:r>
          </w:p>
          <w:p w14:paraId="0ECB2744" w14:textId="77777777" w:rsidR="00BC2001" w:rsidRPr="000500C8" w:rsidRDefault="00BC2001" w:rsidP="004D7828">
            <w:pPr>
              <w:rPr>
                <w:rFonts w:ascii="Verdana" w:hAnsi="Verdana"/>
                <w:color w:val="000000"/>
              </w:rPr>
            </w:pPr>
          </w:p>
          <w:p w14:paraId="058FC80D" w14:textId="12F23B4A" w:rsidR="007628C5" w:rsidRDefault="007628C5" w:rsidP="004D7828">
            <w:pPr>
              <w:rPr>
                <w:rFonts w:ascii="Verdana" w:hAnsi="Verdana"/>
                <w:color w:val="000000"/>
              </w:rPr>
            </w:pPr>
            <w:r w:rsidRPr="00BC71DD">
              <w:rPr>
                <w:rFonts w:ascii="Verdana" w:hAnsi="Verdana"/>
                <w:b/>
                <w:color w:val="000000"/>
              </w:rPr>
              <w:t>Result: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A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pop-up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box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displays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confirming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that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0500C8">
              <w:rPr>
                <w:rFonts w:ascii="Verdana" w:hAnsi="Verdana"/>
                <w:color w:val="000000"/>
              </w:rPr>
              <w:t>y</w:t>
            </w:r>
            <w:r w:rsidR="00C26965">
              <w:rPr>
                <w:rFonts w:ascii="Verdana" w:hAnsi="Verdana"/>
                <w:color w:val="000000"/>
              </w:rPr>
              <w:t>ou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want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to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expedite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order.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="00C26965">
              <w:rPr>
                <w:rFonts w:ascii="Verdana" w:hAnsi="Verdana"/>
                <w:color w:val="000000"/>
              </w:rPr>
              <w:t>Select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E612CD">
              <w:rPr>
                <w:rFonts w:ascii="Verdana" w:hAnsi="Verdana"/>
                <w:b/>
                <w:color w:val="000000"/>
              </w:rPr>
              <w:t>OK</w:t>
            </w:r>
            <w:r w:rsidRPr="000500C8">
              <w:rPr>
                <w:rFonts w:ascii="Verdana" w:hAnsi="Verdana"/>
                <w:color w:val="000000"/>
              </w:rPr>
              <w:t>.</w:t>
            </w:r>
          </w:p>
          <w:p w14:paraId="1C3013B2" w14:textId="77777777" w:rsidR="00BC2001" w:rsidRDefault="00BC2001" w:rsidP="004D7828">
            <w:pPr>
              <w:rPr>
                <w:rFonts w:ascii="Verdana" w:hAnsi="Verdana"/>
                <w:color w:val="000000"/>
              </w:rPr>
            </w:pPr>
          </w:p>
          <w:p w14:paraId="5A8535F4" w14:textId="127D96F7" w:rsidR="007628C5" w:rsidRDefault="007628C5" w:rsidP="00AB6CC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2F3B5DE4" wp14:editId="138DB17F">
                  <wp:extent cx="238125" cy="209550"/>
                  <wp:effectExtent l="0" t="0" r="9525" b="0"/>
                  <wp:docPr id="10" name="Picture 10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6E1C">
              <w:rPr>
                <w:rFonts w:ascii="Verdana" w:hAnsi="Verdana"/>
                <w:color w:val="000000"/>
              </w:rPr>
              <w:t xml:space="preserve">  </w:t>
            </w:r>
            <w:r w:rsidRPr="001518E2">
              <w:rPr>
                <w:rFonts w:ascii="Verdana" w:hAnsi="Verdana"/>
                <w:color w:val="000000"/>
              </w:rPr>
              <w:t>If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system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does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not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allow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 w:rsidRPr="001518E2">
              <w:rPr>
                <w:rFonts w:ascii="Verdana" w:hAnsi="Verdana"/>
                <w:color w:val="000000"/>
              </w:rPr>
              <w:t>order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expedited</w:t>
            </w:r>
            <w:r w:rsidRPr="001518E2">
              <w:rPr>
                <w:rFonts w:ascii="Verdana" w:hAnsi="Verdana"/>
                <w:color w:val="000000"/>
              </w:rPr>
              <w:t>,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advise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member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normal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turnaround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time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specific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status/situation.</w:t>
            </w:r>
          </w:p>
          <w:p w14:paraId="4373BF43" w14:textId="77777777" w:rsidR="007628C5" w:rsidRDefault="007628C5" w:rsidP="004D7828">
            <w:pPr>
              <w:tabs>
                <w:tab w:val="left" w:pos="1035"/>
              </w:tabs>
              <w:rPr>
                <w:rFonts w:ascii="Verdana" w:hAnsi="Verdana"/>
                <w:color w:val="000000"/>
              </w:rPr>
            </w:pPr>
          </w:p>
          <w:p w14:paraId="2D5A9565" w14:textId="77777777" w:rsidR="007628C5" w:rsidRDefault="007628C5" w:rsidP="004D7828">
            <w:pPr>
              <w:tabs>
                <w:tab w:val="left" w:pos="1035"/>
              </w:tabs>
              <w:rPr>
                <w:rFonts w:ascii="Verdana" w:hAnsi="Verdana"/>
                <w:color w:val="000000"/>
              </w:rPr>
            </w:pPr>
            <w:r w:rsidRPr="004D7828">
              <w:rPr>
                <w:rFonts w:ascii="Verdana" w:hAnsi="Verdana"/>
                <w:b/>
                <w:color w:val="000000"/>
              </w:rPr>
              <w:t>Note:</w:t>
            </w:r>
            <w:r w:rsidR="00AB6CCA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If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escalation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needed,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contact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Senior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Team.</w:t>
            </w:r>
          </w:p>
          <w:p w14:paraId="165281AE" w14:textId="77777777" w:rsidR="0083234B" w:rsidRDefault="0083234B" w:rsidP="004D7828">
            <w:pPr>
              <w:tabs>
                <w:tab w:val="left" w:pos="1035"/>
              </w:tabs>
              <w:rPr>
                <w:rFonts w:ascii="Verdana" w:hAnsi="Verdana"/>
                <w:color w:val="000000"/>
              </w:rPr>
            </w:pPr>
          </w:p>
          <w:p w14:paraId="7645B0B9" w14:textId="77777777" w:rsidR="0083234B" w:rsidRDefault="0083234B" w:rsidP="0083234B">
            <w:pPr>
              <w:rPr>
                <w:rFonts w:ascii="Verdana" w:hAnsi="Verdana"/>
              </w:rPr>
            </w:pPr>
            <w:r w:rsidRPr="0037413F">
              <w:rPr>
                <w:noProof/>
              </w:rPr>
              <w:drawing>
                <wp:inline distT="0" distB="0" distL="0" distR="0" wp14:anchorId="29E593B5" wp14:editId="67603FFF">
                  <wp:extent cx="238125" cy="209550"/>
                  <wp:effectExtent l="0" t="0" r="9525" b="0"/>
                  <wp:docPr id="18" name="Picture 18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234B">
              <w:rPr>
                <w:rFonts w:ascii="Verdana" w:hAnsi="Verdana"/>
              </w:rPr>
              <w:t xml:space="preserve">  For orders processing at HIP, do not create RM TASK. </w:t>
            </w:r>
          </w:p>
          <w:p w14:paraId="6A99921B" w14:textId="77777777" w:rsidR="0083234B" w:rsidRDefault="0083234B" w:rsidP="0083234B">
            <w:p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Email</w:t>
            </w:r>
            <w:r w:rsidRPr="0083234B">
              <w:rPr>
                <w:rFonts w:ascii="Verdana" w:hAnsi="Verdana"/>
                <w:b/>
                <w:bCs/>
              </w:rPr>
              <w:t xml:space="preserve"> HIPPHARMACY</w:t>
            </w:r>
            <w:r w:rsidRPr="0083234B">
              <w:rPr>
                <w:rFonts w:ascii="Verdana" w:hAnsi="Verdana"/>
              </w:rPr>
              <w:t xml:space="preserve"> include </w:t>
            </w:r>
            <w:r>
              <w:rPr>
                <w:rFonts w:ascii="Verdana" w:hAnsi="Verdana"/>
              </w:rPr>
              <w:t>the following:</w:t>
            </w:r>
          </w:p>
          <w:p w14:paraId="2086FB0A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Pr="0083234B">
              <w:rPr>
                <w:rFonts w:ascii="Verdana" w:hAnsi="Verdana"/>
              </w:rPr>
              <w:t>ember ID#</w:t>
            </w:r>
          </w:p>
          <w:p w14:paraId="75597151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Pr="0083234B">
              <w:rPr>
                <w:rFonts w:ascii="Verdana" w:hAnsi="Verdana"/>
              </w:rPr>
              <w:t>ame</w:t>
            </w:r>
          </w:p>
          <w:p w14:paraId="035D2398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3234B">
              <w:rPr>
                <w:rFonts w:ascii="Verdana" w:hAnsi="Verdana"/>
              </w:rPr>
              <w:t xml:space="preserve">rescription#(s) </w:t>
            </w:r>
          </w:p>
          <w:p w14:paraId="272B38BD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>rug name/strength</w:t>
            </w:r>
          </w:p>
          <w:p w14:paraId="402C7F2E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Pr="0083234B">
              <w:rPr>
                <w:rFonts w:ascii="Verdana" w:hAnsi="Verdana"/>
              </w:rPr>
              <w:t>eason for expediting</w:t>
            </w:r>
          </w:p>
          <w:p w14:paraId="0617DD5C" w14:textId="77777777" w:rsidR="0083234B" w:rsidRDefault="0083234B" w:rsidP="0083234B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83234B">
              <w:rPr>
                <w:rFonts w:ascii="Verdana" w:hAnsi="Verdana"/>
              </w:rPr>
              <w:t xml:space="preserve">ay supply on hand </w:t>
            </w:r>
          </w:p>
          <w:p w14:paraId="4E37634F" w14:textId="77777777" w:rsidR="0083234B" w:rsidRPr="00216256" w:rsidRDefault="0083234B" w:rsidP="0083234B">
            <w:pPr>
              <w:pStyle w:val="ListParagraph"/>
              <w:numPr>
                <w:ilvl w:val="0"/>
                <w:numId w:val="28"/>
              </w:numPr>
              <w:tabs>
                <w:tab w:val="left" w:pos="1035"/>
              </w:tabs>
              <w:rPr>
                <w:rFonts w:ascii="Verdana" w:hAnsi="Verdana"/>
                <w:color w:val="000000"/>
              </w:rPr>
            </w:pPr>
            <w:r w:rsidRPr="0083234B">
              <w:rPr>
                <w:rFonts w:ascii="Verdana" w:hAnsi="Verdana"/>
              </w:rPr>
              <w:t>Confirmation number</w:t>
            </w:r>
          </w:p>
          <w:p w14:paraId="4A7D3D37" w14:textId="734236A6" w:rsidR="00216256" w:rsidRPr="0083234B" w:rsidRDefault="00216256" w:rsidP="00216256">
            <w:pPr>
              <w:pStyle w:val="ListParagraph"/>
              <w:tabs>
                <w:tab w:val="left" w:pos="1035"/>
              </w:tabs>
              <w:rPr>
                <w:rFonts w:ascii="Verdana" w:hAnsi="Verdana"/>
                <w:color w:val="000000"/>
              </w:rPr>
            </w:pPr>
          </w:p>
        </w:tc>
      </w:tr>
      <w:tr w:rsidR="007628C5" w14:paraId="0103DFFC" w14:textId="77777777" w:rsidTr="002E1342">
        <w:tc>
          <w:tcPr>
            <w:tcW w:w="319" w:type="pct"/>
            <w:vMerge/>
          </w:tcPr>
          <w:p w14:paraId="4D0586B4" w14:textId="77777777" w:rsidR="007628C5" w:rsidRDefault="007628C5" w:rsidP="008A072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1" w:type="pct"/>
          </w:tcPr>
          <w:p w14:paraId="680D862C" w14:textId="76784F78" w:rsidR="007628C5" w:rsidRDefault="007628C5" w:rsidP="00AB6CCA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Rx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being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held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because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of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Prior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Authorization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(PAR)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and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there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is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PA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system</w:t>
            </w:r>
            <w:r w:rsidR="00AB6CCA">
              <w:rPr>
                <w:rFonts w:ascii="Verdana" w:hAnsi="Verdana"/>
              </w:rPr>
              <w:t xml:space="preserve"> </w:t>
            </w:r>
          </w:p>
        </w:tc>
        <w:tc>
          <w:tcPr>
            <w:tcW w:w="2600" w:type="pct"/>
            <w:gridSpan w:val="2"/>
          </w:tcPr>
          <w:p w14:paraId="46F2B4A2" w14:textId="77777777" w:rsidR="007628C5" w:rsidRDefault="00C26965" w:rsidP="004D782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hyperlink r:id="rId25" w:history="1">
              <w:r w:rsidR="007628C5" w:rsidRPr="007628C5">
                <w:rPr>
                  <w:rStyle w:val="Hyperlink"/>
                  <w:rFonts w:ascii="Verdana" w:hAnsi="Verdana"/>
                </w:rPr>
                <w:t>PBM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="007628C5" w:rsidRPr="007628C5">
                <w:rPr>
                  <w:rStyle w:val="Hyperlink"/>
                  <w:rFonts w:ascii="Verdana" w:hAnsi="Verdana"/>
                </w:rPr>
                <w:t>Hold</w:t>
              </w:r>
            </w:hyperlink>
            <w:r w:rsidR="007628C5">
              <w:rPr>
                <w:rFonts w:ascii="Verdana" w:hAnsi="Verdana"/>
                <w:color w:val="000000"/>
              </w:rPr>
              <w:t>.</w:t>
            </w:r>
          </w:p>
          <w:p w14:paraId="69E13D91" w14:textId="3DE9A1D8" w:rsidR="00216256" w:rsidRDefault="00216256" w:rsidP="004D7828">
            <w:pPr>
              <w:rPr>
                <w:rFonts w:ascii="Verdana" w:hAnsi="Verdana"/>
                <w:color w:val="000000"/>
              </w:rPr>
            </w:pPr>
          </w:p>
        </w:tc>
      </w:tr>
      <w:tr w:rsidR="007B5D94" w14:paraId="0A7F52C8" w14:textId="77777777" w:rsidTr="002E1342">
        <w:tc>
          <w:tcPr>
            <w:tcW w:w="319" w:type="pct"/>
          </w:tcPr>
          <w:p w14:paraId="067B6289" w14:textId="77777777" w:rsidR="007B5D94" w:rsidRDefault="006D372F" w:rsidP="008A072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81" w:type="pct"/>
            <w:gridSpan w:val="3"/>
          </w:tcPr>
          <w:p w14:paraId="467FE488" w14:textId="1A6B14AA" w:rsidR="006A30F9" w:rsidRDefault="002A14AF" w:rsidP="002A14A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>urnaround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Time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when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expected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ship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using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method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chosen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well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associated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fees</w:t>
            </w:r>
            <w:r w:rsidRPr="007B5D94">
              <w:rPr>
                <w:rFonts w:ascii="Verdana" w:hAnsi="Verdana"/>
              </w:rPr>
              <w:t>.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336F092D" w14:textId="32263021" w:rsidR="002A14AF" w:rsidRPr="00E4488A" w:rsidRDefault="002A14AF" w:rsidP="006A30F9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7B5D94">
              <w:rPr>
                <w:rFonts w:ascii="Verdana" w:hAnsi="Verdana"/>
              </w:rPr>
              <w:t>Refer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  <w:color w:val="333333"/>
              </w:rPr>
              <w:t xml:space="preserve"> </w:t>
            </w:r>
            <w:hyperlink r:id="rId26" w:tgtFrame="_top" w:history="1">
              <w:r w:rsidRPr="00922060">
                <w:rPr>
                  <w:rStyle w:val="Hyperlink"/>
                  <w:rFonts w:ascii="Verdana" w:hAnsi="Verdana"/>
                </w:rPr>
                <w:t>Shipping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922060">
                <w:rPr>
                  <w:rStyle w:val="Hyperlink"/>
                  <w:rFonts w:ascii="Verdana" w:hAnsi="Verdana"/>
                </w:rPr>
                <w:t>Guidelines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922060">
                <w:rPr>
                  <w:rStyle w:val="Hyperlink"/>
                  <w:rFonts w:ascii="Verdana" w:hAnsi="Verdana"/>
                </w:rPr>
                <w:t>and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922060">
                <w:rPr>
                  <w:rStyle w:val="Hyperlink"/>
                  <w:rFonts w:ascii="Verdana" w:hAnsi="Verdana"/>
                </w:rPr>
                <w:t>Fees</w:t>
              </w:r>
            </w:hyperlink>
            <w:r w:rsidR="00AB6CCA">
              <w:rPr>
                <w:rFonts w:ascii="Verdana" w:hAnsi="Verdana"/>
                <w:color w:val="333333"/>
              </w:rPr>
              <w:t xml:space="preserve"> </w:t>
            </w:r>
            <w:r w:rsidRPr="007B5D94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additional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Pr="007B5D94">
              <w:rPr>
                <w:rFonts w:ascii="Verdana" w:hAnsi="Verdana"/>
              </w:rPr>
              <w:t>information</w:t>
            </w:r>
            <w:r w:rsidR="00230544">
              <w:rPr>
                <w:rFonts w:ascii="Verdana" w:hAnsi="Verdana"/>
              </w:rPr>
              <w:t xml:space="preserve"> and associated fees</w:t>
            </w:r>
            <w:r w:rsidRPr="007B5D94">
              <w:rPr>
                <w:rFonts w:ascii="Verdana" w:hAnsi="Verdana"/>
                <w:bCs/>
              </w:rPr>
              <w:t>.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See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hyperlink w:anchor="_Shipping_FAQs" w:history="1">
              <w:r w:rsidRPr="00540184">
                <w:rPr>
                  <w:rStyle w:val="Hyperlink"/>
                  <w:rFonts w:ascii="Verdana" w:hAnsi="Verdana"/>
                </w:rPr>
                <w:t>FAQs</w:t>
              </w:r>
            </w:hyperlink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below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for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information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specific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cold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pack</w:t>
            </w:r>
            <w:r w:rsidR="00AB6CCA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shipping.</w:t>
            </w:r>
          </w:p>
          <w:p w14:paraId="45BFE009" w14:textId="0E7F3C7A" w:rsidR="00E4488A" w:rsidRPr="0041164B" w:rsidRDefault="00E4488A" w:rsidP="006A30F9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41164B">
              <w:rPr>
                <w:rFonts w:ascii="Verdana" w:hAnsi="Verdana"/>
              </w:rPr>
              <w:t>Refer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hyperlink w:anchor="ProcessingTAT" w:history="1">
              <w:r w:rsidR="0041164B" w:rsidRPr="0041164B">
                <w:rPr>
                  <w:rStyle w:val="Hyperlink"/>
                  <w:rFonts w:ascii="Verdana" w:hAnsi="Verdana"/>
                </w:rPr>
                <w:t>processing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41164B">
                <w:rPr>
                  <w:rStyle w:val="Hyperlink"/>
                  <w:rFonts w:ascii="Verdana" w:hAnsi="Verdana"/>
                </w:rPr>
                <w:t>info</w:t>
              </w:r>
            </w:hyperlink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in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FAQ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section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below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calendar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day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turnaround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times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Pr="0041164B">
              <w:rPr>
                <w:rFonts w:ascii="Verdana" w:hAnsi="Verdana"/>
              </w:rPr>
              <w:t>processing.</w:t>
            </w:r>
          </w:p>
          <w:p w14:paraId="6D028731" w14:textId="77777777" w:rsidR="002A14AF" w:rsidRDefault="002A14AF" w:rsidP="002A14AF">
            <w:pPr>
              <w:rPr>
                <w:rFonts w:ascii="Verdana" w:hAnsi="Verdana"/>
                <w:bCs/>
              </w:rPr>
            </w:pPr>
          </w:p>
          <w:p w14:paraId="15095F69" w14:textId="3739C9C9" w:rsidR="002A14AF" w:rsidRDefault="00C26965" w:rsidP="002A14AF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>Important</w:t>
            </w:r>
            <w:r w:rsidR="002A14AF" w:rsidRPr="00E278FD">
              <w:rPr>
                <w:rFonts w:ascii="Verdana" w:hAnsi="Verdana"/>
                <w:b/>
                <w:bCs/>
              </w:rPr>
              <w:t>:</w:t>
            </w:r>
            <w:r w:rsidR="00AB6CCA">
              <w:rPr>
                <w:rFonts w:ascii="Verdana" w:hAnsi="Verdana"/>
                <w:bCs/>
              </w:rPr>
              <w:t xml:space="preserve">  </w:t>
            </w:r>
            <w:r w:rsidR="002A14AF" w:rsidRPr="000472C1">
              <w:rPr>
                <w:rFonts w:ascii="Verdana" w:hAnsi="Verdana"/>
                <w:bCs/>
              </w:rPr>
              <w:t>It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is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required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that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you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provide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Turnaround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Time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and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fees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associated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with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 w:rsidRPr="000472C1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>
              <w:rPr>
                <w:rFonts w:ascii="Verdana" w:hAnsi="Verdana"/>
                <w:bCs/>
              </w:rPr>
              <w:t>shipping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>
              <w:rPr>
                <w:rFonts w:ascii="Verdana" w:hAnsi="Verdana"/>
                <w:bCs/>
              </w:rPr>
              <w:t>method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>
              <w:rPr>
                <w:rFonts w:ascii="Verdana" w:hAnsi="Verdana"/>
                <w:bCs/>
              </w:rPr>
              <w:t>to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="002A14AF">
              <w:rPr>
                <w:rFonts w:ascii="Verdana" w:hAnsi="Verdana"/>
                <w:bCs/>
              </w:rPr>
              <w:t>member.</w:t>
            </w:r>
          </w:p>
          <w:p w14:paraId="239DF552" w14:textId="73C6F78B" w:rsidR="001A2CA5" w:rsidRDefault="002A14AF" w:rsidP="00CD46A7">
            <w:pPr>
              <w:numPr>
                <w:ilvl w:val="0"/>
                <w:numId w:val="13"/>
              </w:numPr>
              <w:rPr>
                <w:rFonts w:ascii="Verdana" w:hAnsi="Verdana"/>
                <w:bCs/>
              </w:rPr>
            </w:pPr>
            <w:r w:rsidRPr="000472C1">
              <w:rPr>
                <w:rFonts w:ascii="Verdana" w:hAnsi="Verdana"/>
                <w:bCs/>
              </w:rPr>
              <w:t>If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member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decides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to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upgrade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shipping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after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 w:rsidRPr="000472C1">
              <w:rPr>
                <w:rFonts w:ascii="Verdana" w:hAnsi="Verdana"/>
                <w:bCs/>
              </w:rPr>
              <w:t>hear</w:t>
            </w:r>
            <w:r>
              <w:rPr>
                <w:rFonts w:ascii="Verdana" w:hAnsi="Verdana"/>
                <w:bCs/>
              </w:rPr>
              <w:t>ing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Turnaround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Time,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refer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to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the</w:t>
            </w:r>
            <w:r w:rsidR="00AB6CCA">
              <w:rPr>
                <w:rFonts w:ascii="Verdana" w:hAnsi="Verdana"/>
                <w:bCs/>
              </w:rPr>
              <w:t xml:space="preserve"> </w:t>
            </w:r>
            <w:hyperlink w:anchor="_Upgrade_Shipping_Process" w:history="1">
              <w:r w:rsidRPr="002A14AF">
                <w:rPr>
                  <w:rStyle w:val="Hyperlink"/>
                  <w:rFonts w:ascii="Verdana" w:hAnsi="Verdana"/>
                  <w:bCs/>
                </w:rPr>
                <w:t>Upgrade</w:t>
              </w:r>
              <w:r w:rsidR="00AB6CCA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Pr="002A14AF">
                <w:rPr>
                  <w:rStyle w:val="Hyperlink"/>
                  <w:rFonts w:ascii="Verdana" w:hAnsi="Verdana"/>
                  <w:bCs/>
                </w:rPr>
                <w:t>Shipping</w:t>
              </w:r>
            </w:hyperlink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section</w:t>
            </w:r>
            <w:r w:rsidR="00AB6CCA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above</w:t>
            </w:r>
            <w:r w:rsidRPr="000472C1">
              <w:rPr>
                <w:rFonts w:ascii="Verdana" w:hAnsi="Verdana"/>
                <w:bCs/>
              </w:rPr>
              <w:t>.</w:t>
            </w:r>
          </w:p>
          <w:p w14:paraId="7DD90AC6" w14:textId="2EF3B138" w:rsidR="006A30F9" w:rsidRPr="006A30F9" w:rsidRDefault="006A30F9" w:rsidP="00230544">
            <w:pPr>
              <w:ind w:left="360"/>
              <w:rPr>
                <w:rFonts w:ascii="Verdana" w:hAnsi="Verdana"/>
                <w:bCs/>
              </w:rPr>
            </w:pPr>
          </w:p>
        </w:tc>
      </w:tr>
    </w:tbl>
    <w:p w14:paraId="51977814" w14:textId="77777777" w:rsidR="00DF21B8" w:rsidRPr="00C26965" w:rsidRDefault="00DF21B8">
      <w:pPr>
        <w:rPr>
          <w:rFonts w:ascii="Verdana" w:hAnsi="Verdana"/>
        </w:rPr>
      </w:pPr>
    </w:p>
    <w:p w14:paraId="3DEC960B" w14:textId="77777777" w:rsidR="006A1936" w:rsidRDefault="009E45D2" w:rsidP="006A1936">
      <w:pPr>
        <w:jc w:val="right"/>
        <w:rPr>
          <w:rFonts w:ascii="Verdana" w:hAnsi="Verdana"/>
        </w:rPr>
      </w:pPr>
      <w:hyperlink w:anchor="_top" w:history="1">
        <w:r w:rsidR="006A1936" w:rsidRPr="00804E92">
          <w:rPr>
            <w:rStyle w:val="Hyperlink"/>
            <w:rFonts w:ascii="Verdana" w:hAnsi="Verdana"/>
          </w:rPr>
          <w:t>Top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of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the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B70A4" w14:paraId="0E333F8A" w14:textId="77777777" w:rsidTr="00804E92">
        <w:tc>
          <w:tcPr>
            <w:tcW w:w="5000" w:type="pct"/>
            <w:shd w:val="clear" w:color="auto" w:fill="C0C0C0"/>
          </w:tcPr>
          <w:p w14:paraId="387C28BA" w14:textId="77777777" w:rsidR="00DB70A4" w:rsidRDefault="00DB70A4" w:rsidP="00DB70A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3" w:name="_Shipping_FAQs"/>
            <w:bookmarkStart w:id="24" w:name="_FAQs"/>
            <w:bookmarkStart w:id="25" w:name="_Toc56001697"/>
            <w:bookmarkEnd w:id="23"/>
            <w:bookmarkEnd w:id="24"/>
            <w:r>
              <w:rPr>
                <w:rFonts w:ascii="Verdana" w:hAnsi="Verdana"/>
                <w:i w:val="0"/>
                <w:iCs w:val="0"/>
              </w:rPr>
              <w:t>FAQs</w:t>
            </w:r>
            <w:bookmarkEnd w:id="25"/>
          </w:p>
        </w:tc>
      </w:tr>
    </w:tbl>
    <w:p w14:paraId="5F194E0C" w14:textId="7D7C8B27" w:rsidR="00DB70A4" w:rsidRPr="00DB70A4" w:rsidRDefault="00DB70A4" w:rsidP="00DB70A4">
      <w:pPr>
        <w:rPr>
          <w:rFonts w:ascii="Verdana" w:hAnsi="Verdana"/>
        </w:rPr>
      </w:pPr>
      <w:r w:rsidRPr="00DB70A4">
        <w:rPr>
          <w:rFonts w:ascii="Verdana" w:hAnsi="Verdana"/>
        </w:rPr>
        <w:t>The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table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below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provides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additional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information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on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frequently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asked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questions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regarding</w:t>
      </w:r>
      <w:r w:rsidR="00AB6CCA">
        <w:rPr>
          <w:rFonts w:ascii="Verdana" w:hAnsi="Verdana"/>
        </w:rPr>
        <w:t xml:space="preserve"> </w:t>
      </w:r>
      <w:r w:rsidRPr="00DB70A4">
        <w:rPr>
          <w:rFonts w:ascii="Verdana" w:hAnsi="Verdana"/>
        </w:rPr>
        <w:t>shipping.</w:t>
      </w:r>
    </w:p>
    <w:p w14:paraId="225AA3A5" w14:textId="77777777" w:rsidR="00216256" w:rsidRDefault="00216256" w:rsidP="00DB70A4">
      <w:pPr>
        <w:rPr>
          <w:rFonts w:ascii="Verdana" w:hAnsi="Verdana"/>
        </w:rPr>
      </w:pPr>
    </w:p>
    <w:p w14:paraId="68D4160C" w14:textId="57EC6139" w:rsidR="00DB70A4" w:rsidRPr="00C26965" w:rsidRDefault="006E0E1F" w:rsidP="00DB70A4">
      <w:pPr>
        <w:rPr>
          <w:rFonts w:ascii="Verdana" w:hAnsi="Verdana"/>
        </w:rPr>
      </w:pPr>
      <w:r w:rsidRPr="007B5D94">
        <w:rPr>
          <w:rFonts w:ascii="Verdana" w:hAnsi="Verdana"/>
        </w:rPr>
        <w:t>Refer</w:t>
      </w:r>
      <w:r w:rsidR="00AB6CCA">
        <w:rPr>
          <w:rFonts w:ascii="Verdana" w:hAnsi="Verdana"/>
        </w:rPr>
        <w:t xml:space="preserve"> </w:t>
      </w:r>
      <w:r w:rsidRPr="007B5D94">
        <w:rPr>
          <w:rFonts w:ascii="Verdana" w:hAnsi="Verdana"/>
        </w:rPr>
        <w:t>to</w:t>
      </w:r>
      <w:r w:rsidR="00AB6CCA">
        <w:rPr>
          <w:rFonts w:ascii="Verdana" w:hAnsi="Verdana"/>
          <w:color w:val="333333"/>
        </w:rPr>
        <w:t xml:space="preserve"> </w:t>
      </w:r>
      <w:hyperlink r:id="rId27" w:tgtFrame="_top" w:history="1">
        <w:r w:rsidRPr="00922060">
          <w:rPr>
            <w:rStyle w:val="Hyperlink"/>
            <w:rFonts w:ascii="Verdana" w:hAnsi="Verdana"/>
          </w:rPr>
          <w:t>Shipping</w:t>
        </w:r>
        <w:r w:rsidR="00AB6CCA">
          <w:rPr>
            <w:rStyle w:val="Hyperlink"/>
            <w:rFonts w:ascii="Verdana" w:hAnsi="Verdana"/>
          </w:rPr>
          <w:t xml:space="preserve"> </w:t>
        </w:r>
        <w:r w:rsidRPr="00922060">
          <w:rPr>
            <w:rStyle w:val="Hyperlink"/>
            <w:rFonts w:ascii="Verdana" w:hAnsi="Verdana"/>
          </w:rPr>
          <w:t>Guidelines</w:t>
        </w:r>
        <w:r w:rsidR="00AB6CCA">
          <w:rPr>
            <w:rStyle w:val="Hyperlink"/>
            <w:rFonts w:ascii="Verdana" w:hAnsi="Verdana"/>
          </w:rPr>
          <w:t xml:space="preserve"> </w:t>
        </w:r>
        <w:r w:rsidRPr="00922060">
          <w:rPr>
            <w:rStyle w:val="Hyperlink"/>
            <w:rFonts w:ascii="Verdana" w:hAnsi="Verdana"/>
          </w:rPr>
          <w:t>and</w:t>
        </w:r>
        <w:r w:rsidR="00AB6CCA">
          <w:rPr>
            <w:rStyle w:val="Hyperlink"/>
            <w:rFonts w:ascii="Verdana" w:hAnsi="Verdana"/>
          </w:rPr>
          <w:t xml:space="preserve"> </w:t>
        </w:r>
        <w:r w:rsidRPr="00922060">
          <w:rPr>
            <w:rStyle w:val="Hyperlink"/>
            <w:rFonts w:ascii="Verdana" w:hAnsi="Verdana"/>
          </w:rPr>
          <w:t>Fees</w:t>
        </w:r>
      </w:hyperlink>
      <w:r w:rsidR="00AB6CCA">
        <w:rPr>
          <w:rFonts w:ascii="Verdana" w:hAnsi="Verdana"/>
          <w:color w:val="333333"/>
        </w:rPr>
        <w:t xml:space="preserve"> </w:t>
      </w:r>
      <w:r w:rsidRPr="007B5D94">
        <w:rPr>
          <w:rFonts w:ascii="Verdana" w:hAnsi="Verdana"/>
        </w:rPr>
        <w:t>for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additional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shipping</w:t>
      </w:r>
      <w:r w:rsidR="00AB6CCA">
        <w:rPr>
          <w:rFonts w:ascii="Verdana" w:hAnsi="Verdana"/>
        </w:rPr>
        <w:t xml:space="preserve"> </w:t>
      </w:r>
      <w:r w:rsidRPr="00C26965">
        <w:rPr>
          <w:rFonts w:ascii="Verdana" w:hAnsi="Verdana"/>
        </w:rPr>
        <w:t>information</w:t>
      </w:r>
      <w:r w:rsidRPr="00C26965">
        <w:rPr>
          <w:rFonts w:ascii="Verdana" w:hAnsi="Verdana"/>
          <w:bCs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7"/>
        <w:gridCol w:w="9213"/>
      </w:tblGrid>
      <w:tr w:rsidR="00DB70A4" w:rsidRPr="00AE6288" w14:paraId="333A168D" w14:textId="77777777" w:rsidTr="002E1342">
        <w:tc>
          <w:tcPr>
            <w:tcW w:w="0" w:type="auto"/>
            <w:shd w:val="pct10" w:color="auto" w:fill="auto"/>
          </w:tcPr>
          <w:p w14:paraId="2B5EB595" w14:textId="77777777" w:rsidR="00DB70A4" w:rsidRPr="00AE6288" w:rsidRDefault="00DB70A4" w:rsidP="00AE6288">
            <w:pPr>
              <w:jc w:val="center"/>
              <w:rPr>
                <w:rFonts w:ascii="Verdana" w:hAnsi="Verdana"/>
                <w:b/>
              </w:rPr>
            </w:pPr>
            <w:r w:rsidRPr="00AE6288">
              <w:rPr>
                <w:rFonts w:ascii="Verdana" w:hAnsi="Verdana"/>
                <w:b/>
              </w:rPr>
              <w:t>Question</w:t>
            </w:r>
          </w:p>
        </w:tc>
        <w:tc>
          <w:tcPr>
            <w:tcW w:w="0" w:type="auto"/>
            <w:shd w:val="pct10" w:color="auto" w:fill="auto"/>
          </w:tcPr>
          <w:p w14:paraId="6B68EC31" w14:textId="77777777" w:rsidR="00DB70A4" w:rsidRPr="00AE6288" w:rsidRDefault="00DB70A4" w:rsidP="00AE6288">
            <w:pPr>
              <w:jc w:val="center"/>
              <w:rPr>
                <w:rFonts w:ascii="Verdana" w:hAnsi="Verdana"/>
                <w:b/>
              </w:rPr>
            </w:pPr>
            <w:r w:rsidRPr="00AE6288">
              <w:rPr>
                <w:rFonts w:ascii="Verdana" w:hAnsi="Verdana"/>
                <w:b/>
              </w:rPr>
              <w:t>Answer</w:t>
            </w:r>
          </w:p>
        </w:tc>
      </w:tr>
      <w:tr w:rsidR="0022130A" w:rsidRPr="00AE6288" w14:paraId="2E6C9481" w14:textId="77777777" w:rsidTr="002E1342">
        <w:tc>
          <w:tcPr>
            <w:tcW w:w="0" w:type="auto"/>
          </w:tcPr>
          <w:p w14:paraId="567FF7B6" w14:textId="0D695543" w:rsidR="0022130A" w:rsidRPr="00AC2F04" w:rsidRDefault="0022130A" w:rsidP="00DD18D5">
            <w:pPr>
              <w:rPr>
                <w:rFonts w:ascii="Verdana" w:hAnsi="Verdana"/>
              </w:rPr>
            </w:pPr>
            <w:bookmarkStart w:id="26" w:name="ProcessingTAT"/>
            <w:bookmarkEnd w:id="26"/>
            <w:r>
              <w:rPr>
                <w:rFonts w:ascii="Verdana" w:hAnsi="Verdana"/>
              </w:rPr>
              <w:t>What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standard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Turn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Around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Time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processing?</w:t>
            </w:r>
            <w:r w:rsidR="00AB6CCA">
              <w:rPr>
                <w:rFonts w:ascii="Verdana" w:hAnsi="Verdana"/>
              </w:rPr>
              <w:t xml:space="preserve"> </w:t>
            </w:r>
          </w:p>
        </w:tc>
        <w:tc>
          <w:tcPr>
            <w:tcW w:w="0" w:type="auto"/>
          </w:tcPr>
          <w:p w14:paraId="426EB42D" w14:textId="77777777" w:rsidR="0040419B" w:rsidRPr="0024202A" w:rsidRDefault="00BF1DF8" w:rsidP="0024202A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If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Rx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has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refills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remaining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and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not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expired:</w:t>
            </w:r>
            <w:r w:rsidR="00AB6CCA" w:rsidRPr="0024202A">
              <w:rPr>
                <w:rFonts w:ascii="Verdana" w:hAnsi="Verdana"/>
              </w:rPr>
              <w:t xml:space="preserve">  </w:t>
            </w:r>
          </w:p>
          <w:p w14:paraId="064EEED1" w14:textId="6D91B73A" w:rsidR="00BF1DF8" w:rsidRPr="00BF1DF8" w:rsidRDefault="0040419B" w:rsidP="0040419B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4DD88ED" wp14:editId="24B6DD0B">
                  <wp:extent cx="238158" cy="209579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_-_Conversat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r w:rsidR="00BF1DF8" w:rsidRPr="00BF1DF8">
              <w:rPr>
                <w:rFonts w:ascii="Verdana" w:hAnsi="Verdana"/>
              </w:rPr>
              <w:t>You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can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expect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your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process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within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2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business</w:t>
            </w:r>
            <w:r w:rsidR="00AB6CCA">
              <w:rPr>
                <w:rFonts w:ascii="Verdana" w:hAnsi="Verdana"/>
              </w:rPr>
              <w:t xml:space="preserve"> </w:t>
            </w:r>
            <w:r w:rsidR="00AA50A3" w:rsidRPr="00BF1DF8">
              <w:rPr>
                <w:rFonts w:ascii="Verdana" w:hAnsi="Verdana"/>
              </w:rPr>
              <w:t>days and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will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ship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from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our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pharmacy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next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business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day.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4D5616E8" w14:textId="77777777" w:rsidR="0040419B" w:rsidRDefault="0040419B" w:rsidP="0040419B">
            <w:pPr>
              <w:ind w:left="360"/>
              <w:rPr>
                <w:rFonts w:ascii="Verdana" w:hAnsi="Verdana"/>
              </w:rPr>
            </w:pPr>
          </w:p>
          <w:p w14:paraId="014C850E" w14:textId="77777777" w:rsidR="0040419B" w:rsidRPr="0024202A" w:rsidRDefault="00BF1DF8" w:rsidP="0024202A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If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Rx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has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refills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remaining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expired:</w:t>
            </w:r>
          </w:p>
          <w:p w14:paraId="1D2C7868" w14:textId="6B7E5B64" w:rsidR="0022130A" w:rsidRDefault="0040419B" w:rsidP="0040419B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FCAF2E1" wp14:editId="67D46F10">
                  <wp:extent cx="238158" cy="209579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_-_Conversat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1DF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We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need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contact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your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prescriber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a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new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prescription.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we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receive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prescription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from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your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prescriber,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it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will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process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within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5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business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days,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and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will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ship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from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our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pharmacy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next</w:t>
            </w:r>
            <w:r w:rsidR="00AB6CCA">
              <w:rPr>
                <w:rFonts w:ascii="Verdana" w:hAnsi="Verdana"/>
              </w:rPr>
              <w:t xml:space="preserve"> </w:t>
            </w:r>
            <w:r w:rsidR="00BF1DF8" w:rsidRPr="00BF1DF8">
              <w:rPr>
                <w:rFonts w:ascii="Verdana" w:hAnsi="Verdana"/>
              </w:rPr>
              <w:t>business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day.</w:t>
            </w:r>
          </w:p>
          <w:p w14:paraId="29896BB7" w14:textId="77777777" w:rsidR="0040419B" w:rsidRDefault="0040419B" w:rsidP="0040419B">
            <w:pPr>
              <w:ind w:left="360"/>
              <w:rPr>
                <w:rFonts w:ascii="Verdana" w:hAnsi="Verdana"/>
              </w:rPr>
            </w:pPr>
          </w:p>
          <w:p w14:paraId="4E13F543" w14:textId="72F52AEE" w:rsidR="0022130A" w:rsidRDefault="00BF077D" w:rsidP="0040419B">
            <w:pPr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hyperlink r:id="rId28" w:history="1">
              <w:r w:rsidRPr="00BF077D">
                <w:rPr>
                  <w:rStyle w:val="Hyperlink"/>
                  <w:rFonts w:ascii="Verdana" w:hAnsi="Verdana"/>
                </w:rPr>
                <w:t>Prescription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BF077D">
                <w:rPr>
                  <w:rStyle w:val="Hyperlink"/>
                  <w:rFonts w:ascii="Verdana" w:hAnsi="Verdana"/>
                </w:rPr>
                <w:t>(Rx)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BF077D">
                <w:rPr>
                  <w:rStyle w:val="Hyperlink"/>
                  <w:rFonts w:ascii="Verdana" w:hAnsi="Verdana"/>
                </w:rPr>
                <w:t>Refill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BF077D">
                <w:rPr>
                  <w:rStyle w:val="Hyperlink"/>
                  <w:rFonts w:ascii="Verdana" w:hAnsi="Verdana"/>
                </w:rPr>
                <w:t>Order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BF077D">
                <w:rPr>
                  <w:rStyle w:val="Hyperlink"/>
                  <w:rFonts w:ascii="Verdana" w:hAnsi="Verdana"/>
                </w:rPr>
                <w:t>Work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BF077D">
                <w:rPr>
                  <w:rStyle w:val="Hyperlink"/>
                  <w:rFonts w:ascii="Verdana" w:hAnsi="Verdana"/>
                </w:rPr>
                <w:t>Instruction</w:t>
              </w:r>
            </w:hyperlink>
            <w:r w:rsidR="00AB6CCA">
              <w:rPr>
                <w:rFonts w:ascii="Verdana" w:hAnsi="Verdana"/>
              </w:rPr>
              <w:t xml:space="preserve"> </w:t>
            </w:r>
            <w:r w:rsidR="0022130A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="0022130A">
              <w:rPr>
                <w:rFonts w:ascii="Verdana" w:hAnsi="Verdana"/>
              </w:rPr>
              <w:t>more</w:t>
            </w:r>
            <w:r w:rsidR="00AB6CCA">
              <w:rPr>
                <w:rFonts w:ascii="Verdana" w:hAnsi="Verdana"/>
              </w:rPr>
              <w:t xml:space="preserve"> </w:t>
            </w:r>
            <w:r w:rsidR="0022130A">
              <w:rPr>
                <w:rFonts w:ascii="Verdana" w:hAnsi="Verdana"/>
              </w:rPr>
              <w:t>information.</w:t>
            </w:r>
          </w:p>
          <w:p w14:paraId="2AB781E3" w14:textId="58049F97" w:rsidR="00FD1A8C" w:rsidRDefault="009E45D2" w:rsidP="001A2CA5">
            <w:pPr>
              <w:rPr>
                <w:rFonts w:ascii="Verdana" w:hAnsi="Verdana"/>
              </w:rPr>
            </w:pPr>
            <w:r>
              <w:pict w14:anchorId="362C2E9A">
                <v:shape id="Picture 11" o:spid="_x0000_i1032" type="#_x0000_t75" style="width:18.75pt;height:16.5pt;visibility:visible;mso-wrap-style:square">
                  <v:imagedata r:id="rId17" o:title=""/>
                </v:shape>
              </w:pict>
            </w:r>
            <w:r w:rsidR="00CB6E1C">
              <w:rPr>
                <w:rFonts w:ascii="Verdana" w:hAnsi="Verdana"/>
              </w:rPr>
              <w:t xml:space="preserve">  </w:t>
            </w:r>
            <w:r w:rsidR="00FD1A8C" w:rsidRPr="00291BCC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FD1A8C" w:rsidRPr="00291BCC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="00FD1A8C" w:rsidRPr="00291BCC">
              <w:rPr>
                <w:rFonts w:ascii="Verdana" w:hAnsi="Verdana"/>
              </w:rPr>
              <w:t>of</w:t>
            </w:r>
            <w:r w:rsidR="00AB6CCA">
              <w:rPr>
                <w:rFonts w:ascii="Verdana" w:hAnsi="Verdana"/>
              </w:rPr>
              <w:t xml:space="preserve"> </w:t>
            </w:r>
            <w:r w:rsidR="00FD1A8C" w:rsidRPr="00291BCC">
              <w:rPr>
                <w:rFonts w:ascii="Verdana" w:hAnsi="Verdana"/>
              </w:rPr>
              <w:t>an</w:t>
            </w:r>
            <w:r w:rsidR="00AB6CCA">
              <w:rPr>
                <w:rFonts w:ascii="Verdana" w:hAnsi="Verdana"/>
              </w:rPr>
              <w:t xml:space="preserve"> </w:t>
            </w:r>
            <w:r w:rsidR="00FD1A8C" w:rsidRPr="00291BCC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="001A2CA5" w:rsidRPr="00291BCC">
              <w:rPr>
                <w:rFonts w:ascii="Verdana" w:hAnsi="Verdana"/>
              </w:rPr>
              <w:t>occurs</w:t>
            </w:r>
            <w:r w:rsidR="00AB6CCA">
              <w:rPr>
                <w:rFonts w:ascii="Verdana" w:hAnsi="Verdana"/>
              </w:rPr>
              <w:t xml:space="preserve"> </w:t>
            </w:r>
            <w:r w:rsidR="001A2CA5" w:rsidRPr="00291BCC">
              <w:rPr>
                <w:rFonts w:ascii="Verdana" w:hAnsi="Verdana"/>
              </w:rPr>
              <w:t>after</w:t>
            </w:r>
            <w:r w:rsidR="00AB6CCA">
              <w:rPr>
                <w:rFonts w:ascii="Verdana" w:hAnsi="Verdana"/>
              </w:rPr>
              <w:t xml:space="preserve"> </w:t>
            </w:r>
            <w:r w:rsidR="001A2CA5" w:rsidRPr="00291BCC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1A2CA5" w:rsidRPr="00291BCC">
              <w:rPr>
                <w:rFonts w:ascii="Verdana" w:hAnsi="Verdana"/>
              </w:rPr>
              <w:t>processing</w:t>
            </w:r>
            <w:r w:rsidR="00AB6CCA">
              <w:rPr>
                <w:rFonts w:ascii="Verdana" w:hAnsi="Verdana"/>
              </w:rPr>
              <w:t xml:space="preserve"> </w:t>
            </w:r>
            <w:r w:rsidR="001A2CA5" w:rsidRPr="00291BCC">
              <w:rPr>
                <w:rFonts w:ascii="Verdana" w:hAnsi="Verdana"/>
              </w:rPr>
              <w:t>times</w:t>
            </w:r>
            <w:r w:rsidR="00AB6CCA">
              <w:rPr>
                <w:rFonts w:ascii="Verdana" w:hAnsi="Verdana"/>
              </w:rPr>
              <w:t xml:space="preserve"> </w:t>
            </w:r>
            <w:r w:rsidR="00FD1A8C" w:rsidRPr="00291BCC">
              <w:rPr>
                <w:rFonts w:ascii="Verdana" w:hAnsi="Verdana"/>
              </w:rPr>
              <w:t>described</w:t>
            </w:r>
            <w:r w:rsidR="00AB6CCA">
              <w:rPr>
                <w:rFonts w:ascii="Verdana" w:hAnsi="Verdana"/>
              </w:rPr>
              <w:t xml:space="preserve"> </w:t>
            </w:r>
            <w:r w:rsidR="00FD1A8C" w:rsidRPr="00291BCC">
              <w:rPr>
                <w:rFonts w:ascii="Verdana" w:hAnsi="Verdana"/>
              </w:rPr>
              <w:t>above.</w:t>
            </w:r>
          </w:p>
          <w:p w14:paraId="6EB4F01E" w14:textId="68088A88" w:rsidR="00216256" w:rsidRPr="000472C1" w:rsidRDefault="00216256" w:rsidP="001A2CA5">
            <w:pPr>
              <w:rPr>
                <w:rFonts w:ascii="Verdana" w:hAnsi="Verdana"/>
              </w:rPr>
            </w:pPr>
          </w:p>
        </w:tc>
      </w:tr>
      <w:tr w:rsidR="00DB70A4" w:rsidRPr="00AE6288" w14:paraId="0570CB08" w14:textId="77777777" w:rsidTr="002E1342">
        <w:tc>
          <w:tcPr>
            <w:tcW w:w="0" w:type="auto"/>
          </w:tcPr>
          <w:p w14:paraId="1689D808" w14:textId="031C5F44" w:rsidR="00DB70A4" w:rsidRPr="00AC2F04" w:rsidRDefault="007828D1" w:rsidP="00DB70A4">
            <w:pPr>
              <w:rPr>
                <w:rFonts w:ascii="Verdana" w:hAnsi="Verdana"/>
              </w:rPr>
            </w:pPr>
            <w:r w:rsidRPr="00AC2F04">
              <w:rPr>
                <w:rFonts w:ascii="Verdana" w:hAnsi="Verdana"/>
              </w:rPr>
              <w:t>When</w:t>
            </w:r>
            <w:r w:rsidR="00AB6CCA">
              <w:rPr>
                <w:rFonts w:ascii="Verdana" w:hAnsi="Verdana"/>
              </w:rPr>
              <w:t xml:space="preserve"> </w:t>
            </w:r>
            <w:r w:rsidRPr="00AC2F04">
              <w:rPr>
                <w:rFonts w:ascii="Verdana" w:hAnsi="Verdana"/>
              </w:rPr>
              <w:t>is</w:t>
            </w:r>
            <w:r w:rsidR="00AB6CCA">
              <w:rPr>
                <w:rFonts w:ascii="Verdana" w:hAnsi="Verdana"/>
              </w:rPr>
              <w:t xml:space="preserve"> </w:t>
            </w:r>
            <w:r w:rsidRPr="00AC2F04">
              <w:rPr>
                <w:rFonts w:ascii="Verdana" w:hAnsi="Verdana"/>
              </w:rPr>
              <w:t>a</w:t>
            </w:r>
            <w:r w:rsidR="00AB6CCA">
              <w:rPr>
                <w:rFonts w:ascii="Verdana" w:hAnsi="Verdana"/>
              </w:rPr>
              <w:t xml:space="preserve"> </w:t>
            </w:r>
            <w:r w:rsidRPr="00AC2F04">
              <w:rPr>
                <w:rFonts w:ascii="Verdana" w:hAnsi="Verdana"/>
              </w:rPr>
              <w:t>signature</w:t>
            </w:r>
            <w:r w:rsidR="00AB6CCA">
              <w:rPr>
                <w:rFonts w:ascii="Verdana" w:hAnsi="Verdana"/>
              </w:rPr>
              <w:t xml:space="preserve"> </w:t>
            </w:r>
            <w:r w:rsidRPr="00AC2F04">
              <w:rPr>
                <w:rFonts w:ascii="Verdana" w:hAnsi="Verdana"/>
              </w:rPr>
              <w:t>required</w:t>
            </w:r>
            <w:r w:rsidR="00AB6CCA">
              <w:rPr>
                <w:rFonts w:ascii="Verdana" w:hAnsi="Verdana"/>
              </w:rPr>
              <w:t xml:space="preserve"> </w:t>
            </w:r>
            <w:r w:rsidRPr="00AC2F04">
              <w:rPr>
                <w:rFonts w:ascii="Verdana" w:hAnsi="Verdana"/>
              </w:rPr>
              <w:t>upon</w:t>
            </w:r>
            <w:r w:rsidR="00AB6CCA">
              <w:rPr>
                <w:rFonts w:ascii="Verdana" w:hAnsi="Verdana"/>
              </w:rPr>
              <w:t xml:space="preserve"> </w:t>
            </w:r>
            <w:r w:rsidRPr="00AC2F04">
              <w:rPr>
                <w:rFonts w:ascii="Verdana" w:hAnsi="Verdana"/>
              </w:rPr>
              <w:t>delivery?</w:t>
            </w:r>
          </w:p>
        </w:tc>
        <w:tc>
          <w:tcPr>
            <w:tcW w:w="0" w:type="auto"/>
          </w:tcPr>
          <w:p w14:paraId="4131631A" w14:textId="459FDA5D" w:rsidR="004916BF" w:rsidRPr="0024202A" w:rsidRDefault="004916BF" w:rsidP="0024202A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signature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required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for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medications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with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when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destination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temperature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below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33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degrees.</w:t>
            </w:r>
          </w:p>
          <w:p w14:paraId="1EB3BF21" w14:textId="6E41CFC5" w:rsidR="007828D1" w:rsidRPr="0024202A" w:rsidRDefault="007828D1" w:rsidP="0024202A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All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CIIs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deliveries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require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2E1342" w:rsidRPr="002E1342">
              <w:rPr>
                <w:rFonts w:ascii="Verdana" w:hAnsi="Verdana"/>
              </w:rPr>
              <w:t>an adult signature (age 21 or over).</w:t>
            </w:r>
          </w:p>
          <w:p w14:paraId="70B810EE" w14:textId="7568364B" w:rsidR="00DB70A4" w:rsidRPr="0024202A" w:rsidRDefault="007828D1" w:rsidP="0024202A">
            <w:pPr>
              <w:pStyle w:val="ListParagraph"/>
              <w:numPr>
                <w:ilvl w:val="1"/>
                <w:numId w:val="13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Schedule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III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V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controlled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substances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not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require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AA50A3" w:rsidRPr="0024202A">
              <w:rPr>
                <w:rFonts w:ascii="Verdana" w:hAnsi="Verdana"/>
              </w:rPr>
              <w:t>signature but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have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confirmation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from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shipping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carrier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that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package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was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delivered.</w:t>
            </w:r>
          </w:p>
          <w:p w14:paraId="0B6954BD" w14:textId="77777777" w:rsidR="005845FD" w:rsidRDefault="005845FD" w:rsidP="0024202A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Orders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with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threshold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$10,000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greater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require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signature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upon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delivery.</w:t>
            </w:r>
          </w:p>
          <w:p w14:paraId="606E6049" w14:textId="0A44C5EA" w:rsidR="00216256" w:rsidRPr="0024202A" w:rsidRDefault="00216256" w:rsidP="00216256">
            <w:pPr>
              <w:pStyle w:val="ListParagraph"/>
              <w:rPr>
                <w:rFonts w:ascii="Verdana" w:hAnsi="Verdana"/>
              </w:rPr>
            </w:pPr>
          </w:p>
        </w:tc>
      </w:tr>
      <w:tr w:rsidR="007828D1" w:rsidRPr="00AE6288" w14:paraId="228A5912" w14:textId="77777777" w:rsidTr="002E1342">
        <w:tc>
          <w:tcPr>
            <w:tcW w:w="0" w:type="auto"/>
          </w:tcPr>
          <w:p w14:paraId="5329A4B5" w14:textId="5EF2B352" w:rsidR="00793F7F" w:rsidRPr="00C26965" w:rsidRDefault="00793F7F" w:rsidP="00C947B2">
            <w:pPr>
              <w:rPr>
                <w:rFonts w:ascii="Verdana" w:hAnsi="Verdana"/>
              </w:rPr>
            </w:pPr>
            <w:r w:rsidRPr="00C26965">
              <w:rPr>
                <w:rFonts w:ascii="Verdana" w:hAnsi="Verdana"/>
              </w:rPr>
              <w:t>What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are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choices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upgraded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when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you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are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expediting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order?</w:t>
            </w:r>
          </w:p>
          <w:p w14:paraId="18772F63" w14:textId="77777777" w:rsidR="00793F7F" w:rsidRPr="00C26965" w:rsidRDefault="00793F7F" w:rsidP="00C947B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2F61AE93" w14:textId="09609773" w:rsidR="00793F7F" w:rsidRPr="00C26965" w:rsidRDefault="00793F7F" w:rsidP="00793F7F">
            <w:pPr>
              <w:rPr>
                <w:rFonts w:ascii="Verdana" w:hAnsi="Verdana"/>
              </w:rPr>
            </w:pPr>
            <w:r w:rsidRPr="0089764A">
              <w:rPr>
                <w:rFonts w:ascii="Verdana" w:hAnsi="Verdana"/>
              </w:rPr>
              <w:t>When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upgrading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shipping,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there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are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two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choices:</w:t>
            </w:r>
          </w:p>
          <w:p w14:paraId="51730D6D" w14:textId="4B8655A2" w:rsidR="00C947B2" w:rsidRPr="0024202A" w:rsidRDefault="00C947B2" w:rsidP="0024202A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Urgent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Next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Day</w:t>
            </w:r>
          </w:p>
          <w:p w14:paraId="45D6E823" w14:textId="54FE7938" w:rsidR="00C947B2" w:rsidRPr="0024202A" w:rsidRDefault="00C947B2" w:rsidP="0024202A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Two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Delivery</w:t>
            </w:r>
          </w:p>
          <w:p w14:paraId="17F6246C" w14:textId="77777777" w:rsidR="0040419B" w:rsidRDefault="0040419B" w:rsidP="0040419B">
            <w:pPr>
              <w:rPr>
                <w:rFonts w:ascii="Verdana" w:hAnsi="Verdana"/>
              </w:rPr>
            </w:pPr>
          </w:p>
          <w:p w14:paraId="609462E0" w14:textId="427CE9F7" w:rsidR="00C947B2" w:rsidRPr="00C26965" w:rsidRDefault="00C947B2" w:rsidP="0040419B">
            <w:pPr>
              <w:rPr>
                <w:rFonts w:ascii="Verdana" w:hAnsi="Verdana"/>
              </w:rPr>
            </w:pPr>
            <w:r w:rsidRPr="00C947B2">
              <w:rPr>
                <w:rFonts w:ascii="Verdana" w:hAnsi="Verdana"/>
              </w:rPr>
              <w:t>Refer</w:t>
            </w:r>
            <w:r w:rsidR="00AB6CCA">
              <w:rPr>
                <w:rFonts w:ascii="Verdana" w:hAnsi="Verdana"/>
              </w:rPr>
              <w:t xml:space="preserve"> </w:t>
            </w:r>
            <w:r w:rsidRPr="00C947B2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  <w:color w:val="333333"/>
              </w:rPr>
              <w:t xml:space="preserve"> </w:t>
            </w:r>
            <w:hyperlink r:id="rId29" w:tgtFrame="_top" w:history="1">
              <w:r w:rsidRPr="00C947B2">
                <w:rPr>
                  <w:rStyle w:val="Hyperlink"/>
                  <w:rFonts w:ascii="Verdana" w:hAnsi="Verdana"/>
                </w:rPr>
                <w:t>Shipping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C947B2">
                <w:rPr>
                  <w:rStyle w:val="Hyperlink"/>
                  <w:rFonts w:ascii="Verdana" w:hAnsi="Verdana"/>
                </w:rPr>
                <w:t>Guidelines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C947B2">
                <w:rPr>
                  <w:rStyle w:val="Hyperlink"/>
                  <w:rFonts w:ascii="Verdana" w:hAnsi="Verdana"/>
                </w:rPr>
                <w:t>and</w:t>
              </w:r>
              <w:r w:rsidR="00AB6CCA">
                <w:rPr>
                  <w:rStyle w:val="Hyperlink"/>
                  <w:rFonts w:ascii="Verdana" w:hAnsi="Verdana"/>
                </w:rPr>
                <w:t xml:space="preserve"> </w:t>
              </w:r>
              <w:r w:rsidRPr="00C947B2">
                <w:rPr>
                  <w:rStyle w:val="Hyperlink"/>
                  <w:rFonts w:ascii="Verdana" w:hAnsi="Verdana"/>
                </w:rPr>
                <w:t>Fees</w:t>
              </w:r>
            </w:hyperlink>
            <w:r w:rsidR="00AB6CCA">
              <w:rPr>
                <w:rFonts w:ascii="Verdana" w:hAnsi="Verdana"/>
                <w:color w:val="333333"/>
              </w:rPr>
              <w:t xml:space="preserve"> </w:t>
            </w:r>
            <w:r w:rsidRPr="00C947B2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C947B2">
              <w:rPr>
                <w:rFonts w:ascii="Verdana" w:hAnsi="Verdana"/>
              </w:rPr>
              <w:t>additional</w:t>
            </w:r>
            <w:r w:rsidR="00AB6CCA">
              <w:rPr>
                <w:rFonts w:ascii="Verdana" w:hAnsi="Verdana"/>
              </w:rPr>
              <w:t xml:space="preserve"> </w:t>
            </w:r>
            <w:r w:rsidRPr="00C947B2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information</w:t>
            </w:r>
            <w:r w:rsidRPr="00C26965">
              <w:rPr>
                <w:rFonts w:ascii="Verdana" w:hAnsi="Verdana"/>
                <w:bCs/>
              </w:rPr>
              <w:t>.</w:t>
            </w:r>
          </w:p>
          <w:p w14:paraId="77D04B8C" w14:textId="77777777" w:rsidR="0040419B" w:rsidRDefault="0040419B" w:rsidP="00C947B2">
            <w:pPr>
              <w:rPr>
                <w:rFonts w:ascii="Verdana" w:hAnsi="Verdana"/>
                <w:b/>
              </w:rPr>
            </w:pPr>
          </w:p>
          <w:p w14:paraId="37A21540" w14:textId="2D78F840" w:rsidR="00C947B2" w:rsidRPr="000472C1" w:rsidRDefault="00C947B2" w:rsidP="00C947B2">
            <w:pPr>
              <w:rPr>
                <w:rFonts w:ascii="Verdana" w:hAnsi="Verdana"/>
                <w:b/>
              </w:rPr>
            </w:pPr>
            <w:r w:rsidRPr="000472C1">
              <w:rPr>
                <w:rFonts w:ascii="Verdana" w:hAnsi="Verdana"/>
                <w:b/>
              </w:rPr>
              <w:t>Notes:</w:t>
            </w:r>
            <w:r w:rsidR="00AB6CCA">
              <w:rPr>
                <w:rFonts w:ascii="Verdana" w:hAnsi="Verdana"/>
                <w:b/>
              </w:rPr>
              <w:t xml:space="preserve"> </w:t>
            </w:r>
          </w:p>
          <w:p w14:paraId="601604FA" w14:textId="663B6A06" w:rsidR="00C947B2" w:rsidRPr="0024202A" w:rsidRDefault="00C947B2" w:rsidP="0024202A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shipping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methods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above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apply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business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days.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Holidays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affect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shipping/delivery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time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and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add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additional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day(s)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expected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delivery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5845FD" w:rsidRPr="0024202A">
              <w:rPr>
                <w:rFonts w:ascii="Verdana" w:hAnsi="Verdana"/>
              </w:rPr>
              <w:t>day</w:t>
            </w:r>
            <w:r w:rsidRPr="0024202A">
              <w:rPr>
                <w:rFonts w:ascii="Verdana" w:hAnsi="Verdana"/>
              </w:rPr>
              <w:t>.</w:t>
            </w:r>
          </w:p>
          <w:p w14:paraId="74691453" w14:textId="77777777" w:rsidR="00C947B2" w:rsidRDefault="00C947B2" w:rsidP="0024202A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If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member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selects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either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these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options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above,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order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processing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mu</w:t>
            </w:r>
            <w:r w:rsidR="00DC55CE" w:rsidRPr="0024202A">
              <w:rPr>
                <w:rFonts w:ascii="Verdana" w:hAnsi="Verdana"/>
              </w:rPr>
              <w:t>st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DC55CE"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DC55CE" w:rsidRPr="0024202A">
              <w:rPr>
                <w:rFonts w:ascii="Verdana" w:hAnsi="Verdana"/>
              </w:rPr>
              <w:t>expedited</w:t>
            </w:r>
            <w:r w:rsidRPr="0024202A">
              <w:rPr>
                <w:rFonts w:ascii="Verdana" w:hAnsi="Verdana"/>
              </w:rPr>
              <w:t>.</w:t>
            </w:r>
          </w:p>
          <w:p w14:paraId="47C9C4A9" w14:textId="62E48903" w:rsidR="00216256" w:rsidRPr="0024202A" w:rsidRDefault="00216256" w:rsidP="00216256">
            <w:pPr>
              <w:pStyle w:val="ListParagraph"/>
              <w:rPr>
                <w:rFonts w:ascii="Verdana" w:hAnsi="Verdana"/>
              </w:rPr>
            </w:pPr>
          </w:p>
        </w:tc>
      </w:tr>
      <w:tr w:rsidR="00C947B2" w:rsidRPr="00AE6288" w14:paraId="2BCDDBAC" w14:textId="77777777" w:rsidTr="002E1342">
        <w:tc>
          <w:tcPr>
            <w:tcW w:w="0" w:type="auto"/>
          </w:tcPr>
          <w:p w14:paraId="3087BA91" w14:textId="3CFB857B" w:rsidR="005845FD" w:rsidRPr="00C26965" w:rsidRDefault="006569BD" w:rsidP="006569BD">
            <w:pPr>
              <w:rPr>
                <w:rFonts w:ascii="Verdana" w:hAnsi="Verdana"/>
              </w:rPr>
            </w:pPr>
            <w:r w:rsidRPr="00C26965">
              <w:rPr>
                <w:rFonts w:ascii="Verdana" w:hAnsi="Verdana"/>
              </w:rPr>
              <w:t>What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is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cut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off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day/time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same-day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processing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of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an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expedited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Pr="00C26965">
              <w:rPr>
                <w:rFonts w:ascii="Verdana" w:hAnsi="Verdana"/>
              </w:rPr>
              <w:t>request?</w:t>
            </w:r>
          </w:p>
        </w:tc>
        <w:tc>
          <w:tcPr>
            <w:tcW w:w="0" w:type="auto"/>
          </w:tcPr>
          <w:p w14:paraId="0F94A22E" w14:textId="63B3DBF3" w:rsidR="009216C8" w:rsidRDefault="009216C8" w:rsidP="009216C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cut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off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time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will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depend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on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</w:t>
            </w:r>
            <w:r w:rsidR="00DF58F8">
              <w:rPr>
                <w:rFonts w:ascii="Verdana" w:hAnsi="Verdana"/>
              </w:rPr>
              <w:t>e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pharmacy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dispensing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order.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cut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off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time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orders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are:</w:t>
            </w:r>
          </w:p>
          <w:p w14:paraId="26BB6FD7" w14:textId="6F0E686B" w:rsidR="00AA228A" w:rsidRPr="0024202A" w:rsidRDefault="005845FD" w:rsidP="0024202A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Monday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through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Friday</w:t>
            </w:r>
          </w:p>
          <w:p w14:paraId="7FBE5E0C" w14:textId="3641BAC1" w:rsidR="009216C8" w:rsidRPr="0024202A" w:rsidRDefault="009216C8" w:rsidP="0024202A">
            <w:pPr>
              <w:pStyle w:val="ListParagraph"/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Chicago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Pharmacy:</w:t>
            </w:r>
            <w:r w:rsidR="00AB6CCA" w:rsidRPr="0024202A">
              <w:rPr>
                <w:rFonts w:ascii="Verdana" w:hAnsi="Verdana"/>
              </w:rPr>
              <w:t xml:space="preserve">  </w:t>
            </w:r>
            <w:r w:rsidRPr="0024202A">
              <w:rPr>
                <w:rFonts w:ascii="Verdana" w:hAnsi="Verdana"/>
              </w:rPr>
              <w:t>6:30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PM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Central</w:t>
            </w:r>
          </w:p>
          <w:p w14:paraId="0829C2BD" w14:textId="1B07B622" w:rsidR="009216C8" w:rsidRDefault="009216C8" w:rsidP="0024202A">
            <w:pPr>
              <w:pStyle w:val="ListParagraph"/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Wilkes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Barre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Pharmacy:</w:t>
            </w:r>
            <w:r w:rsidR="00AB6CCA" w:rsidRPr="0024202A">
              <w:rPr>
                <w:rFonts w:ascii="Verdana" w:hAnsi="Verdana"/>
              </w:rPr>
              <w:t xml:space="preserve">  </w:t>
            </w:r>
            <w:r w:rsidRPr="0024202A">
              <w:rPr>
                <w:rFonts w:ascii="Verdana" w:hAnsi="Verdana"/>
              </w:rPr>
              <w:t>4:00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PM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Central</w:t>
            </w:r>
          </w:p>
          <w:p w14:paraId="2C5E71D4" w14:textId="77777777" w:rsidR="0083234B" w:rsidRPr="0083234B" w:rsidRDefault="0083234B" w:rsidP="0083234B">
            <w:pPr>
              <w:pStyle w:val="ListParagraph"/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Hawaii Pharmacy: 4:30 PM HST</w:t>
            </w:r>
          </w:p>
          <w:p w14:paraId="11E2E88F" w14:textId="77777777" w:rsidR="0083234B" w:rsidRPr="0024202A" w:rsidRDefault="0083234B" w:rsidP="0083234B">
            <w:pPr>
              <w:pStyle w:val="ListParagraph"/>
              <w:ind w:left="1440"/>
              <w:rPr>
                <w:rFonts w:ascii="Verdana" w:hAnsi="Verdana"/>
              </w:rPr>
            </w:pPr>
          </w:p>
          <w:p w14:paraId="54A544B0" w14:textId="7DC7A541" w:rsidR="009216C8" w:rsidRPr="0024202A" w:rsidRDefault="009216C8" w:rsidP="0024202A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Saturday</w:t>
            </w:r>
            <w:r w:rsidR="00AB6CCA" w:rsidRPr="0024202A">
              <w:rPr>
                <w:rFonts w:ascii="Verdana" w:hAnsi="Verdana"/>
              </w:rPr>
              <w:t xml:space="preserve"> </w:t>
            </w:r>
          </w:p>
          <w:p w14:paraId="115A03D6" w14:textId="587C984D" w:rsidR="00DF58F8" w:rsidRPr="0024202A" w:rsidRDefault="00DF58F8" w:rsidP="0024202A">
            <w:pPr>
              <w:pStyle w:val="ListParagraph"/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Chicago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Pharmacy:</w:t>
            </w:r>
            <w:r w:rsidR="00AB6CCA" w:rsidRPr="0024202A">
              <w:rPr>
                <w:rFonts w:ascii="Verdana" w:hAnsi="Verdana"/>
              </w:rPr>
              <w:t xml:space="preserve">  </w:t>
            </w:r>
            <w:r w:rsidRPr="0024202A">
              <w:rPr>
                <w:rFonts w:ascii="Verdana" w:hAnsi="Verdana"/>
              </w:rPr>
              <w:t>1:30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PM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Central</w:t>
            </w:r>
          </w:p>
          <w:p w14:paraId="4551EFC6" w14:textId="29F77F6D" w:rsidR="00DF58F8" w:rsidRDefault="00DF58F8" w:rsidP="0024202A">
            <w:pPr>
              <w:pStyle w:val="ListParagraph"/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Wilkes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Barre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Pharmacy:</w:t>
            </w:r>
            <w:r w:rsidR="00AB6CCA" w:rsidRPr="0024202A">
              <w:rPr>
                <w:rFonts w:ascii="Verdana" w:hAnsi="Verdana"/>
              </w:rPr>
              <w:t xml:space="preserve">  </w:t>
            </w:r>
            <w:r w:rsidRPr="0024202A">
              <w:rPr>
                <w:rFonts w:ascii="Verdana" w:hAnsi="Verdana"/>
              </w:rPr>
              <w:t>12:30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PM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Central</w:t>
            </w:r>
          </w:p>
          <w:p w14:paraId="05EC98F4" w14:textId="77777777" w:rsidR="0083234B" w:rsidRPr="0083234B" w:rsidRDefault="0083234B" w:rsidP="0083234B">
            <w:pPr>
              <w:pStyle w:val="ListParagraph"/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Hawaii Pharmacy: Closed Saturday/Sunday</w:t>
            </w:r>
          </w:p>
          <w:p w14:paraId="16E0482D" w14:textId="77777777" w:rsidR="0083234B" w:rsidRPr="0024202A" w:rsidRDefault="0083234B" w:rsidP="0083234B">
            <w:pPr>
              <w:pStyle w:val="ListParagraph"/>
              <w:ind w:left="1440"/>
              <w:rPr>
                <w:rFonts w:ascii="Verdana" w:hAnsi="Verdana"/>
              </w:rPr>
            </w:pPr>
          </w:p>
          <w:p w14:paraId="69F5AF7B" w14:textId="77777777" w:rsidR="00DF58F8" w:rsidRPr="00DF58F8" w:rsidRDefault="00DF58F8" w:rsidP="00DF58F8">
            <w:pPr>
              <w:ind w:left="720"/>
              <w:rPr>
                <w:rFonts w:ascii="Verdana" w:hAnsi="Verdana"/>
              </w:rPr>
            </w:pPr>
          </w:p>
          <w:p w14:paraId="1DEF9365" w14:textId="77777777" w:rsidR="009216C8" w:rsidRDefault="009216C8" w:rsidP="009216C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Note:</w:t>
            </w:r>
            <w:r w:rsidR="00AB6CCA"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</w:rPr>
              <w:t>Orders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filled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Sunday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will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picked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up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by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carrier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until</w:t>
            </w:r>
            <w:r w:rsidR="00AB6CCA">
              <w:rPr>
                <w:rFonts w:ascii="Verdana" w:hAnsi="Verdana"/>
              </w:rPr>
              <w:t xml:space="preserve"> </w:t>
            </w:r>
            <w:r w:rsidR="00DF58F8">
              <w:rPr>
                <w:rFonts w:ascii="Verdana" w:hAnsi="Verdana"/>
              </w:rPr>
              <w:t>Monday.</w:t>
            </w:r>
          </w:p>
          <w:p w14:paraId="620D1AE6" w14:textId="7E3DA4FE" w:rsidR="00216256" w:rsidRPr="009216C8" w:rsidRDefault="00216256" w:rsidP="009216C8">
            <w:pPr>
              <w:rPr>
                <w:rFonts w:ascii="Verdana" w:hAnsi="Verdana"/>
              </w:rPr>
            </w:pPr>
          </w:p>
        </w:tc>
      </w:tr>
      <w:tr w:rsidR="004A3D4C" w:rsidRPr="00AE6288" w14:paraId="67695F27" w14:textId="77777777" w:rsidTr="002E1342">
        <w:tc>
          <w:tcPr>
            <w:tcW w:w="0" w:type="auto"/>
          </w:tcPr>
          <w:p w14:paraId="13712177" w14:textId="0713004E" w:rsidR="004A3D4C" w:rsidRPr="000472C1" w:rsidRDefault="000472C1" w:rsidP="004A3D4C">
            <w:pPr>
              <w:rPr>
                <w:rFonts w:ascii="Verdana" w:hAnsi="Verdana"/>
              </w:rPr>
            </w:pPr>
            <w:r w:rsidRPr="000472C1">
              <w:rPr>
                <w:rFonts w:ascii="Verdana" w:hAnsi="Verdana"/>
              </w:rPr>
              <w:t>Can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be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made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PO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Box?</w:t>
            </w:r>
            <w:r w:rsidR="00AB6CCA">
              <w:rPr>
                <w:rFonts w:ascii="Verdana" w:hAnsi="Verdana"/>
              </w:rPr>
              <w:t xml:space="preserve"> </w:t>
            </w:r>
          </w:p>
          <w:p w14:paraId="761D8CBF" w14:textId="77777777" w:rsidR="004A3D4C" w:rsidRPr="000472C1" w:rsidRDefault="004A3D4C" w:rsidP="00DB70A4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66AD7644" w14:textId="7391EECE" w:rsidR="000472C1" w:rsidRPr="000472C1" w:rsidRDefault="000472C1" w:rsidP="0040419B">
            <w:pPr>
              <w:rPr>
                <w:rFonts w:ascii="Verdana" w:hAnsi="Verdana"/>
              </w:rPr>
            </w:pPr>
            <w:r w:rsidRPr="000472C1">
              <w:rPr>
                <w:rFonts w:ascii="Verdana" w:hAnsi="Verdana"/>
              </w:rPr>
              <w:t>If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order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requires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a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cold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pack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or</w:t>
            </w:r>
            <w:r w:rsidR="00AB6CCA">
              <w:rPr>
                <w:rFonts w:ascii="Verdana" w:hAnsi="Verdana"/>
              </w:rPr>
              <w:t xml:space="preserve"> </w:t>
            </w:r>
            <w:r w:rsidR="008166CE">
              <w:rPr>
                <w:rFonts w:ascii="Verdana" w:hAnsi="Verdana"/>
              </w:rPr>
              <w:t>upgraded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shipping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(at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member’s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request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or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according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to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our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internal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criteria),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Pr="000472C1">
              <w:rPr>
                <w:rFonts w:ascii="Verdana" w:hAnsi="Verdana"/>
              </w:rPr>
              <w:t>member</w:t>
            </w:r>
            <w:r w:rsidR="00AB6CCA">
              <w:rPr>
                <w:rFonts w:ascii="Verdana" w:hAnsi="Verdana"/>
              </w:rPr>
              <w:t xml:space="preserve"> </w:t>
            </w:r>
            <w:r w:rsidRPr="000472C1">
              <w:rPr>
                <w:rFonts w:ascii="Verdana" w:hAnsi="Verdana"/>
              </w:rPr>
              <w:t>must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provide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a</w:t>
            </w:r>
            <w:r w:rsidR="00AB6CCA">
              <w:rPr>
                <w:rFonts w:ascii="Verdana" w:hAnsi="Verdana"/>
              </w:rPr>
              <w:t xml:space="preserve"> </w:t>
            </w:r>
            <w:r w:rsidR="004A3D4C" w:rsidRPr="000472C1">
              <w:rPr>
                <w:rFonts w:ascii="Verdana" w:hAnsi="Verdana"/>
              </w:rPr>
              <w:t>p</w:t>
            </w:r>
            <w:r w:rsidR="00C26965">
              <w:rPr>
                <w:rFonts w:ascii="Verdana" w:hAnsi="Verdana"/>
              </w:rPr>
              <w:t>hysical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address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 w:rsidR="00C26965">
              <w:rPr>
                <w:rFonts w:ascii="Verdana" w:hAnsi="Verdana"/>
              </w:rPr>
              <w:t>order.</w:t>
            </w:r>
          </w:p>
          <w:p w14:paraId="279F0AB6" w14:textId="60E4ECC6" w:rsidR="004A3D4C" w:rsidRPr="0024202A" w:rsidRDefault="004A3D4C" w:rsidP="0024202A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If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member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unable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prov</w:t>
            </w:r>
            <w:r w:rsidR="000472C1" w:rsidRPr="0024202A">
              <w:rPr>
                <w:rFonts w:ascii="Verdana" w:hAnsi="Verdana"/>
              </w:rPr>
              <w:t>ide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0472C1"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0472C1" w:rsidRPr="0024202A">
              <w:rPr>
                <w:rFonts w:ascii="Verdana" w:hAnsi="Verdana"/>
              </w:rPr>
              <w:t>physical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0472C1" w:rsidRPr="0024202A">
              <w:rPr>
                <w:rFonts w:ascii="Verdana" w:hAnsi="Verdana"/>
              </w:rPr>
              <w:t>address,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0472C1"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0472C1" w:rsidRPr="0024202A">
              <w:rPr>
                <w:rFonts w:ascii="Verdana" w:hAnsi="Verdana"/>
              </w:rPr>
              <w:t>CCR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="000472C1" w:rsidRPr="0024202A">
              <w:rPr>
                <w:rFonts w:ascii="Verdana" w:hAnsi="Verdana"/>
              </w:rPr>
              <w:t>should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complete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Manual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Refill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Task.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Include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notes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section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task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that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member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aware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that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sent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Box.</w:t>
            </w:r>
          </w:p>
          <w:p w14:paraId="1B6AB333" w14:textId="77777777" w:rsidR="004A3D4C" w:rsidRPr="000472C1" w:rsidRDefault="004A3D4C" w:rsidP="00540184">
            <w:pPr>
              <w:rPr>
                <w:rFonts w:ascii="Verdana" w:hAnsi="Verdana"/>
              </w:rPr>
            </w:pPr>
          </w:p>
        </w:tc>
      </w:tr>
      <w:tr w:rsidR="00540184" w:rsidRPr="00AE6288" w14:paraId="7FFC9FA6" w14:textId="77777777" w:rsidTr="002E1342">
        <w:tc>
          <w:tcPr>
            <w:tcW w:w="0" w:type="auto"/>
          </w:tcPr>
          <w:p w14:paraId="50743AC7" w14:textId="52FB866F" w:rsidR="00540184" w:rsidRPr="000472C1" w:rsidRDefault="00540184" w:rsidP="0054018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What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requirements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delivery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with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cold</w:t>
            </w:r>
            <w:r w:rsidR="00AB6CC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pack?</w:t>
            </w:r>
          </w:p>
        </w:tc>
        <w:tc>
          <w:tcPr>
            <w:tcW w:w="0" w:type="auto"/>
          </w:tcPr>
          <w:p w14:paraId="15FFB571" w14:textId="2B2F7199" w:rsidR="00540184" w:rsidRPr="0024202A" w:rsidRDefault="00540184" w:rsidP="0024202A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Cold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can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physical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addresses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within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continental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United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States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only.</w:t>
            </w:r>
          </w:p>
          <w:p w14:paraId="0DE07F07" w14:textId="7F63AC83" w:rsidR="00540184" w:rsidRPr="0024202A" w:rsidRDefault="00540184" w:rsidP="0024202A">
            <w:pPr>
              <w:pStyle w:val="ListParagraph"/>
              <w:numPr>
                <w:ilvl w:val="1"/>
                <w:numId w:val="27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If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member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unable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provide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physical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address,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CCR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should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complete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Manual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Refill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Task.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Include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notes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section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of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task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that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member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aware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that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sent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PO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Box.</w:t>
            </w:r>
          </w:p>
          <w:p w14:paraId="7875F440" w14:textId="764204FF" w:rsidR="00540184" w:rsidRPr="0024202A" w:rsidRDefault="00540184" w:rsidP="0024202A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Orders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with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Monday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through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Wednesday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sent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with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2-day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shipping.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Orders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Thursday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Next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Air.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Orders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Friday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Express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for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Saturday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delivery.</w:t>
            </w:r>
            <w:r w:rsidR="00AB6CCA" w:rsidRPr="0024202A">
              <w:rPr>
                <w:rFonts w:ascii="Verdana" w:hAnsi="Verdana"/>
              </w:rPr>
              <w:t xml:space="preserve"> </w:t>
            </w:r>
          </w:p>
          <w:p w14:paraId="0C8566F4" w14:textId="77777777" w:rsidR="00540184" w:rsidRDefault="00540184" w:rsidP="0024202A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24202A">
              <w:rPr>
                <w:rFonts w:ascii="Verdana" w:hAnsi="Verdana"/>
              </w:rPr>
              <w:t>A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signature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required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for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all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medications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shipped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with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cold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packs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when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the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destination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temperature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is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below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33</w:t>
            </w:r>
            <w:r w:rsidR="00AB6CCA" w:rsidRPr="0024202A">
              <w:rPr>
                <w:rFonts w:ascii="Verdana" w:hAnsi="Verdana"/>
              </w:rPr>
              <w:t xml:space="preserve"> </w:t>
            </w:r>
            <w:r w:rsidRPr="0024202A">
              <w:rPr>
                <w:rFonts w:ascii="Verdana" w:hAnsi="Verdana"/>
              </w:rPr>
              <w:t>degrees.</w:t>
            </w:r>
          </w:p>
          <w:p w14:paraId="15BB4EDF" w14:textId="77777777" w:rsidR="0083234B" w:rsidRPr="0083234B" w:rsidRDefault="0083234B" w:rsidP="0083234B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83234B">
              <w:rPr>
                <w:rFonts w:ascii="Verdana" w:hAnsi="Verdana"/>
              </w:rPr>
              <w:t>Hawaii Pharmacy (HIP) cold packs are shipped Monday through Thursday via UPS ground or Hawaii Parcel Service (HPS) if same island (Oahu) or UPS Next Day if outer island</w:t>
            </w:r>
          </w:p>
          <w:p w14:paraId="60282ABE" w14:textId="670D83C7" w:rsidR="0083234B" w:rsidRPr="0083234B" w:rsidRDefault="0083234B" w:rsidP="0083234B">
            <w:pPr>
              <w:ind w:left="360"/>
              <w:rPr>
                <w:rFonts w:ascii="Verdana" w:hAnsi="Verdana"/>
              </w:rPr>
            </w:pPr>
          </w:p>
        </w:tc>
      </w:tr>
    </w:tbl>
    <w:p w14:paraId="1985A156" w14:textId="77777777" w:rsidR="00DC55CE" w:rsidRDefault="00DC55CE" w:rsidP="00467610">
      <w:pPr>
        <w:jc w:val="right"/>
        <w:rPr>
          <w:rFonts w:ascii="Verdana" w:hAnsi="Verdana"/>
        </w:rPr>
      </w:pPr>
    </w:p>
    <w:p w14:paraId="43F4DD80" w14:textId="77777777" w:rsidR="006A1936" w:rsidRDefault="009E45D2" w:rsidP="006A1936">
      <w:pPr>
        <w:jc w:val="right"/>
        <w:rPr>
          <w:rFonts w:ascii="Verdana" w:hAnsi="Verdana"/>
        </w:rPr>
      </w:pPr>
      <w:hyperlink w:anchor="_top" w:history="1">
        <w:r w:rsidR="006A1936" w:rsidRPr="00804E92">
          <w:rPr>
            <w:rStyle w:val="Hyperlink"/>
            <w:rFonts w:ascii="Verdana" w:hAnsi="Verdana"/>
          </w:rPr>
          <w:t>Top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of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the</w:t>
        </w:r>
        <w:r w:rsidR="006A1936">
          <w:rPr>
            <w:rStyle w:val="Hyperlink"/>
            <w:rFonts w:ascii="Verdana" w:hAnsi="Verdana"/>
          </w:rPr>
          <w:t xml:space="preserve"> </w:t>
        </w:r>
        <w:r w:rsidR="006A1936" w:rsidRPr="00804E92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18D5" w:rsidRPr="0064267B" w14:paraId="1694BB0B" w14:textId="77777777" w:rsidTr="00C26965">
        <w:tc>
          <w:tcPr>
            <w:tcW w:w="5000" w:type="pct"/>
            <w:shd w:val="clear" w:color="auto" w:fill="C0C0C0"/>
          </w:tcPr>
          <w:p w14:paraId="1382A8DC" w14:textId="4A054483" w:rsidR="00DD18D5" w:rsidRPr="0064267B" w:rsidRDefault="00DD18D5" w:rsidP="009F3FB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7" w:name="_Toc525825645"/>
            <w:bookmarkStart w:id="28" w:name="_Toc56001698"/>
            <w:r>
              <w:rPr>
                <w:rFonts w:ascii="Verdana" w:hAnsi="Verdana"/>
                <w:i w:val="0"/>
                <w:iCs w:val="0"/>
              </w:rPr>
              <w:t>Related</w:t>
            </w:r>
            <w:r w:rsidR="00AB6CCA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27"/>
            <w:bookmarkEnd w:id="28"/>
          </w:p>
        </w:tc>
      </w:tr>
    </w:tbl>
    <w:p w14:paraId="6806D9DE" w14:textId="7F3EC8F3" w:rsidR="00C26965" w:rsidRDefault="00C26965" w:rsidP="00C26965">
      <w:pPr>
        <w:rPr>
          <w:rFonts w:ascii="Verdana" w:hAnsi="Verdana"/>
          <w:b/>
        </w:rPr>
      </w:pPr>
      <w:r>
        <w:rPr>
          <w:rFonts w:ascii="Verdana" w:hAnsi="Verdana"/>
          <w:b/>
        </w:rPr>
        <w:t>Parent</w:t>
      </w:r>
      <w:r w:rsidR="00AB6CC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</w:p>
    <w:p w14:paraId="6999E012" w14:textId="288FEF2A" w:rsidR="00C26965" w:rsidRPr="00C26965" w:rsidRDefault="00C26965" w:rsidP="00C26965">
      <w:pPr>
        <w:pStyle w:val="ListParagraph"/>
        <w:numPr>
          <w:ilvl w:val="0"/>
          <w:numId w:val="22"/>
        </w:numPr>
        <w:rPr>
          <w:rStyle w:val="Hyperlink"/>
          <w:rFonts w:ascii="Verdana" w:hAnsi="Verdana"/>
          <w:color w:val="auto"/>
          <w:u w:val="none"/>
        </w:rPr>
      </w:pPr>
      <w:r w:rsidRPr="00C26965">
        <w:rPr>
          <w:rFonts w:ascii="Verdana" w:hAnsi="Verdana"/>
          <w:bCs/>
        </w:rPr>
        <w:t>CALL-0048:</w:t>
      </w:r>
      <w:r w:rsidR="00AB6CCA">
        <w:rPr>
          <w:rFonts w:ascii="Verdana" w:hAnsi="Verdana"/>
          <w:bCs/>
          <w:color w:val="333333"/>
        </w:rPr>
        <w:t xml:space="preserve">  </w:t>
      </w:r>
      <w:hyperlink r:id="rId30" w:tgtFrame="_blank" w:history="1">
        <w:r w:rsidRPr="00C26965">
          <w:rPr>
            <w:rStyle w:val="Hyperlink"/>
            <w:rFonts w:ascii="Verdana" w:hAnsi="Verdana"/>
            <w:bCs/>
          </w:rPr>
          <w:t>Medicare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Part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D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Customer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Care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Call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Center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Requirements-CVS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Caremark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Part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D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Services,</w:t>
        </w:r>
        <w:r w:rsidR="00AB6CCA">
          <w:rPr>
            <w:rStyle w:val="Hyperlink"/>
            <w:rFonts w:ascii="Verdana" w:hAnsi="Verdana"/>
            <w:bCs/>
          </w:rPr>
          <w:t xml:space="preserve"> </w:t>
        </w:r>
        <w:r w:rsidRPr="00C26965">
          <w:rPr>
            <w:rStyle w:val="Hyperlink"/>
            <w:rFonts w:ascii="Verdana" w:hAnsi="Verdana"/>
            <w:bCs/>
          </w:rPr>
          <w:t>L.L.C.</w:t>
        </w:r>
      </w:hyperlink>
    </w:p>
    <w:p w14:paraId="488881E9" w14:textId="65F319C9" w:rsidR="00C26965" w:rsidRPr="00C26965" w:rsidRDefault="00C26965" w:rsidP="00C26965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C26965">
        <w:rPr>
          <w:rFonts w:ascii="Verdana" w:hAnsi="Verdana"/>
        </w:rPr>
        <w:t>CALL-0049:</w:t>
      </w:r>
      <w:r w:rsidR="00AB6CCA">
        <w:rPr>
          <w:rFonts w:ascii="Verdana" w:hAnsi="Verdana"/>
        </w:rPr>
        <w:t xml:space="preserve">  </w:t>
      </w:r>
      <w:hyperlink r:id="rId31" w:tgtFrame="_blank" w:history="1">
        <w:r w:rsidRPr="00C26965">
          <w:rPr>
            <w:rFonts w:ascii="Verdana" w:hAnsi="Verdana"/>
            <w:color w:val="0000FF"/>
            <w:u w:val="single"/>
          </w:rPr>
          <w:t>Customer</w:t>
        </w:r>
        <w:r w:rsidR="00AB6CCA">
          <w:rPr>
            <w:rFonts w:ascii="Verdana" w:hAnsi="Verdana"/>
            <w:color w:val="0000FF"/>
            <w:u w:val="single"/>
          </w:rPr>
          <w:t xml:space="preserve"> </w:t>
        </w:r>
        <w:r w:rsidRPr="00C26965">
          <w:rPr>
            <w:rFonts w:ascii="Verdana" w:hAnsi="Verdana"/>
            <w:color w:val="0000FF"/>
            <w:u w:val="single"/>
          </w:rPr>
          <w:t>Care</w:t>
        </w:r>
        <w:r w:rsidR="00AB6CCA">
          <w:rPr>
            <w:rFonts w:ascii="Verdana" w:hAnsi="Verdana"/>
            <w:color w:val="0000FF"/>
            <w:u w:val="single"/>
          </w:rPr>
          <w:t xml:space="preserve"> </w:t>
        </w:r>
        <w:r w:rsidRPr="00C26965">
          <w:rPr>
            <w:rFonts w:ascii="Verdana" w:hAnsi="Verdana"/>
            <w:color w:val="0000FF"/>
            <w:u w:val="single"/>
          </w:rPr>
          <w:t>Internal</w:t>
        </w:r>
        <w:r w:rsidR="00AB6CCA">
          <w:rPr>
            <w:rFonts w:ascii="Verdana" w:hAnsi="Verdana"/>
            <w:color w:val="0000FF"/>
            <w:u w:val="single"/>
          </w:rPr>
          <w:t xml:space="preserve"> </w:t>
        </w:r>
        <w:r w:rsidRPr="00C26965">
          <w:rPr>
            <w:rFonts w:ascii="Verdana" w:hAnsi="Verdana"/>
            <w:color w:val="0000FF"/>
            <w:u w:val="single"/>
          </w:rPr>
          <w:t>and</w:t>
        </w:r>
        <w:r w:rsidR="00AB6CCA">
          <w:rPr>
            <w:rFonts w:ascii="Verdana" w:hAnsi="Verdana"/>
            <w:color w:val="0000FF"/>
            <w:u w:val="single"/>
          </w:rPr>
          <w:t xml:space="preserve"> </w:t>
        </w:r>
        <w:r w:rsidRPr="00C26965">
          <w:rPr>
            <w:rFonts w:ascii="Verdana" w:hAnsi="Verdana"/>
            <w:color w:val="0000FF"/>
            <w:u w:val="single"/>
          </w:rPr>
          <w:t>External</w:t>
        </w:r>
        <w:r w:rsidR="00AB6CCA">
          <w:rPr>
            <w:rFonts w:ascii="Verdana" w:hAnsi="Verdana"/>
            <w:color w:val="0000FF"/>
            <w:u w:val="single"/>
          </w:rPr>
          <w:t xml:space="preserve"> </w:t>
        </w:r>
        <w:r w:rsidRPr="00C26965">
          <w:rPr>
            <w:rFonts w:ascii="Verdana" w:hAnsi="Verdana"/>
            <w:color w:val="0000FF"/>
            <w:u w:val="single"/>
          </w:rPr>
          <w:t>Call</w:t>
        </w:r>
        <w:r w:rsidR="00AB6CCA">
          <w:rPr>
            <w:rFonts w:ascii="Verdana" w:hAnsi="Verdana"/>
            <w:color w:val="0000FF"/>
            <w:u w:val="single"/>
          </w:rPr>
          <w:t xml:space="preserve"> </w:t>
        </w:r>
        <w:r w:rsidRPr="00C26965">
          <w:rPr>
            <w:rFonts w:ascii="Verdana" w:hAnsi="Verdana"/>
            <w:color w:val="0000FF"/>
            <w:u w:val="single"/>
          </w:rPr>
          <w:t>Handling</w:t>
        </w:r>
      </w:hyperlink>
    </w:p>
    <w:p w14:paraId="4F360FBE" w14:textId="4D288C29" w:rsidR="00C26965" w:rsidRDefault="00C26965" w:rsidP="00C26965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AB6CCA">
        <w:rPr>
          <w:rFonts w:ascii="Verdana" w:hAnsi="Verdana"/>
          <w:b/>
        </w:rPr>
        <w:t xml:space="preserve">  </w:t>
      </w:r>
      <w:hyperlink r:id="rId32" w:history="1">
        <w:r>
          <w:rPr>
            <w:rStyle w:val="Hyperlink"/>
            <w:rFonts w:ascii="Verdana" w:hAnsi="Verdana"/>
          </w:rPr>
          <w:t>Abbreviations</w:t>
        </w:r>
        <w:r w:rsidR="00AB6CCA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AB6CCA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202FE6CF" w14:textId="77777777" w:rsidR="00DD18D5" w:rsidRPr="00C26965" w:rsidRDefault="00DD18D5" w:rsidP="00804E92">
      <w:pPr>
        <w:jc w:val="right"/>
        <w:rPr>
          <w:rStyle w:val="Hyperlink"/>
          <w:rFonts w:ascii="Verdana" w:hAnsi="Verdana"/>
          <w:color w:val="auto"/>
        </w:rPr>
      </w:pPr>
    </w:p>
    <w:p w14:paraId="0009603C" w14:textId="6650C72F" w:rsidR="00FE412A" w:rsidRDefault="009E45D2" w:rsidP="00FE412A">
      <w:pPr>
        <w:jc w:val="right"/>
        <w:rPr>
          <w:rFonts w:ascii="Verdana" w:hAnsi="Verdana"/>
        </w:rPr>
      </w:pPr>
      <w:hyperlink w:anchor="_top" w:history="1">
        <w:r w:rsidR="00FE412A" w:rsidRPr="00804E92">
          <w:rPr>
            <w:rStyle w:val="Hyperlink"/>
            <w:rFonts w:ascii="Verdana" w:hAnsi="Verdana"/>
          </w:rPr>
          <w:t>Top</w:t>
        </w:r>
        <w:r w:rsidR="00AB6CCA">
          <w:rPr>
            <w:rStyle w:val="Hyperlink"/>
            <w:rFonts w:ascii="Verdana" w:hAnsi="Verdana"/>
          </w:rPr>
          <w:t xml:space="preserve"> </w:t>
        </w:r>
        <w:r w:rsidR="00FE412A" w:rsidRPr="00804E92">
          <w:rPr>
            <w:rStyle w:val="Hyperlink"/>
            <w:rFonts w:ascii="Verdana" w:hAnsi="Verdana"/>
          </w:rPr>
          <w:t>of</w:t>
        </w:r>
        <w:r w:rsidR="00AB6CCA">
          <w:rPr>
            <w:rStyle w:val="Hyperlink"/>
            <w:rFonts w:ascii="Verdana" w:hAnsi="Verdana"/>
          </w:rPr>
          <w:t xml:space="preserve"> </w:t>
        </w:r>
        <w:r w:rsidR="00FE412A" w:rsidRPr="00804E92">
          <w:rPr>
            <w:rStyle w:val="Hyperlink"/>
            <w:rFonts w:ascii="Verdana" w:hAnsi="Verdana"/>
          </w:rPr>
          <w:t>the</w:t>
        </w:r>
        <w:r w:rsidR="00AB6CCA">
          <w:rPr>
            <w:rStyle w:val="Hyperlink"/>
            <w:rFonts w:ascii="Verdana" w:hAnsi="Verdana"/>
          </w:rPr>
          <w:t xml:space="preserve"> </w:t>
        </w:r>
        <w:r w:rsidR="00FE412A" w:rsidRPr="00804E92">
          <w:rPr>
            <w:rStyle w:val="Hyperlink"/>
            <w:rFonts w:ascii="Verdana" w:hAnsi="Verdana"/>
          </w:rPr>
          <w:t>Document</w:t>
        </w:r>
      </w:hyperlink>
    </w:p>
    <w:p w14:paraId="6F2D661B" w14:textId="0E685556" w:rsidR="00995E52" w:rsidRPr="00C247CB" w:rsidRDefault="00995E52" w:rsidP="00995E5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AB6CCA">
        <w:rPr>
          <w:rFonts w:ascii="Verdana" w:hAnsi="Verdana"/>
          <w:sz w:val="16"/>
          <w:szCs w:val="16"/>
        </w:rPr>
        <w:t xml:space="preserve"> </w:t>
      </w:r>
      <w:r w:rsidR="00E612CD" w:rsidRPr="00C247CB">
        <w:rPr>
          <w:rFonts w:ascii="Verdana" w:hAnsi="Verdana"/>
          <w:sz w:val="16"/>
          <w:szCs w:val="16"/>
        </w:rPr>
        <w:t>to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AB6CCA">
        <w:rPr>
          <w:rFonts w:ascii="Verdana" w:hAnsi="Verdana"/>
          <w:sz w:val="16"/>
          <w:szCs w:val="16"/>
        </w:rPr>
        <w:t xml:space="preserve"> </w:t>
      </w:r>
      <w:r w:rsidR="00E612CD" w:rsidRPr="00C247CB">
        <w:rPr>
          <w:rFonts w:ascii="Verdana" w:hAnsi="Verdana"/>
          <w:sz w:val="16"/>
          <w:szCs w:val="16"/>
        </w:rPr>
        <w:t>or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AB6CCA">
        <w:rPr>
          <w:rFonts w:ascii="Verdana" w:hAnsi="Verdana"/>
          <w:sz w:val="16"/>
          <w:szCs w:val="16"/>
        </w:rPr>
        <w:t xml:space="preserve"> </w:t>
      </w:r>
      <w:r w:rsidR="00E612CD" w:rsidRPr="00C247CB">
        <w:rPr>
          <w:rFonts w:ascii="Verdana" w:hAnsi="Verdana"/>
          <w:sz w:val="16"/>
          <w:szCs w:val="16"/>
        </w:rPr>
        <w:t>without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AB6CCA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3BB2FC7D" w14:textId="6DCC99D2" w:rsidR="00406E76" w:rsidRDefault="00995E52" w:rsidP="00995E52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–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216256">
        <w:rPr>
          <w:rFonts w:ascii="Verdana" w:hAnsi="Verdana"/>
          <w:b/>
          <w:color w:val="000000"/>
          <w:sz w:val="16"/>
          <w:szCs w:val="16"/>
        </w:rPr>
        <w:t>=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AB6C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406E76">
      <w:footerReference w:type="defaul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41E8" w14:textId="77777777" w:rsidR="00642311" w:rsidRDefault="00642311">
      <w:r>
        <w:separator/>
      </w:r>
    </w:p>
  </w:endnote>
  <w:endnote w:type="continuationSeparator" w:id="0">
    <w:p w14:paraId="7D5203FE" w14:textId="77777777" w:rsidR="00642311" w:rsidRDefault="0064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67E1" w14:textId="77777777" w:rsidR="00022803" w:rsidRDefault="00022803" w:rsidP="0067532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6CCA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7A38" w14:textId="77777777" w:rsidR="00642311" w:rsidRDefault="00642311">
      <w:r>
        <w:separator/>
      </w:r>
    </w:p>
  </w:footnote>
  <w:footnote w:type="continuationSeparator" w:id="0">
    <w:p w14:paraId="6D38FF6D" w14:textId="77777777" w:rsidR="00642311" w:rsidRDefault="00642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8.75pt;height:16.5pt" o:bullet="t">
        <v:imagedata r:id="rId1" o:title="Icon - Conversation"/>
      </v:shape>
    </w:pict>
  </w:numPicBullet>
  <w:numPicBullet w:numPicBulletId="1">
    <w:pict>
      <v:shape id="_x0000_i1166" type="#_x0000_t75" style="width:18.75pt;height:16.5pt" o:bullet="t">
        <v:imagedata r:id="rId2" o:title="Icon - Important Information"/>
      </v:shape>
    </w:pict>
  </w:numPicBullet>
  <w:numPicBullet w:numPicBulletId="2">
    <w:pict>
      <v:shape id="_x0000_i1167" type="#_x0000_t75" style="width:18.75pt;height:16.5pt;visibility:visible;mso-wrap-style:square" o:bullet="t">
        <v:imagedata r:id="rId3" o:title=""/>
      </v:shape>
    </w:pict>
  </w:numPicBullet>
  <w:abstractNum w:abstractNumId="0" w15:restartNumberingAfterBreak="0">
    <w:nsid w:val="01D31C8F"/>
    <w:multiLevelType w:val="hybridMultilevel"/>
    <w:tmpl w:val="A232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48EA"/>
    <w:multiLevelType w:val="hybridMultilevel"/>
    <w:tmpl w:val="02605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90599"/>
    <w:multiLevelType w:val="hybridMultilevel"/>
    <w:tmpl w:val="C322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40CF"/>
    <w:multiLevelType w:val="hybridMultilevel"/>
    <w:tmpl w:val="13F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F35"/>
    <w:multiLevelType w:val="hybridMultilevel"/>
    <w:tmpl w:val="98F0B37C"/>
    <w:lvl w:ilvl="0" w:tplc="66903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F5659"/>
    <w:multiLevelType w:val="hybridMultilevel"/>
    <w:tmpl w:val="B7CC9B20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0086"/>
    <w:multiLevelType w:val="hybridMultilevel"/>
    <w:tmpl w:val="60D8D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24BF9"/>
    <w:multiLevelType w:val="hybridMultilevel"/>
    <w:tmpl w:val="B144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41E00"/>
    <w:multiLevelType w:val="hybridMultilevel"/>
    <w:tmpl w:val="2D28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604"/>
    <w:multiLevelType w:val="hybridMultilevel"/>
    <w:tmpl w:val="E1EA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53E85"/>
    <w:multiLevelType w:val="hybridMultilevel"/>
    <w:tmpl w:val="7D021DB8"/>
    <w:lvl w:ilvl="0" w:tplc="55BC8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EA244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22708"/>
    <w:multiLevelType w:val="hybridMultilevel"/>
    <w:tmpl w:val="4E48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21FE8"/>
    <w:multiLevelType w:val="hybridMultilevel"/>
    <w:tmpl w:val="6EF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73A3B"/>
    <w:multiLevelType w:val="hybridMultilevel"/>
    <w:tmpl w:val="6D40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55F03"/>
    <w:multiLevelType w:val="hybridMultilevel"/>
    <w:tmpl w:val="FBDE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93986"/>
    <w:multiLevelType w:val="hybridMultilevel"/>
    <w:tmpl w:val="2098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A7687"/>
    <w:multiLevelType w:val="hybridMultilevel"/>
    <w:tmpl w:val="F5C8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545AF"/>
    <w:multiLevelType w:val="hybridMultilevel"/>
    <w:tmpl w:val="18DA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671C1"/>
    <w:multiLevelType w:val="hybridMultilevel"/>
    <w:tmpl w:val="D6505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5B0E91"/>
    <w:multiLevelType w:val="hybridMultilevel"/>
    <w:tmpl w:val="081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C31FC"/>
    <w:multiLevelType w:val="hybridMultilevel"/>
    <w:tmpl w:val="DAB4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03E34"/>
    <w:multiLevelType w:val="hybridMultilevel"/>
    <w:tmpl w:val="4418AE50"/>
    <w:lvl w:ilvl="0" w:tplc="E5B03F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089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8A7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0DC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704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C8D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AAF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14D9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C8B0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3776D0D"/>
    <w:multiLevelType w:val="hybridMultilevel"/>
    <w:tmpl w:val="AF2EF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565489"/>
    <w:multiLevelType w:val="hybridMultilevel"/>
    <w:tmpl w:val="A1B0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575DA"/>
    <w:multiLevelType w:val="hybridMultilevel"/>
    <w:tmpl w:val="0554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367E2"/>
    <w:multiLevelType w:val="hybridMultilevel"/>
    <w:tmpl w:val="29CE0914"/>
    <w:lvl w:ilvl="0" w:tplc="66903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370F59"/>
    <w:multiLevelType w:val="hybridMultilevel"/>
    <w:tmpl w:val="2A68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8036E"/>
    <w:multiLevelType w:val="hybridMultilevel"/>
    <w:tmpl w:val="E13A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61124">
    <w:abstractNumId w:val="12"/>
  </w:num>
  <w:num w:numId="2" w16cid:durableId="351760411">
    <w:abstractNumId w:val="5"/>
  </w:num>
  <w:num w:numId="3" w16cid:durableId="957299143">
    <w:abstractNumId w:val="21"/>
  </w:num>
  <w:num w:numId="4" w16cid:durableId="1414743977">
    <w:abstractNumId w:val="18"/>
  </w:num>
  <w:num w:numId="5" w16cid:durableId="113409287">
    <w:abstractNumId w:val="15"/>
  </w:num>
  <w:num w:numId="6" w16cid:durableId="1252810578">
    <w:abstractNumId w:val="2"/>
  </w:num>
  <w:num w:numId="7" w16cid:durableId="1414667285">
    <w:abstractNumId w:val="19"/>
  </w:num>
  <w:num w:numId="8" w16cid:durableId="456989126">
    <w:abstractNumId w:val="25"/>
  </w:num>
  <w:num w:numId="9" w16cid:durableId="1264144523">
    <w:abstractNumId w:val="13"/>
  </w:num>
  <w:num w:numId="10" w16cid:durableId="1697196788">
    <w:abstractNumId w:val="4"/>
  </w:num>
  <w:num w:numId="11" w16cid:durableId="1923173031">
    <w:abstractNumId w:val="26"/>
  </w:num>
  <w:num w:numId="12" w16cid:durableId="981694661">
    <w:abstractNumId w:val="22"/>
  </w:num>
  <w:num w:numId="13" w16cid:durableId="308677176">
    <w:abstractNumId w:val="20"/>
  </w:num>
  <w:num w:numId="14" w16cid:durableId="810831539">
    <w:abstractNumId w:val="10"/>
  </w:num>
  <w:num w:numId="15" w16cid:durableId="470248114">
    <w:abstractNumId w:val="16"/>
  </w:num>
  <w:num w:numId="16" w16cid:durableId="1225989531">
    <w:abstractNumId w:val="9"/>
  </w:num>
  <w:num w:numId="17" w16cid:durableId="528880586">
    <w:abstractNumId w:val="23"/>
  </w:num>
  <w:num w:numId="18" w16cid:durableId="811560217">
    <w:abstractNumId w:val="6"/>
  </w:num>
  <w:num w:numId="19" w16cid:durableId="1464811619">
    <w:abstractNumId w:val="8"/>
  </w:num>
  <w:num w:numId="20" w16cid:durableId="993411925">
    <w:abstractNumId w:val="11"/>
  </w:num>
  <w:num w:numId="21" w16cid:durableId="1475371009">
    <w:abstractNumId w:val="17"/>
  </w:num>
  <w:num w:numId="22" w16cid:durableId="1507548390">
    <w:abstractNumId w:val="3"/>
  </w:num>
  <w:num w:numId="23" w16cid:durableId="775714428">
    <w:abstractNumId w:val="1"/>
  </w:num>
  <w:num w:numId="24" w16cid:durableId="1869491500">
    <w:abstractNumId w:val="7"/>
  </w:num>
  <w:num w:numId="25" w16cid:durableId="1860074473">
    <w:abstractNumId w:val="0"/>
  </w:num>
  <w:num w:numId="26" w16cid:durableId="720592048">
    <w:abstractNumId w:val="24"/>
  </w:num>
  <w:num w:numId="27" w16cid:durableId="8608049">
    <w:abstractNumId w:val="28"/>
  </w:num>
  <w:num w:numId="28" w16cid:durableId="782959474">
    <w:abstractNumId w:val="27"/>
  </w:num>
  <w:num w:numId="29" w16cid:durableId="747579559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64"/>
    <w:rsid w:val="00006CEC"/>
    <w:rsid w:val="00013B63"/>
    <w:rsid w:val="00016887"/>
    <w:rsid w:val="00022803"/>
    <w:rsid w:val="000440C1"/>
    <w:rsid w:val="000472C1"/>
    <w:rsid w:val="000500C8"/>
    <w:rsid w:val="00050500"/>
    <w:rsid w:val="000600C0"/>
    <w:rsid w:val="00063222"/>
    <w:rsid w:val="0006627E"/>
    <w:rsid w:val="00066484"/>
    <w:rsid w:val="00077F7C"/>
    <w:rsid w:val="000860E5"/>
    <w:rsid w:val="00090082"/>
    <w:rsid w:val="00093000"/>
    <w:rsid w:val="000A119B"/>
    <w:rsid w:val="000A6D6B"/>
    <w:rsid w:val="000A75F4"/>
    <w:rsid w:val="000C2742"/>
    <w:rsid w:val="000C391B"/>
    <w:rsid w:val="000C67FB"/>
    <w:rsid w:val="000C75D6"/>
    <w:rsid w:val="000D3811"/>
    <w:rsid w:val="000E490F"/>
    <w:rsid w:val="000E5D52"/>
    <w:rsid w:val="000F0C92"/>
    <w:rsid w:val="000F3E41"/>
    <w:rsid w:val="001068BE"/>
    <w:rsid w:val="001075CD"/>
    <w:rsid w:val="00122453"/>
    <w:rsid w:val="00126862"/>
    <w:rsid w:val="00130186"/>
    <w:rsid w:val="001340AF"/>
    <w:rsid w:val="001518E2"/>
    <w:rsid w:val="001561E3"/>
    <w:rsid w:val="00160B50"/>
    <w:rsid w:val="001720BB"/>
    <w:rsid w:val="00173EAF"/>
    <w:rsid w:val="00185664"/>
    <w:rsid w:val="00185B95"/>
    <w:rsid w:val="001964DF"/>
    <w:rsid w:val="001A2CA5"/>
    <w:rsid w:val="001A3BCB"/>
    <w:rsid w:val="001A45E3"/>
    <w:rsid w:val="001B02D4"/>
    <w:rsid w:val="001B16DE"/>
    <w:rsid w:val="001B5AB1"/>
    <w:rsid w:val="001D1BC1"/>
    <w:rsid w:val="001E0120"/>
    <w:rsid w:val="001F1A2D"/>
    <w:rsid w:val="001F3645"/>
    <w:rsid w:val="00204430"/>
    <w:rsid w:val="00204D6F"/>
    <w:rsid w:val="0020610C"/>
    <w:rsid w:val="00206C9B"/>
    <w:rsid w:val="0021372A"/>
    <w:rsid w:val="00213E4A"/>
    <w:rsid w:val="00216256"/>
    <w:rsid w:val="0022028D"/>
    <w:rsid w:val="0022130A"/>
    <w:rsid w:val="00230544"/>
    <w:rsid w:val="0024202A"/>
    <w:rsid w:val="00253F16"/>
    <w:rsid w:val="00262AD3"/>
    <w:rsid w:val="002632B5"/>
    <w:rsid w:val="00263FCA"/>
    <w:rsid w:val="0027709E"/>
    <w:rsid w:val="002910CA"/>
    <w:rsid w:val="00291BCC"/>
    <w:rsid w:val="002A03CC"/>
    <w:rsid w:val="002A14AF"/>
    <w:rsid w:val="002A4C8E"/>
    <w:rsid w:val="002A7CE5"/>
    <w:rsid w:val="002B22A3"/>
    <w:rsid w:val="002B3BB8"/>
    <w:rsid w:val="002B3FD5"/>
    <w:rsid w:val="002B4FF7"/>
    <w:rsid w:val="002B77A2"/>
    <w:rsid w:val="002C0FC9"/>
    <w:rsid w:val="002C6538"/>
    <w:rsid w:val="002D4B34"/>
    <w:rsid w:val="002E1342"/>
    <w:rsid w:val="002E1D41"/>
    <w:rsid w:val="002E2AF5"/>
    <w:rsid w:val="002E3300"/>
    <w:rsid w:val="002F0823"/>
    <w:rsid w:val="002F3238"/>
    <w:rsid w:val="00303D17"/>
    <w:rsid w:val="003057F2"/>
    <w:rsid w:val="00307875"/>
    <w:rsid w:val="00313A96"/>
    <w:rsid w:val="00313ADE"/>
    <w:rsid w:val="00341AA2"/>
    <w:rsid w:val="00341CE8"/>
    <w:rsid w:val="00365625"/>
    <w:rsid w:val="00381CF4"/>
    <w:rsid w:val="003B2255"/>
    <w:rsid w:val="003C62A7"/>
    <w:rsid w:val="003C6A1A"/>
    <w:rsid w:val="003D455C"/>
    <w:rsid w:val="003D5D14"/>
    <w:rsid w:val="003E222E"/>
    <w:rsid w:val="003E64D4"/>
    <w:rsid w:val="003F1054"/>
    <w:rsid w:val="003F1200"/>
    <w:rsid w:val="00400273"/>
    <w:rsid w:val="00401573"/>
    <w:rsid w:val="0040419B"/>
    <w:rsid w:val="00406E76"/>
    <w:rsid w:val="0041164B"/>
    <w:rsid w:val="00411D34"/>
    <w:rsid w:val="004177CA"/>
    <w:rsid w:val="00427E39"/>
    <w:rsid w:val="00440A96"/>
    <w:rsid w:val="00450DC2"/>
    <w:rsid w:val="00453436"/>
    <w:rsid w:val="00463684"/>
    <w:rsid w:val="00467610"/>
    <w:rsid w:val="004748F8"/>
    <w:rsid w:val="00474E5B"/>
    <w:rsid w:val="004776C9"/>
    <w:rsid w:val="00483042"/>
    <w:rsid w:val="004845FC"/>
    <w:rsid w:val="004916BF"/>
    <w:rsid w:val="004A3D4C"/>
    <w:rsid w:val="004A5E0E"/>
    <w:rsid w:val="004B36C4"/>
    <w:rsid w:val="004C4633"/>
    <w:rsid w:val="004D10A0"/>
    <w:rsid w:val="004D7828"/>
    <w:rsid w:val="004E0145"/>
    <w:rsid w:val="004E6458"/>
    <w:rsid w:val="00502419"/>
    <w:rsid w:val="00505055"/>
    <w:rsid w:val="00521984"/>
    <w:rsid w:val="005309D9"/>
    <w:rsid w:val="00532E9F"/>
    <w:rsid w:val="00540184"/>
    <w:rsid w:val="00544EA5"/>
    <w:rsid w:val="0055354F"/>
    <w:rsid w:val="00561498"/>
    <w:rsid w:val="00562D41"/>
    <w:rsid w:val="005663C5"/>
    <w:rsid w:val="005702A8"/>
    <w:rsid w:val="00574B3F"/>
    <w:rsid w:val="00577B8C"/>
    <w:rsid w:val="005845FD"/>
    <w:rsid w:val="00593D4B"/>
    <w:rsid w:val="00596023"/>
    <w:rsid w:val="005C4220"/>
    <w:rsid w:val="005C7152"/>
    <w:rsid w:val="005D1520"/>
    <w:rsid w:val="005E5568"/>
    <w:rsid w:val="005E5B3F"/>
    <w:rsid w:val="005E77ED"/>
    <w:rsid w:val="005F0650"/>
    <w:rsid w:val="005F52A4"/>
    <w:rsid w:val="006017B4"/>
    <w:rsid w:val="0060415D"/>
    <w:rsid w:val="006048AC"/>
    <w:rsid w:val="006224D4"/>
    <w:rsid w:val="00623AB8"/>
    <w:rsid w:val="00637ED0"/>
    <w:rsid w:val="0064021D"/>
    <w:rsid w:val="00642311"/>
    <w:rsid w:val="00652B96"/>
    <w:rsid w:val="006556D9"/>
    <w:rsid w:val="00655992"/>
    <w:rsid w:val="006569BD"/>
    <w:rsid w:val="006661D3"/>
    <w:rsid w:val="0066671E"/>
    <w:rsid w:val="00673906"/>
    <w:rsid w:val="00673C89"/>
    <w:rsid w:val="0067532A"/>
    <w:rsid w:val="00676C63"/>
    <w:rsid w:val="00693CE6"/>
    <w:rsid w:val="006A1936"/>
    <w:rsid w:val="006A30F9"/>
    <w:rsid w:val="006A36FC"/>
    <w:rsid w:val="006B07DA"/>
    <w:rsid w:val="006B27D9"/>
    <w:rsid w:val="006B72B0"/>
    <w:rsid w:val="006C317E"/>
    <w:rsid w:val="006C4029"/>
    <w:rsid w:val="006D0E05"/>
    <w:rsid w:val="006D372F"/>
    <w:rsid w:val="006E0852"/>
    <w:rsid w:val="006E0E1F"/>
    <w:rsid w:val="00705CF0"/>
    <w:rsid w:val="00710481"/>
    <w:rsid w:val="007104A1"/>
    <w:rsid w:val="0071393F"/>
    <w:rsid w:val="00717472"/>
    <w:rsid w:val="00724094"/>
    <w:rsid w:val="007309E8"/>
    <w:rsid w:val="00736BF7"/>
    <w:rsid w:val="00741E57"/>
    <w:rsid w:val="00757976"/>
    <w:rsid w:val="00757FBF"/>
    <w:rsid w:val="0076060F"/>
    <w:rsid w:val="007628C5"/>
    <w:rsid w:val="00766ACE"/>
    <w:rsid w:val="007828D1"/>
    <w:rsid w:val="00793F7F"/>
    <w:rsid w:val="007A5A86"/>
    <w:rsid w:val="007A7048"/>
    <w:rsid w:val="007B0C18"/>
    <w:rsid w:val="007B5D94"/>
    <w:rsid w:val="007E3371"/>
    <w:rsid w:val="007E5F2B"/>
    <w:rsid w:val="007E7FE9"/>
    <w:rsid w:val="007F4C72"/>
    <w:rsid w:val="007F57BA"/>
    <w:rsid w:val="007F7673"/>
    <w:rsid w:val="00804E92"/>
    <w:rsid w:val="008166CE"/>
    <w:rsid w:val="00817D4C"/>
    <w:rsid w:val="00822710"/>
    <w:rsid w:val="00824456"/>
    <w:rsid w:val="0083234B"/>
    <w:rsid w:val="00837B38"/>
    <w:rsid w:val="00842262"/>
    <w:rsid w:val="00843F42"/>
    <w:rsid w:val="0085014D"/>
    <w:rsid w:val="00850C01"/>
    <w:rsid w:val="008629F2"/>
    <w:rsid w:val="00871997"/>
    <w:rsid w:val="008847E6"/>
    <w:rsid w:val="00892574"/>
    <w:rsid w:val="00892F9A"/>
    <w:rsid w:val="00893526"/>
    <w:rsid w:val="00894174"/>
    <w:rsid w:val="0089764A"/>
    <w:rsid w:val="008A0661"/>
    <w:rsid w:val="008A072C"/>
    <w:rsid w:val="008A3A9E"/>
    <w:rsid w:val="008A6751"/>
    <w:rsid w:val="008B6152"/>
    <w:rsid w:val="008C0ADD"/>
    <w:rsid w:val="008C4051"/>
    <w:rsid w:val="008D4088"/>
    <w:rsid w:val="008E46D5"/>
    <w:rsid w:val="008E67E2"/>
    <w:rsid w:val="008F6925"/>
    <w:rsid w:val="009136B5"/>
    <w:rsid w:val="009216C8"/>
    <w:rsid w:val="00922060"/>
    <w:rsid w:val="00927F14"/>
    <w:rsid w:val="0093111B"/>
    <w:rsid w:val="00931518"/>
    <w:rsid w:val="00931BD3"/>
    <w:rsid w:val="009415D6"/>
    <w:rsid w:val="00967E7C"/>
    <w:rsid w:val="00971089"/>
    <w:rsid w:val="00984EAC"/>
    <w:rsid w:val="009904CD"/>
    <w:rsid w:val="00992E92"/>
    <w:rsid w:val="00995E52"/>
    <w:rsid w:val="009A2A6B"/>
    <w:rsid w:val="009B3A24"/>
    <w:rsid w:val="009B42C9"/>
    <w:rsid w:val="009B4F44"/>
    <w:rsid w:val="009D41FF"/>
    <w:rsid w:val="009D6E4C"/>
    <w:rsid w:val="009E45D2"/>
    <w:rsid w:val="009E5F66"/>
    <w:rsid w:val="009F286E"/>
    <w:rsid w:val="00A02AB2"/>
    <w:rsid w:val="00A0357D"/>
    <w:rsid w:val="00A03A4B"/>
    <w:rsid w:val="00A145FD"/>
    <w:rsid w:val="00A1576C"/>
    <w:rsid w:val="00A157FE"/>
    <w:rsid w:val="00A21E0E"/>
    <w:rsid w:val="00A2253D"/>
    <w:rsid w:val="00A26693"/>
    <w:rsid w:val="00A35417"/>
    <w:rsid w:val="00A437CF"/>
    <w:rsid w:val="00A61AD2"/>
    <w:rsid w:val="00A81D1B"/>
    <w:rsid w:val="00A83756"/>
    <w:rsid w:val="00A85E19"/>
    <w:rsid w:val="00A91D5C"/>
    <w:rsid w:val="00AA228A"/>
    <w:rsid w:val="00AA50A3"/>
    <w:rsid w:val="00AA5C0E"/>
    <w:rsid w:val="00AB0EE4"/>
    <w:rsid w:val="00AB5A3C"/>
    <w:rsid w:val="00AB6CCA"/>
    <w:rsid w:val="00AC20BD"/>
    <w:rsid w:val="00AC2F04"/>
    <w:rsid w:val="00AC3F99"/>
    <w:rsid w:val="00AD0564"/>
    <w:rsid w:val="00AD1955"/>
    <w:rsid w:val="00AD477D"/>
    <w:rsid w:val="00AE6288"/>
    <w:rsid w:val="00AF486B"/>
    <w:rsid w:val="00AF6385"/>
    <w:rsid w:val="00B129F6"/>
    <w:rsid w:val="00B16AB0"/>
    <w:rsid w:val="00B276C1"/>
    <w:rsid w:val="00B302B2"/>
    <w:rsid w:val="00B35C05"/>
    <w:rsid w:val="00B40C5B"/>
    <w:rsid w:val="00B43A9D"/>
    <w:rsid w:val="00B502D6"/>
    <w:rsid w:val="00B57F77"/>
    <w:rsid w:val="00B653BB"/>
    <w:rsid w:val="00B673BA"/>
    <w:rsid w:val="00B7144C"/>
    <w:rsid w:val="00B9583B"/>
    <w:rsid w:val="00BA1771"/>
    <w:rsid w:val="00BA47A6"/>
    <w:rsid w:val="00BB0401"/>
    <w:rsid w:val="00BB2A10"/>
    <w:rsid w:val="00BB4866"/>
    <w:rsid w:val="00BC2001"/>
    <w:rsid w:val="00BC595F"/>
    <w:rsid w:val="00BC71DD"/>
    <w:rsid w:val="00BC74FA"/>
    <w:rsid w:val="00BD2F5E"/>
    <w:rsid w:val="00BD4057"/>
    <w:rsid w:val="00BD5B3C"/>
    <w:rsid w:val="00BE76E6"/>
    <w:rsid w:val="00BF077D"/>
    <w:rsid w:val="00BF1DF8"/>
    <w:rsid w:val="00BF543D"/>
    <w:rsid w:val="00C211EA"/>
    <w:rsid w:val="00C2611C"/>
    <w:rsid w:val="00C26965"/>
    <w:rsid w:val="00C36EB0"/>
    <w:rsid w:val="00C451FF"/>
    <w:rsid w:val="00C543E8"/>
    <w:rsid w:val="00C5740E"/>
    <w:rsid w:val="00C66E3D"/>
    <w:rsid w:val="00C85C34"/>
    <w:rsid w:val="00C92168"/>
    <w:rsid w:val="00C947B2"/>
    <w:rsid w:val="00CA5DFF"/>
    <w:rsid w:val="00CB0AE6"/>
    <w:rsid w:val="00CB2C4E"/>
    <w:rsid w:val="00CB6E1C"/>
    <w:rsid w:val="00CD46A7"/>
    <w:rsid w:val="00CE0FFC"/>
    <w:rsid w:val="00CF1063"/>
    <w:rsid w:val="00D01E9B"/>
    <w:rsid w:val="00D04971"/>
    <w:rsid w:val="00D0565D"/>
    <w:rsid w:val="00D13B4F"/>
    <w:rsid w:val="00D212A9"/>
    <w:rsid w:val="00D330E3"/>
    <w:rsid w:val="00D50860"/>
    <w:rsid w:val="00D5647F"/>
    <w:rsid w:val="00D651DE"/>
    <w:rsid w:val="00D653DF"/>
    <w:rsid w:val="00D65A3C"/>
    <w:rsid w:val="00D67B38"/>
    <w:rsid w:val="00D81B19"/>
    <w:rsid w:val="00D95666"/>
    <w:rsid w:val="00D9600E"/>
    <w:rsid w:val="00D97D9D"/>
    <w:rsid w:val="00DA2BB2"/>
    <w:rsid w:val="00DA5A03"/>
    <w:rsid w:val="00DB25C7"/>
    <w:rsid w:val="00DB32FD"/>
    <w:rsid w:val="00DB70A4"/>
    <w:rsid w:val="00DC3594"/>
    <w:rsid w:val="00DC55CE"/>
    <w:rsid w:val="00DD18D5"/>
    <w:rsid w:val="00DE240D"/>
    <w:rsid w:val="00DE4137"/>
    <w:rsid w:val="00DE6CD6"/>
    <w:rsid w:val="00DF21B8"/>
    <w:rsid w:val="00DF58F8"/>
    <w:rsid w:val="00E0766E"/>
    <w:rsid w:val="00E12AB9"/>
    <w:rsid w:val="00E24E75"/>
    <w:rsid w:val="00E278FD"/>
    <w:rsid w:val="00E323F5"/>
    <w:rsid w:val="00E4045C"/>
    <w:rsid w:val="00E41009"/>
    <w:rsid w:val="00E42F08"/>
    <w:rsid w:val="00E4488A"/>
    <w:rsid w:val="00E44CB4"/>
    <w:rsid w:val="00E45328"/>
    <w:rsid w:val="00E453A3"/>
    <w:rsid w:val="00E507CC"/>
    <w:rsid w:val="00E52E60"/>
    <w:rsid w:val="00E6034C"/>
    <w:rsid w:val="00E612CD"/>
    <w:rsid w:val="00E77843"/>
    <w:rsid w:val="00E77D97"/>
    <w:rsid w:val="00E871A6"/>
    <w:rsid w:val="00E8757E"/>
    <w:rsid w:val="00E97F4A"/>
    <w:rsid w:val="00EA6E91"/>
    <w:rsid w:val="00EB263F"/>
    <w:rsid w:val="00ED0830"/>
    <w:rsid w:val="00ED4F52"/>
    <w:rsid w:val="00ED6A0D"/>
    <w:rsid w:val="00EE0EF6"/>
    <w:rsid w:val="00EE7A78"/>
    <w:rsid w:val="00EF3838"/>
    <w:rsid w:val="00EF7ACE"/>
    <w:rsid w:val="00F03ABA"/>
    <w:rsid w:val="00F05572"/>
    <w:rsid w:val="00F12662"/>
    <w:rsid w:val="00F16121"/>
    <w:rsid w:val="00F3551E"/>
    <w:rsid w:val="00F43AF9"/>
    <w:rsid w:val="00F5770B"/>
    <w:rsid w:val="00F633E3"/>
    <w:rsid w:val="00F63DE2"/>
    <w:rsid w:val="00F65A60"/>
    <w:rsid w:val="00F73AE3"/>
    <w:rsid w:val="00F912EF"/>
    <w:rsid w:val="00FB5F3D"/>
    <w:rsid w:val="00FC1A90"/>
    <w:rsid w:val="00FC228B"/>
    <w:rsid w:val="00FC51E1"/>
    <w:rsid w:val="00FC6E21"/>
    <w:rsid w:val="00FD1A8C"/>
    <w:rsid w:val="00FE3DCD"/>
    <w:rsid w:val="00FE412A"/>
    <w:rsid w:val="00FE6375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AD0E7"/>
  <w15:chartTrackingRefBased/>
  <w15:docId w15:val="{909423B5-B324-4F4F-9305-1645E2C8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67532A"/>
  </w:style>
  <w:style w:type="paragraph" w:styleId="BalloonText">
    <w:name w:val="Balloon Text"/>
    <w:basedOn w:val="Normal"/>
    <w:semiHidden/>
    <w:rsid w:val="001301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22060"/>
    <w:pPr>
      <w:spacing w:before="100" w:beforeAutospacing="1" w:after="100" w:afterAutospacing="1"/>
    </w:pPr>
    <w:rPr>
      <w:rFonts w:eastAsia="Calibri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ableentry">
    <w:name w:val="tableentry"/>
    <w:rPr>
      <w:rFonts w:ascii="Verdana" w:hAnsi="Verdana" w:hint="default"/>
      <w:sz w:val="2"/>
      <w:szCs w:val="2"/>
    </w:rPr>
  </w:style>
  <w:style w:type="paragraph" w:customStyle="1" w:styleId="BulletText1">
    <w:name w:val="Bullet Text 1"/>
    <w:basedOn w:val="Normal"/>
    <w:pPr>
      <w:numPr>
        <w:numId w:val="1"/>
      </w:numPr>
    </w:pPr>
    <w:rPr>
      <w:color w:val="000000"/>
      <w:szCs w:val="20"/>
    </w:rPr>
  </w:style>
  <w:style w:type="character" w:styleId="CommentReference">
    <w:name w:val="annotation reference"/>
    <w:rsid w:val="008E46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4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46D5"/>
  </w:style>
  <w:style w:type="paragraph" w:styleId="CommentSubject">
    <w:name w:val="annotation subject"/>
    <w:basedOn w:val="CommentText"/>
    <w:next w:val="CommentText"/>
    <w:link w:val="CommentSubjectChar"/>
    <w:rsid w:val="008E46D5"/>
    <w:rPr>
      <w:b/>
      <w:bCs/>
    </w:rPr>
  </w:style>
  <w:style w:type="character" w:customStyle="1" w:styleId="CommentSubjectChar">
    <w:name w:val="Comment Subject Char"/>
    <w:link w:val="CommentSubject"/>
    <w:rsid w:val="008E46D5"/>
    <w:rPr>
      <w:b/>
      <w:bCs/>
    </w:rPr>
  </w:style>
  <w:style w:type="table" w:styleId="TableGrid">
    <w:name w:val="Table Grid"/>
    <w:basedOn w:val="TableNormal"/>
    <w:rsid w:val="00DB7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19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40A9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DD18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D10A0"/>
    <w:pPr>
      <w:tabs>
        <w:tab w:val="right" w:leader="dot" w:pos="1295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C337799\AppData\Local\Microsoft\Windows\INetCache\Content.Outlook\40ZZSJWS\CMS-2-004611" TargetMode="External"/><Relationship Id="rId18" Type="http://schemas.openxmlformats.org/officeDocument/2006/relationships/hyperlink" Target="file:///C:\Users\C337799\AppData\Local\Microsoft\Windows\INetCache\Content.Outlook\40ZZSJWS\CMS-2-007009" TargetMode="External"/><Relationship Id="rId26" Type="http://schemas.openxmlformats.org/officeDocument/2006/relationships/hyperlink" Target="file:///C:\Users\C337799\AppData\Local\Microsoft\Windows\INetCache\Content.Outlook\40ZZSJWS\CMS-2-004611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C337799\AppData\Local\Microsoft\Windows\INetCache\Content.Outlook\40ZZSJWS\TSRC-PROD-04610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2.png"/><Relationship Id="rId25" Type="http://schemas.openxmlformats.org/officeDocument/2006/relationships/hyperlink" Target="file:///C:\Users\C337799\AppData\Local\Microsoft\Windows\INetCache\Content.Outlook\40ZZSJWS\CMS-2-027255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C:\Users\C337799\AppData\Local\Microsoft\Windows\INetCache\Content.Outlook\40ZZSJWS\CMS-2-004611" TargetMode="External"/><Relationship Id="rId29" Type="http://schemas.openxmlformats.org/officeDocument/2006/relationships/hyperlink" Target="file:///C:\Users\C337799\AppData\Local\Microsoft\Windows\INetCache\Content.Outlook\40ZZSJWS\CMS-2-0046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337799\AppData\Local\Microsoft\Windows\INetCache\Content.Outlook\40ZZSJWS\TSRC-PROD-046109" TargetMode="External"/><Relationship Id="rId24" Type="http://schemas.openxmlformats.org/officeDocument/2006/relationships/hyperlink" Target="file:///C:\Users\C337799\AppData\Local\Microsoft\Windows\INetCache\Content.Outlook\40ZZSJWS\TSRC-PROD-046109" TargetMode="External"/><Relationship Id="rId32" Type="http://schemas.openxmlformats.org/officeDocument/2006/relationships/hyperlink" Target="file:///C:\Users\C337799\AppData\Local\Microsoft\Windows\INetCache\Content.Outlook\40ZZSJWS\CMS-2-0174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C337799\AppData\Local\Microsoft\Windows\INetCache\Content.Outlook\40ZZSJWS\CMS-2-004611" TargetMode="External"/><Relationship Id="rId23" Type="http://schemas.openxmlformats.org/officeDocument/2006/relationships/hyperlink" Target="file:///C:\Users\C337799\AppData\Local\Microsoft\Windows\INetCache\Content.Outlook\40ZZSJWS\CMS-2-007009" TargetMode="External"/><Relationship Id="rId28" Type="http://schemas.openxmlformats.org/officeDocument/2006/relationships/hyperlink" Target="file:///C:\Users\C337799\AppData\Local\Microsoft\Windows\INetCache\Content.Outlook\40ZZSJWS\CMS-2-004628" TargetMode="External"/><Relationship Id="rId10" Type="http://schemas.openxmlformats.org/officeDocument/2006/relationships/hyperlink" Target="file:///C:\Users\C337799\AppData\Local\Microsoft\Windows\INetCache\Content.Outlook\40ZZSJWS\CMS-2-007827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C337799\AppData\Local\Microsoft\Windows\INetCache\Content.Outlook\40ZZSJWS\CMS-2-004758" TargetMode="External"/><Relationship Id="rId14" Type="http://schemas.openxmlformats.org/officeDocument/2006/relationships/hyperlink" Target="file:///C:\Users\C337799\AppData\Local\Microsoft\Windows\INetCache\Content.Outlook\40ZZSJWS\CMS-2-007009" TargetMode="External"/><Relationship Id="rId22" Type="http://schemas.openxmlformats.org/officeDocument/2006/relationships/image" Target="media/image7.png"/><Relationship Id="rId27" Type="http://schemas.openxmlformats.org/officeDocument/2006/relationships/hyperlink" Target="file:///C:\Users\C337799\AppData\Local\Microsoft\Windows\INetCache\Content.Outlook\40ZZSJWS\CMS-2-004611" TargetMode="External"/><Relationship Id="rId30" Type="http://schemas.openxmlformats.org/officeDocument/2006/relationships/hyperlink" Target="https://policy.corp.cvscaremark.com/pnp/faces/SecureDocRenderer?documentId=CALL-0048&amp;uid=pnpdev1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2856B-9EF6-45C0-99FB-5A800BE5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2189</Words>
  <Characters>11144</Characters>
  <Application>Microsoft Office Word</Application>
  <DocSecurity>4</DocSecurity>
  <Lines>493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13277</CharactersWithSpaces>
  <SharedDoc>false</SharedDoc>
  <HLinks>
    <vt:vector size="210" baseType="variant"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108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2359351</vt:i4>
      </vt:variant>
      <vt:variant>
        <vt:i4>105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5898263</vt:i4>
      </vt:variant>
      <vt:variant>
        <vt:i4>99</vt:i4>
      </vt:variant>
      <vt:variant>
        <vt:i4>0</vt:i4>
      </vt:variant>
      <vt:variant>
        <vt:i4>5</vt:i4>
      </vt:variant>
      <vt:variant>
        <vt:lpwstr>CMS-2-004611</vt:lpwstr>
      </vt:variant>
      <vt:variant>
        <vt:lpwstr/>
      </vt:variant>
      <vt:variant>
        <vt:i4>5439508</vt:i4>
      </vt:variant>
      <vt:variant>
        <vt:i4>93</vt:i4>
      </vt:variant>
      <vt:variant>
        <vt:i4>0</vt:i4>
      </vt:variant>
      <vt:variant>
        <vt:i4>5</vt:i4>
      </vt:variant>
      <vt:variant>
        <vt:lpwstr>CMS-2-004628</vt:lpwstr>
      </vt:variant>
      <vt:variant>
        <vt:lpwstr/>
      </vt:variant>
      <vt:variant>
        <vt:i4>5898263</vt:i4>
      </vt:variant>
      <vt:variant>
        <vt:i4>90</vt:i4>
      </vt:variant>
      <vt:variant>
        <vt:i4>0</vt:i4>
      </vt:variant>
      <vt:variant>
        <vt:i4>5</vt:i4>
      </vt:variant>
      <vt:variant>
        <vt:lpwstr>CMS-2-004611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_Upgrade_Shipping</vt:lpwstr>
      </vt:variant>
      <vt:variant>
        <vt:i4>851987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ProcessingTAT</vt:lpwstr>
      </vt:variant>
      <vt:variant>
        <vt:i4>4784222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5898263</vt:i4>
      </vt:variant>
      <vt:variant>
        <vt:i4>75</vt:i4>
      </vt:variant>
      <vt:variant>
        <vt:i4>0</vt:i4>
      </vt:variant>
      <vt:variant>
        <vt:i4>5</vt:i4>
      </vt:variant>
      <vt:variant>
        <vt:lpwstr>CMS-2-004611</vt:lpwstr>
      </vt:variant>
      <vt:variant>
        <vt:lpwstr/>
      </vt:variant>
      <vt:variant>
        <vt:i4>5505045</vt:i4>
      </vt:variant>
      <vt:variant>
        <vt:i4>72</vt:i4>
      </vt:variant>
      <vt:variant>
        <vt:i4>0</vt:i4>
      </vt:variant>
      <vt:variant>
        <vt:i4>5</vt:i4>
      </vt:variant>
      <vt:variant>
        <vt:lpwstr>CMS-2-007009</vt:lpwstr>
      </vt:variant>
      <vt:variant>
        <vt:lpwstr/>
      </vt:variant>
      <vt:variant>
        <vt:i4>3080202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_Upgrade_Shipping_Process</vt:lpwstr>
      </vt:variant>
      <vt:variant>
        <vt:i4>3342381</vt:i4>
      </vt:variant>
      <vt:variant>
        <vt:i4>63</vt:i4>
      </vt:variant>
      <vt:variant>
        <vt:i4>0</vt:i4>
      </vt:variant>
      <vt:variant>
        <vt:i4>5</vt:i4>
      </vt:variant>
      <vt:variant>
        <vt:lpwstr>CMS-PRD1-060205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4784222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5898263</vt:i4>
      </vt:variant>
      <vt:variant>
        <vt:i4>54</vt:i4>
      </vt:variant>
      <vt:variant>
        <vt:i4>0</vt:i4>
      </vt:variant>
      <vt:variant>
        <vt:i4>5</vt:i4>
      </vt:variant>
      <vt:variant>
        <vt:lpwstr>CMS-2-004611</vt:lpwstr>
      </vt:variant>
      <vt:variant>
        <vt:lpwstr/>
      </vt:variant>
      <vt:variant>
        <vt:i4>4784222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5898263</vt:i4>
      </vt:variant>
      <vt:variant>
        <vt:i4>48</vt:i4>
      </vt:variant>
      <vt:variant>
        <vt:i4>0</vt:i4>
      </vt:variant>
      <vt:variant>
        <vt:i4>5</vt:i4>
      </vt:variant>
      <vt:variant>
        <vt:lpwstr>CMS-2-004611</vt:lpwstr>
      </vt:variant>
      <vt:variant>
        <vt:lpwstr/>
      </vt:variant>
      <vt:variant>
        <vt:i4>4522101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_Various_Work_Instructions</vt:lpwstr>
      </vt:variant>
      <vt:variant>
        <vt:i4>5505045</vt:i4>
      </vt:variant>
      <vt:variant>
        <vt:i4>42</vt:i4>
      </vt:variant>
      <vt:variant>
        <vt:i4>0</vt:i4>
      </vt:variant>
      <vt:variant>
        <vt:i4>5</vt:i4>
      </vt:variant>
      <vt:variant>
        <vt:lpwstr>CMS-2-007009</vt:lpwstr>
      </vt:variant>
      <vt:variant>
        <vt:lpwstr/>
      </vt:variant>
      <vt:variant>
        <vt:i4>4784222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_Shipping_FAQs</vt:lpwstr>
      </vt:variant>
      <vt:variant>
        <vt:i4>5898263</vt:i4>
      </vt:variant>
      <vt:variant>
        <vt:i4>36</vt:i4>
      </vt:variant>
      <vt:variant>
        <vt:i4>0</vt:i4>
      </vt:variant>
      <vt:variant>
        <vt:i4>5</vt:i4>
      </vt:variant>
      <vt:variant>
        <vt:lpwstr>CMS-2-004611</vt:lpwstr>
      </vt:variant>
      <vt:variant>
        <vt:lpwstr/>
      </vt:variant>
      <vt:variant>
        <vt:i4>851987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ProcessingTAT</vt:lpwstr>
      </vt:variant>
      <vt:variant>
        <vt:i4>3342381</vt:i4>
      </vt:variant>
      <vt:variant>
        <vt:i4>27</vt:i4>
      </vt:variant>
      <vt:variant>
        <vt:i4>0</vt:i4>
      </vt:variant>
      <vt:variant>
        <vt:i4>5</vt:i4>
      </vt:variant>
      <vt:variant>
        <vt:lpwstr>CMS-PRD1-060205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5373975</vt:i4>
      </vt:variant>
      <vt:variant>
        <vt:i4>21</vt:i4>
      </vt:variant>
      <vt:variant>
        <vt:i4>0</vt:i4>
      </vt:variant>
      <vt:variant>
        <vt:i4>5</vt:i4>
      </vt:variant>
      <vt:variant>
        <vt:lpwstr>CMS-2-007827</vt:lpwstr>
      </vt:variant>
      <vt:variant>
        <vt:lpwstr/>
      </vt:variant>
      <vt:variant>
        <vt:i4>3342370</vt:i4>
      </vt:variant>
      <vt:variant>
        <vt:i4>18</vt:i4>
      </vt:variant>
      <vt:variant>
        <vt:i4>0</vt:i4>
      </vt:variant>
      <vt:variant>
        <vt:i4>5</vt:i4>
      </vt:variant>
      <vt:variant>
        <vt:lpwstr>CMS-PRD1-087376</vt:lpwstr>
      </vt:variant>
      <vt:variant>
        <vt:lpwstr/>
      </vt:variant>
      <vt:variant>
        <vt:i4>6029404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_Parent_SOP</vt:lpwstr>
      </vt:variant>
      <vt:variant>
        <vt:i4>1507390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_FAQs</vt:lpwstr>
      </vt:variant>
      <vt:variant>
        <vt:i4>8257616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_Expedite_Order_Processing</vt:lpwstr>
      </vt:variant>
      <vt:variant>
        <vt:i4>3080202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_Upgrade_Shipping_Process</vt:lpwstr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_Overview</vt:lpwstr>
      </vt:variant>
      <vt:variant>
        <vt:i4>3670109</vt:i4>
      </vt:variant>
      <vt:variant>
        <vt:i4>3973</vt:i4>
      </vt:variant>
      <vt:variant>
        <vt:i4>1026</vt:i4>
      </vt:variant>
      <vt:variant>
        <vt:i4>1</vt:i4>
      </vt:variant>
      <vt:variant>
        <vt:lpwstr>cid:image005.png@01D27B29.861822D0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Uj30fj4</dc:creator>
  <cp:keywords/>
  <cp:lastModifiedBy>Kristoff, Angel T</cp:lastModifiedBy>
  <cp:revision>2</cp:revision>
  <dcterms:created xsi:type="dcterms:W3CDTF">2023-06-29T19:24:00Z</dcterms:created>
  <dcterms:modified xsi:type="dcterms:W3CDTF">2023-06-29T19:24:00Z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-1178781252</vt:i4>
  </property>
  <property fmtid="{D5CDD505-2E9C-101B-9397-08002B2CF9AE}" pid="3" name="_NewReviewCycle">
    <vt:lpwstr/>
  </property>
  <property fmtid="{D5CDD505-2E9C-101B-9397-08002B2CF9AE}" pid="4" name="_EmailEntryID">
    <vt:lpwstr>0000000076A0DAFAFFCCE24FB901CFDE8D4F2FBC0700CFC6398A21A19B43900CB8A954C4E5C0000003FD57290000190D3B5DAC8F334EAB09C5BDA178E30800EF854E047D0000</vt:lpwstr>
  </property>
  <property fmtid="{D5CDD505-2E9C-101B-9397-08002B2CF9AE}" pid="5" name="_EmailStoreID0">
    <vt:lpwstr>0000000038A1BB1005E5101AA1BB08002B2A56C20000454D534D44422E444C4C00000000000000001B55FA20AA6611CD9BC800AA002FC45A0C00000050415A314558434D5057363650002F6F3D435653436172656D61726B2F6F753D45786368616E67652041646D696E6973747261746976652047726F75702028465944494</vt:lpwstr>
  </property>
  <property fmtid="{D5CDD505-2E9C-101B-9397-08002B2CF9AE}" pid="6" name="_EmailStoreID1">
    <vt:lpwstr>24F484632335350444C54292F636E3D526563697069656E74732F636E3D72656E652E7069657472616C637A796B00</vt:lpwstr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2021-09-20T11:58:26Z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>5fe817b2-c946-442c-a4bf-ac7ea59b7c7f</vt:lpwstr>
  </property>
  <property fmtid="{D5CDD505-2E9C-101B-9397-08002B2CF9AE}" pid="13" name="MSIP_Label_67599526-06ca-49cc-9fa9-5307800a949a_ContentBits">
    <vt:lpwstr>0</vt:lpwstr>
  </property>
  <property fmtid="{D5CDD505-2E9C-101B-9397-08002B2CF9AE}" pid="14" name="_ReviewingToolsShownOnce">
    <vt:lpwstr/>
  </property>
</Properties>
</file>