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7B0A" w14:textId="569E3E50" w:rsidR="00C057C3" w:rsidRDefault="00567738" w:rsidP="00A72249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C057C3" w:rsidRPr="00E64E83">
        <w:rPr>
          <w:rFonts w:ascii="Verdana" w:hAnsi="Verdana"/>
          <w:color w:val="000000"/>
          <w:sz w:val="36"/>
          <w:szCs w:val="36"/>
        </w:rPr>
        <w:t xml:space="preserve">Requests for </w:t>
      </w:r>
      <w:r w:rsidR="008A7117">
        <w:rPr>
          <w:rFonts w:ascii="Verdana" w:hAnsi="Verdana"/>
          <w:color w:val="000000"/>
          <w:sz w:val="36"/>
          <w:szCs w:val="36"/>
        </w:rPr>
        <w:t>Representative’s</w:t>
      </w:r>
      <w:r w:rsidR="008A7117" w:rsidRPr="00E64E83">
        <w:rPr>
          <w:rFonts w:ascii="Verdana" w:hAnsi="Verdana"/>
          <w:color w:val="000000"/>
          <w:sz w:val="36"/>
          <w:szCs w:val="36"/>
        </w:rPr>
        <w:t xml:space="preserve"> </w:t>
      </w:r>
      <w:r w:rsidR="00C057C3">
        <w:rPr>
          <w:rFonts w:ascii="Verdana" w:hAnsi="Verdana"/>
          <w:color w:val="000000"/>
          <w:sz w:val="36"/>
          <w:szCs w:val="36"/>
        </w:rPr>
        <w:t xml:space="preserve">Last </w:t>
      </w:r>
      <w:r w:rsidR="00C057C3" w:rsidRPr="00E64E83">
        <w:rPr>
          <w:rFonts w:ascii="Verdana" w:hAnsi="Verdana"/>
          <w:color w:val="000000"/>
          <w:sz w:val="36"/>
          <w:szCs w:val="36"/>
        </w:rPr>
        <w:t>Name, ID</w:t>
      </w:r>
      <w:r w:rsidR="00C057C3">
        <w:rPr>
          <w:rFonts w:ascii="Verdana" w:hAnsi="Verdana"/>
          <w:color w:val="000000"/>
          <w:sz w:val="36"/>
          <w:szCs w:val="36"/>
        </w:rPr>
        <w:t>,</w:t>
      </w:r>
      <w:r w:rsidR="00C057C3" w:rsidRPr="00E64E83">
        <w:rPr>
          <w:rFonts w:ascii="Verdana" w:hAnsi="Verdana"/>
          <w:color w:val="000000"/>
          <w:sz w:val="36"/>
          <w:szCs w:val="36"/>
        </w:rPr>
        <w:t xml:space="preserve"> Location</w:t>
      </w:r>
      <w:r w:rsidR="008A7117">
        <w:rPr>
          <w:rFonts w:ascii="Verdana" w:hAnsi="Verdana"/>
          <w:color w:val="000000"/>
          <w:sz w:val="36"/>
          <w:szCs w:val="36"/>
        </w:rPr>
        <w:t>,</w:t>
      </w:r>
      <w:r w:rsidR="00C057C3">
        <w:rPr>
          <w:rFonts w:ascii="Verdana" w:hAnsi="Verdana"/>
          <w:color w:val="000000"/>
          <w:sz w:val="36"/>
          <w:szCs w:val="36"/>
        </w:rPr>
        <w:t xml:space="preserve"> or Call Reference Number</w:t>
      </w:r>
    </w:p>
    <w:p w14:paraId="125D990C" w14:textId="77777777" w:rsidR="00ED465B" w:rsidRPr="00ED465B" w:rsidRDefault="00ED465B" w:rsidP="00A72249">
      <w:pPr>
        <w:pStyle w:val="Heading4"/>
        <w:spacing w:before="120" w:after="120"/>
      </w:pPr>
    </w:p>
    <w:p w14:paraId="40213DE1" w14:textId="5A1F0C85" w:rsidR="00AF4A41" w:rsidRPr="00ED465B" w:rsidRDefault="00D500C0" w:rsidP="00A72249">
      <w:pPr>
        <w:pStyle w:val="TOC1"/>
        <w:tabs>
          <w:tab w:val="right" w:leader="dot" w:pos="12950"/>
        </w:tabs>
        <w:spacing w:before="120" w:after="120"/>
        <w:rPr>
          <w:rFonts w:ascii="Verdana" w:eastAsiaTheme="minorEastAsia" w:hAnsi="Verdana" w:cstheme="minorBidi"/>
          <w:noProof/>
          <w:kern w:val="2"/>
          <w:sz w:val="22"/>
          <w:szCs w:val="22"/>
          <w14:ligatures w14:val="standardContextual"/>
        </w:rPr>
      </w:pPr>
      <w:r w:rsidRPr="00ED465B">
        <w:rPr>
          <w:rFonts w:ascii="Verdana" w:hAnsi="Verdana"/>
        </w:rPr>
        <w:fldChar w:fldCharType="begin"/>
      </w:r>
      <w:r w:rsidRPr="00ED465B">
        <w:rPr>
          <w:rFonts w:ascii="Verdana" w:hAnsi="Verdana"/>
        </w:rPr>
        <w:instrText xml:space="preserve"> TOC \n \h \z \u \t "Heading 2,1" </w:instrText>
      </w:r>
      <w:r w:rsidRPr="00ED465B">
        <w:rPr>
          <w:rFonts w:ascii="Verdana" w:hAnsi="Verdana"/>
        </w:rPr>
        <w:fldChar w:fldCharType="separate"/>
      </w:r>
      <w:hyperlink w:anchor="_Toc171606322" w:history="1">
        <w:r w:rsidR="00AF4A41" w:rsidRPr="00ED465B">
          <w:rPr>
            <w:rStyle w:val="Hyperlink"/>
            <w:rFonts w:ascii="Verdana" w:hAnsi="Verdana"/>
            <w:noProof/>
          </w:rPr>
          <w:t>Process</w:t>
        </w:r>
      </w:hyperlink>
    </w:p>
    <w:p w14:paraId="564FC2AB" w14:textId="788E45AE" w:rsidR="00AF4A41" w:rsidRPr="00ED465B" w:rsidRDefault="00000000" w:rsidP="00A72249">
      <w:pPr>
        <w:pStyle w:val="TOC1"/>
        <w:tabs>
          <w:tab w:val="right" w:leader="dot" w:pos="12950"/>
        </w:tabs>
        <w:spacing w:before="120" w:after="120"/>
        <w:rPr>
          <w:rFonts w:ascii="Verdana" w:eastAsiaTheme="minorEastAsia" w:hAnsi="Verdana" w:cstheme="minorBidi"/>
          <w:noProof/>
          <w:kern w:val="2"/>
          <w:sz w:val="22"/>
          <w:szCs w:val="22"/>
          <w14:ligatures w14:val="standardContextual"/>
        </w:rPr>
      </w:pPr>
      <w:hyperlink w:anchor="_Toc171606323" w:history="1">
        <w:r w:rsidR="00AF4A41" w:rsidRPr="00ED465B">
          <w:rPr>
            <w:rStyle w:val="Hyperlink"/>
            <w:rFonts w:ascii="Verdana" w:hAnsi="Verdana"/>
            <w:noProof/>
          </w:rPr>
          <w:t>Related Documents</w:t>
        </w:r>
      </w:hyperlink>
    </w:p>
    <w:p w14:paraId="0458296E" w14:textId="4CEC0378" w:rsidR="00F650C2" w:rsidRDefault="00D500C0" w:rsidP="00A72249">
      <w:pPr>
        <w:spacing w:before="120" w:after="120"/>
      </w:pPr>
      <w:r w:rsidRPr="00ED465B">
        <w:rPr>
          <w:rFonts w:ascii="Verdana" w:hAnsi="Verdana"/>
        </w:rPr>
        <w:fldChar w:fldCharType="end"/>
      </w:r>
      <w:r w:rsidR="00901E4A">
        <w:br/>
      </w:r>
    </w:p>
    <w:p w14:paraId="18C76754" w14:textId="0B91E993" w:rsidR="005A64DA" w:rsidRPr="003E3A5A" w:rsidRDefault="00F650C2" w:rsidP="003E3A5A">
      <w:pPr>
        <w:spacing w:before="120" w:after="120"/>
        <w:rPr>
          <w:rFonts w:ascii="Verdana" w:hAnsi="Verdana"/>
          <w:color w:val="000000"/>
        </w:rPr>
      </w:pPr>
      <w:r w:rsidRPr="00F650C2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r w:rsidR="00124FC6">
        <w:rPr>
          <w:rFonts w:ascii="Verdana" w:hAnsi="Verdana"/>
        </w:rPr>
        <w:t>I</w:t>
      </w:r>
      <w:r w:rsidR="006405E8" w:rsidRPr="006405E8">
        <w:rPr>
          <w:rFonts w:ascii="Verdana" w:hAnsi="Verdana"/>
        </w:rPr>
        <w:t xml:space="preserve">nstructions </w:t>
      </w:r>
      <w:r w:rsidR="00D65F49">
        <w:rPr>
          <w:rFonts w:ascii="Verdana" w:hAnsi="Verdana"/>
        </w:rPr>
        <w:t xml:space="preserve">regarding a request from a caller for the </w:t>
      </w:r>
      <w:r w:rsidR="008A7117">
        <w:rPr>
          <w:rFonts w:ascii="Verdana" w:hAnsi="Verdana"/>
        </w:rPr>
        <w:t xml:space="preserve">Representative </w:t>
      </w:r>
      <w:r w:rsidR="00D65F49">
        <w:rPr>
          <w:rFonts w:ascii="Verdana" w:hAnsi="Verdana"/>
        </w:rPr>
        <w:t>to provide their last name, ID</w:t>
      </w:r>
      <w:r w:rsidR="00C057C3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993114">
        <w:rPr>
          <w:rFonts w:ascii="Verdana" w:hAnsi="Verdana"/>
        </w:rPr>
        <w:t>location,</w:t>
      </w:r>
      <w:r w:rsidR="00C057C3">
        <w:rPr>
          <w:rFonts w:ascii="Verdana" w:hAnsi="Verdana"/>
        </w:rPr>
        <w:t xml:space="preserve"> and call reference number</w:t>
      </w:r>
      <w:r w:rsidR="00D65F49">
        <w:rPr>
          <w:rFonts w:ascii="Verdana" w:hAnsi="Verdana"/>
        </w:rPr>
        <w:t>.</w:t>
      </w:r>
      <w:r w:rsidR="006405E8" w:rsidRPr="006405E8">
        <w:rPr>
          <w:rFonts w:ascii="Verdana" w:hAnsi="Verdana"/>
        </w:rPr>
        <w:t xml:space="preserve"> This generally occurs when the caller is attempting to document with</w:t>
      </w:r>
      <w:r w:rsidR="004E2AA3">
        <w:rPr>
          <w:rFonts w:ascii="Verdana" w:hAnsi="Verdana"/>
        </w:rPr>
        <w:t xml:space="preserve"> whom</w:t>
      </w:r>
      <w:r w:rsidR="006405E8" w:rsidRPr="006405E8">
        <w:rPr>
          <w:rFonts w:ascii="Verdana" w:hAnsi="Verdana"/>
        </w:rPr>
        <w:t xml:space="preserve"> they have spoken</w:t>
      </w:r>
      <w:r w:rsidR="008A1041" w:rsidRPr="006405E8">
        <w:rPr>
          <w:rFonts w:ascii="Verdana" w:hAnsi="Verdana"/>
        </w:rPr>
        <w:t>.</w:t>
      </w:r>
      <w:r w:rsidR="008A1041">
        <w:rPr>
          <w:rFonts w:ascii="Verdana" w:hAnsi="Verdana"/>
        </w:rPr>
        <w:t xml:space="preserve"> </w:t>
      </w:r>
      <w:bookmarkStart w:id="1" w:name="_Rationale"/>
      <w:bookmarkStart w:id="2" w:name="_Definitions"/>
      <w:bookmarkStart w:id="3" w:name="_Definitions/Abbreviations"/>
      <w:bookmarkStart w:id="4" w:name="_Abbreviations/Definitions"/>
      <w:bookmarkStart w:id="5" w:name="_Various_Work_Instructions"/>
      <w:bookmarkStart w:id="6" w:name="_PAR_Process_after_a_FRX_/_FRC_confl"/>
      <w:bookmarkStart w:id="7" w:name="_Next_Day_and"/>
      <w:bookmarkStart w:id="8" w:name="_Scanning_the_Targets"/>
      <w:bookmarkStart w:id="9" w:name="_LAN_Log_In"/>
      <w:bookmarkStart w:id="10" w:name="_AMOS_Log_In"/>
      <w:bookmarkStart w:id="11" w:name="_Search_by_Order#"/>
      <w:bookmarkStart w:id="12" w:name="_Check_Look_Up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F6F1EA0" w14:textId="2255A437" w:rsidR="007839FE" w:rsidRDefault="007839FE" w:rsidP="003E3A5A">
      <w:pPr>
        <w:pStyle w:val="BodyTextIndent2"/>
        <w:spacing w:before="120" w:line="240" w:lineRule="auto"/>
        <w:ind w:left="0"/>
        <w:jc w:val="right"/>
        <w:rPr>
          <w:rFonts w:ascii="Verdana" w:hAnsi="Verdana"/>
          <w:color w:val="000000"/>
        </w:rPr>
      </w:pPr>
      <w:bookmarkStart w:id="13" w:name="_Process_for_Handling"/>
      <w:bookmarkStart w:id="14" w:name="_Process"/>
      <w:bookmarkEnd w:id="13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839FE" w14:paraId="1C8509ED" w14:textId="77777777" w:rsidTr="00DE265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F531D2" w14:textId="066F02E0" w:rsidR="007839FE" w:rsidRPr="008A1041" w:rsidRDefault="007839FE" w:rsidP="003E3A5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Toc171606322"/>
            <w:r w:rsidRPr="008A1041">
              <w:rPr>
                <w:rFonts w:ascii="Verdana" w:hAnsi="Verdana"/>
                <w:i w:val="0"/>
                <w:iCs w:val="0"/>
              </w:rPr>
              <w:t>Process</w:t>
            </w:r>
            <w:bookmarkEnd w:id="15"/>
            <w:r w:rsidRPr="008A1041">
              <w:rPr>
                <w:rFonts w:ascii="Verdana" w:hAnsi="Verdana"/>
                <w:i w:val="0"/>
                <w:iCs w:val="0"/>
              </w:rPr>
              <w:t xml:space="preserve">  </w:t>
            </w:r>
          </w:p>
        </w:tc>
      </w:tr>
    </w:tbl>
    <w:p w14:paraId="1B70F545" w14:textId="77AEEA28" w:rsidR="00CD518D" w:rsidRPr="008A1041" w:rsidRDefault="00CD518D" w:rsidP="003E3A5A">
      <w:pPr>
        <w:pStyle w:val="BodyTextIndent2"/>
        <w:spacing w:before="120" w:line="240" w:lineRule="auto"/>
        <w:ind w:left="0"/>
        <w:rPr>
          <w:rStyle w:val="Hyperlink"/>
          <w:rFonts w:ascii="Verdana" w:hAnsi="Verdana"/>
        </w:rPr>
      </w:pPr>
      <w:r>
        <w:rPr>
          <w:rFonts w:ascii="Verdana" w:hAnsi="Verdana"/>
          <w:b/>
          <w:bCs/>
          <w:color w:val="000000"/>
        </w:rPr>
        <w:t>Note:</w:t>
      </w:r>
      <w:r>
        <w:rPr>
          <w:rFonts w:ascii="Verdana" w:hAnsi="Verdana"/>
          <w:color w:val="000000"/>
        </w:rPr>
        <w:t xml:space="preserve"> </w:t>
      </w:r>
      <w:r w:rsidRPr="008A1041">
        <w:rPr>
          <w:rFonts w:ascii="Verdana" w:hAnsi="Verdana"/>
          <w:color w:val="000000"/>
        </w:rPr>
        <w:t xml:space="preserve">If the member is requesting the </w:t>
      </w:r>
      <w:r w:rsidR="008A7117" w:rsidRPr="008A1041">
        <w:rPr>
          <w:rFonts w:ascii="Verdana" w:hAnsi="Verdana"/>
          <w:color w:val="000000"/>
        </w:rPr>
        <w:t xml:space="preserve">Representative’s </w:t>
      </w:r>
      <w:r w:rsidRPr="008A1041">
        <w:rPr>
          <w:rFonts w:ascii="Verdana" w:hAnsi="Verdana"/>
          <w:color w:val="000000"/>
        </w:rPr>
        <w:t xml:space="preserve">or Call Center’s address in order to submit complaints, suggestions or compliments, refer to the following for the process </w:t>
      </w:r>
      <w:hyperlink r:id="rId8" w:anchor="!/view?docid=ce37ade9-3483-4c0e-b7ec-d063ff62ddb8" w:history="1">
        <w:r w:rsidR="001E1DF6" w:rsidRPr="008A1041">
          <w:rPr>
            <w:rStyle w:val="Hyperlink"/>
            <w:rFonts w:ascii="Verdana" w:hAnsi="Verdana"/>
          </w:rPr>
          <w:t>Compass - Handling Member &amp; Prescription Complaints, Compliments or Suggestions (066562)</w:t>
        </w:r>
      </w:hyperlink>
      <w:r w:rsidRPr="008A1041">
        <w:rPr>
          <w:rStyle w:val="Hyperlink"/>
          <w:rFonts w:ascii="Verdana" w:hAnsi="Verdana"/>
        </w:rPr>
        <w:t>.</w:t>
      </w:r>
    </w:p>
    <w:p w14:paraId="45D347B5" w14:textId="77777777" w:rsidR="00CD1575" w:rsidRDefault="00CD1575" w:rsidP="003E3A5A">
      <w:pPr>
        <w:spacing w:before="120" w:after="120"/>
        <w:rPr>
          <w:rFonts w:ascii="Verdana" w:hAnsi="Verdana"/>
        </w:rPr>
      </w:pPr>
    </w:p>
    <w:p w14:paraId="5A256BB6" w14:textId="5D9DEEF8" w:rsidR="005A64DA" w:rsidRPr="00176400" w:rsidRDefault="00176400" w:rsidP="003E3A5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3561"/>
        <w:gridCol w:w="8759"/>
      </w:tblGrid>
      <w:tr w:rsidR="005D4A13" w:rsidRPr="00384851" w14:paraId="0D903F11" w14:textId="77777777" w:rsidTr="00A52A7D">
        <w:tc>
          <w:tcPr>
            <w:tcW w:w="243" w:type="pct"/>
            <w:shd w:val="clear" w:color="auto" w:fill="D9D9D9" w:themeFill="background1" w:themeFillShade="D9"/>
          </w:tcPr>
          <w:p w14:paraId="68A2186E" w14:textId="77777777" w:rsidR="005A64DA" w:rsidRPr="00384851" w:rsidRDefault="005A64DA" w:rsidP="00D65F4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>Step</w:t>
            </w:r>
          </w:p>
        </w:tc>
        <w:tc>
          <w:tcPr>
            <w:tcW w:w="4757" w:type="pct"/>
            <w:gridSpan w:val="2"/>
            <w:shd w:val="clear" w:color="auto" w:fill="D9D9D9" w:themeFill="background1" w:themeFillShade="D9"/>
          </w:tcPr>
          <w:p w14:paraId="2D9022B5" w14:textId="77777777" w:rsidR="005A64DA" w:rsidRPr="00384851" w:rsidRDefault="005A64DA" w:rsidP="00D65F4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>Action</w:t>
            </w:r>
          </w:p>
        </w:tc>
      </w:tr>
      <w:tr w:rsidR="001D2191" w:rsidRPr="00384851" w14:paraId="2BA7128F" w14:textId="77777777" w:rsidTr="00A52A7D">
        <w:trPr>
          <w:trHeight w:val="413"/>
        </w:trPr>
        <w:tc>
          <w:tcPr>
            <w:tcW w:w="243" w:type="pct"/>
            <w:vMerge w:val="restart"/>
          </w:tcPr>
          <w:p w14:paraId="231D06D8" w14:textId="77777777" w:rsidR="001D2191" w:rsidRDefault="001D2191" w:rsidP="002D17A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  <w:p w14:paraId="71D02353" w14:textId="3E6BA48B" w:rsidR="001D2191" w:rsidRPr="00384851" w:rsidRDefault="001D2191" w:rsidP="002D17A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57" w:type="pct"/>
            <w:gridSpan w:val="2"/>
            <w:tcBorders>
              <w:bottom w:val="single" w:sz="4" w:space="0" w:color="auto"/>
            </w:tcBorders>
          </w:tcPr>
          <w:p w14:paraId="31B720FF" w14:textId="1007E871" w:rsidR="001D2191" w:rsidRDefault="001D2191" w:rsidP="00D65F4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Provide a Call Reference number instead of releasing Last </w:t>
            </w:r>
            <w:r w:rsidRPr="00E64E83">
              <w:rPr>
                <w:rFonts w:ascii="Verdana" w:hAnsi="Verdana"/>
              </w:rPr>
              <w:t>Name, ID</w:t>
            </w:r>
            <w:r>
              <w:rPr>
                <w:rFonts w:ascii="Verdana" w:hAnsi="Verdana"/>
              </w:rPr>
              <w:t>,</w:t>
            </w:r>
            <w:r w:rsidRPr="00E64E83">
              <w:rPr>
                <w:rFonts w:ascii="Verdana" w:hAnsi="Verdana"/>
              </w:rPr>
              <w:t xml:space="preserve"> or Location</w:t>
            </w:r>
            <w:r>
              <w:rPr>
                <w:rFonts w:ascii="Verdana" w:hAnsi="Verdana"/>
              </w:rPr>
              <w:t>, and respond according to the following scenarios:</w:t>
            </w:r>
          </w:p>
          <w:p w14:paraId="1F0942D2" w14:textId="1A2DEE79" w:rsidR="00A52A7D" w:rsidRDefault="001D2191" w:rsidP="00A52A7D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0B292F">
              <w:rPr>
                <w:rFonts w:ascii="Verdana" w:hAnsi="Verdana"/>
                <w:color w:val="000000"/>
              </w:rPr>
              <w:t xml:space="preserve">The call reference number is your </w:t>
            </w:r>
            <w:bookmarkStart w:id="16" w:name="OLE_LINK9"/>
            <w:bookmarkStart w:id="17" w:name="OLE_LINK12"/>
            <w:r w:rsidRPr="000B292F">
              <w:rPr>
                <w:rFonts w:ascii="Verdana" w:hAnsi="Verdana"/>
                <w:color w:val="000000"/>
              </w:rPr>
              <w:t xml:space="preserve">first name + date of the call (mm/dd/yy) + time of the call in </w:t>
            </w:r>
            <w:bookmarkStart w:id="18" w:name="OLE_LINK2"/>
            <w:r w:rsidR="00A52A7D">
              <w:rPr>
                <w:rFonts w:ascii="Verdana" w:hAnsi="Verdana"/>
                <w:color w:val="000000"/>
              </w:rPr>
              <w:t xml:space="preserve">Customer Care </w:t>
            </w:r>
            <w:r w:rsidR="008A7117">
              <w:rPr>
                <w:rFonts w:ascii="Verdana" w:hAnsi="Verdana"/>
                <w:color w:val="000000"/>
              </w:rPr>
              <w:t>Representative</w:t>
            </w:r>
            <w:r w:rsidR="008A7117" w:rsidRPr="000B292F">
              <w:rPr>
                <w:rFonts w:ascii="Verdana" w:hAnsi="Verdana"/>
                <w:color w:val="000000"/>
              </w:rPr>
              <w:t>’s</w:t>
            </w:r>
            <w:bookmarkEnd w:id="18"/>
            <w:r w:rsidR="008A7117" w:rsidRPr="000B292F">
              <w:rPr>
                <w:rFonts w:ascii="Verdana" w:hAnsi="Verdana"/>
                <w:color w:val="000000"/>
              </w:rPr>
              <w:t xml:space="preserve"> </w:t>
            </w:r>
            <w:r w:rsidRPr="000B292F">
              <w:rPr>
                <w:rFonts w:ascii="Verdana" w:hAnsi="Verdana"/>
                <w:color w:val="000000"/>
              </w:rPr>
              <w:t>time zone (00:00)</w:t>
            </w:r>
            <w:bookmarkEnd w:id="16"/>
            <w:r w:rsidRPr="000B292F">
              <w:rPr>
                <w:rFonts w:ascii="Verdana" w:hAnsi="Verdana"/>
                <w:color w:val="000000"/>
              </w:rPr>
              <w:t xml:space="preserve">. </w:t>
            </w:r>
            <w:bookmarkStart w:id="19" w:name="OLE_LINK11"/>
          </w:p>
          <w:p w14:paraId="042F57B3" w14:textId="27A5CF2A" w:rsidR="001D2191" w:rsidRPr="00A52A7D" w:rsidRDefault="001D2191" w:rsidP="00A52A7D">
            <w:pPr>
              <w:pStyle w:val="ListParagraph"/>
              <w:spacing w:before="120" w:after="120"/>
              <w:rPr>
                <w:rFonts w:ascii="Verdana" w:hAnsi="Verdana"/>
                <w:color w:val="000000"/>
              </w:rPr>
            </w:pPr>
            <w:r w:rsidRPr="00A52A7D">
              <w:rPr>
                <w:rFonts w:ascii="Verdana" w:hAnsi="Verdana"/>
                <w:b/>
                <w:bCs/>
                <w:color w:val="000000"/>
              </w:rPr>
              <w:t>Example:</w:t>
            </w:r>
            <w:r w:rsidRPr="00A52A7D">
              <w:rPr>
                <w:rFonts w:ascii="Verdana" w:hAnsi="Verdana"/>
                <w:color w:val="000000"/>
              </w:rPr>
              <w:t xml:space="preserve"> John0601230225</w:t>
            </w:r>
          </w:p>
          <w:bookmarkEnd w:id="17"/>
          <w:bookmarkEnd w:id="19"/>
          <w:p w14:paraId="22A89B7A" w14:textId="5BC55AD5" w:rsidR="0097772B" w:rsidRDefault="001D2191" w:rsidP="000B292F">
            <w:pPr>
              <w:pStyle w:val="BodyTextIndent2"/>
              <w:numPr>
                <w:ilvl w:val="0"/>
                <w:numId w:val="12"/>
              </w:numPr>
              <w:spacing w:before="120" w:line="24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</w:rPr>
              <w:t xml:space="preserve">Do not </w:t>
            </w:r>
            <w:r>
              <w:rPr>
                <w:rFonts w:ascii="Verdana" w:hAnsi="Verdana"/>
                <w:bCs/>
              </w:rPr>
              <w:t>provide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 xml:space="preserve">your </w:t>
            </w:r>
            <w:r>
              <w:rPr>
                <w:rFonts w:ascii="Verdana" w:hAnsi="Verdana"/>
                <w:color w:val="000000"/>
              </w:rPr>
              <w:t>Employee ID (EID), QCPID, Network ID (NTID), UID, ZID or any other form of identification</w:t>
            </w:r>
            <w:r w:rsidR="00925A1F">
              <w:rPr>
                <w:rFonts w:ascii="Verdana" w:hAnsi="Verdana"/>
                <w:color w:val="000000"/>
              </w:rPr>
              <w:t xml:space="preserve"> to a member or client</w:t>
            </w:r>
            <w:r w:rsidR="008F35DF">
              <w:rPr>
                <w:rFonts w:ascii="Verdana" w:hAnsi="Verdana"/>
                <w:color w:val="000000"/>
              </w:rPr>
              <w:t>.</w:t>
            </w:r>
            <w:r w:rsidR="00676A83">
              <w:rPr>
                <w:rFonts w:ascii="Verdana" w:hAnsi="Verdana"/>
                <w:color w:val="000000"/>
              </w:rPr>
              <w:t xml:space="preserve"> </w:t>
            </w:r>
          </w:p>
          <w:p w14:paraId="1A478D79" w14:textId="3FBE0C92" w:rsidR="001D2191" w:rsidRDefault="006E05D1" w:rsidP="00AF4A41">
            <w:pPr>
              <w:pStyle w:val="BodyTextIndent2"/>
              <w:numPr>
                <w:ilvl w:val="1"/>
                <w:numId w:val="12"/>
              </w:numPr>
              <w:spacing w:before="120" w:line="240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For i</w:t>
            </w:r>
            <w:r w:rsidR="001D520E">
              <w:rPr>
                <w:rFonts w:ascii="Verdana" w:hAnsi="Verdana"/>
                <w:color w:val="000000"/>
              </w:rPr>
              <w:t>nternal transfer</w:t>
            </w:r>
            <w:r>
              <w:rPr>
                <w:rFonts w:ascii="Verdana" w:hAnsi="Verdana"/>
                <w:color w:val="000000"/>
              </w:rPr>
              <w:t>s, CCR</w:t>
            </w:r>
            <w:r w:rsidR="006104BC">
              <w:rPr>
                <w:rFonts w:ascii="Verdana" w:hAnsi="Verdana"/>
                <w:color w:val="000000"/>
              </w:rPr>
              <w:t xml:space="preserve"> may be ask</w:t>
            </w:r>
            <w:r w:rsidR="006B1F79">
              <w:rPr>
                <w:rFonts w:ascii="Verdana" w:hAnsi="Verdana"/>
                <w:color w:val="000000"/>
              </w:rPr>
              <w:t>ed</w:t>
            </w:r>
            <w:r w:rsidR="006104BC">
              <w:rPr>
                <w:rFonts w:ascii="Verdana" w:hAnsi="Verdana"/>
                <w:color w:val="000000"/>
              </w:rPr>
              <w:t xml:space="preserve"> to give their </w:t>
            </w:r>
            <w:r w:rsidR="00EB1F12">
              <w:rPr>
                <w:rFonts w:ascii="Verdana" w:hAnsi="Verdana"/>
                <w:color w:val="000000"/>
              </w:rPr>
              <w:t>C</w:t>
            </w:r>
            <w:r w:rsidR="00254D1D">
              <w:rPr>
                <w:rFonts w:ascii="Verdana" w:hAnsi="Verdana"/>
                <w:color w:val="000000"/>
              </w:rPr>
              <w:t>ID</w:t>
            </w:r>
            <w:r w:rsidR="001C61C5">
              <w:rPr>
                <w:rFonts w:ascii="Verdana" w:hAnsi="Verdana"/>
                <w:color w:val="000000"/>
              </w:rPr>
              <w:t>,</w:t>
            </w:r>
            <w:r w:rsidR="00EB1F12">
              <w:rPr>
                <w:rFonts w:ascii="Verdana" w:hAnsi="Verdana"/>
                <w:color w:val="000000"/>
              </w:rPr>
              <w:t xml:space="preserve"> </w:t>
            </w:r>
            <w:r w:rsidR="0042346B">
              <w:rPr>
                <w:rFonts w:ascii="Verdana" w:hAnsi="Verdana"/>
                <w:color w:val="000000"/>
              </w:rPr>
              <w:t>Z</w:t>
            </w:r>
            <w:r w:rsidR="00254D1D">
              <w:rPr>
                <w:rFonts w:ascii="Verdana" w:hAnsi="Verdana"/>
                <w:color w:val="000000"/>
              </w:rPr>
              <w:t>ID</w:t>
            </w:r>
            <w:r w:rsidR="001C61C5">
              <w:rPr>
                <w:rFonts w:ascii="Verdana" w:hAnsi="Verdana"/>
                <w:color w:val="000000"/>
              </w:rPr>
              <w:t>,</w:t>
            </w:r>
            <w:r w:rsidR="0042346B">
              <w:rPr>
                <w:rFonts w:ascii="Verdana" w:hAnsi="Verdana"/>
                <w:color w:val="000000"/>
              </w:rPr>
              <w:t xml:space="preserve"> U</w:t>
            </w:r>
            <w:r w:rsidR="00254D1D">
              <w:rPr>
                <w:rFonts w:ascii="Verdana" w:hAnsi="Verdana"/>
                <w:color w:val="000000"/>
              </w:rPr>
              <w:t>I</w:t>
            </w:r>
            <w:r w:rsidR="0042346B">
              <w:rPr>
                <w:rFonts w:ascii="Verdana" w:hAnsi="Verdana"/>
                <w:color w:val="000000"/>
              </w:rPr>
              <w:t xml:space="preserve"> </w:t>
            </w:r>
            <w:r w:rsidR="00912153">
              <w:rPr>
                <w:rFonts w:ascii="Verdana" w:hAnsi="Verdana"/>
                <w:color w:val="000000"/>
              </w:rPr>
              <w:t>(network I</w:t>
            </w:r>
            <w:r w:rsidR="007621EA">
              <w:rPr>
                <w:rFonts w:ascii="Verdana" w:hAnsi="Verdana"/>
                <w:color w:val="000000"/>
              </w:rPr>
              <w:t>D</w:t>
            </w:r>
            <w:r w:rsidR="00912153">
              <w:rPr>
                <w:rFonts w:ascii="Verdana" w:hAnsi="Verdana"/>
                <w:color w:val="000000"/>
              </w:rPr>
              <w:t>)</w:t>
            </w:r>
            <w:r w:rsidR="0097772B">
              <w:rPr>
                <w:rFonts w:ascii="Verdana" w:hAnsi="Verdana"/>
                <w:color w:val="000000"/>
              </w:rPr>
              <w:t>.</w:t>
            </w:r>
          </w:p>
          <w:p w14:paraId="444BBAB2" w14:textId="340574CD" w:rsidR="001D2191" w:rsidRPr="000B292F" w:rsidRDefault="001D2191" w:rsidP="000B292F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0B292F">
              <w:rPr>
                <w:rFonts w:ascii="Verdana" w:hAnsi="Verdana"/>
                <w:b/>
                <w:bCs/>
                <w:color w:val="000000"/>
              </w:rPr>
              <w:t>Do not</w:t>
            </w:r>
            <w:r w:rsidRPr="000B292F">
              <w:rPr>
                <w:rFonts w:ascii="Verdana" w:hAnsi="Verdana"/>
                <w:b/>
                <w:bCs/>
                <w:i/>
                <w:iCs/>
                <w:color w:val="000000"/>
              </w:rPr>
              <w:t xml:space="preserve"> </w:t>
            </w:r>
            <w:r w:rsidRPr="000B292F">
              <w:rPr>
                <w:rFonts w:ascii="Verdana" w:hAnsi="Verdana"/>
                <w:color w:val="000000"/>
              </w:rPr>
              <w:t>provide your email or send emails to members or other callers.</w:t>
            </w:r>
          </w:p>
          <w:p w14:paraId="59E7C616" w14:textId="67503CC0" w:rsidR="001D2191" w:rsidRPr="00384851" w:rsidRDefault="001D2191" w:rsidP="00D65F49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</w:p>
        </w:tc>
      </w:tr>
      <w:tr w:rsidR="001D2191" w:rsidRPr="00384851" w14:paraId="77C7E798" w14:textId="77777777" w:rsidTr="00A52A7D">
        <w:tc>
          <w:tcPr>
            <w:tcW w:w="243" w:type="pct"/>
            <w:vMerge/>
          </w:tcPr>
          <w:p w14:paraId="0C89456D" w14:textId="77777777" w:rsidR="001D2191" w:rsidRDefault="001D2191" w:rsidP="00D65F49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1375" w:type="pct"/>
            <w:shd w:val="clear" w:color="auto" w:fill="D9D9D9" w:themeFill="background1" w:themeFillShade="D9"/>
          </w:tcPr>
          <w:p w14:paraId="09390D30" w14:textId="77777777" w:rsidR="001D2191" w:rsidRPr="008A1041" w:rsidRDefault="001D2191" w:rsidP="00D65F4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8A1041">
              <w:rPr>
                <w:rFonts w:ascii="Verdana" w:hAnsi="Verdana"/>
                <w:b/>
              </w:rPr>
              <w:t>If the call is…</w:t>
            </w:r>
          </w:p>
        </w:tc>
        <w:tc>
          <w:tcPr>
            <w:tcW w:w="3382" w:type="pct"/>
            <w:shd w:val="clear" w:color="auto" w:fill="D9D9D9" w:themeFill="background1" w:themeFillShade="D9"/>
          </w:tcPr>
          <w:p w14:paraId="6CBBB2D1" w14:textId="77777777" w:rsidR="001D2191" w:rsidRPr="008A1041" w:rsidRDefault="001D2191" w:rsidP="00D65F4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8A1041">
              <w:rPr>
                <w:rFonts w:ascii="Verdana" w:hAnsi="Verdana"/>
                <w:b/>
              </w:rPr>
              <w:t>Then…</w:t>
            </w:r>
          </w:p>
        </w:tc>
      </w:tr>
      <w:tr w:rsidR="001D2191" w:rsidRPr="00384851" w14:paraId="6A194D74" w14:textId="77777777" w:rsidTr="00A52A7D">
        <w:tc>
          <w:tcPr>
            <w:tcW w:w="243" w:type="pct"/>
            <w:vMerge/>
          </w:tcPr>
          <w:p w14:paraId="4B0CB32C" w14:textId="77777777" w:rsidR="001D2191" w:rsidRDefault="001D2191" w:rsidP="00D65F49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1375" w:type="pct"/>
          </w:tcPr>
          <w:p w14:paraId="414269B0" w14:textId="1ED1C1A5" w:rsidR="001D2191" w:rsidRPr="008A1041" w:rsidRDefault="00E67ADD" w:rsidP="00D65F49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="001D2191" w:rsidRPr="008A1041">
              <w:rPr>
                <w:rFonts w:ascii="Verdana" w:hAnsi="Verdana"/>
              </w:rPr>
              <w:t xml:space="preserve"> </w:t>
            </w:r>
            <w:r w:rsidR="001D2191" w:rsidRPr="008A1041">
              <w:rPr>
                <w:rFonts w:ascii="Verdana" w:hAnsi="Verdana"/>
                <w:b/>
              </w:rPr>
              <w:t>member or client</w:t>
            </w:r>
            <w:r w:rsidR="001D2191" w:rsidRPr="008A1041">
              <w:rPr>
                <w:rFonts w:ascii="Verdana" w:hAnsi="Verdana"/>
              </w:rPr>
              <w:t xml:space="preserve">, or anyone identified by our </w:t>
            </w:r>
            <w:hyperlink r:id="rId9" w:anchor="!/view?docid=bcb8da72-5501-4631-b9fd-fe675bc4a1fd" w:history="1">
              <w:r w:rsidR="00AB31CA" w:rsidRPr="008A1041">
                <w:rPr>
                  <w:rStyle w:val="Hyperlink"/>
                  <w:rFonts w:ascii="Verdana" w:hAnsi="Verdana"/>
                </w:rPr>
                <w:t>Caller Authentication (004568)</w:t>
              </w:r>
            </w:hyperlink>
            <w:r w:rsidR="00BE1700" w:rsidRPr="008A1041">
              <w:rPr>
                <w:rFonts w:ascii="Verdana" w:hAnsi="Verdana"/>
              </w:rPr>
              <w:t xml:space="preserve"> and </w:t>
            </w:r>
            <w:hyperlink r:id="rId10" w:anchor="!/view?docid=5b354e50-0d15-42d0-b9c2-0711ea02d9ce" w:history="1">
              <w:r w:rsidR="00BE1700" w:rsidRPr="008A1041">
                <w:rPr>
                  <w:rStyle w:val="Hyperlink"/>
                  <w:rFonts w:ascii="Verdana" w:hAnsi="Verdana"/>
                </w:rPr>
                <w:t>HIPAA Grid (028920)</w:t>
              </w:r>
            </w:hyperlink>
            <w:r w:rsidR="001D2191" w:rsidRPr="008A1041">
              <w:rPr>
                <w:rFonts w:ascii="Verdana" w:hAnsi="Verdana"/>
              </w:rPr>
              <w:t xml:space="preserve"> including clients that may be making Test Calls </w:t>
            </w:r>
          </w:p>
          <w:p w14:paraId="2BDD6273" w14:textId="30F3A944" w:rsidR="001D2191" w:rsidRPr="008A1041" w:rsidRDefault="001D2191" w:rsidP="00D65F49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8A1041">
              <w:rPr>
                <w:rFonts w:ascii="Verdana" w:hAnsi="Verdana"/>
                <w:noProof/>
              </w:rPr>
              <w:t xml:space="preserve"> </w:t>
            </w:r>
          </w:p>
          <w:p w14:paraId="6716A3A0" w14:textId="77777777" w:rsidR="001D2191" w:rsidRPr="008A1041" w:rsidRDefault="001D2191" w:rsidP="00D65F49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382" w:type="pct"/>
          </w:tcPr>
          <w:p w14:paraId="372BE76C" w14:textId="6FD5BC5A" w:rsidR="001D2191" w:rsidRPr="008A1041" w:rsidRDefault="001D2191" w:rsidP="00D65F49">
            <w:pPr>
              <w:spacing w:before="120" w:after="120"/>
              <w:rPr>
                <w:rFonts w:ascii="Verdana" w:hAnsi="Verdana"/>
              </w:rPr>
            </w:pPr>
            <w:bookmarkStart w:id="20" w:name="OLE_LINK4"/>
            <w:r w:rsidRPr="008A1041">
              <w:rPr>
                <w:rFonts w:ascii="Verdana" w:hAnsi="Verdana"/>
              </w:rPr>
              <w:t xml:space="preserve">The </w:t>
            </w:r>
            <w:r w:rsidRPr="008A1041">
              <w:rPr>
                <w:rFonts w:ascii="Verdana" w:hAnsi="Verdana"/>
                <w:bCs/>
              </w:rPr>
              <w:t>Representative</w:t>
            </w:r>
            <w:r w:rsidRPr="008A1041">
              <w:rPr>
                <w:rFonts w:ascii="Verdana" w:hAnsi="Verdana"/>
                <w:b/>
              </w:rPr>
              <w:t xml:space="preserve"> </w:t>
            </w:r>
            <w:r w:rsidRPr="008A1041">
              <w:rPr>
                <w:rFonts w:ascii="Verdana" w:hAnsi="Verdana"/>
              </w:rPr>
              <w:t xml:space="preserve">should provide a call reference number formatted as their first name, followed by the date </w:t>
            </w:r>
            <w:r w:rsidR="00A304D5" w:rsidRPr="008A1041">
              <w:rPr>
                <w:rFonts w:ascii="Verdana" w:hAnsi="Verdana"/>
              </w:rPr>
              <w:t>o</w:t>
            </w:r>
            <w:r w:rsidRPr="008A1041">
              <w:rPr>
                <w:rFonts w:ascii="Verdana" w:hAnsi="Verdana"/>
              </w:rPr>
              <w:t xml:space="preserve">f the call and the time of the call in the </w:t>
            </w:r>
            <w:r w:rsidR="008A7117" w:rsidRPr="008A1041">
              <w:rPr>
                <w:rFonts w:ascii="Verdana" w:hAnsi="Verdana"/>
              </w:rPr>
              <w:t xml:space="preserve">Representative’s </w:t>
            </w:r>
            <w:r w:rsidRPr="008A1041">
              <w:rPr>
                <w:rFonts w:ascii="Verdana" w:hAnsi="Verdana"/>
              </w:rPr>
              <w:t>time zone.</w:t>
            </w:r>
          </w:p>
          <w:bookmarkEnd w:id="20"/>
          <w:p w14:paraId="31CEC140" w14:textId="78BB809D" w:rsidR="001D2191" w:rsidRPr="008A1041" w:rsidRDefault="001D2191" w:rsidP="00E67ADD">
            <w:pPr>
              <w:pStyle w:val="ListParagraph"/>
              <w:numPr>
                <w:ilvl w:val="0"/>
                <w:numId w:val="11"/>
              </w:numPr>
              <w:spacing w:before="120" w:after="120"/>
              <w:ind w:left="504"/>
              <w:rPr>
                <w:rFonts w:ascii="Verdana" w:hAnsi="Verdana"/>
              </w:rPr>
            </w:pPr>
            <w:r w:rsidRPr="008A1041">
              <w:rPr>
                <w:rFonts w:ascii="Verdana" w:hAnsi="Verdana"/>
              </w:rPr>
              <w:t>If the caller insists on a last name or location, advise them of the following</w:t>
            </w:r>
            <w:r w:rsidR="00B11FA5" w:rsidRPr="008A1041">
              <w:rPr>
                <w:rFonts w:ascii="Verdana" w:hAnsi="Verdana"/>
              </w:rPr>
              <w:t xml:space="preserve"> disclaimer</w:t>
            </w:r>
            <w:r w:rsidRPr="008A1041">
              <w:rPr>
                <w:rFonts w:ascii="Verdana" w:hAnsi="Verdana"/>
              </w:rPr>
              <w:t>:</w:t>
            </w:r>
          </w:p>
          <w:p w14:paraId="023243AD" w14:textId="67384D74" w:rsidR="001D2191" w:rsidRPr="008A1041" w:rsidRDefault="001D2191" w:rsidP="002D17A5">
            <w:pPr>
              <w:spacing w:before="120" w:after="120"/>
              <w:ind w:left="510"/>
              <w:rPr>
                <w:rFonts w:ascii="Verdana" w:hAnsi="Verdana"/>
              </w:rPr>
            </w:pPr>
            <w:r w:rsidRPr="008A1041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96814F9" wp14:editId="38F97ACF">
                  <wp:extent cx="238125" cy="209550"/>
                  <wp:effectExtent l="0" t="0" r="9525" b="0"/>
                  <wp:docPr id="3" name="Picture 3" descr="Icon - 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 - 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1041">
              <w:rPr>
                <w:rFonts w:ascii="Verdana" w:hAnsi="Verdana"/>
                <w:color w:val="000000"/>
              </w:rPr>
              <w:t xml:space="preserve"> </w:t>
            </w:r>
            <w:r w:rsidRPr="008A1041">
              <w:rPr>
                <w:rFonts w:ascii="Verdana" w:hAnsi="Verdana"/>
              </w:rPr>
              <w:t>For legal and security reasons, I am unable to provide my last name or location. However, I can provide a call reference number, which is a combination of my first name, today</w:t>
            </w:r>
            <w:r w:rsidR="00AA2376" w:rsidRPr="008A1041">
              <w:rPr>
                <w:rFonts w:ascii="Verdana" w:hAnsi="Verdana"/>
              </w:rPr>
              <w:t>’</w:t>
            </w:r>
            <w:r w:rsidRPr="008A1041">
              <w:rPr>
                <w:rFonts w:ascii="Verdana" w:hAnsi="Verdana"/>
              </w:rPr>
              <w:t>s date, and the time of the call in my time zone.</w:t>
            </w:r>
          </w:p>
          <w:p w14:paraId="655CC2A9" w14:textId="77777777" w:rsidR="001D2191" w:rsidRPr="008A1041" w:rsidRDefault="001D2191" w:rsidP="00D65F49">
            <w:pPr>
              <w:spacing w:before="120" w:after="120"/>
              <w:rPr>
                <w:rFonts w:ascii="Verdana" w:hAnsi="Verdana"/>
              </w:rPr>
            </w:pPr>
          </w:p>
          <w:p w14:paraId="32A4B4B9" w14:textId="77777777" w:rsidR="001D2191" w:rsidRPr="008A1041" w:rsidRDefault="001D2191" w:rsidP="00D65F49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8A1041">
              <w:rPr>
                <w:rFonts w:ascii="Verdana" w:hAnsi="Verdana"/>
                <w:b/>
                <w:color w:val="000000"/>
              </w:rPr>
              <w:t>Escalation ONLY:</w:t>
            </w:r>
          </w:p>
          <w:p w14:paraId="12C2FB1C" w14:textId="77777777" w:rsidR="006700D7" w:rsidRPr="00E67ADD" w:rsidRDefault="006700D7" w:rsidP="00E67ADD">
            <w:pPr>
              <w:pStyle w:val="ListParagraph"/>
              <w:numPr>
                <w:ilvl w:val="0"/>
                <w:numId w:val="11"/>
              </w:numPr>
              <w:spacing w:before="120" w:after="120"/>
              <w:ind w:left="504"/>
              <w:rPr>
                <w:rFonts w:ascii="Verdana" w:hAnsi="Verdana"/>
                <w:color w:val="000000"/>
              </w:rPr>
            </w:pPr>
            <w:r w:rsidRPr="00E67ADD">
              <w:rPr>
                <w:rFonts w:ascii="Verdana" w:hAnsi="Verdana"/>
                <w:color w:val="000000"/>
              </w:rPr>
              <w:t xml:space="preserve">After the disclaimer: </w:t>
            </w:r>
          </w:p>
          <w:p w14:paraId="47A11DC6" w14:textId="2636E2EA" w:rsidR="00A04502" w:rsidRPr="008A1041" w:rsidRDefault="001D2191" w:rsidP="00AF4A41">
            <w:pPr>
              <w:pStyle w:val="ListParagraph"/>
              <w:numPr>
                <w:ilvl w:val="1"/>
                <w:numId w:val="11"/>
              </w:numPr>
              <w:spacing w:before="120" w:after="120"/>
              <w:rPr>
                <w:rFonts w:ascii="Verdana" w:hAnsi="Verdana"/>
                <w:color w:val="333333"/>
              </w:rPr>
            </w:pPr>
            <w:r w:rsidRPr="008A1041">
              <w:rPr>
                <w:rFonts w:ascii="Verdana" w:hAnsi="Verdana"/>
                <w:color w:val="000000"/>
              </w:rPr>
              <w:t xml:space="preserve">If the member continues to request your </w:t>
            </w:r>
            <w:r w:rsidR="004E0B36" w:rsidRPr="008A1041">
              <w:rPr>
                <w:rFonts w:ascii="Verdana" w:hAnsi="Verdana"/>
                <w:color w:val="000000"/>
              </w:rPr>
              <w:t xml:space="preserve">last </w:t>
            </w:r>
            <w:r w:rsidRPr="008A1041">
              <w:rPr>
                <w:rFonts w:ascii="Verdana" w:hAnsi="Verdana"/>
                <w:color w:val="000000"/>
              </w:rPr>
              <w:t>name</w:t>
            </w:r>
            <w:r w:rsidR="00FF7F60" w:rsidRPr="008A1041">
              <w:rPr>
                <w:rFonts w:ascii="Verdana" w:hAnsi="Verdana"/>
                <w:color w:val="000000"/>
              </w:rPr>
              <w:t>, warm transfer to the Senior Team (</w:t>
            </w:r>
            <w:hyperlink r:id="rId12" w:anchor="!/view?docid=7653e7c2-1a97-42a0-8a81-6267c72e1ca9" w:history="1">
              <w:r w:rsidR="00E423FE" w:rsidRPr="008A1041">
                <w:rPr>
                  <w:rStyle w:val="Hyperlink"/>
                  <w:rFonts w:ascii="Verdana" w:hAnsi="Verdana"/>
                </w:rPr>
                <w:t>Commercial (057524)</w:t>
              </w:r>
            </w:hyperlink>
            <w:r w:rsidR="00FF7F60" w:rsidRPr="008A1041">
              <w:rPr>
                <w:rFonts w:ascii="Verdana" w:hAnsi="Verdana"/>
                <w:color w:val="000000"/>
              </w:rPr>
              <w:t xml:space="preserve"> or </w:t>
            </w:r>
            <w:hyperlink r:id="rId13" w:anchor="!/view?docid=0990aac5-274f-424d-9400-546d74b3fed7" w:history="1">
              <w:r w:rsidR="00B60FB3" w:rsidRPr="008A1041">
                <w:rPr>
                  <w:rStyle w:val="Hyperlink"/>
                  <w:rFonts w:ascii="Verdana" w:hAnsi="Verdana"/>
                </w:rPr>
                <w:t>MED D (062944)</w:t>
              </w:r>
            </w:hyperlink>
            <w:r w:rsidR="00FF7F60" w:rsidRPr="008A1041">
              <w:rPr>
                <w:rFonts w:ascii="Verdana" w:hAnsi="Verdana"/>
                <w:color w:val="000000"/>
              </w:rPr>
              <w:t>)</w:t>
            </w:r>
            <w:r w:rsidR="00FF7F60" w:rsidRPr="008A1041">
              <w:rPr>
                <w:rFonts w:ascii="Verdana" w:hAnsi="Verdana"/>
                <w:color w:val="333333"/>
              </w:rPr>
              <w:t>.</w:t>
            </w:r>
          </w:p>
          <w:p w14:paraId="44EECC8A" w14:textId="1A359CD7" w:rsidR="00D43984" w:rsidRPr="008A1041" w:rsidRDefault="00A04502" w:rsidP="00AF4A41">
            <w:pPr>
              <w:pStyle w:val="ListParagraph"/>
              <w:numPr>
                <w:ilvl w:val="1"/>
                <w:numId w:val="11"/>
              </w:numPr>
              <w:spacing w:before="120" w:after="120"/>
              <w:rPr>
                <w:rFonts w:ascii="Verdana" w:hAnsi="Verdana" w:cs="Segoe UI"/>
                <w:bCs/>
                <w:color w:val="333333"/>
              </w:rPr>
            </w:pPr>
            <w:r w:rsidRPr="008A1041">
              <w:rPr>
                <w:rFonts w:ascii="Verdana" w:hAnsi="Verdana"/>
              </w:rPr>
              <w:t>If the member requests</w:t>
            </w:r>
            <w:r w:rsidR="001D2191" w:rsidRPr="008A1041">
              <w:rPr>
                <w:rFonts w:ascii="Verdana" w:hAnsi="Verdana"/>
              </w:rPr>
              <w:t xml:space="preserve"> your </w:t>
            </w:r>
            <w:r w:rsidR="00FD35CC" w:rsidRPr="008A1041">
              <w:rPr>
                <w:rFonts w:ascii="Verdana" w:hAnsi="Verdana"/>
              </w:rPr>
              <w:t>s</w:t>
            </w:r>
            <w:r w:rsidR="001D2191" w:rsidRPr="008A1041">
              <w:rPr>
                <w:rFonts w:ascii="Verdana" w:hAnsi="Verdana"/>
              </w:rPr>
              <w:t>upervisor</w:t>
            </w:r>
            <w:r w:rsidR="00B106BD" w:rsidRPr="008A1041">
              <w:rPr>
                <w:rFonts w:ascii="Verdana" w:hAnsi="Verdana"/>
              </w:rPr>
              <w:t xml:space="preserve">'s </w:t>
            </w:r>
            <w:r w:rsidR="00B106BD" w:rsidRPr="008A1041">
              <w:rPr>
                <w:rFonts w:ascii="Verdana" w:hAnsi="Verdana"/>
                <w:color w:val="000000"/>
              </w:rPr>
              <w:t>name</w:t>
            </w:r>
            <w:r w:rsidRPr="008A1041">
              <w:rPr>
                <w:rFonts w:ascii="Verdana" w:hAnsi="Verdana"/>
                <w:color w:val="000000"/>
              </w:rPr>
              <w:t xml:space="preserve">, </w:t>
            </w:r>
            <w:r w:rsidR="00162563" w:rsidRPr="008A1041">
              <w:rPr>
                <w:rFonts w:ascii="Verdana" w:hAnsi="Verdana"/>
                <w:color w:val="000000"/>
              </w:rPr>
              <w:t>provide the</w:t>
            </w:r>
            <w:r w:rsidRPr="008A1041">
              <w:rPr>
                <w:rFonts w:ascii="Verdana" w:hAnsi="Verdana"/>
                <w:color w:val="000000"/>
              </w:rPr>
              <w:t>m</w:t>
            </w:r>
            <w:r w:rsidR="00162563" w:rsidRPr="008A1041">
              <w:rPr>
                <w:rFonts w:ascii="Verdana" w:hAnsi="Verdana"/>
                <w:color w:val="000000"/>
              </w:rPr>
              <w:t xml:space="preserve"> with </w:t>
            </w:r>
            <w:r w:rsidRPr="008A1041">
              <w:rPr>
                <w:rFonts w:ascii="Verdana" w:hAnsi="Verdana"/>
                <w:color w:val="000000"/>
              </w:rPr>
              <w:t>s</w:t>
            </w:r>
            <w:r w:rsidR="00162563" w:rsidRPr="008A1041">
              <w:rPr>
                <w:rFonts w:ascii="Verdana" w:hAnsi="Verdana"/>
                <w:color w:val="000000"/>
              </w:rPr>
              <w:t>upervisor</w:t>
            </w:r>
            <w:r w:rsidRPr="008A1041">
              <w:rPr>
                <w:rFonts w:ascii="Verdana" w:hAnsi="Verdana"/>
                <w:color w:val="000000"/>
              </w:rPr>
              <w:t>’</w:t>
            </w:r>
            <w:r w:rsidR="00162563" w:rsidRPr="008A1041">
              <w:rPr>
                <w:rFonts w:ascii="Verdana" w:hAnsi="Verdana"/>
                <w:color w:val="000000"/>
              </w:rPr>
              <w:t>s first name</w:t>
            </w:r>
            <w:r w:rsidR="001811A5" w:rsidRPr="008A1041">
              <w:rPr>
                <w:rFonts w:ascii="Verdana" w:hAnsi="Verdana"/>
                <w:color w:val="000000"/>
              </w:rPr>
              <w:t xml:space="preserve"> and warm trans</w:t>
            </w:r>
            <w:r w:rsidR="00B11FA5" w:rsidRPr="008A1041">
              <w:rPr>
                <w:rFonts w:ascii="Verdana" w:hAnsi="Verdana"/>
                <w:color w:val="000000"/>
              </w:rPr>
              <w:t xml:space="preserve">fer </w:t>
            </w:r>
            <w:r w:rsidR="001D2191" w:rsidRPr="008A1041">
              <w:rPr>
                <w:rFonts w:ascii="Verdana" w:hAnsi="Verdana"/>
                <w:color w:val="000000"/>
              </w:rPr>
              <w:t>to the Senior Team (</w:t>
            </w:r>
            <w:hyperlink r:id="rId14" w:anchor="!/view?docid=7653e7c2-1a97-42a0-8a81-6267c72e1ca9" w:history="1">
              <w:r w:rsidR="00B60FB3" w:rsidRPr="008A1041">
                <w:rPr>
                  <w:rStyle w:val="Hyperlink"/>
                  <w:rFonts w:ascii="Verdana" w:hAnsi="Verdana"/>
                </w:rPr>
                <w:t>Commercial (057524)</w:t>
              </w:r>
            </w:hyperlink>
            <w:r w:rsidR="00B60FB3" w:rsidRPr="008A1041">
              <w:rPr>
                <w:rFonts w:ascii="Verdana" w:hAnsi="Verdana"/>
                <w:color w:val="000000"/>
              </w:rPr>
              <w:t xml:space="preserve"> or </w:t>
            </w:r>
            <w:hyperlink r:id="rId15" w:anchor="!/view?docid=0990aac5-274f-424d-9400-546d74b3fed7" w:history="1">
              <w:r w:rsidR="00B60FB3" w:rsidRPr="008A1041">
                <w:rPr>
                  <w:rStyle w:val="Hyperlink"/>
                  <w:rFonts w:ascii="Verdana" w:hAnsi="Verdana"/>
                </w:rPr>
                <w:t>MED D (062944)</w:t>
              </w:r>
            </w:hyperlink>
            <w:r w:rsidR="001D2191" w:rsidRPr="008A1041">
              <w:rPr>
                <w:rFonts w:ascii="Verdana" w:hAnsi="Verdana"/>
                <w:color w:val="000000"/>
              </w:rPr>
              <w:t>)</w:t>
            </w:r>
            <w:r w:rsidR="001D2191" w:rsidRPr="008A1041">
              <w:rPr>
                <w:rFonts w:ascii="Verdana" w:hAnsi="Verdana"/>
                <w:color w:val="333333"/>
              </w:rPr>
              <w:t>.</w:t>
            </w:r>
          </w:p>
          <w:p w14:paraId="55530F62" w14:textId="738D548E" w:rsidR="00D43984" w:rsidRPr="008A1041" w:rsidRDefault="001D2191" w:rsidP="00AF4A41">
            <w:pPr>
              <w:pStyle w:val="ListParagraph"/>
              <w:rPr>
                <w:rFonts w:ascii="Verdana" w:hAnsi="Verdana"/>
                <w:color w:val="000000"/>
              </w:rPr>
            </w:pPr>
            <w:r w:rsidRPr="008A1041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3A3C35E5" wp14:editId="32EC521B">
                  <wp:extent cx="236220" cy="213360"/>
                  <wp:effectExtent l="0" t="0" r="0" b="0"/>
                  <wp:docPr id="9" name="Picture 9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A1041">
              <w:rPr>
                <w:rFonts w:ascii="Verdana" w:hAnsi="Verdana"/>
                <w:color w:val="000000"/>
              </w:rPr>
              <w:t xml:space="preserve"> </w:t>
            </w:r>
            <w:r w:rsidRPr="008A1041">
              <w:rPr>
                <w:rFonts w:ascii="Verdana" w:hAnsi="Verdana"/>
                <w:bCs/>
                <w:color w:val="000000"/>
              </w:rPr>
              <w:t>Do</w:t>
            </w:r>
            <w:r w:rsidRPr="008A1041">
              <w:rPr>
                <w:rFonts w:ascii="Verdana" w:hAnsi="Verdana"/>
                <w:b/>
                <w:color w:val="000000"/>
              </w:rPr>
              <w:t xml:space="preserve"> not </w:t>
            </w:r>
            <w:r w:rsidRPr="008A1041">
              <w:rPr>
                <w:rFonts w:ascii="Verdana" w:hAnsi="Verdana"/>
                <w:color w:val="000000"/>
              </w:rPr>
              <w:t xml:space="preserve">cold transfer an escalation. </w:t>
            </w:r>
          </w:p>
          <w:p w14:paraId="6DF91ADE" w14:textId="17D96796" w:rsidR="00D43984" w:rsidRPr="008A1041" w:rsidRDefault="001D2191" w:rsidP="00AF4A41">
            <w:pPr>
              <w:spacing w:before="120" w:after="120"/>
              <w:ind w:left="766"/>
              <w:rPr>
                <w:rFonts w:ascii="Verdana" w:hAnsi="Verdana"/>
                <w:b/>
                <w:color w:val="000000"/>
              </w:rPr>
            </w:pPr>
            <w:r w:rsidRPr="008A1041">
              <w:rPr>
                <w:rFonts w:ascii="Verdana" w:hAnsi="Verdana"/>
                <w:b/>
              </w:rPr>
              <w:t>Result:</w:t>
            </w:r>
            <w:r w:rsidRPr="008A1041">
              <w:rPr>
                <w:rFonts w:ascii="Verdana" w:hAnsi="Verdana"/>
              </w:rPr>
              <w:t xml:space="preserve"> The Senior Team takes action for any additional escalations. </w:t>
            </w:r>
          </w:p>
          <w:p w14:paraId="6B850B8F" w14:textId="0A679945" w:rsidR="001D2191" w:rsidRPr="008A1041" w:rsidRDefault="001D2191" w:rsidP="00AF4A41">
            <w:pPr>
              <w:spacing w:before="120" w:after="120"/>
              <w:ind w:left="766"/>
              <w:rPr>
                <w:rFonts w:ascii="Verdana" w:hAnsi="Verdana"/>
              </w:rPr>
            </w:pPr>
            <w:r w:rsidRPr="008A1041">
              <w:rPr>
                <w:rFonts w:ascii="Verdana" w:hAnsi="Verdana"/>
                <w:b/>
                <w:color w:val="000000"/>
              </w:rPr>
              <w:t>Reminder:</w:t>
            </w:r>
            <w:r w:rsidRPr="008A1041">
              <w:rPr>
                <w:rFonts w:ascii="Verdana" w:hAnsi="Verdana"/>
                <w:color w:val="000000"/>
              </w:rPr>
              <w:t xml:space="preserve"> Document the </w:t>
            </w:r>
            <w:r w:rsidR="004515EC" w:rsidRPr="008A1041">
              <w:rPr>
                <w:rFonts w:ascii="Verdana" w:hAnsi="Verdana"/>
                <w:color w:val="000000"/>
              </w:rPr>
              <w:t>call</w:t>
            </w:r>
            <w:r w:rsidRPr="008A1041">
              <w:rPr>
                <w:rFonts w:ascii="Verdana" w:hAnsi="Verdana"/>
                <w:color w:val="000000"/>
              </w:rPr>
              <w:t xml:space="preserve"> to explain the situation and make sure to disposition the call as an “escalation.”</w:t>
            </w:r>
          </w:p>
        </w:tc>
      </w:tr>
      <w:tr w:rsidR="00DB6515" w:rsidRPr="00384851" w14:paraId="1215EBA0" w14:textId="77777777" w:rsidTr="00A52A7D">
        <w:trPr>
          <w:trHeight w:val="149"/>
        </w:trPr>
        <w:tc>
          <w:tcPr>
            <w:tcW w:w="243" w:type="pct"/>
            <w:vMerge/>
          </w:tcPr>
          <w:p w14:paraId="67BD598B" w14:textId="77777777" w:rsidR="00DB6515" w:rsidRDefault="00DB6515" w:rsidP="00CA54D0">
            <w:pPr>
              <w:rPr>
                <w:rFonts w:ascii="Verdana" w:hAnsi="Verdana"/>
                <w:b/>
              </w:rPr>
            </w:pPr>
          </w:p>
        </w:tc>
        <w:tc>
          <w:tcPr>
            <w:tcW w:w="1375" w:type="pct"/>
          </w:tcPr>
          <w:p w14:paraId="662113BE" w14:textId="25041292" w:rsidR="00DB6515" w:rsidRPr="008A1041" w:rsidRDefault="00DB6515" w:rsidP="002D17A5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8A1041">
              <w:rPr>
                <w:rFonts w:ascii="Verdana" w:hAnsi="Verdana"/>
              </w:rPr>
              <w:t xml:space="preserve">To or from another </w:t>
            </w:r>
            <w:r w:rsidRPr="008A1041">
              <w:rPr>
                <w:rFonts w:ascii="Verdana" w:hAnsi="Verdana"/>
                <w:b/>
              </w:rPr>
              <w:t>Representative</w:t>
            </w:r>
          </w:p>
          <w:p w14:paraId="1DFF4F98" w14:textId="77777777" w:rsidR="00DB6515" w:rsidRPr="008A1041" w:rsidRDefault="00DB6515" w:rsidP="002D17A5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382" w:type="pct"/>
          </w:tcPr>
          <w:p w14:paraId="5E2FCB85" w14:textId="584E17C1" w:rsidR="00DB6515" w:rsidRPr="008A1041" w:rsidRDefault="00DB6515" w:rsidP="00BA2CB2">
            <w:pPr>
              <w:spacing w:before="120" w:after="120"/>
              <w:rPr>
                <w:rFonts w:ascii="Verdana" w:hAnsi="Verdana"/>
              </w:rPr>
            </w:pPr>
            <w:r w:rsidRPr="008A1041">
              <w:rPr>
                <w:rFonts w:ascii="Verdana" w:hAnsi="Verdana"/>
                <w:color w:val="000000"/>
              </w:rPr>
              <w:t>Provide your first name + date of the call (mm/dd/yy) + time of the call in Representative’s time zone (00:00).</w:t>
            </w:r>
            <w:r w:rsidR="00A52A7D">
              <w:rPr>
                <w:rFonts w:ascii="Verdana" w:hAnsi="Verdana"/>
                <w:color w:val="000000"/>
              </w:rPr>
              <w:t xml:space="preserve"> </w:t>
            </w:r>
            <w:r w:rsidRPr="008A1041">
              <w:rPr>
                <w:rFonts w:ascii="Verdana" w:hAnsi="Verdana"/>
                <w:b/>
                <w:bCs/>
                <w:color w:val="000000"/>
              </w:rPr>
              <w:t>Example:</w:t>
            </w:r>
            <w:r w:rsidRPr="008A1041">
              <w:rPr>
                <w:rFonts w:ascii="Verdana" w:hAnsi="Verdana"/>
                <w:color w:val="000000"/>
              </w:rPr>
              <w:t xml:space="preserve"> John0601230225</w:t>
            </w:r>
          </w:p>
          <w:p w14:paraId="6A9F8FEB" w14:textId="3B4E3941" w:rsidR="00DB6515" w:rsidRDefault="00DB6515" w:rsidP="00E67ADD">
            <w:pPr>
              <w:numPr>
                <w:ilvl w:val="0"/>
                <w:numId w:val="6"/>
              </w:numPr>
              <w:spacing w:before="120" w:after="120"/>
              <w:ind w:left="504"/>
              <w:rPr>
                <w:rFonts w:ascii="Verdana" w:hAnsi="Verdana"/>
                <w:bCs/>
              </w:rPr>
            </w:pPr>
            <w:r w:rsidRPr="008A1041">
              <w:rPr>
                <w:rFonts w:ascii="Verdana" w:hAnsi="Verdana"/>
              </w:rPr>
              <w:t xml:space="preserve">If asked for location, </w:t>
            </w:r>
            <w:r w:rsidR="0038182C" w:rsidRPr="008A1041">
              <w:rPr>
                <w:rFonts w:ascii="Verdana" w:hAnsi="Verdana"/>
              </w:rPr>
              <w:t xml:space="preserve">either </w:t>
            </w:r>
            <w:r w:rsidRPr="008A1041">
              <w:rPr>
                <w:rFonts w:ascii="Verdana" w:hAnsi="Verdana"/>
              </w:rPr>
              <w:t>provide city and state</w:t>
            </w:r>
            <w:r w:rsidRPr="008A1041">
              <w:rPr>
                <w:rFonts w:ascii="Verdana" w:hAnsi="Verdana"/>
                <w:b/>
              </w:rPr>
              <w:t xml:space="preserve"> </w:t>
            </w:r>
            <w:r w:rsidRPr="008A1041">
              <w:rPr>
                <w:rFonts w:ascii="Verdana" w:hAnsi="Verdana"/>
                <w:bCs/>
              </w:rPr>
              <w:t xml:space="preserve">or department. </w:t>
            </w:r>
            <w:r w:rsidRPr="008A1041">
              <w:rPr>
                <w:rFonts w:ascii="Verdana" w:hAnsi="Verdana"/>
                <w:b/>
              </w:rPr>
              <w:t>Example:</w:t>
            </w:r>
            <w:r w:rsidRPr="008A1041">
              <w:rPr>
                <w:rFonts w:ascii="Verdana" w:hAnsi="Verdana"/>
                <w:bCs/>
              </w:rPr>
              <w:t xml:space="preserve"> “Commercial Customer Care.”</w:t>
            </w:r>
          </w:p>
          <w:p w14:paraId="462445BD" w14:textId="77777777" w:rsidR="00E67ADD" w:rsidRPr="008A1041" w:rsidRDefault="00E67ADD" w:rsidP="00E67ADD">
            <w:pPr>
              <w:spacing w:before="120" w:after="120"/>
              <w:ind w:left="504"/>
              <w:rPr>
                <w:rFonts w:ascii="Verdana" w:hAnsi="Verdana"/>
                <w:bCs/>
              </w:rPr>
            </w:pPr>
          </w:p>
          <w:p w14:paraId="06309D79" w14:textId="4CE0C525" w:rsidR="00DB6515" w:rsidRPr="008A1041" w:rsidRDefault="00DB6515" w:rsidP="000B292F">
            <w:pPr>
              <w:spacing w:before="120" w:after="120"/>
              <w:rPr>
                <w:rFonts w:ascii="Verdana" w:hAnsi="Verdana"/>
              </w:rPr>
            </w:pPr>
            <w:r w:rsidRPr="008A1041">
              <w:rPr>
                <w:rFonts w:ascii="Verdana" w:hAnsi="Verdana"/>
                <w:b/>
              </w:rPr>
              <w:t>Note:</w:t>
            </w:r>
            <w:r w:rsidRPr="008A1041">
              <w:rPr>
                <w:rFonts w:ascii="Verdana" w:hAnsi="Verdana"/>
              </w:rPr>
              <w:t xml:space="preserve"> If a </w:t>
            </w:r>
            <w:r w:rsidR="0038182C" w:rsidRPr="008A1041">
              <w:rPr>
                <w:rFonts w:ascii="Verdana" w:hAnsi="Verdana"/>
              </w:rPr>
              <w:t xml:space="preserve">work instruction </w:t>
            </w:r>
            <w:r w:rsidRPr="008A1041">
              <w:rPr>
                <w:rFonts w:ascii="Verdana" w:hAnsi="Verdana"/>
              </w:rPr>
              <w:t>advises to provide last name, follow the process outlined within that specific document</w:t>
            </w:r>
            <w:r w:rsidR="008A1041" w:rsidRPr="008A1041">
              <w:rPr>
                <w:rFonts w:ascii="Verdana" w:hAnsi="Verdana"/>
              </w:rPr>
              <w:t xml:space="preserve">. </w:t>
            </w:r>
          </w:p>
        </w:tc>
      </w:tr>
      <w:tr w:rsidR="001D2191" w:rsidRPr="00384851" w14:paraId="0F548F8F" w14:textId="77777777" w:rsidTr="00A52A7D">
        <w:tc>
          <w:tcPr>
            <w:tcW w:w="243" w:type="pct"/>
            <w:vMerge/>
          </w:tcPr>
          <w:p w14:paraId="6DFD033B" w14:textId="77777777" w:rsidR="001D2191" w:rsidRDefault="001D2191" w:rsidP="00A72249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1375" w:type="pct"/>
          </w:tcPr>
          <w:p w14:paraId="1E71F1C9" w14:textId="22C2F9EA" w:rsidR="001D2191" w:rsidRPr="008A1041" w:rsidRDefault="001D2191" w:rsidP="00A72249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8A1041">
              <w:rPr>
                <w:rFonts w:ascii="Verdana" w:hAnsi="Verdana"/>
              </w:rPr>
              <w:t xml:space="preserve">To </w:t>
            </w:r>
            <w:r w:rsidRPr="008A1041">
              <w:rPr>
                <w:rFonts w:ascii="Verdana" w:hAnsi="Verdana"/>
                <w:b/>
                <w:bCs/>
              </w:rPr>
              <w:t xml:space="preserve">Internal </w:t>
            </w:r>
            <w:r w:rsidRPr="008A1041">
              <w:rPr>
                <w:rFonts w:ascii="Verdana" w:hAnsi="Verdana"/>
              </w:rPr>
              <w:t xml:space="preserve">Business </w:t>
            </w:r>
            <w:r w:rsidR="00115C1F" w:rsidRPr="008A1041">
              <w:rPr>
                <w:rFonts w:ascii="Verdana" w:hAnsi="Verdana"/>
              </w:rPr>
              <w:t>Pa</w:t>
            </w:r>
            <w:r w:rsidR="0019574A" w:rsidRPr="008A1041">
              <w:rPr>
                <w:rFonts w:ascii="Verdana" w:hAnsi="Verdana"/>
              </w:rPr>
              <w:t>r</w:t>
            </w:r>
            <w:r w:rsidR="00115C1F" w:rsidRPr="008A1041">
              <w:rPr>
                <w:rFonts w:ascii="Verdana" w:hAnsi="Verdana"/>
              </w:rPr>
              <w:t>tners</w:t>
            </w:r>
          </w:p>
        </w:tc>
        <w:tc>
          <w:tcPr>
            <w:tcW w:w="3382" w:type="pct"/>
          </w:tcPr>
          <w:p w14:paraId="14556F88" w14:textId="1FF3DBE3" w:rsidR="001D2191" w:rsidRPr="008A1041" w:rsidRDefault="001D2191" w:rsidP="00A72249">
            <w:pPr>
              <w:pStyle w:val="ListParagraph"/>
              <w:numPr>
                <w:ilvl w:val="0"/>
                <w:numId w:val="6"/>
              </w:numPr>
              <w:spacing w:before="120" w:after="120"/>
              <w:ind w:left="504"/>
              <w:rPr>
                <w:rFonts w:ascii="Verdana" w:hAnsi="Verdana"/>
                <w:color w:val="000000"/>
              </w:rPr>
            </w:pPr>
            <w:r w:rsidRPr="008A1041">
              <w:rPr>
                <w:rFonts w:ascii="Verdana" w:hAnsi="Verdana"/>
                <w:color w:val="000000"/>
              </w:rPr>
              <w:t xml:space="preserve">Provide first name. </w:t>
            </w:r>
          </w:p>
          <w:p w14:paraId="2614F086" w14:textId="2CCD818A" w:rsidR="001D2191" w:rsidRPr="008A1041" w:rsidRDefault="001D2191" w:rsidP="00A72249">
            <w:pPr>
              <w:numPr>
                <w:ilvl w:val="0"/>
                <w:numId w:val="7"/>
              </w:numPr>
              <w:spacing w:before="120" w:after="120"/>
              <w:ind w:left="504"/>
              <w:rPr>
                <w:rFonts w:ascii="Verdana" w:hAnsi="Verdana"/>
              </w:rPr>
            </w:pPr>
            <w:r w:rsidRPr="008A1041">
              <w:rPr>
                <w:rFonts w:ascii="Verdana" w:hAnsi="Verdana"/>
              </w:rPr>
              <w:t xml:space="preserve">Provide first letter of last name. </w:t>
            </w:r>
          </w:p>
          <w:p w14:paraId="3DFACF31" w14:textId="5AEB9F37" w:rsidR="001D2191" w:rsidRPr="00E67ADD" w:rsidRDefault="001D2191" w:rsidP="00A72249">
            <w:pPr>
              <w:numPr>
                <w:ilvl w:val="0"/>
                <w:numId w:val="7"/>
              </w:numPr>
              <w:spacing w:before="120" w:after="120"/>
              <w:ind w:left="504"/>
              <w:rPr>
                <w:rFonts w:ascii="Verdana" w:hAnsi="Verdana"/>
              </w:rPr>
            </w:pPr>
            <w:r w:rsidRPr="008A1041">
              <w:rPr>
                <w:rFonts w:ascii="Verdana" w:hAnsi="Verdana"/>
                <w:color w:val="000000"/>
              </w:rPr>
              <w:t>If asked for location,</w:t>
            </w:r>
            <w:r w:rsidR="00096A71" w:rsidRPr="008A1041">
              <w:rPr>
                <w:rFonts w:ascii="Verdana" w:hAnsi="Verdana"/>
                <w:color w:val="000000"/>
              </w:rPr>
              <w:t xml:space="preserve"> either</w:t>
            </w:r>
            <w:r w:rsidRPr="008A1041">
              <w:rPr>
                <w:rFonts w:ascii="Verdana" w:hAnsi="Verdana"/>
                <w:color w:val="000000"/>
              </w:rPr>
              <w:t xml:space="preserve"> provide city and state or department.</w:t>
            </w:r>
          </w:p>
          <w:p w14:paraId="6D281957" w14:textId="77777777" w:rsidR="00E67ADD" w:rsidRPr="008A1041" w:rsidRDefault="00E67ADD" w:rsidP="00A72249">
            <w:pPr>
              <w:spacing w:before="120" w:after="120"/>
              <w:ind w:left="504"/>
              <w:rPr>
                <w:rFonts w:ascii="Verdana" w:hAnsi="Verdana"/>
              </w:rPr>
            </w:pPr>
          </w:p>
          <w:p w14:paraId="5BA4E24C" w14:textId="77777777" w:rsidR="001D2191" w:rsidRPr="008A1041" w:rsidRDefault="001D2191" w:rsidP="00A72249">
            <w:pPr>
              <w:spacing w:before="120" w:after="120"/>
              <w:ind w:left="-30"/>
              <w:rPr>
                <w:rFonts w:ascii="Verdana" w:hAnsi="Verdana"/>
                <w:b/>
                <w:color w:val="000000"/>
              </w:rPr>
            </w:pPr>
            <w:r w:rsidRPr="008A1041">
              <w:rPr>
                <w:rFonts w:ascii="Verdana" w:hAnsi="Verdana"/>
                <w:b/>
                <w:color w:val="000000"/>
              </w:rPr>
              <w:t xml:space="preserve">Notes:  </w:t>
            </w:r>
          </w:p>
          <w:p w14:paraId="1EF90684" w14:textId="55C3FAB9" w:rsidR="001D2191" w:rsidRPr="008A1041" w:rsidRDefault="00E67ADD" w:rsidP="00A72249">
            <w:pPr>
              <w:pStyle w:val="ListParagraph"/>
              <w:numPr>
                <w:ilvl w:val="0"/>
                <w:numId w:val="13"/>
              </w:numPr>
              <w:spacing w:before="120" w:after="120"/>
              <w:ind w:left="504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DA89856" wp14:editId="756A00CA">
                  <wp:extent cx="238125" cy="238125"/>
                  <wp:effectExtent l="0" t="0" r="9525" b="9525"/>
                  <wp:docPr id="1070159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="001D2191" w:rsidRPr="008A1041">
              <w:rPr>
                <w:rFonts w:ascii="Verdana" w:hAnsi="Verdana"/>
              </w:rPr>
              <w:t>In the event of IT/Routing test calls, more information may be requeste</w:t>
            </w:r>
            <w:r w:rsidR="00220004" w:rsidRPr="008A1041">
              <w:rPr>
                <w:rFonts w:ascii="Verdana" w:hAnsi="Verdana"/>
              </w:rPr>
              <w:t xml:space="preserve">d to </w:t>
            </w:r>
            <w:r w:rsidR="00CD5625" w:rsidRPr="008A1041">
              <w:rPr>
                <w:rFonts w:ascii="Verdana" w:hAnsi="Verdana"/>
              </w:rPr>
              <w:t xml:space="preserve">resolve your issue or verify the caller was routed correctly. </w:t>
            </w:r>
            <w:r w:rsidR="00E740EF" w:rsidRPr="008A1041">
              <w:rPr>
                <w:rFonts w:ascii="Verdana" w:hAnsi="Verdana"/>
              </w:rPr>
              <w:t>V</w:t>
            </w:r>
            <w:r w:rsidR="00CD5625" w:rsidRPr="008A1041">
              <w:rPr>
                <w:rFonts w:ascii="Verdana" w:hAnsi="Verdana"/>
              </w:rPr>
              <w:t xml:space="preserve">erify </w:t>
            </w:r>
            <w:r w:rsidR="00966F4D" w:rsidRPr="008A1041">
              <w:rPr>
                <w:rFonts w:ascii="Verdana" w:hAnsi="Verdana"/>
              </w:rPr>
              <w:t>any information requested by our internal partners</w:t>
            </w:r>
            <w:r w:rsidR="008A1041" w:rsidRPr="008A1041">
              <w:rPr>
                <w:rFonts w:ascii="Verdana" w:hAnsi="Verdana"/>
              </w:rPr>
              <w:t xml:space="preserve">. </w:t>
            </w:r>
          </w:p>
          <w:p w14:paraId="6D025210" w14:textId="43D54AB3" w:rsidR="00DB6515" w:rsidRPr="008A1041" w:rsidRDefault="001D2191" w:rsidP="00A72249">
            <w:pPr>
              <w:pStyle w:val="ListParagraph"/>
              <w:numPr>
                <w:ilvl w:val="0"/>
                <w:numId w:val="13"/>
              </w:numPr>
              <w:spacing w:before="120" w:after="120"/>
              <w:ind w:left="504"/>
              <w:rPr>
                <w:rFonts w:ascii="Verdana" w:hAnsi="Verdana"/>
              </w:rPr>
            </w:pPr>
            <w:r w:rsidRPr="008A1041">
              <w:rPr>
                <w:rFonts w:ascii="Verdana" w:hAnsi="Verdana"/>
                <w:bCs/>
                <w:color w:val="000000"/>
              </w:rPr>
              <w:t xml:space="preserve">Follow the process outlined within specific </w:t>
            </w:r>
            <w:r w:rsidR="00096A71" w:rsidRPr="008A1041">
              <w:rPr>
                <w:rFonts w:ascii="Verdana" w:hAnsi="Verdana"/>
                <w:bCs/>
                <w:color w:val="000000"/>
              </w:rPr>
              <w:t xml:space="preserve">work instructions </w:t>
            </w:r>
            <w:r w:rsidRPr="008A1041">
              <w:rPr>
                <w:rFonts w:ascii="Verdana" w:hAnsi="Verdana"/>
                <w:bCs/>
                <w:color w:val="000000"/>
              </w:rPr>
              <w:t>for internal transfers</w:t>
            </w:r>
            <w:r w:rsidR="008A1041" w:rsidRPr="008A1041">
              <w:rPr>
                <w:rFonts w:ascii="Verdana" w:hAnsi="Verdana"/>
                <w:bCs/>
                <w:color w:val="000000"/>
              </w:rPr>
              <w:t xml:space="preserve">. </w:t>
            </w:r>
          </w:p>
          <w:p w14:paraId="35476759" w14:textId="6CE20117" w:rsidR="001D2191" w:rsidRPr="008A1041" w:rsidRDefault="001D2191" w:rsidP="00A72249">
            <w:pPr>
              <w:pStyle w:val="ListParagraph"/>
              <w:spacing w:before="120" w:after="120"/>
              <w:rPr>
                <w:rFonts w:ascii="Verdana" w:hAnsi="Verdana"/>
              </w:rPr>
            </w:pPr>
            <w:r w:rsidRPr="008A1041">
              <w:rPr>
                <w:rFonts w:ascii="Verdana" w:hAnsi="Verdana"/>
                <w:b/>
                <w:color w:val="000000"/>
              </w:rPr>
              <w:t xml:space="preserve">Example: </w:t>
            </w:r>
            <w:hyperlink r:id="rId18" w:anchor="!/view?docid=7653e7c2-1a97-42a0-8a81-6267c72e1ca9" w:history="1">
              <w:r w:rsidR="00B60FB3" w:rsidRPr="008A1041">
                <w:rPr>
                  <w:rStyle w:val="Hyperlink"/>
                  <w:rFonts w:ascii="Verdana" w:hAnsi="Verdana"/>
                </w:rPr>
                <w:t>Commercial (057524)</w:t>
              </w:r>
            </w:hyperlink>
            <w:r w:rsidR="00C031E9" w:rsidRPr="008A1041">
              <w:rPr>
                <w:rFonts w:ascii="Verdana" w:hAnsi="Verdana"/>
                <w:bCs/>
                <w:color w:val="000000"/>
              </w:rPr>
              <w:t xml:space="preserve"> </w:t>
            </w:r>
            <w:r w:rsidR="0096656D" w:rsidRPr="008A1041">
              <w:rPr>
                <w:rFonts w:ascii="Verdana" w:hAnsi="Verdana"/>
                <w:bCs/>
                <w:color w:val="000000"/>
              </w:rPr>
              <w:t xml:space="preserve">Senior Team </w:t>
            </w:r>
            <w:r w:rsidR="00513DB6" w:rsidRPr="008A1041">
              <w:rPr>
                <w:rFonts w:ascii="Verdana" w:hAnsi="Verdana"/>
                <w:bCs/>
                <w:color w:val="000000"/>
              </w:rPr>
              <w:t>may</w:t>
            </w:r>
            <w:r w:rsidRPr="008A1041">
              <w:rPr>
                <w:rFonts w:ascii="Verdana" w:hAnsi="Verdana"/>
                <w:bCs/>
                <w:color w:val="000000"/>
              </w:rPr>
              <w:t xml:space="preserve"> ask for your CID/UID/ZID</w:t>
            </w:r>
            <w:r w:rsidR="00116BFD" w:rsidRPr="008A1041">
              <w:rPr>
                <w:rFonts w:ascii="Verdana" w:hAnsi="Verdana"/>
                <w:bCs/>
                <w:color w:val="000000"/>
              </w:rPr>
              <w:t xml:space="preserve"> (Network ID)</w:t>
            </w:r>
            <w:r w:rsidRPr="008A1041">
              <w:rPr>
                <w:rFonts w:ascii="Verdana" w:hAnsi="Verdana"/>
                <w:bCs/>
                <w:color w:val="000000"/>
              </w:rPr>
              <w:t xml:space="preserve"> when transferring.</w:t>
            </w:r>
            <w:r w:rsidR="00F313FE" w:rsidRPr="008A1041">
              <w:rPr>
                <w:rFonts w:ascii="Verdana" w:hAnsi="Verdana"/>
                <w:bCs/>
                <w:color w:val="000000"/>
              </w:rPr>
              <w:t xml:space="preserve"> </w:t>
            </w:r>
          </w:p>
        </w:tc>
      </w:tr>
    </w:tbl>
    <w:p w14:paraId="2473A9E7" w14:textId="77777777" w:rsidR="00E81F6B" w:rsidRDefault="00E81F6B" w:rsidP="00A72249">
      <w:pPr>
        <w:spacing w:before="120" w:after="120"/>
        <w:rPr>
          <w:rFonts w:ascii="Verdana" w:hAnsi="Verdana"/>
        </w:rPr>
      </w:pPr>
    </w:p>
    <w:p w14:paraId="329BB684" w14:textId="3A1D3896" w:rsidR="00D500C0" w:rsidRDefault="00000000" w:rsidP="00A72249">
      <w:pPr>
        <w:spacing w:before="120" w:after="120"/>
        <w:jc w:val="right"/>
        <w:rPr>
          <w:rFonts w:ascii="Verdana" w:hAnsi="Verdana"/>
        </w:rPr>
      </w:pPr>
      <w:hyperlink w:anchor="_top" w:history="1">
        <w:r w:rsidR="00D500C0" w:rsidRPr="005C4DA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500C0" w:rsidRPr="0064267B" w14:paraId="4849C5E8" w14:textId="77777777" w:rsidTr="00940562">
        <w:tc>
          <w:tcPr>
            <w:tcW w:w="5000" w:type="pct"/>
            <w:shd w:val="clear" w:color="auto" w:fill="C0C0C0"/>
          </w:tcPr>
          <w:p w14:paraId="1AB5B768" w14:textId="77777777" w:rsidR="00D500C0" w:rsidRPr="00F13F27" w:rsidRDefault="00D500C0" w:rsidP="00A72249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1" w:name="_Toc171606323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21"/>
          </w:p>
        </w:tc>
      </w:tr>
    </w:tbl>
    <w:bookmarkStart w:id="22" w:name="_Hlk75863100"/>
    <w:p w14:paraId="07979A03" w14:textId="333CFA5D" w:rsidR="00940562" w:rsidRPr="008A1041" w:rsidRDefault="0028346B" w:rsidP="00A72249">
      <w:pPr>
        <w:spacing w:before="120" w:after="120"/>
        <w:rPr>
          <w:rFonts w:ascii="Verdana" w:hAnsi="Verdana" w:cs="Arial"/>
          <w:bCs/>
        </w:rPr>
      </w:pPr>
      <w:r w:rsidRPr="008A1041">
        <w:rPr>
          <w:rFonts w:ascii="Verdana" w:hAnsi="Verdana"/>
        </w:rPr>
        <w:fldChar w:fldCharType="begin"/>
      </w:r>
      <w:r w:rsidR="008F35DF" w:rsidRPr="008A1041">
        <w:rPr>
          <w:rFonts w:ascii="Verdana" w:hAnsi="Verdana"/>
        </w:rPr>
        <w:instrText>HYPERLINK "https://thesource.cvshealth.com/nuxeo/thesource/" \l "!/view?docid=c1f1028b-e42c-4b4f-a4cf-cc0b42c91606"</w:instrText>
      </w:r>
      <w:r w:rsidRPr="008A1041">
        <w:rPr>
          <w:rFonts w:ascii="Verdana" w:hAnsi="Verdana"/>
        </w:rPr>
      </w:r>
      <w:r w:rsidRPr="008A1041">
        <w:rPr>
          <w:rFonts w:ascii="Verdana" w:hAnsi="Verdana"/>
        </w:rPr>
        <w:fldChar w:fldCharType="separate"/>
      </w:r>
      <w:r w:rsidR="008F35DF" w:rsidRPr="008A1041">
        <w:rPr>
          <w:rFonts w:ascii="Verdana" w:hAnsi="Verdana" w:cs="Arial"/>
          <w:bCs/>
          <w:color w:val="0000FF"/>
          <w:u w:val="single"/>
        </w:rPr>
        <w:t>Customer Care Abbreviations, Definitions and Terms (017428)</w:t>
      </w:r>
      <w:r w:rsidRPr="008A1041">
        <w:rPr>
          <w:rFonts w:ascii="Verdana" w:hAnsi="Verdana" w:cs="Arial"/>
          <w:bCs/>
          <w:color w:val="0000FF"/>
          <w:u w:val="single"/>
        </w:rPr>
        <w:fldChar w:fldCharType="end"/>
      </w:r>
    </w:p>
    <w:p w14:paraId="5DFC08D4" w14:textId="77777777" w:rsidR="00940562" w:rsidRPr="008A1041" w:rsidRDefault="00940562" w:rsidP="00A72249">
      <w:pPr>
        <w:spacing w:before="120" w:after="120"/>
        <w:rPr>
          <w:rFonts w:ascii="Verdana" w:hAnsi="Verdana" w:cs="Arial"/>
          <w:bCs/>
        </w:rPr>
      </w:pPr>
      <w:r w:rsidRPr="008A1041">
        <w:rPr>
          <w:rFonts w:ascii="Verdana" w:hAnsi="Verdana" w:cs="Arial"/>
          <w:b/>
          <w:bCs/>
        </w:rPr>
        <w:t>Parent Document:</w:t>
      </w:r>
      <w:r w:rsidRPr="008A1041">
        <w:rPr>
          <w:rFonts w:ascii="Verdana" w:hAnsi="Verdana" w:cs="Arial"/>
          <w:bCs/>
        </w:rPr>
        <w:t xml:space="preserve"> </w:t>
      </w:r>
      <w:hyperlink r:id="rId19" w:tgtFrame="_blank" w:tooltip="https://policy.corp.cvscaremark.com/pnp/faces/docrenderer?documentid=call-0049" w:history="1">
        <w:r w:rsidRPr="008A1041">
          <w:rPr>
            <w:rFonts w:ascii="Verdana" w:hAnsi="Verdana" w:cs="Arial"/>
            <w:bCs/>
            <w:color w:val="0000FF"/>
            <w:u w:val="single"/>
          </w:rPr>
          <w:t>CALL 0049 Customer Care Internal and External Call Handling</w:t>
        </w:r>
      </w:hyperlink>
    </w:p>
    <w:bookmarkEnd w:id="22"/>
    <w:p w14:paraId="4C8F5617" w14:textId="77777777" w:rsidR="00D500C0" w:rsidRDefault="00D500C0" w:rsidP="00D500C0">
      <w:pPr>
        <w:jc w:val="right"/>
        <w:rPr>
          <w:rFonts w:ascii="Verdana" w:hAnsi="Verdana"/>
        </w:rPr>
      </w:pPr>
    </w:p>
    <w:p w14:paraId="31E68121" w14:textId="139580B1" w:rsidR="00D500C0" w:rsidRDefault="00000000" w:rsidP="006405E8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="00D500C0" w:rsidRPr="005C4DAF">
          <w:rPr>
            <w:rStyle w:val="Hyperlink"/>
            <w:rFonts w:ascii="Verdana" w:hAnsi="Verdana"/>
          </w:rPr>
          <w:t>Top of the Document</w:t>
        </w:r>
      </w:hyperlink>
    </w:p>
    <w:p w14:paraId="2DE3EB5D" w14:textId="77777777" w:rsidR="00D500C0" w:rsidRPr="00C247CB" w:rsidRDefault="00D500C0" w:rsidP="00D500C0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BC9160B" w14:textId="77777777" w:rsidR="005A64DA" w:rsidRPr="00C247CB" w:rsidRDefault="00D500C0" w:rsidP="00F9282D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F1152F">
      <w:footerReference w:type="even" r:id="rId20"/>
      <w:footerReference w:type="default" r:id="rId21"/>
      <w:headerReference w:type="first" r:id="rId22"/>
      <w:footerReference w:type="firs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7595A" w14:textId="77777777" w:rsidR="002F3CE2" w:rsidRDefault="002F3CE2">
      <w:r>
        <w:separator/>
      </w:r>
    </w:p>
  </w:endnote>
  <w:endnote w:type="continuationSeparator" w:id="0">
    <w:p w14:paraId="692DB386" w14:textId="77777777" w:rsidR="002F3CE2" w:rsidRDefault="002F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A4F75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E728E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3C6E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11A8">
      <w:rPr>
        <w:rStyle w:val="PageNumber"/>
        <w:noProof/>
      </w:rPr>
      <w:t>4</w:t>
    </w:r>
    <w:r>
      <w:rPr>
        <w:rStyle w:val="PageNumber"/>
      </w:rPr>
      <w:fldChar w:fldCharType="end"/>
    </w:r>
  </w:p>
  <w:p w14:paraId="16B32B3E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9426D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56F4C" w14:textId="77777777" w:rsidR="002F3CE2" w:rsidRDefault="002F3CE2">
      <w:r>
        <w:separator/>
      </w:r>
    </w:p>
  </w:footnote>
  <w:footnote w:type="continuationSeparator" w:id="0">
    <w:p w14:paraId="35613657" w14:textId="77777777" w:rsidR="002F3CE2" w:rsidRDefault="002F3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98E0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EC3"/>
    <w:multiLevelType w:val="hybridMultilevel"/>
    <w:tmpl w:val="31B0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D06C7"/>
    <w:multiLevelType w:val="hybridMultilevel"/>
    <w:tmpl w:val="F34EBC58"/>
    <w:lvl w:ilvl="0" w:tplc="2F9E4AC6">
      <w:start w:val="1"/>
      <w:numFmt w:val="bullet"/>
      <w:lvlText w:val="-"/>
      <w:lvlJc w:val="left"/>
      <w:pPr>
        <w:ind w:left="1050" w:hanging="360"/>
      </w:pPr>
      <w:rPr>
        <w:rFonts w:ascii="Verdana" w:eastAsia="Times New Roman" w:hAnsi="Verdana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F6642"/>
    <w:multiLevelType w:val="hybridMultilevel"/>
    <w:tmpl w:val="9776308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 w15:restartNumberingAfterBreak="0">
    <w:nsid w:val="43E60068"/>
    <w:multiLevelType w:val="hybridMultilevel"/>
    <w:tmpl w:val="CA6A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93F1E"/>
    <w:multiLevelType w:val="hybridMultilevel"/>
    <w:tmpl w:val="5278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C737F"/>
    <w:multiLevelType w:val="hybridMultilevel"/>
    <w:tmpl w:val="C7CEA7C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8" w15:restartNumberingAfterBreak="0">
    <w:nsid w:val="544F10C0"/>
    <w:multiLevelType w:val="hybridMultilevel"/>
    <w:tmpl w:val="B44E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750E6"/>
    <w:multiLevelType w:val="hybridMultilevel"/>
    <w:tmpl w:val="59FEF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1" w15:restartNumberingAfterBreak="0">
    <w:nsid w:val="67FF017D"/>
    <w:multiLevelType w:val="hybridMultilevel"/>
    <w:tmpl w:val="898A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6743A"/>
    <w:multiLevelType w:val="hybridMultilevel"/>
    <w:tmpl w:val="44BEAE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11609B"/>
    <w:multiLevelType w:val="hybridMultilevel"/>
    <w:tmpl w:val="CCEE3E36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 w16cid:durableId="236286940">
    <w:abstractNumId w:val="2"/>
  </w:num>
  <w:num w:numId="2" w16cid:durableId="1738092979">
    <w:abstractNumId w:val="3"/>
  </w:num>
  <w:num w:numId="3" w16cid:durableId="938488527">
    <w:abstractNumId w:val="10"/>
  </w:num>
  <w:num w:numId="4" w16cid:durableId="1484009952">
    <w:abstractNumId w:val="8"/>
  </w:num>
  <w:num w:numId="5" w16cid:durableId="1171528254">
    <w:abstractNumId w:val="11"/>
  </w:num>
  <w:num w:numId="6" w16cid:durableId="318384194">
    <w:abstractNumId w:val="7"/>
  </w:num>
  <w:num w:numId="7" w16cid:durableId="1862551185">
    <w:abstractNumId w:val="9"/>
  </w:num>
  <w:num w:numId="8" w16cid:durableId="326711046">
    <w:abstractNumId w:val="6"/>
  </w:num>
  <w:num w:numId="9" w16cid:durableId="918904983">
    <w:abstractNumId w:val="0"/>
  </w:num>
  <w:num w:numId="10" w16cid:durableId="1935279743">
    <w:abstractNumId w:val="12"/>
  </w:num>
  <w:num w:numId="11" w16cid:durableId="302202987">
    <w:abstractNumId w:val="4"/>
  </w:num>
  <w:num w:numId="12" w16cid:durableId="1064136586">
    <w:abstractNumId w:val="5"/>
  </w:num>
  <w:num w:numId="13" w16cid:durableId="923534802">
    <w:abstractNumId w:val="13"/>
  </w:num>
  <w:num w:numId="14" w16cid:durableId="1950503252">
    <w:abstractNumId w:val="4"/>
  </w:num>
  <w:num w:numId="15" w16cid:durableId="1560480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00CF"/>
    <w:rsid w:val="00011B89"/>
    <w:rsid w:val="00012227"/>
    <w:rsid w:val="00015A2E"/>
    <w:rsid w:val="000347A7"/>
    <w:rsid w:val="00035BED"/>
    <w:rsid w:val="00053260"/>
    <w:rsid w:val="0005731F"/>
    <w:rsid w:val="00061AD2"/>
    <w:rsid w:val="00063B7B"/>
    <w:rsid w:val="00071EE8"/>
    <w:rsid w:val="0007213B"/>
    <w:rsid w:val="00072202"/>
    <w:rsid w:val="00083A0C"/>
    <w:rsid w:val="00084FEE"/>
    <w:rsid w:val="0008665F"/>
    <w:rsid w:val="00093EDD"/>
    <w:rsid w:val="00095AB5"/>
    <w:rsid w:val="00095BFA"/>
    <w:rsid w:val="00096A71"/>
    <w:rsid w:val="000A6B88"/>
    <w:rsid w:val="000B292F"/>
    <w:rsid w:val="000B3C4C"/>
    <w:rsid w:val="000B656F"/>
    <w:rsid w:val="000B72DF"/>
    <w:rsid w:val="000C022E"/>
    <w:rsid w:val="000C5146"/>
    <w:rsid w:val="000D1870"/>
    <w:rsid w:val="000D6714"/>
    <w:rsid w:val="000E0978"/>
    <w:rsid w:val="000F0D1B"/>
    <w:rsid w:val="000F18F5"/>
    <w:rsid w:val="000F4459"/>
    <w:rsid w:val="000F51F3"/>
    <w:rsid w:val="000F64CE"/>
    <w:rsid w:val="00106A86"/>
    <w:rsid w:val="001127CE"/>
    <w:rsid w:val="00115944"/>
    <w:rsid w:val="001159E9"/>
    <w:rsid w:val="00115C1F"/>
    <w:rsid w:val="00116BFD"/>
    <w:rsid w:val="00121965"/>
    <w:rsid w:val="0012373E"/>
    <w:rsid w:val="00124FC6"/>
    <w:rsid w:val="001273FA"/>
    <w:rsid w:val="00132EED"/>
    <w:rsid w:val="001360A5"/>
    <w:rsid w:val="001560C4"/>
    <w:rsid w:val="00162563"/>
    <w:rsid w:val="0016273A"/>
    <w:rsid w:val="00164477"/>
    <w:rsid w:val="00166902"/>
    <w:rsid w:val="00167840"/>
    <w:rsid w:val="001732F3"/>
    <w:rsid w:val="00176400"/>
    <w:rsid w:val="001811A5"/>
    <w:rsid w:val="001936A9"/>
    <w:rsid w:val="0019574A"/>
    <w:rsid w:val="001B3879"/>
    <w:rsid w:val="001B698E"/>
    <w:rsid w:val="001C2802"/>
    <w:rsid w:val="001C3188"/>
    <w:rsid w:val="001C61C5"/>
    <w:rsid w:val="001C7603"/>
    <w:rsid w:val="001D2191"/>
    <w:rsid w:val="001D520E"/>
    <w:rsid w:val="001E1DF6"/>
    <w:rsid w:val="001F1218"/>
    <w:rsid w:val="002016B4"/>
    <w:rsid w:val="00202DE4"/>
    <w:rsid w:val="002055CF"/>
    <w:rsid w:val="002168C5"/>
    <w:rsid w:val="00220004"/>
    <w:rsid w:val="002257DB"/>
    <w:rsid w:val="0023549B"/>
    <w:rsid w:val="00236A69"/>
    <w:rsid w:val="00236B33"/>
    <w:rsid w:val="00243EBB"/>
    <w:rsid w:val="00245D49"/>
    <w:rsid w:val="0024771B"/>
    <w:rsid w:val="00252ED5"/>
    <w:rsid w:val="00254D1D"/>
    <w:rsid w:val="00255C6B"/>
    <w:rsid w:val="00256E86"/>
    <w:rsid w:val="00265D86"/>
    <w:rsid w:val="00271F7F"/>
    <w:rsid w:val="00275289"/>
    <w:rsid w:val="00276A56"/>
    <w:rsid w:val="00280184"/>
    <w:rsid w:val="0028215B"/>
    <w:rsid w:val="0028346B"/>
    <w:rsid w:val="00291CE8"/>
    <w:rsid w:val="00296127"/>
    <w:rsid w:val="00296765"/>
    <w:rsid w:val="002971DF"/>
    <w:rsid w:val="002A2A35"/>
    <w:rsid w:val="002B3FC4"/>
    <w:rsid w:val="002B593E"/>
    <w:rsid w:val="002B6757"/>
    <w:rsid w:val="002C1187"/>
    <w:rsid w:val="002C2F36"/>
    <w:rsid w:val="002C5320"/>
    <w:rsid w:val="002D17A5"/>
    <w:rsid w:val="002E0E35"/>
    <w:rsid w:val="002E58AD"/>
    <w:rsid w:val="002E5B80"/>
    <w:rsid w:val="002F1F92"/>
    <w:rsid w:val="002F3CE2"/>
    <w:rsid w:val="002F5579"/>
    <w:rsid w:val="00307DC5"/>
    <w:rsid w:val="00312690"/>
    <w:rsid w:val="003137E3"/>
    <w:rsid w:val="00324614"/>
    <w:rsid w:val="0033143E"/>
    <w:rsid w:val="00335349"/>
    <w:rsid w:val="003529CA"/>
    <w:rsid w:val="003552E9"/>
    <w:rsid w:val="00365C14"/>
    <w:rsid w:val="00366419"/>
    <w:rsid w:val="003725A1"/>
    <w:rsid w:val="00380DD6"/>
    <w:rsid w:val="0038182C"/>
    <w:rsid w:val="00384851"/>
    <w:rsid w:val="003868A2"/>
    <w:rsid w:val="00392A5B"/>
    <w:rsid w:val="0039796B"/>
    <w:rsid w:val="003A133D"/>
    <w:rsid w:val="003A1D17"/>
    <w:rsid w:val="003A2CAC"/>
    <w:rsid w:val="003A6D70"/>
    <w:rsid w:val="003B1F86"/>
    <w:rsid w:val="003B3EAE"/>
    <w:rsid w:val="003C0DB4"/>
    <w:rsid w:val="003C2762"/>
    <w:rsid w:val="003C4627"/>
    <w:rsid w:val="003D4C30"/>
    <w:rsid w:val="003E280A"/>
    <w:rsid w:val="003E3A5A"/>
    <w:rsid w:val="003E4BE5"/>
    <w:rsid w:val="003E6C1A"/>
    <w:rsid w:val="00402C1B"/>
    <w:rsid w:val="0040640A"/>
    <w:rsid w:val="00406DB5"/>
    <w:rsid w:val="0042336D"/>
    <w:rsid w:val="0042346B"/>
    <w:rsid w:val="00424C53"/>
    <w:rsid w:val="004273A0"/>
    <w:rsid w:val="00430E7B"/>
    <w:rsid w:val="004328CF"/>
    <w:rsid w:val="00440494"/>
    <w:rsid w:val="00443F8C"/>
    <w:rsid w:val="00444AFA"/>
    <w:rsid w:val="004515EC"/>
    <w:rsid w:val="00456B02"/>
    <w:rsid w:val="00457EAE"/>
    <w:rsid w:val="004768BE"/>
    <w:rsid w:val="00477F73"/>
    <w:rsid w:val="00481730"/>
    <w:rsid w:val="0048355A"/>
    <w:rsid w:val="004857C7"/>
    <w:rsid w:val="00487E64"/>
    <w:rsid w:val="00492447"/>
    <w:rsid w:val="004D04B1"/>
    <w:rsid w:val="004D1174"/>
    <w:rsid w:val="004D3C53"/>
    <w:rsid w:val="004E0B36"/>
    <w:rsid w:val="004E2AA3"/>
    <w:rsid w:val="004E6B91"/>
    <w:rsid w:val="00512486"/>
    <w:rsid w:val="00512D7E"/>
    <w:rsid w:val="00513DB6"/>
    <w:rsid w:val="00523452"/>
    <w:rsid w:val="0052465B"/>
    <w:rsid w:val="00524CDD"/>
    <w:rsid w:val="00532F3F"/>
    <w:rsid w:val="00535C28"/>
    <w:rsid w:val="00536B36"/>
    <w:rsid w:val="00537E59"/>
    <w:rsid w:val="005428E1"/>
    <w:rsid w:val="0054417F"/>
    <w:rsid w:val="00554758"/>
    <w:rsid w:val="005579E7"/>
    <w:rsid w:val="005649A9"/>
    <w:rsid w:val="00567738"/>
    <w:rsid w:val="00582E85"/>
    <w:rsid w:val="005910B5"/>
    <w:rsid w:val="00596F4A"/>
    <w:rsid w:val="005A6118"/>
    <w:rsid w:val="005A64DA"/>
    <w:rsid w:val="005B72AE"/>
    <w:rsid w:val="005C1D83"/>
    <w:rsid w:val="005C4DAF"/>
    <w:rsid w:val="005D2651"/>
    <w:rsid w:val="005D4A13"/>
    <w:rsid w:val="005E1949"/>
    <w:rsid w:val="005E650E"/>
    <w:rsid w:val="005E6AE3"/>
    <w:rsid w:val="005F5FDD"/>
    <w:rsid w:val="005F6525"/>
    <w:rsid w:val="00600FDF"/>
    <w:rsid w:val="00604802"/>
    <w:rsid w:val="006104BC"/>
    <w:rsid w:val="00622D77"/>
    <w:rsid w:val="00627F34"/>
    <w:rsid w:val="00631B1B"/>
    <w:rsid w:val="00636B18"/>
    <w:rsid w:val="00637CA1"/>
    <w:rsid w:val="006405E8"/>
    <w:rsid w:val="006526C3"/>
    <w:rsid w:val="006700D7"/>
    <w:rsid w:val="006733BA"/>
    <w:rsid w:val="00674A16"/>
    <w:rsid w:val="00676A83"/>
    <w:rsid w:val="00691E10"/>
    <w:rsid w:val="006A0481"/>
    <w:rsid w:val="006B0D84"/>
    <w:rsid w:val="006B1F79"/>
    <w:rsid w:val="006C1258"/>
    <w:rsid w:val="006C653F"/>
    <w:rsid w:val="006D0A7B"/>
    <w:rsid w:val="006D4BA1"/>
    <w:rsid w:val="006E05D1"/>
    <w:rsid w:val="006E31F4"/>
    <w:rsid w:val="006F1531"/>
    <w:rsid w:val="006F2804"/>
    <w:rsid w:val="006F565C"/>
    <w:rsid w:val="006F7DFC"/>
    <w:rsid w:val="00704AF2"/>
    <w:rsid w:val="00710E68"/>
    <w:rsid w:val="00714BA0"/>
    <w:rsid w:val="00720CC2"/>
    <w:rsid w:val="00724B25"/>
    <w:rsid w:val="007269B6"/>
    <w:rsid w:val="00726E7A"/>
    <w:rsid w:val="0073294A"/>
    <w:rsid w:val="00732E52"/>
    <w:rsid w:val="007447D2"/>
    <w:rsid w:val="00752801"/>
    <w:rsid w:val="0075299D"/>
    <w:rsid w:val="007621EA"/>
    <w:rsid w:val="00774509"/>
    <w:rsid w:val="007839FE"/>
    <w:rsid w:val="00785118"/>
    <w:rsid w:val="00786BEB"/>
    <w:rsid w:val="007A3903"/>
    <w:rsid w:val="007B4679"/>
    <w:rsid w:val="007C77DD"/>
    <w:rsid w:val="007E0429"/>
    <w:rsid w:val="007E2495"/>
    <w:rsid w:val="007E3EA6"/>
    <w:rsid w:val="008042E1"/>
    <w:rsid w:val="00804D63"/>
    <w:rsid w:val="00805A21"/>
    <w:rsid w:val="00806B9D"/>
    <w:rsid w:val="00812777"/>
    <w:rsid w:val="00812CF7"/>
    <w:rsid w:val="00820F61"/>
    <w:rsid w:val="008272FB"/>
    <w:rsid w:val="0084129E"/>
    <w:rsid w:val="00843390"/>
    <w:rsid w:val="00846373"/>
    <w:rsid w:val="00846FA5"/>
    <w:rsid w:val="008568AE"/>
    <w:rsid w:val="00860590"/>
    <w:rsid w:val="008614E8"/>
    <w:rsid w:val="008624F7"/>
    <w:rsid w:val="00867EDF"/>
    <w:rsid w:val="0087094C"/>
    <w:rsid w:val="00875F0D"/>
    <w:rsid w:val="00877414"/>
    <w:rsid w:val="008801EB"/>
    <w:rsid w:val="00881F4E"/>
    <w:rsid w:val="0088404F"/>
    <w:rsid w:val="00896B75"/>
    <w:rsid w:val="008A03B7"/>
    <w:rsid w:val="008A1041"/>
    <w:rsid w:val="008A3B29"/>
    <w:rsid w:val="008A7117"/>
    <w:rsid w:val="008B2E42"/>
    <w:rsid w:val="008C2197"/>
    <w:rsid w:val="008C3493"/>
    <w:rsid w:val="008C5743"/>
    <w:rsid w:val="008D11A6"/>
    <w:rsid w:val="008D1F7B"/>
    <w:rsid w:val="008D2D64"/>
    <w:rsid w:val="008E4CB2"/>
    <w:rsid w:val="008F35DF"/>
    <w:rsid w:val="00901E4A"/>
    <w:rsid w:val="00902E07"/>
    <w:rsid w:val="00903739"/>
    <w:rsid w:val="00911A88"/>
    <w:rsid w:val="00912153"/>
    <w:rsid w:val="00915690"/>
    <w:rsid w:val="00925A1F"/>
    <w:rsid w:val="00940562"/>
    <w:rsid w:val="009427C9"/>
    <w:rsid w:val="00942BFD"/>
    <w:rsid w:val="00947783"/>
    <w:rsid w:val="00954FE8"/>
    <w:rsid w:val="00961103"/>
    <w:rsid w:val="00961175"/>
    <w:rsid w:val="00962636"/>
    <w:rsid w:val="0096656D"/>
    <w:rsid w:val="00966F4D"/>
    <w:rsid w:val="009713FB"/>
    <w:rsid w:val="0097168A"/>
    <w:rsid w:val="009726E0"/>
    <w:rsid w:val="00975003"/>
    <w:rsid w:val="0097772B"/>
    <w:rsid w:val="00982B09"/>
    <w:rsid w:val="00990822"/>
    <w:rsid w:val="00993114"/>
    <w:rsid w:val="009A320A"/>
    <w:rsid w:val="009B0A0D"/>
    <w:rsid w:val="009C230C"/>
    <w:rsid w:val="009C4A31"/>
    <w:rsid w:val="009C5AEA"/>
    <w:rsid w:val="009C6B3B"/>
    <w:rsid w:val="009D46DA"/>
    <w:rsid w:val="009E652C"/>
    <w:rsid w:val="009F3D8F"/>
    <w:rsid w:val="009F621C"/>
    <w:rsid w:val="009F6FD2"/>
    <w:rsid w:val="009F78D3"/>
    <w:rsid w:val="00A03183"/>
    <w:rsid w:val="00A04502"/>
    <w:rsid w:val="00A167BA"/>
    <w:rsid w:val="00A304D5"/>
    <w:rsid w:val="00A35DCA"/>
    <w:rsid w:val="00A411A8"/>
    <w:rsid w:val="00A4732A"/>
    <w:rsid w:val="00A52A7D"/>
    <w:rsid w:val="00A55FD7"/>
    <w:rsid w:val="00A60DE3"/>
    <w:rsid w:val="00A61C31"/>
    <w:rsid w:val="00A7166B"/>
    <w:rsid w:val="00A72249"/>
    <w:rsid w:val="00A832B6"/>
    <w:rsid w:val="00A83BA0"/>
    <w:rsid w:val="00A84F18"/>
    <w:rsid w:val="00A85045"/>
    <w:rsid w:val="00A93512"/>
    <w:rsid w:val="00A95738"/>
    <w:rsid w:val="00A97B7D"/>
    <w:rsid w:val="00AA2376"/>
    <w:rsid w:val="00AA4825"/>
    <w:rsid w:val="00AB1DBB"/>
    <w:rsid w:val="00AB31CA"/>
    <w:rsid w:val="00AB33E1"/>
    <w:rsid w:val="00AB34B5"/>
    <w:rsid w:val="00AD1646"/>
    <w:rsid w:val="00AD56B4"/>
    <w:rsid w:val="00AE005C"/>
    <w:rsid w:val="00AF038B"/>
    <w:rsid w:val="00AF3AE9"/>
    <w:rsid w:val="00AF4A41"/>
    <w:rsid w:val="00AF62B6"/>
    <w:rsid w:val="00AF6DD8"/>
    <w:rsid w:val="00B106BD"/>
    <w:rsid w:val="00B11FA5"/>
    <w:rsid w:val="00B16363"/>
    <w:rsid w:val="00B17B46"/>
    <w:rsid w:val="00B230BF"/>
    <w:rsid w:val="00B26045"/>
    <w:rsid w:val="00B40D96"/>
    <w:rsid w:val="00B44C55"/>
    <w:rsid w:val="00B46A95"/>
    <w:rsid w:val="00B46EB5"/>
    <w:rsid w:val="00B50048"/>
    <w:rsid w:val="00B50CAD"/>
    <w:rsid w:val="00B544C2"/>
    <w:rsid w:val="00B5566F"/>
    <w:rsid w:val="00B558DA"/>
    <w:rsid w:val="00B608A3"/>
    <w:rsid w:val="00B60FB3"/>
    <w:rsid w:val="00B70CC4"/>
    <w:rsid w:val="00B86AB8"/>
    <w:rsid w:val="00B90FEF"/>
    <w:rsid w:val="00B92874"/>
    <w:rsid w:val="00B95837"/>
    <w:rsid w:val="00B958C3"/>
    <w:rsid w:val="00B960F2"/>
    <w:rsid w:val="00B9705A"/>
    <w:rsid w:val="00BA2CB2"/>
    <w:rsid w:val="00BA32BE"/>
    <w:rsid w:val="00BB02DE"/>
    <w:rsid w:val="00BB35A4"/>
    <w:rsid w:val="00BB371A"/>
    <w:rsid w:val="00BB7667"/>
    <w:rsid w:val="00BD268E"/>
    <w:rsid w:val="00BD66B7"/>
    <w:rsid w:val="00BD7B25"/>
    <w:rsid w:val="00BE1700"/>
    <w:rsid w:val="00BE1AFF"/>
    <w:rsid w:val="00BF74E9"/>
    <w:rsid w:val="00BF7C3D"/>
    <w:rsid w:val="00C000E6"/>
    <w:rsid w:val="00C02D74"/>
    <w:rsid w:val="00C031E9"/>
    <w:rsid w:val="00C0388B"/>
    <w:rsid w:val="00C057C3"/>
    <w:rsid w:val="00C109E7"/>
    <w:rsid w:val="00C206CF"/>
    <w:rsid w:val="00C247CB"/>
    <w:rsid w:val="00C25830"/>
    <w:rsid w:val="00C2727F"/>
    <w:rsid w:val="00C27C75"/>
    <w:rsid w:val="00C360BD"/>
    <w:rsid w:val="00C41E4C"/>
    <w:rsid w:val="00C466A5"/>
    <w:rsid w:val="00C476E1"/>
    <w:rsid w:val="00C52E77"/>
    <w:rsid w:val="00C566B3"/>
    <w:rsid w:val="00C61B0D"/>
    <w:rsid w:val="00C65249"/>
    <w:rsid w:val="00C6602A"/>
    <w:rsid w:val="00C67B32"/>
    <w:rsid w:val="00C72367"/>
    <w:rsid w:val="00C729E0"/>
    <w:rsid w:val="00C75C83"/>
    <w:rsid w:val="00C85C0B"/>
    <w:rsid w:val="00CA54D0"/>
    <w:rsid w:val="00CB0C1D"/>
    <w:rsid w:val="00CB652C"/>
    <w:rsid w:val="00CB6E17"/>
    <w:rsid w:val="00CC350D"/>
    <w:rsid w:val="00CC5AA2"/>
    <w:rsid w:val="00CC721A"/>
    <w:rsid w:val="00CD0963"/>
    <w:rsid w:val="00CD1575"/>
    <w:rsid w:val="00CD214F"/>
    <w:rsid w:val="00CD518D"/>
    <w:rsid w:val="00CD5625"/>
    <w:rsid w:val="00CE033B"/>
    <w:rsid w:val="00CE3D42"/>
    <w:rsid w:val="00CE53E6"/>
    <w:rsid w:val="00CE7CF8"/>
    <w:rsid w:val="00CF0E4E"/>
    <w:rsid w:val="00CF4188"/>
    <w:rsid w:val="00CF6131"/>
    <w:rsid w:val="00D0593A"/>
    <w:rsid w:val="00D06EAA"/>
    <w:rsid w:val="00D15EE5"/>
    <w:rsid w:val="00D161B8"/>
    <w:rsid w:val="00D20129"/>
    <w:rsid w:val="00D33839"/>
    <w:rsid w:val="00D36733"/>
    <w:rsid w:val="00D37FC9"/>
    <w:rsid w:val="00D41E84"/>
    <w:rsid w:val="00D432F9"/>
    <w:rsid w:val="00D43984"/>
    <w:rsid w:val="00D44562"/>
    <w:rsid w:val="00D4579E"/>
    <w:rsid w:val="00D471B5"/>
    <w:rsid w:val="00D500C0"/>
    <w:rsid w:val="00D571DB"/>
    <w:rsid w:val="00D572E1"/>
    <w:rsid w:val="00D65F49"/>
    <w:rsid w:val="00D6774D"/>
    <w:rsid w:val="00D75191"/>
    <w:rsid w:val="00D77FC8"/>
    <w:rsid w:val="00D80929"/>
    <w:rsid w:val="00D85254"/>
    <w:rsid w:val="00DA5844"/>
    <w:rsid w:val="00DB6515"/>
    <w:rsid w:val="00DC4FFC"/>
    <w:rsid w:val="00DE17E4"/>
    <w:rsid w:val="00DE2659"/>
    <w:rsid w:val="00DE4168"/>
    <w:rsid w:val="00DE6A20"/>
    <w:rsid w:val="00DF0D67"/>
    <w:rsid w:val="00DF34CB"/>
    <w:rsid w:val="00DF6BE4"/>
    <w:rsid w:val="00E0110E"/>
    <w:rsid w:val="00E1089C"/>
    <w:rsid w:val="00E14C8B"/>
    <w:rsid w:val="00E157BC"/>
    <w:rsid w:val="00E16FAF"/>
    <w:rsid w:val="00E21702"/>
    <w:rsid w:val="00E22175"/>
    <w:rsid w:val="00E423FE"/>
    <w:rsid w:val="00E450B3"/>
    <w:rsid w:val="00E50E4A"/>
    <w:rsid w:val="00E64E83"/>
    <w:rsid w:val="00E67ADD"/>
    <w:rsid w:val="00E7315A"/>
    <w:rsid w:val="00E740EF"/>
    <w:rsid w:val="00E81F6B"/>
    <w:rsid w:val="00E91F5F"/>
    <w:rsid w:val="00E9587B"/>
    <w:rsid w:val="00EA5C81"/>
    <w:rsid w:val="00EA6F59"/>
    <w:rsid w:val="00EA7B12"/>
    <w:rsid w:val="00EB12DD"/>
    <w:rsid w:val="00EB153E"/>
    <w:rsid w:val="00EB1F12"/>
    <w:rsid w:val="00EB5513"/>
    <w:rsid w:val="00EB57EB"/>
    <w:rsid w:val="00EB6316"/>
    <w:rsid w:val="00EB64BD"/>
    <w:rsid w:val="00ED465B"/>
    <w:rsid w:val="00ED50CF"/>
    <w:rsid w:val="00ED7D5B"/>
    <w:rsid w:val="00EE3102"/>
    <w:rsid w:val="00EE6F40"/>
    <w:rsid w:val="00F03978"/>
    <w:rsid w:val="00F04C7B"/>
    <w:rsid w:val="00F06FCB"/>
    <w:rsid w:val="00F073DE"/>
    <w:rsid w:val="00F1152F"/>
    <w:rsid w:val="00F1348F"/>
    <w:rsid w:val="00F207B3"/>
    <w:rsid w:val="00F25921"/>
    <w:rsid w:val="00F313FE"/>
    <w:rsid w:val="00F34E1F"/>
    <w:rsid w:val="00F36A2A"/>
    <w:rsid w:val="00F40941"/>
    <w:rsid w:val="00F44272"/>
    <w:rsid w:val="00F5486B"/>
    <w:rsid w:val="00F5561C"/>
    <w:rsid w:val="00F57FC9"/>
    <w:rsid w:val="00F650C2"/>
    <w:rsid w:val="00F658E0"/>
    <w:rsid w:val="00F75C19"/>
    <w:rsid w:val="00F859B7"/>
    <w:rsid w:val="00F9282D"/>
    <w:rsid w:val="00FA4651"/>
    <w:rsid w:val="00FA5CAF"/>
    <w:rsid w:val="00FB15EC"/>
    <w:rsid w:val="00FB285F"/>
    <w:rsid w:val="00FC1C44"/>
    <w:rsid w:val="00FD1140"/>
    <w:rsid w:val="00FD35CC"/>
    <w:rsid w:val="00FD4499"/>
    <w:rsid w:val="00FE7158"/>
    <w:rsid w:val="00FF75E1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9C5BDC"/>
  <w15:chartTrackingRefBased/>
  <w15:docId w15:val="{C780426F-8D8C-410C-9708-64AD24D8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BalloonText">
    <w:name w:val="Balloon Text"/>
    <w:basedOn w:val="Normal"/>
    <w:link w:val="BalloonTextChar"/>
    <w:rsid w:val="00FF75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F75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D500C0"/>
    <w:rPr>
      <w:rFonts w:ascii="Arial" w:hAnsi="Arial" w:cs="Arial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500C0"/>
  </w:style>
  <w:style w:type="character" w:customStyle="1" w:styleId="BodyTextIndent2Char">
    <w:name w:val="Body Text Indent 2 Char"/>
    <w:link w:val="BodyTextIndent2"/>
    <w:rsid w:val="003B3EA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17A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17A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56E86"/>
    <w:rPr>
      <w:sz w:val="24"/>
      <w:szCs w:val="24"/>
    </w:rPr>
  </w:style>
  <w:style w:type="character" w:styleId="CommentReference">
    <w:name w:val="annotation reference"/>
    <w:basedOn w:val="DefaultParagraphFont"/>
    <w:rsid w:val="00E9587B"/>
    <w:rPr>
      <w:sz w:val="16"/>
      <w:szCs w:val="16"/>
    </w:rPr>
  </w:style>
  <w:style w:type="paragraph" w:styleId="CommentText">
    <w:name w:val="annotation text"/>
    <w:basedOn w:val="Normal"/>
    <w:link w:val="CommentTextChar"/>
    <w:rsid w:val="00E958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9587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958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5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CE2AC-939F-4DDC-B2C3-B98144924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778</Words>
  <Characters>4438</Characters>
  <Application>Microsoft Office Word</Application>
  <DocSecurity>2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5206</CharactersWithSpaces>
  <SharedDoc>false</SharedDoc>
  <HLinks>
    <vt:vector size="90" baseType="variant"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1704032</vt:i4>
      </vt:variant>
      <vt:variant>
        <vt:i4>51</vt:i4>
      </vt:variant>
      <vt:variant>
        <vt:i4>0</vt:i4>
      </vt:variant>
      <vt:variant>
        <vt:i4>5</vt:i4>
      </vt:variant>
      <vt:variant>
        <vt:lpwstr>C:\Users\qcpy780\c046085\Desktop\TSRC-PROD-019003</vt:lpwstr>
      </vt:variant>
      <vt:variant>
        <vt:lpwstr/>
      </vt:variant>
      <vt:variant>
        <vt:i4>7929897</vt:i4>
      </vt:variant>
      <vt:variant>
        <vt:i4>48</vt:i4>
      </vt:variant>
      <vt:variant>
        <vt:i4>0</vt:i4>
      </vt:variant>
      <vt:variant>
        <vt:i4>5</vt:i4>
      </vt:variant>
      <vt:variant>
        <vt:lpwstr>C:\Users\qcpy780\UJ30FJ4\Desktop\Native Files\Customer Care\Subcommittee Review\cMS-2-017428</vt:lpwstr>
      </vt:variant>
      <vt:variant>
        <vt:lpwstr/>
      </vt:variant>
      <vt:variant>
        <vt:i4>4784131</vt:i4>
      </vt:variant>
      <vt:variant>
        <vt:i4>45</vt:i4>
      </vt:variant>
      <vt:variant>
        <vt:i4>0</vt:i4>
      </vt:variant>
      <vt:variant>
        <vt:i4>5</vt:i4>
      </vt:variant>
      <vt:variant>
        <vt:lpwstr>https://policy.corp.cvscaremark.com/pnp/faces/DocRenderer?documentId=IRXME-060930</vt:lpwstr>
      </vt:variant>
      <vt:variant>
        <vt:lpwstr/>
      </vt:variant>
      <vt:variant>
        <vt:i4>2424887</vt:i4>
      </vt:variant>
      <vt:variant>
        <vt:i4>42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1245187</vt:i4>
      </vt:variant>
      <vt:variant>
        <vt:i4>36</vt:i4>
      </vt:variant>
      <vt:variant>
        <vt:i4>0</vt:i4>
      </vt:variant>
      <vt:variant>
        <vt:i4>5</vt:i4>
      </vt:variant>
      <vt:variant>
        <vt:lpwstr>TSRC-PROD-018060</vt:lpwstr>
      </vt:variant>
      <vt:variant>
        <vt:lpwstr/>
      </vt:variant>
      <vt:variant>
        <vt:i4>3342398</vt:i4>
      </vt:variant>
      <vt:variant>
        <vt:i4>33</vt:i4>
      </vt:variant>
      <vt:variant>
        <vt:i4>0</vt:i4>
      </vt:variant>
      <vt:variant>
        <vt:i4>5</vt:i4>
      </vt:variant>
      <vt:variant>
        <vt:lpwstr>C:\Users\qcpy780\AppData\Local\Microsoft\Windows\INetCache\Content.Outlook\P367HZHR\TSRC-PROD-016311</vt:lpwstr>
      </vt:variant>
      <vt:variant>
        <vt:lpwstr/>
      </vt:variant>
      <vt:variant>
        <vt:i4>7602220</vt:i4>
      </vt:variant>
      <vt:variant>
        <vt:i4>21</vt:i4>
      </vt:variant>
      <vt:variant>
        <vt:i4>0</vt:i4>
      </vt:variant>
      <vt:variant>
        <vt:i4>5</vt:i4>
      </vt:variant>
      <vt:variant>
        <vt:lpwstr>C:\Users\qcpy780\AppData\Local\Microsoft\Windows\INetCache\Content.Outlook\P367HZHR\CMS-2-028920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1376307</vt:i4>
      </vt:variant>
      <vt:variant>
        <vt:i4>15</vt:i4>
      </vt:variant>
      <vt:variant>
        <vt:i4>0</vt:i4>
      </vt:variant>
      <vt:variant>
        <vt:i4>5</vt:i4>
      </vt:variant>
      <vt:variant>
        <vt:lpwstr>C:\Users\qcpy780\Uj2rfty\Desktop\TSRC-PROD-019156</vt:lpwstr>
      </vt:variant>
      <vt:variant>
        <vt:lpwstr/>
      </vt:variant>
      <vt:variant>
        <vt:i4>2031669</vt:i4>
      </vt:variant>
      <vt:variant>
        <vt:i4>12</vt:i4>
      </vt:variant>
      <vt:variant>
        <vt:i4>0</vt:i4>
      </vt:variant>
      <vt:variant>
        <vt:i4>5</vt:i4>
      </vt:variant>
      <vt:variant>
        <vt:lpwstr>C:\Users\qcpy780\Uj2rfty\Desktop\CMS-PCP1-026703</vt:lpwstr>
      </vt:variant>
      <vt:variant>
        <vt:lpwstr/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_Toc40949863</vt:lpwstr>
      </vt:variant>
      <vt:variant>
        <vt:i4>1638450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_Toc40949862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_Toc40949861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Matty, Craig</cp:lastModifiedBy>
  <cp:revision>2</cp:revision>
  <cp:lastPrinted>2007-01-03T16:56:00Z</cp:lastPrinted>
  <dcterms:created xsi:type="dcterms:W3CDTF">2025-04-30T13:38:00Z</dcterms:created>
  <dcterms:modified xsi:type="dcterms:W3CDTF">2025-04-30T13:38:00Z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2021-12-03T15:33:35Z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a3670e52-b1ae-4d37-b727-3e9a296279be</vt:lpwstr>
  </property>
  <property fmtid="{D5CDD505-2E9C-101B-9397-08002B2CF9AE}" pid="8" name="MSIP_Label_67599526-06ca-49cc-9fa9-5307800a949a_ContentBits">
    <vt:lpwstr>0</vt:lpwstr>
  </property>
</Properties>
</file>