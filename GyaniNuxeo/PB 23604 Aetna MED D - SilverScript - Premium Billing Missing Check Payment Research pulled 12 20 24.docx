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BF2CD" w14:textId="77777777" w:rsidR="00F82EB2" w:rsidRDefault="008E0FA4" w:rsidP="00AD0526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496187409"/>
      <w:bookmarkStart w:id="2" w:name="_Toc436124863"/>
      <w:bookmarkStart w:id="3" w:name="_Toc436124926"/>
      <w:bookmarkStart w:id="4" w:name="_Toc447876346"/>
      <w:bookmarkStart w:id="5" w:name="_Toc474900485"/>
      <w:bookmarkStart w:id="6" w:name="_Toc474902912"/>
      <w:bookmarkStart w:id="7" w:name="_Toc482080590"/>
      <w:bookmarkStart w:id="8" w:name="_Toc488135177"/>
      <w:bookmarkStart w:id="9" w:name="_Toc20481370"/>
      <w:bookmarkStart w:id="10" w:name="_Toc20481443"/>
      <w:bookmarkStart w:id="11" w:name="_Toc21590204"/>
      <w:bookmarkStart w:id="12" w:name="OLE_LINK3"/>
      <w:bookmarkStart w:id="13" w:name="_Toc89771779"/>
      <w:bookmarkStart w:id="14" w:name="OLE_LINK93"/>
      <w:bookmarkEnd w:id="0"/>
      <w:r w:rsidRPr="008E0FA4">
        <w:rPr>
          <w:rFonts w:ascii="Verdana" w:hAnsi="Verdana"/>
          <w:color w:val="000000"/>
          <w:sz w:val="36"/>
          <w:szCs w:val="36"/>
        </w:rPr>
        <w:t>Aetna</w:t>
      </w:r>
      <w:r w:rsidR="005E04A9"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090305">
        <w:rPr>
          <w:rFonts w:ascii="Verdana" w:hAnsi="Verdana"/>
          <w:color w:val="000000"/>
          <w:sz w:val="36"/>
          <w:szCs w:val="36"/>
        </w:rPr>
        <w:t>MED</w:t>
      </w:r>
      <w:r w:rsidR="005E04A9"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090305">
        <w:rPr>
          <w:rFonts w:ascii="Verdana" w:hAnsi="Verdana"/>
          <w:color w:val="000000"/>
          <w:sz w:val="36"/>
          <w:szCs w:val="36"/>
        </w:rPr>
        <w:t>D</w:t>
      </w:r>
      <w:r w:rsidR="005E04A9">
        <w:rPr>
          <w:rFonts w:ascii="Verdana" w:hAnsi="Verdana"/>
          <w:color w:val="000000"/>
          <w:sz w:val="36"/>
          <w:szCs w:val="36"/>
        </w:rPr>
        <w:t xml:space="preserve"> </w:t>
      </w:r>
      <w:r w:rsidR="004C3309">
        <w:rPr>
          <w:rFonts w:ascii="Verdana" w:hAnsi="Verdana"/>
          <w:color w:val="000000"/>
          <w:sz w:val="36"/>
          <w:szCs w:val="36"/>
        </w:rPr>
        <w:t>-</w:t>
      </w:r>
      <w:r w:rsidR="005E04A9">
        <w:rPr>
          <w:rFonts w:ascii="Verdana" w:hAnsi="Verdana"/>
          <w:color w:val="000000"/>
          <w:sz w:val="36"/>
          <w:szCs w:val="36"/>
        </w:rPr>
        <w:t xml:space="preserve"> </w:t>
      </w:r>
      <w:r w:rsidR="00FF371F">
        <w:rPr>
          <w:rFonts w:ascii="Verdana" w:hAnsi="Verdana"/>
          <w:color w:val="000000"/>
          <w:sz w:val="36"/>
          <w:szCs w:val="36"/>
        </w:rPr>
        <w:t>S</w:t>
      </w:r>
      <w:r w:rsidR="004C3309">
        <w:rPr>
          <w:rFonts w:ascii="Verdana" w:hAnsi="Verdana"/>
          <w:color w:val="000000"/>
          <w:sz w:val="36"/>
          <w:szCs w:val="36"/>
        </w:rPr>
        <w:t>ilverScript</w:t>
      </w:r>
      <w:r w:rsidR="005E04A9">
        <w:rPr>
          <w:rFonts w:ascii="Verdana" w:hAnsi="Verdana"/>
          <w:color w:val="000000"/>
          <w:sz w:val="36"/>
          <w:szCs w:val="36"/>
        </w:rPr>
        <w:t xml:space="preserve"> </w:t>
      </w:r>
      <w:r w:rsidR="00F00535">
        <w:rPr>
          <w:rFonts w:ascii="Verdana" w:hAnsi="Verdana"/>
          <w:color w:val="000000"/>
          <w:sz w:val="36"/>
          <w:szCs w:val="36"/>
        </w:rPr>
        <w:t>-</w:t>
      </w:r>
      <w:r w:rsidR="005E04A9"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090305">
        <w:rPr>
          <w:rFonts w:ascii="Verdana" w:hAnsi="Verdana"/>
          <w:color w:val="000000"/>
          <w:sz w:val="36"/>
          <w:szCs w:val="36"/>
        </w:rPr>
        <w:t>Premium</w:t>
      </w:r>
      <w:r w:rsidR="005E04A9"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090305">
        <w:rPr>
          <w:rFonts w:ascii="Verdana" w:hAnsi="Verdana"/>
          <w:color w:val="000000"/>
          <w:sz w:val="36"/>
          <w:szCs w:val="36"/>
        </w:rPr>
        <w:t>Billing</w:t>
      </w:r>
      <w:bookmarkEnd w:id="1"/>
      <w:r w:rsidR="005E04A9">
        <w:rPr>
          <w:rFonts w:ascii="Verdana" w:hAnsi="Verdana"/>
          <w:color w:val="000000"/>
          <w:sz w:val="36"/>
          <w:szCs w:val="36"/>
        </w:rPr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721008">
        <w:rPr>
          <w:rFonts w:ascii="Verdana" w:hAnsi="Verdana"/>
          <w:color w:val="000000"/>
          <w:sz w:val="36"/>
          <w:szCs w:val="36"/>
        </w:rPr>
        <w:t>Missing</w:t>
      </w:r>
      <w:r w:rsidR="005E04A9">
        <w:rPr>
          <w:rFonts w:ascii="Verdana" w:hAnsi="Verdana"/>
          <w:color w:val="000000"/>
          <w:sz w:val="36"/>
          <w:szCs w:val="36"/>
        </w:rPr>
        <w:t xml:space="preserve"> </w:t>
      </w:r>
      <w:r w:rsidR="00721008">
        <w:rPr>
          <w:rFonts w:ascii="Verdana" w:hAnsi="Verdana"/>
          <w:color w:val="000000"/>
          <w:sz w:val="36"/>
          <w:szCs w:val="36"/>
        </w:rPr>
        <w:t>Check</w:t>
      </w:r>
      <w:r w:rsidR="005E04A9">
        <w:rPr>
          <w:rFonts w:ascii="Verdana" w:hAnsi="Verdana"/>
          <w:color w:val="000000"/>
          <w:sz w:val="36"/>
          <w:szCs w:val="36"/>
        </w:rPr>
        <w:t xml:space="preserve"> </w:t>
      </w:r>
      <w:r w:rsidR="00721008">
        <w:rPr>
          <w:rFonts w:ascii="Verdana" w:hAnsi="Verdana"/>
          <w:color w:val="000000"/>
          <w:sz w:val="36"/>
          <w:szCs w:val="36"/>
        </w:rPr>
        <w:t>Payment</w:t>
      </w:r>
      <w:r w:rsidR="005E04A9">
        <w:rPr>
          <w:rFonts w:ascii="Verdana" w:hAnsi="Verdana"/>
          <w:color w:val="000000"/>
          <w:sz w:val="36"/>
          <w:szCs w:val="36"/>
        </w:rPr>
        <w:t xml:space="preserve"> </w:t>
      </w:r>
      <w:r w:rsidR="00721008">
        <w:rPr>
          <w:rFonts w:ascii="Verdana" w:hAnsi="Verdana"/>
          <w:color w:val="000000"/>
          <w:sz w:val="36"/>
          <w:szCs w:val="36"/>
        </w:rPr>
        <w:t>Research</w:t>
      </w:r>
      <w:bookmarkEnd w:id="11"/>
      <w:bookmarkEnd w:id="12"/>
      <w:bookmarkEnd w:id="13"/>
    </w:p>
    <w:bookmarkEnd w:id="14"/>
    <w:p w14:paraId="05A39AB1" w14:textId="77777777" w:rsidR="000B010B" w:rsidRDefault="000B010B" w:rsidP="000B010B">
      <w:pPr>
        <w:pStyle w:val="TOC2"/>
        <w:spacing w:before="120" w:after="120"/>
        <w:rPr>
          <w:color w:val="auto"/>
          <w:u w:val="none"/>
        </w:rPr>
      </w:pPr>
    </w:p>
    <w:p w14:paraId="699EA692" w14:textId="1ADF5A9B" w:rsidR="008D296E" w:rsidRPr="003801C1" w:rsidRDefault="008D296E" w:rsidP="00AD0526">
      <w:pPr>
        <w:pStyle w:val="TOC2"/>
        <w:spacing w:before="120" w:after="120"/>
        <w:contextualSpacing/>
        <w:rPr>
          <w:rFonts w:ascii="Calibri" w:hAnsi="Calibri"/>
          <w:noProof/>
          <w:color w:val="auto"/>
          <w:kern w:val="2"/>
          <w:sz w:val="22"/>
          <w:szCs w:val="22"/>
          <w:u w:val="none"/>
        </w:rPr>
      </w:pP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TOC \o "2-2" \n \p " " \h \z \u </w:instrText>
      </w:r>
      <w:r>
        <w:rPr>
          <w:color w:val="auto"/>
          <w:u w:val="none"/>
        </w:rPr>
        <w:fldChar w:fldCharType="separate"/>
      </w:r>
      <w:hyperlink w:anchor="_Toc174363361" w:history="1">
        <w:r w:rsidRPr="007366E0">
          <w:rPr>
            <w:rStyle w:val="Hyperlink"/>
            <w:noProof/>
          </w:rPr>
          <w:t>Reminders</w:t>
        </w:r>
      </w:hyperlink>
    </w:p>
    <w:p w14:paraId="066911E0" w14:textId="77777777" w:rsidR="008D296E" w:rsidRPr="003801C1" w:rsidRDefault="008D296E" w:rsidP="00AD0526">
      <w:pPr>
        <w:pStyle w:val="TOC2"/>
        <w:spacing w:before="120" w:after="120"/>
        <w:contextualSpacing/>
        <w:rPr>
          <w:rFonts w:ascii="Calibri" w:hAnsi="Calibri"/>
          <w:noProof/>
          <w:color w:val="auto"/>
          <w:kern w:val="2"/>
          <w:sz w:val="22"/>
          <w:szCs w:val="22"/>
          <w:u w:val="none"/>
        </w:rPr>
      </w:pPr>
      <w:hyperlink w:anchor="_Toc174363362" w:history="1">
        <w:r w:rsidRPr="007366E0">
          <w:rPr>
            <w:rStyle w:val="Hyperlink"/>
            <w:noProof/>
          </w:rPr>
          <w:t>Process</w:t>
        </w:r>
      </w:hyperlink>
    </w:p>
    <w:p w14:paraId="07DF61E5" w14:textId="77777777" w:rsidR="008D296E" w:rsidRPr="003801C1" w:rsidRDefault="008D296E" w:rsidP="00AD0526">
      <w:pPr>
        <w:pStyle w:val="TOC2"/>
        <w:spacing w:before="120" w:after="120"/>
        <w:contextualSpacing/>
        <w:rPr>
          <w:rFonts w:ascii="Calibri" w:hAnsi="Calibri"/>
          <w:noProof/>
          <w:color w:val="auto"/>
          <w:kern w:val="2"/>
          <w:sz w:val="22"/>
          <w:szCs w:val="22"/>
          <w:u w:val="none"/>
        </w:rPr>
      </w:pPr>
      <w:hyperlink w:anchor="_Toc174363363" w:history="1">
        <w:r w:rsidRPr="007366E0">
          <w:rPr>
            <w:rStyle w:val="Hyperlink"/>
            <w:noProof/>
          </w:rPr>
          <w:t>Frequently Asked Questions</w:t>
        </w:r>
      </w:hyperlink>
    </w:p>
    <w:p w14:paraId="1FBB456A" w14:textId="77777777" w:rsidR="008D296E" w:rsidRPr="003801C1" w:rsidRDefault="008D296E" w:rsidP="00AD0526">
      <w:pPr>
        <w:pStyle w:val="TOC2"/>
        <w:spacing w:before="120" w:after="120"/>
        <w:contextualSpacing/>
        <w:rPr>
          <w:rFonts w:ascii="Calibri" w:hAnsi="Calibri"/>
          <w:noProof/>
          <w:color w:val="auto"/>
          <w:kern w:val="2"/>
          <w:sz w:val="22"/>
          <w:szCs w:val="22"/>
          <w:u w:val="none"/>
        </w:rPr>
      </w:pPr>
      <w:hyperlink w:anchor="_Toc174363364" w:history="1">
        <w:r w:rsidRPr="007366E0">
          <w:rPr>
            <w:rStyle w:val="Hyperlink"/>
            <w:noProof/>
          </w:rPr>
          <w:t>Related Documents</w:t>
        </w:r>
      </w:hyperlink>
    </w:p>
    <w:p w14:paraId="6E62C853" w14:textId="77777777" w:rsidR="001E72EA" w:rsidRPr="00090305" w:rsidRDefault="008D296E" w:rsidP="00AD0526">
      <w:pPr>
        <w:pStyle w:val="TOC2"/>
        <w:spacing w:before="120" w:after="120"/>
      </w:pPr>
      <w:r>
        <w:rPr>
          <w:color w:val="auto"/>
          <w:u w:val="none"/>
        </w:rPr>
        <w:fldChar w:fldCharType="end"/>
      </w:r>
    </w:p>
    <w:p w14:paraId="5EAC09AB" w14:textId="77777777" w:rsidR="00F82EB2" w:rsidRDefault="00F82EB2" w:rsidP="00AD0526">
      <w:pPr>
        <w:spacing w:before="120" w:after="120"/>
        <w:rPr>
          <w:b/>
          <w:bCs/>
        </w:rPr>
      </w:pPr>
      <w:bookmarkStart w:id="15" w:name="_Overview_1"/>
      <w:bookmarkEnd w:id="15"/>
    </w:p>
    <w:p w14:paraId="08FBC628" w14:textId="2541E144" w:rsidR="003D2A20" w:rsidRPr="002C3935" w:rsidRDefault="00F82EB2" w:rsidP="00AD0526">
      <w:pPr>
        <w:spacing w:before="120" w:after="120"/>
      </w:pPr>
      <w:r w:rsidRPr="00F82EB2">
        <w:rPr>
          <w:b/>
          <w:bCs/>
        </w:rPr>
        <w:t>Description:</w:t>
      </w:r>
      <w:r w:rsidR="005E04A9">
        <w:t xml:space="preserve">  </w:t>
      </w:r>
      <w:r w:rsidR="00541CE4">
        <w:t>P</w:t>
      </w:r>
      <w:r w:rsidR="00866BA0" w:rsidRPr="002C3935">
        <w:t>rovide</w:t>
      </w:r>
      <w:r w:rsidR="00541CE4">
        <w:t>s</w:t>
      </w:r>
      <w:r w:rsidR="005E04A9">
        <w:t xml:space="preserve"> </w:t>
      </w:r>
      <w:r w:rsidR="00866BA0" w:rsidRPr="002C3935">
        <w:t>the</w:t>
      </w:r>
      <w:r w:rsidR="005E04A9">
        <w:t xml:space="preserve"> </w:t>
      </w:r>
      <w:r w:rsidR="00866BA0" w:rsidRPr="002C3935">
        <w:t>MED</w:t>
      </w:r>
      <w:r w:rsidR="005E04A9">
        <w:t xml:space="preserve"> </w:t>
      </w:r>
      <w:r w:rsidR="00866BA0" w:rsidRPr="002C3935">
        <w:t>D</w:t>
      </w:r>
      <w:r w:rsidR="005E04A9">
        <w:t xml:space="preserve"> </w:t>
      </w:r>
      <w:r w:rsidR="00866BA0" w:rsidRPr="002C3935">
        <w:t>Customer</w:t>
      </w:r>
      <w:r w:rsidR="005E04A9">
        <w:t xml:space="preserve"> </w:t>
      </w:r>
      <w:r w:rsidR="00866BA0" w:rsidRPr="002C3935">
        <w:t>Care</w:t>
      </w:r>
      <w:r w:rsidR="005E04A9">
        <w:t xml:space="preserve"> </w:t>
      </w:r>
      <w:r w:rsidR="00866BA0" w:rsidRPr="002C3935">
        <w:t>Representative</w:t>
      </w:r>
      <w:r w:rsidR="005E04A9">
        <w:t xml:space="preserve"> </w:t>
      </w:r>
      <w:r w:rsidR="00866BA0" w:rsidRPr="002C3935">
        <w:t>(CCR)</w:t>
      </w:r>
      <w:r w:rsidR="005E04A9">
        <w:t xml:space="preserve"> </w:t>
      </w:r>
      <w:r w:rsidR="00866BA0" w:rsidRPr="002C3935">
        <w:t>with</w:t>
      </w:r>
      <w:r w:rsidR="005E04A9">
        <w:t xml:space="preserve"> </w:t>
      </w:r>
      <w:r w:rsidR="00866BA0" w:rsidRPr="002C3935">
        <w:t>details</w:t>
      </w:r>
      <w:r w:rsidR="005E04A9">
        <w:t xml:space="preserve"> </w:t>
      </w:r>
      <w:r w:rsidR="00866BA0" w:rsidRPr="002C3935">
        <w:t>necessary</w:t>
      </w:r>
      <w:r w:rsidR="005E04A9">
        <w:t xml:space="preserve"> </w:t>
      </w:r>
      <w:r w:rsidR="00866BA0" w:rsidRPr="002C3935">
        <w:t>to</w:t>
      </w:r>
      <w:r w:rsidR="005E04A9">
        <w:t xml:space="preserve"> </w:t>
      </w:r>
      <w:r w:rsidR="00866BA0" w:rsidRPr="002C3935">
        <w:t>assist</w:t>
      </w:r>
      <w:r w:rsidR="005E04A9">
        <w:t xml:space="preserve"> </w:t>
      </w:r>
      <w:r w:rsidR="00AD65D1" w:rsidRPr="00AD65D1">
        <w:rPr>
          <w:b/>
        </w:rPr>
        <w:t>SilverScript</w:t>
      </w:r>
      <w:r w:rsidR="005E04A9">
        <w:rPr>
          <w:b/>
        </w:rPr>
        <w:t xml:space="preserve"> </w:t>
      </w:r>
      <w:r w:rsidR="00866BA0" w:rsidRPr="002C3935">
        <w:t>MED</w:t>
      </w:r>
      <w:r w:rsidR="005E04A9">
        <w:t xml:space="preserve"> </w:t>
      </w:r>
      <w:r w:rsidR="00866BA0" w:rsidRPr="002C3935">
        <w:t>D</w:t>
      </w:r>
      <w:r w:rsidR="005E04A9">
        <w:t xml:space="preserve"> </w:t>
      </w:r>
      <w:r w:rsidR="00541CE4" w:rsidRPr="002C3935">
        <w:t>beneficiar</w:t>
      </w:r>
      <w:r w:rsidR="00541CE4">
        <w:t>ies</w:t>
      </w:r>
      <w:r w:rsidR="00541CE4">
        <w:t xml:space="preserve"> </w:t>
      </w:r>
      <w:r w:rsidR="003D2A20" w:rsidRPr="002C3935">
        <w:t>with</w:t>
      </w:r>
      <w:r w:rsidR="005E04A9">
        <w:t xml:space="preserve"> </w:t>
      </w:r>
      <w:r w:rsidR="003D2A20">
        <w:t>searching</w:t>
      </w:r>
      <w:r w:rsidR="005E04A9">
        <w:t xml:space="preserve"> </w:t>
      </w:r>
      <w:r w:rsidR="003D2A20">
        <w:t>for</w:t>
      </w:r>
      <w:r w:rsidR="005E04A9">
        <w:t xml:space="preserve"> </w:t>
      </w:r>
      <w:r w:rsidR="003D2A20">
        <w:t>a</w:t>
      </w:r>
      <w:r w:rsidR="005E04A9">
        <w:t xml:space="preserve"> </w:t>
      </w:r>
      <w:r w:rsidR="003B3C62">
        <w:t>check,</w:t>
      </w:r>
      <w:r w:rsidR="005E04A9">
        <w:t xml:space="preserve"> </w:t>
      </w:r>
      <w:r w:rsidR="003B3C62">
        <w:t>money</w:t>
      </w:r>
      <w:r w:rsidR="005E04A9">
        <w:t xml:space="preserve"> </w:t>
      </w:r>
      <w:r w:rsidR="003B3C62">
        <w:t>order,</w:t>
      </w:r>
      <w:r w:rsidR="005E04A9">
        <w:t xml:space="preserve"> </w:t>
      </w:r>
      <w:r w:rsidR="00364FBD" w:rsidRPr="00364FBD">
        <w:t>cashier</w:t>
      </w:r>
      <w:r w:rsidR="003B3C62">
        <w:t>’</w:t>
      </w:r>
      <w:r w:rsidR="00364FBD" w:rsidRPr="00364FBD">
        <w:t>s</w:t>
      </w:r>
      <w:r w:rsidR="005E04A9">
        <w:t xml:space="preserve"> </w:t>
      </w:r>
      <w:r w:rsidR="00364FBD" w:rsidRPr="00364FBD">
        <w:t>check</w:t>
      </w:r>
      <w:r w:rsidR="005E04A9">
        <w:t xml:space="preserve"> </w:t>
      </w:r>
      <w:r w:rsidR="00364FBD" w:rsidRPr="00364FBD">
        <w:t>or</w:t>
      </w:r>
      <w:r w:rsidR="005E04A9">
        <w:t xml:space="preserve"> </w:t>
      </w:r>
      <w:r w:rsidR="008C047F" w:rsidRPr="00364FBD">
        <w:t>bill</w:t>
      </w:r>
      <w:r w:rsidR="005E04A9">
        <w:t xml:space="preserve"> </w:t>
      </w:r>
      <w:r w:rsidR="000B010B" w:rsidRPr="00364FBD">
        <w:t>pay</w:t>
      </w:r>
      <w:r w:rsidR="000B010B">
        <w:t>check</w:t>
      </w:r>
      <w:r w:rsidR="005E04A9">
        <w:t xml:space="preserve"> </w:t>
      </w:r>
      <w:r w:rsidR="001E4418">
        <w:t>(payment</w:t>
      </w:r>
      <w:r w:rsidR="005E04A9">
        <w:t xml:space="preserve"> </w:t>
      </w:r>
      <w:r w:rsidR="00D02357">
        <w:t>sent</w:t>
      </w:r>
      <w:r w:rsidR="005E04A9">
        <w:t xml:space="preserve"> </w:t>
      </w:r>
      <w:r w:rsidR="00D02357">
        <w:t>directly</w:t>
      </w:r>
      <w:r w:rsidR="005E04A9">
        <w:t xml:space="preserve"> </w:t>
      </w:r>
      <w:r w:rsidR="00D02357">
        <w:t>from</w:t>
      </w:r>
      <w:r w:rsidR="005E04A9">
        <w:t xml:space="preserve"> </w:t>
      </w:r>
      <w:r w:rsidR="001E4418">
        <w:t>the</w:t>
      </w:r>
      <w:r w:rsidR="005E04A9">
        <w:t xml:space="preserve"> </w:t>
      </w:r>
      <w:r w:rsidR="001E4418">
        <w:t>beneficiary’s</w:t>
      </w:r>
      <w:r w:rsidR="005E04A9">
        <w:t xml:space="preserve"> </w:t>
      </w:r>
      <w:r w:rsidR="001E4418">
        <w:t>bank)</w:t>
      </w:r>
      <w:r w:rsidR="005E04A9">
        <w:t xml:space="preserve"> </w:t>
      </w:r>
      <w:r w:rsidR="00364FBD" w:rsidRPr="00364FBD">
        <w:t>payment</w:t>
      </w:r>
      <w:r w:rsidR="005E04A9">
        <w:t xml:space="preserve"> </w:t>
      </w:r>
      <w:r w:rsidR="003B3C62">
        <w:t>submitted</w:t>
      </w:r>
      <w:r w:rsidR="005E04A9">
        <w:t xml:space="preserve"> </w:t>
      </w:r>
      <w:r w:rsidR="003B3C62">
        <w:t>for</w:t>
      </w:r>
      <w:r w:rsidR="005E04A9">
        <w:t xml:space="preserve"> </w:t>
      </w:r>
      <w:r w:rsidR="003B3C62">
        <w:t>their</w:t>
      </w:r>
      <w:r w:rsidR="005E04A9">
        <w:t xml:space="preserve"> </w:t>
      </w:r>
      <w:r w:rsidR="003B3C62">
        <w:t>Premium</w:t>
      </w:r>
      <w:r w:rsidR="005E04A9">
        <w:t xml:space="preserve"> </w:t>
      </w:r>
      <w:r w:rsidR="003B3C62">
        <w:t>Billing</w:t>
      </w:r>
      <w:r w:rsidR="005E04A9">
        <w:t xml:space="preserve"> </w:t>
      </w:r>
      <w:r w:rsidR="003B3C62">
        <w:t>payment.</w:t>
      </w:r>
    </w:p>
    <w:p w14:paraId="3DEDA8A0" w14:textId="77777777" w:rsidR="00F82EB2" w:rsidRDefault="00F82EB2" w:rsidP="00AD0526">
      <w:pPr>
        <w:spacing w:before="120" w:after="120"/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FF371F" w:rsidRPr="00090305" w14:paraId="59A839DF" w14:textId="77777777" w:rsidTr="008C7CA7">
        <w:tc>
          <w:tcPr>
            <w:tcW w:w="5000" w:type="pct"/>
            <w:shd w:val="clear" w:color="auto" w:fill="C0C0C0"/>
          </w:tcPr>
          <w:p w14:paraId="616ACF86" w14:textId="77777777" w:rsidR="00FF371F" w:rsidRPr="008E0FA4" w:rsidRDefault="00FF371F" w:rsidP="00AD052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Toc174363361"/>
            <w:r w:rsidRPr="008E0FA4">
              <w:rPr>
                <w:rFonts w:ascii="Verdana" w:hAnsi="Verdana"/>
                <w:i w:val="0"/>
                <w:iCs w:val="0"/>
              </w:rPr>
              <w:t>Reminders</w:t>
            </w:r>
            <w:bookmarkEnd w:id="16"/>
          </w:p>
        </w:tc>
      </w:tr>
    </w:tbl>
    <w:p w14:paraId="36E4A078" w14:textId="77777777" w:rsidR="000B010B" w:rsidRDefault="000B010B" w:rsidP="00AD0526">
      <w:pPr>
        <w:autoSpaceDE w:val="0"/>
        <w:autoSpaceDN w:val="0"/>
        <w:adjustRightInd w:val="0"/>
        <w:spacing w:before="120" w:after="120"/>
        <w:contextualSpacing/>
        <w:rPr>
          <w:rFonts w:cs="Arial"/>
          <w:color w:val="000000"/>
        </w:rPr>
      </w:pPr>
    </w:p>
    <w:p w14:paraId="25C0F2F6" w14:textId="682D8F70" w:rsidR="00FF371F" w:rsidRPr="008E0FA4" w:rsidRDefault="00DE4833" w:rsidP="00AD0526">
      <w:pPr>
        <w:autoSpaceDE w:val="0"/>
        <w:autoSpaceDN w:val="0"/>
        <w:adjustRightInd w:val="0"/>
        <w:spacing w:before="120" w:after="120"/>
        <w:rPr>
          <w:rFonts w:cs="Verdana"/>
        </w:rPr>
      </w:pPr>
      <w:r w:rsidRPr="008E0FA4">
        <w:rPr>
          <w:rFonts w:cs="Arial"/>
          <w:noProof/>
          <w:color w:val="000000"/>
        </w:rPr>
        <w:drawing>
          <wp:inline distT="0" distB="0" distL="0" distR="0" wp14:anchorId="6F8D8D08" wp14:editId="339FA12E">
            <wp:extent cx="238125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4A9">
        <w:rPr>
          <w:rFonts w:cs="Arial"/>
          <w:color w:val="000000"/>
        </w:rPr>
        <w:t xml:space="preserve">  </w:t>
      </w:r>
      <w:r w:rsidR="00FF371F" w:rsidRPr="008E0FA4">
        <w:rPr>
          <w:rFonts w:cs="Verdana"/>
        </w:rPr>
        <w:t>Beneficiaries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must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be</w:t>
      </w:r>
      <w:r w:rsidR="005E04A9">
        <w:rPr>
          <w:rFonts w:cs="Verdana"/>
        </w:rPr>
        <w:t xml:space="preserve"> </w:t>
      </w:r>
      <w:r w:rsidR="007A3828" w:rsidRPr="008E0FA4">
        <w:rPr>
          <w:rFonts w:cs="Verdana,Bold"/>
          <w:b/>
          <w:bCs/>
        </w:rPr>
        <w:t>WARM</w:t>
      </w:r>
      <w:r w:rsidR="005E04A9">
        <w:rPr>
          <w:rFonts w:cs="Verdana,Bold"/>
          <w:b/>
          <w:bCs/>
        </w:rPr>
        <w:t xml:space="preserve"> </w:t>
      </w:r>
      <w:r w:rsidR="00FF371F" w:rsidRPr="008E0FA4">
        <w:rPr>
          <w:rFonts w:cs="Verdana,Bold"/>
          <w:b/>
          <w:bCs/>
        </w:rPr>
        <w:t>transferred</w:t>
      </w:r>
      <w:r w:rsidR="005E04A9">
        <w:rPr>
          <w:rFonts w:cs="Verdana,Bold"/>
          <w:b/>
          <w:bCs/>
        </w:rPr>
        <w:t xml:space="preserve"> </w:t>
      </w:r>
      <w:r w:rsidR="00FF371F" w:rsidRPr="008E0FA4">
        <w:rPr>
          <w:rFonts w:cs="Verdana"/>
        </w:rPr>
        <w:t>to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the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Premium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Billing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Specialized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Care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Team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for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the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following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call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types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(not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all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inclusive)</w:t>
      </w:r>
      <w:r w:rsidR="005E04A9">
        <w:rPr>
          <w:rFonts w:cs="Verdana"/>
        </w:rPr>
        <w:t xml:space="preserve"> </w:t>
      </w:r>
      <w:r w:rsidR="007A36BA" w:rsidRPr="008E0FA4">
        <w:rPr>
          <w:color w:val="000000"/>
        </w:rPr>
        <w:t>at</w:t>
      </w:r>
      <w:r w:rsidR="005E04A9">
        <w:rPr>
          <w:color w:val="000000"/>
        </w:rPr>
        <w:t xml:space="preserve"> </w:t>
      </w:r>
      <w:r w:rsidR="007A36BA" w:rsidRPr="008E0FA4">
        <w:rPr>
          <w:b/>
          <w:color w:val="000000"/>
        </w:rPr>
        <w:t>1-(866)-824-4055</w:t>
      </w:r>
      <w:r w:rsidR="00FF371F" w:rsidRPr="008E0FA4">
        <w:rPr>
          <w:rFonts w:cs="Verdana"/>
        </w:rPr>
        <w:t>:</w:t>
      </w:r>
      <w:r w:rsidR="005E04A9">
        <w:rPr>
          <w:rFonts w:cs="Verdana"/>
          <w:b/>
        </w:rPr>
        <w:t xml:space="preserve"> </w:t>
      </w:r>
    </w:p>
    <w:p w14:paraId="76357DC3" w14:textId="77777777" w:rsidR="00FF371F" w:rsidRPr="008E0FA4" w:rsidRDefault="00FF371F" w:rsidP="00AD0526">
      <w:pPr>
        <w:numPr>
          <w:ilvl w:val="0"/>
          <w:numId w:val="2"/>
        </w:numPr>
        <w:autoSpaceDE w:val="0"/>
        <w:autoSpaceDN w:val="0"/>
        <w:adjustRightInd w:val="0"/>
        <w:spacing w:before="120" w:after="120"/>
        <w:ind w:left="936"/>
        <w:rPr>
          <w:rFonts w:cs="Verdana"/>
        </w:rPr>
      </w:pPr>
      <w:r w:rsidRPr="008E0FA4">
        <w:rPr>
          <w:rFonts w:cs="Verdana"/>
        </w:rPr>
        <w:t>Payment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Plans</w:t>
      </w:r>
      <w:r w:rsidR="005E04A9">
        <w:rPr>
          <w:rFonts w:cs="Verdana"/>
        </w:rPr>
        <w:t xml:space="preserve"> </w:t>
      </w:r>
    </w:p>
    <w:p w14:paraId="7D269D18" w14:textId="77777777" w:rsidR="00FF371F" w:rsidRPr="008E0FA4" w:rsidRDefault="00FF371F" w:rsidP="00AD0526">
      <w:pPr>
        <w:numPr>
          <w:ilvl w:val="0"/>
          <w:numId w:val="2"/>
        </w:numPr>
        <w:autoSpaceDE w:val="0"/>
        <w:autoSpaceDN w:val="0"/>
        <w:adjustRightInd w:val="0"/>
        <w:spacing w:before="120" w:after="120"/>
        <w:ind w:left="936"/>
        <w:rPr>
          <w:rFonts w:cs="Verdana"/>
        </w:rPr>
      </w:pPr>
      <w:r w:rsidRPr="008E0FA4">
        <w:rPr>
          <w:rFonts w:cs="Verdana"/>
        </w:rPr>
        <w:t>Dunning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Letter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questions</w:t>
      </w:r>
    </w:p>
    <w:p w14:paraId="4D659A47" w14:textId="77777777" w:rsidR="00FF371F" w:rsidRPr="008E0FA4" w:rsidRDefault="00FF371F" w:rsidP="00AD0526">
      <w:pPr>
        <w:numPr>
          <w:ilvl w:val="0"/>
          <w:numId w:val="2"/>
        </w:numPr>
        <w:autoSpaceDE w:val="0"/>
        <w:autoSpaceDN w:val="0"/>
        <w:adjustRightInd w:val="0"/>
        <w:spacing w:before="120" w:after="120"/>
        <w:ind w:left="936"/>
        <w:rPr>
          <w:rFonts w:cs="Verdana"/>
        </w:rPr>
      </w:pPr>
      <w:r w:rsidRPr="008E0FA4">
        <w:rPr>
          <w:rFonts w:cs="Verdana"/>
        </w:rPr>
        <w:t>Payment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Requests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related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to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the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recent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receipt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of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a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Dunning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Letter</w:t>
      </w:r>
      <w:r w:rsidR="005E04A9">
        <w:rPr>
          <w:rFonts w:cs="Verdana"/>
        </w:rPr>
        <w:t xml:space="preserve"> </w:t>
      </w:r>
    </w:p>
    <w:p w14:paraId="4DDC79AC" w14:textId="77777777" w:rsidR="00FF371F" w:rsidRPr="008E0FA4" w:rsidRDefault="00FF371F" w:rsidP="00AD0526">
      <w:pPr>
        <w:numPr>
          <w:ilvl w:val="0"/>
          <w:numId w:val="2"/>
        </w:numPr>
        <w:autoSpaceDE w:val="0"/>
        <w:autoSpaceDN w:val="0"/>
        <w:adjustRightInd w:val="0"/>
        <w:spacing w:before="120" w:after="120"/>
        <w:ind w:left="936"/>
        <w:rPr>
          <w:rFonts w:cs="Verdana"/>
        </w:rPr>
      </w:pPr>
      <w:r w:rsidRPr="008E0FA4">
        <w:rPr>
          <w:rFonts w:cs="Verdana"/>
        </w:rPr>
        <w:t>Questioning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Disenrollment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due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to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nonpayment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of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Premium</w:t>
      </w:r>
    </w:p>
    <w:p w14:paraId="1E349A32" w14:textId="77777777" w:rsidR="00FF371F" w:rsidRPr="008E0FA4" w:rsidRDefault="00FF371F" w:rsidP="00AD0526">
      <w:pPr>
        <w:numPr>
          <w:ilvl w:val="0"/>
          <w:numId w:val="2"/>
        </w:numPr>
        <w:autoSpaceDE w:val="0"/>
        <w:autoSpaceDN w:val="0"/>
        <w:adjustRightInd w:val="0"/>
        <w:spacing w:before="120" w:after="120"/>
        <w:ind w:left="936"/>
        <w:rPr>
          <w:rFonts w:cs="Verdana"/>
        </w:rPr>
      </w:pPr>
      <w:r w:rsidRPr="008E0FA4">
        <w:rPr>
          <w:rFonts w:cs="Verdana"/>
        </w:rPr>
        <w:t>Requests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for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Reinstatement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(Good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Cause)</w:t>
      </w:r>
    </w:p>
    <w:p w14:paraId="630C3A6B" w14:textId="77777777" w:rsidR="008C7CA7" w:rsidRPr="00090305" w:rsidRDefault="00E7324A" w:rsidP="00AD0526">
      <w:pPr>
        <w:spacing w:before="120" w:after="120"/>
        <w:jc w:val="right"/>
      </w:pPr>
      <w:hyperlink w:anchor="_top" w:history="1">
        <w:r w:rsidRPr="008D296E">
          <w:rPr>
            <w:rStyle w:val="Hyperlink"/>
          </w:rPr>
          <w:t>Top</w:t>
        </w:r>
        <w:r w:rsidR="005E04A9" w:rsidRPr="008D296E">
          <w:rPr>
            <w:rStyle w:val="Hyperlink"/>
          </w:rPr>
          <w:t xml:space="preserve"> </w:t>
        </w:r>
        <w:r w:rsidRPr="008D296E">
          <w:rPr>
            <w:rStyle w:val="Hyperlink"/>
          </w:rPr>
          <w:t>of</w:t>
        </w:r>
        <w:r w:rsidR="005E04A9" w:rsidRPr="008D296E">
          <w:rPr>
            <w:rStyle w:val="Hyperlink"/>
          </w:rPr>
          <w:t xml:space="preserve"> </w:t>
        </w:r>
        <w:r w:rsidRPr="008D296E">
          <w:rPr>
            <w:rStyle w:val="Hyperlink"/>
          </w:rPr>
          <w:t>the</w:t>
        </w:r>
        <w:r w:rsidR="005E04A9" w:rsidRPr="008D296E">
          <w:rPr>
            <w:rStyle w:val="Hyperlink"/>
          </w:rPr>
          <w:t xml:space="preserve"> </w:t>
        </w:r>
        <w:r w:rsidRPr="008D296E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E72EA" w:rsidRPr="00090305" w14:paraId="4FA65B67" w14:textId="77777777" w:rsidTr="008C7CA7">
        <w:tc>
          <w:tcPr>
            <w:tcW w:w="5000" w:type="pct"/>
            <w:shd w:val="clear" w:color="auto" w:fill="C0C0C0"/>
          </w:tcPr>
          <w:p w14:paraId="6729F4EF" w14:textId="77777777" w:rsidR="001E72EA" w:rsidRPr="008E0FA4" w:rsidRDefault="00931463" w:rsidP="00AD052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7" w:name="_ACA_Breast_Cancer"/>
            <w:bookmarkStart w:id="18" w:name="_Toc174363362"/>
            <w:bookmarkEnd w:id="17"/>
            <w:r w:rsidRPr="008E0FA4">
              <w:rPr>
                <w:rFonts w:ascii="Verdana" w:hAnsi="Verdana"/>
                <w:i w:val="0"/>
                <w:iCs w:val="0"/>
              </w:rPr>
              <w:t>Process</w:t>
            </w:r>
            <w:bookmarkEnd w:id="18"/>
          </w:p>
        </w:tc>
      </w:tr>
    </w:tbl>
    <w:p w14:paraId="3C0D4B72" w14:textId="77777777" w:rsidR="008C7CA7" w:rsidRDefault="008C7CA7" w:rsidP="00AD0526">
      <w:pPr>
        <w:spacing w:before="120" w:after="120"/>
        <w:contextualSpacing/>
      </w:pPr>
    </w:p>
    <w:p w14:paraId="651423C3" w14:textId="77777777" w:rsidR="001E72EA" w:rsidRPr="00090305" w:rsidRDefault="00DA3C81" w:rsidP="00AD0526">
      <w:pPr>
        <w:spacing w:before="120" w:after="120"/>
      </w:pPr>
      <w:r>
        <w:t>Perform</w:t>
      </w:r>
      <w:r w:rsidR="005E04A9">
        <w:t xml:space="preserve"> </w:t>
      </w:r>
      <w:r>
        <w:t>the</w:t>
      </w:r>
      <w:r w:rsidR="005E04A9">
        <w:t xml:space="preserve"> </w:t>
      </w:r>
      <w:r>
        <w:t>following</w:t>
      </w:r>
      <w:r w:rsidR="005E04A9">
        <w:t xml:space="preserve"> </w:t>
      </w:r>
      <w:r w:rsidR="00721008">
        <w:t>steps</w:t>
      </w:r>
      <w:r w:rsidR="00931463" w:rsidRPr="00090305"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791"/>
        <w:gridCol w:w="10351"/>
      </w:tblGrid>
      <w:tr w:rsidR="00F739C2" w:rsidRPr="008E0FA4" w14:paraId="718C0E7B" w14:textId="77777777" w:rsidTr="00F739C2">
        <w:tc>
          <w:tcPr>
            <w:tcW w:w="1612" w:type="dxa"/>
            <w:shd w:val="clear" w:color="auto" w:fill="D9D9D9" w:themeFill="background1" w:themeFillShade="D9"/>
          </w:tcPr>
          <w:p w14:paraId="50ACD764" w14:textId="77777777" w:rsidR="00931463" w:rsidRPr="008E0FA4" w:rsidRDefault="00931463" w:rsidP="00AD0526">
            <w:pPr>
              <w:spacing w:before="120" w:after="120"/>
              <w:jc w:val="center"/>
              <w:rPr>
                <w:b/>
              </w:rPr>
            </w:pPr>
            <w:r w:rsidRPr="008E0FA4">
              <w:rPr>
                <w:b/>
              </w:rPr>
              <w:t>Step</w:t>
            </w:r>
          </w:p>
        </w:tc>
        <w:tc>
          <w:tcPr>
            <w:tcW w:w="24860" w:type="dxa"/>
            <w:gridSpan w:val="2"/>
            <w:shd w:val="clear" w:color="auto" w:fill="D9D9D9" w:themeFill="background1" w:themeFillShade="D9"/>
          </w:tcPr>
          <w:p w14:paraId="11CFF238" w14:textId="77777777" w:rsidR="00931463" w:rsidRPr="008E0FA4" w:rsidRDefault="00931463" w:rsidP="00AD0526">
            <w:pPr>
              <w:spacing w:before="120" w:after="120"/>
              <w:jc w:val="center"/>
              <w:rPr>
                <w:b/>
              </w:rPr>
            </w:pPr>
            <w:r w:rsidRPr="008E0FA4">
              <w:rPr>
                <w:b/>
              </w:rPr>
              <w:t>Action</w:t>
            </w:r>
          </w:p>
        </w:tc>
      </w:tr>
      <w:tr w:rsidR="00F739C2" w:rsidRPr="008E0FA4" w14:paraId="4A11E065" w14:textId="77777777" w:rsidTr="00F739C2">
        <w:trPr>
          <w:trHeight w:val="368"/>
        </w:trPr>
        <w:tc>
          <w:tcPr>
            <w:tcW w:w="1612" w:type="dxa"/>
          </w:tcPr>
          <w:p w14:paraId="2514711B" w14:textId="77777777" w:rsidR="00931463" w:rsidRPr="008E0FA4" w:rsidRDefault="003B3C62" w:rsidP="00AD0526">
            <w:pPr>
              <w:spacing w:before="120" w:after="120"/>
              <w:jc w:val="center"/>
              <w:rPr>
                <w:b/>
              </w:rPr>
            </w:pPr>
            <w:r w:rsidRPr="008E0FA4">
              <w:rPr>
                <w:b/>
              </w:rPr>
              <w:t>1</w:t>
            </w:r>
          </w:p>
        </w:tc>
        <w:tc>
          <w:tcPr>
            <w:tcW w:w="24860" w:type="dxa"/>
            <w:gridSpan w:val="2"/>
            <w:tcBorders>
              <w:bottom w:val="single" w:sz="4" w:space="0" w:color="auto"/>
            </w:tcBorders>
          </w:tcPr>
          <w:p w14:paraId="1C43EC5B" w14:textId="77777777" w:rsidR="00DA3C81" w:rsidRPr="008E0FA4" w:rsidRDefault="003B3C62" w:rsidP="00AD0526">
            <w:pPr>
              <w:tabs>
                <w:tab w:val="left" w:pos="3337"/>
              </w:tabs>
              <w:spacing w:before="120" w:after="120"/>
              <w:jc w:val="both"/>
            </w:pPr>
            <w:r w:rsidRPr="008E0FA4">
              <w:t>Verify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="00721008" w:rsidRPr="008E0FA4">
              <w:t>call</w:t>
            </w:r>
            <w:r w:rsidR="005E04A9">
              <w:t xml:space="preserve"> </w:t>
            </w:r>
            <w:r w:rsidR="00721008" w:rsidRPr="008E0FA4">
              <w:t>is</w:t>
            </w:r>
            <w:r w:rsidR="005E04A9">
              <w:t xml:space="preserve"> </w:t>
            </w:r>
            <w:r w:rsidR="00721008" w:rsidRPr="008E0FA4">
              <w:t>regarding</w:t>
            </w:r>
            <w:r w:rsidR="005E04A9">
              <w:t xml:space="preserve"> </w:t>
            </w:r>
            <w:r w:rsidR="00721008" w:rsidRPr="008E0FA4">
              <w:t>a</w:t>
            </w:r>
            <w:r w:rsidR="005E04A9">
              <w:t xml:space="preserve"> </w:t>
            </w:r>
            <w:r w:rsidR="00721008" w:rsidRPr="008E0FA4">
              <w:t>check</w:t>
            </w:r>
            <w:r w:rsidR="005E04A9">
              <w:t xml:space="preserve"> </w:t>
            </w:r>
            <w:r w:rsidR="00721008" w:rsidRPr="008E0FA4">
              <w:t>submitted</w:t>
            </w:r>
            <w:r w:rsidR="005E04A9">
              <w:t xml:space="preserve"> </w:t>
            </w:r>
            <w:r w:rsidR="00721008" w:rsidRPr="008E0FA4">
              <w:t>for</w:t>
            </w:r>
            <w:r w:rsidR="005E04A9">
              <w:t xml:space="preserve"> </w:t>
            </w:r>
            <w:r w:rsidR="00721008" w:rsidRPr="008E0FA4">
              <w:t>a</w:t>
            </w:r>
            <w:r w:rsidR="005E04A9">
              <w:t xml:space="preserve"> </w:t>
            </w:r>
            <w:r w:rsidR="00364FBD" w:rsidRPr="008E0FA4">
              <w:t>pre</w:t>
            </w:r>
            <w:r w:rsidR="004F5B29" w:rsidRPr="008E0FA4">
              <w:t>mium</w:t>
            </w:r>
            <w:r w:rsidR="005E04A9">
              <w:t xml:space="preserve"> </w:t>
            </w:r>
            <w:r w:rsidR="004F5B29" w:rsidRPr="008E0FA4">
              <w:t>billing</w:t>
            </w:r>
            <w:r w:rsidR="005E04A9">
              <w:t xml:space="preserve"> </w:t>
            </w:r>
            <w:r w:rsidR="004F5B29" w:rsidRPr="008E0FA4">
              <w:t>payment.</w:t>
            </w:r>
            <w:r w:rsidR="005E04A9">
              <w:rPr>
                <w:highlight w:val="yellow"/>
              </w:rPr>
              <w:t xml:space="preserve"> </w:t>
            </w:r>
          </w:p>
          <w:p w14:paraId="74CF26D6" w14:textId="77777777" w:rsidR="008E0FA4" w:rsidRPr="008E0FA4" w:rsidRDefault="008E0FA4" w:rsidP="00AD0526">
            <w:pPr>
              <w:tabs>
                <w:tab w:val="left" w:pos="3337"/>
              </w:tabs>
              <w:spacing w:before="120" w:after="120"/>
              <w:jc w:val="both"/>
            </w:pPr>
          </w:p>
        </w:tc>
      </w:tr>
      <w:tr w:rsidR="00F739C2" w:rsidRPr="008E0FA4" w14:paraId="1C57DDB0" w14:textId="77777777" w:rsidTr="00F739C2">
        <w:trPr>
          <w:trHeight w:val="82"/>
        </w:trPr>
        <w:tc>
          <w:tcPr>
            <w:tcW w:w="1612" w:type="dxa"/>
          </w:tcPr>
          <w:p w14:paraId="2ADA57E3" w14:textId="77777777" w:rsidR="00DA3C81" w:rsidRPr="008E0FA4" w:rsidRDefault="003B3C62" w:rsidP="00AD0526">
            <w:pPr>
              <w:spacing w:before="120" w:after="120"/>
              <w:jc w:val="center"/>
              <w:rPr>
                <w:b/>
              </w:rPr>
            </w:pPr>
            <w:r w:rsidRPr="008E0FA4">
              <w:rPr>
                <w:b/>
              </w:rPr>
              <w:t>2</w:t>
            </w:r>
          </w:p>
        </w:tc>
        <w:tc>
          <w:tcPr>
            <w:tcW w:w="24860" w:type="dxa"/>
            <w:gridSpan w:val="2"/>
            <w:tcBorders>
              <w:bottom w:val="single" w:sz="4" w:space="0" w:color="auto"/>
            </w:tcBorders>
          </w:tcPr>
          <w:p w14:paraId="156A6719" w14:textId="77777777" w:rsidR="00DA3C81" w:rsidRPr="008E0FA4" w:rsidRDefault="00364FBD" w:rsidP="00AD0526">
            <w:pPr>
              <w:spacing w:before="120" w:after="120"/>
            </w:pPr>
            <w:r w:rsidRPr="008E0FA4">
              <w:t>Search</w:t>
            </w:r>
            <w:r w:rsidR="005E04A9">
              <w:t xml:space="preserve"> </w:t>
            </w:r>
            <w:r w:rsidRPr="008E0FA4">
              <w:t>all</w:t>
            </w:r>
            <w:r w:rsidR="005E04A9">
              <w:t xml:space="preserve"> </w:t>
            </w:r>
            <w:r w:rsidRPr="008E0FA4">
              <w:t>accounts</w:t>
            </w:r>
            <w:r w:rsidR="005E04A9">
              <w:t xml:space="preserve"> </w:t>
            </w:r>
            <w:r w:rsidRPr="008E0FA4">
              <w:t>in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beneficiary’s</w:t>
            </w:r>
            <w:r w:rsidR="005E04A9">
              <w:t xml:space="preserve"> </w:t>
            </w:r>
            <w:r w:rsidRPr="008E0FA4">
              <w:t>name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see</w:t>
            </w:r>
            <w:r w:rsidR="005E04A9">
              <w:t xml:space="preserve"> </w:t>
            </w:r>
            <w:r w:rsidRPr="008E0FA4">
              <w:t>if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="003B3C62" w:rsidRPr="008E0FA4">
              <w:t>check,</w:t>
            </w:r>
            <w:r w:rsidR="005E04A9">
              <w:t xml:space="preserve"> </w:t>
            </w:r>
            <w:r w:rsidR="003B3C62" w:rsidRPr="008E0FA4">
              <w:t>money</w:t>
            </w:r>
            <w:r w:rsidR="005E04A9">
              <w:t xml:space="preserve"> </w:t>
            </w:r>
            <w:r w:rsidR="003B3C62" w:rsidRPr="008E0FA4">
              <w:t>order,</w:t>
            </w:r>
            <w:r w:rsidR="005E04A9">
              <w:t xml:space="preserve"> </w:t>
            </w:r>
            <w:r w:rsidR="003B3C62" w:rsidRPr="008E0FA4">
              <w:t>cashier’s</w:t>
            </w:r>
            <w:r w:rsidR="005E04A9">
              <w:t xml:space="preserve"> </w:t>
            </w:r>
            <w:r w:rsidR="003B3C62" w:rsidRPr="008E0FA4">
              <w:t>check</w:t>
            </w:r>
            <w:r w:rsidR="005E04A9">
              <w:t xml:space="preserve"> </w:t>
            </w:r>
            <w:r w:rsidR="003B3C62" w:rsidRPr="008E0FA4">
              <w:t>or</w:t>
            </w:r>
            <w:r w:rsidR="005E04A9">
              <w:t xml:space="preserve"> </w:t>
            </w:r>
            <w:r w:rsidR="008C047F" w:rsidRPr="008E0FA4">
              <w:t>bill</w:t>
            </w:r>
            <w:r w:rsidR="005E04A9">
              <w:t xml:space="preserve"> </w:t>
            </w:r>
            <w:r w:rsidR="008C047F" w:rsidRPr="008E0FA4">
              <w:t>pay</w:t>
            </w:r>
            <w:r w:rsidR="005E04A9">
              <w:t xml:space="preserve"> </w:t>
            </w:r>
            <w:r w:rsidR="003B3C62" w:rsidRPr="008E0FA4">
              <w:t>payment</w:t>
            </w:r>
            <w:r w:rsidR="005E04A9">
              <w:t xml:space="preserve"> </w:t>
            </w:r>
            <w:r w:rsidRPr="008E0FA4">
              <w:t>has</w:t>
            </w:r>
            <w:r w:rsidR="005E04A9">
              <w:t xml:space="preserve"> </w:t>
            </w:r>
            <w:r w:rsidRPr="008E0FA4">
              <w:t>posted</w:t>
            </w:r>
            <w:r w:rsidR="005E04A9">
              <w:t xml:space="preserve"> </w:t>
            </w:r>
            <w:r w:rsidR="003B3C62" w:rsidRPr="008E0FA4">
              <w:t>(</w:t>
            </w:r>
            <w:r w:rsidRPr="008E0FA4">
              <w:t>this</w:t>
            </w:r>
            <w:r w:rsidR="005E04A9">
              <w:t xml:space="preserve"> </w:t>
            </w:r>
            <w:r w:rsidRPr="008E0FA4">
              <w:t>includes</w:t>
            </w:r>
            <w:r w:rsidR="005E04A9">
              <w:t xml:space="preserve"> </w:t>
            </w:r>
            <w:r w:rsidRPr="008E0FA4">
              <w:t>closed</w:t>
            </w:r>
            <w:r w:rsidR="005E04A9">
              <w:t xml:space="preserve"> </w:t>
            </w:r>
            <w:r w:rsidRPr="008E0FA4">
              <w:t>accounts</w:t>
            </w:r>
            <w:r w:rsidR="003B3C62" w:rsidRPr="008E0FA4">
              <w:t>).</w:t>
            </w:r>
          </w:p>
          <w:p w14:paraId="2E01F66F" w14:textId="77777777" w:rsidR="008E0FA4" w:rsidRPr="008E0FA4" w:rsidRDefault="008E0FA4" w:rsidP="00AD0526">
            <w:pPr>
              <w:spacing w:before="120" w:after="120"/>
              <w:rPr>
                <w:rFonts w:cs="Arial"/>
                <w:b/>
                <w:noProof/>
                <w:color w:val="1F497D"/>
              </w:rPr>
            </w:pPr>
          </w:p>
        </w:tc>
      </w:tr>
      <w:tr w:rsidR="00F739C2" w:rsidRPr="008E0FA4" w14:paraId="669B49F4" w14:textId="77777777" w:rsidTr="00F739C2">
        <w:trPr>
          <w:trHeight w:val="82"/>
        </w:trPr>
        <w:tc>
          <w:tcPr>
            <w:tcW w:w="1612" w:type="dxa"/>
          </w:tcPr>
          <w:p w14:paraId="71E068D9" w14:textId="77777777" w:rsidR="00DA3C81" w:rsidRPr="008E0FA4" w:rsidRDefault="003B3C62" w:rsidP="00AD0526">
            <w:pPr>
              <w:spacing w:before="120" w:after="120"/>
              <w:jc w:val="center"/>
              <w:rPr>
                <w:b/>
              </w:rPr>
            </w:pPr>
            <w:r w:rsidRPr="008E0FA4">
              <w:rPr>
                <w:b/>
              </w:rPr>
              <w:t>3</w:t>
            </w:r>
          </w:p>
        </w:tc>
        <w:tc>
          <w:tcPr>
            <w:tcW w:w="24860" w:type="dxa"/>
            <w:gridSpan w:val="2"/>
            <w:tcBorders>
              <w:bottom w:val="single" w:sz="4" w:space="0" w:color="auto"/>
            </w:tcBorders>
          </w:tcPr>
          <w:p w14:paraId="49234AB6" w14:textId="77777777" w:rsidR="00364FBD" w:rsidRPr="008E0FA4" w:rsidRDefault="00364FBD" w:rsidP="00AD0526">
            <w:pPr>
              <w:spacing w:before="120" w:after="120"/>
            </w:pPr>
            <w:r w:rsidRPr="008E0FA4">
              <w:t>Search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="00C15856" w:rsidRPr="008E0FA4">
              <w:t>beneficiary</w:t>
            </w:r>
            <w:r w:rsidR="003B3C62" w:rsidRPr="008E0FA4">
              <w:t>’</w:t>
            </w:r>
            <w:r w:rsidRPr="008E0FA4">
              <w:t>s</w:t>
            </w:r>
            <w:r w:rsidR="005E04A9">
              <w:t xml:space="preserve"> </w:t>
            </w:r>
            <w:r w:rsidR="003B3C62" w:rsidRPr="008E0FA4">
              <w:t>M</w:t>
            </w:r>
            <w:r w:rsidRPr="008E0FA4">
              <w:t>ail</w:t>
            </w:r>
            <w:r w:rsidR="005E04A9">
              <w:t xml:space="preserve"> </w:t>
            </w:r>
            <w:r w:rsidR="003B3C62" w:rsidRPr="008E0FA4">
              <w:t>O</w:t>
            </w:r>
            <w:r w:rsidRPr="008E0FA4">
              <w:t>rder</w:t>
            </w:r>
            <w:r w:rsidR="005E04A9">
              <w:t xml:space="preserve"> </w:t>
            </w:r>
            <w:r w:rsidRPr="008E0FA4">
              <w:t>account</w:t>
            </w:r>
            <w:r w:rsidR="005E04A9">
              <w:t xml:space="preserve"> </w:t>
            </w:r>
            <w:r w:rsidR="003B3C62" w:rsidRPr="008E0FA4">
              <w:t>(Participant</w:t>
            </w:r>
            <w:r w:rsidR="005E04A9">
              <w:t xml:space="preserve"> </w:t>
            </w:r>
            <w:r w:rsidR="003B3C62" w:rsidRPr="008E0FA4">
              <w:t>Inquiry</w:t>
            </w:r>
            <w:r w:rsidR="005E04A9">
              <w:t xml:space="preserve"> </w:t>
            </w:r>
            <w:r w:rsidR="003B3C62" w:rsidRPr="008E0FA4">
              <w:t>Tab</w:t>
            </w:r>
            <w:r w:rsidR="005E04A9">
              <w:t xml:space="preserve"> </w:t>
            </w:r>
            <w:r w:rsidR="003B3C62" w:rsidRPr="008E0FA4">
              <w:t>–</w:t>
            </w:r>
            <w:r w:rsidR="005E04A9">
              <w:t xml:space="preserve"> </w:t>
            </w:r>
            <w:r w:rsidR="003B3C62" w:rsidRPr="008E0FA4">
              <w:t>Transaction</w:t>
            </w:r>
            <w:r w:rsidR="005E04A9">
              <w:t xml:space="preserve"> </w:t>
            </w:r>
            <w:r w:rsidR="003B3C62" w:rsidRPr="008E0FA4">
              <w:t>History)</w:t>
            </w:r>
            <w:r w:rsidR="005E04A9">
              <w:t xml:space="preserve"> </w:t>
            </w:r>
            <w:r w:rsidRPr="008E0FA4">
              <w:t>for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check</w:t>
            </w:r>
            <w:r w:rsidR="003B3C62" w:rsidRPr="008E0FA4">
              <w:t>.</w:t>
            </w:r>
            <w:r w:rsidR="005E04A9">
              <w:t xml:space="preserve"> </w:t>
            </w:r>
          </w:p>
          <w:p w14:paraId="69F607F3" w14:textId="77777777" w:rsidR="008E0FA4" w:rsidRPr="008E0FA4" w:rsidRDefault="008E0FA4" w:rsidP="00AD0526">
            <w:pPr>
              <w:spacing w:before="120" w:after="120"/>
            </w:pPr>
          </w:p>
          <w:p w14:paraId="1E9BDB55" w14:textId="2F21C4FF" w:rsidR="00364FBD" w:rsidRDefault="00154EA9" w:rsidP="000B010B">
            <w:pPr>
              <w:spacing w:before="120" w:after="120"/>
              <w:jc w:val="center"/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43D7B9C" wp14:editId="75BBF9D8">
                  <wp:extent cx="7457143" cy="4076190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7143" cy="4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579336" w14:textId="77777777" w:rsidR="000B010B" w:rsidRPr="008E0FA4" w:rsidRDefault="000B010B" w:rsidP="00AD0526">
            <w:pPr>
              <w:spacing w:before="120" w:after="120"/>
              <w:jc w:val="center"/>
            </w:pPr>
          </w:p>
          <w:p w14:paraId="5C3A0E7D" w14:textId="77777777" w:rsidR="00605DB9" w:rsidRPr="00541CE4" w:rsidRDefault="003B3C62" w:rsidP="00541CE4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hAnsi="Verdana" w:cs="Arial"/>
                <w:b/>
                <w:noProof/>
                <w:sz w:val="24"/>
                <w:szCs w:val="24"/>
              </w:rPr>
            </w:pPr>
            <w:r w:rsidRPr="00541CE4">
              <w:rPr>
                <w:rFonts w:ascii="Verdana" w:hAnsi="Verdana" w:cs="Arial"/>
                <w:b/>
                <w:noProof/>
                <w:sz w:val="24"/>
                <w:szCs w:val="24"/>
              </w:rPr>
              <w:t>If</w:t>
            </w:r>
            <w:r w:rsidR="005E04A9" w:rsidRPr="00541CE4">
              <w:rPr>
                <w:rFonts w:ascii="Verdana" w:hAnsi="Verdana" w:cs="Arial"/>
                <w:b/>
                <w:noProof/>
                <w:sz w:val="24"/>
                <w:szCs w:val="24"/>
              </w:rPr>
              <w:t xml:space="preserve"> </w:t>
            </w:r>
            <w:r w:rsidRPr="00541CE4">
              <w:rPr>
                <w:rFonts w:ascii="Verdana" w:hAnsi="Verdana" w:cs="Arial"/>
                <w:b/>
                <w:noProof/>
                <w:sz w:val="24"/>
                <w:szCs w:val="24"/>
              </w:rPr>
              <w:t>check</w:t>
            </w:r>
            <w:r w:rsidR="005E04A9" w:rsidRPr="00541CE4">
              <w:rPr>
                <w:rFonts w:ascii="Verdana" w:hAnsi="Verdana" w:cs="Arial"/>
                <w:b/>
                <w:noProof/>
                <w:sz w:val="24"/>
                <w:szCs w:val="24"/>
              </w:rPr>
              <w:t xml:space="preserve"> </w:t>
            </w:r>
            <w:r w:rsidRPr="00541CE4">
              <w:rPr>
                <w:rFonts w:ascii="Verdana" w:hAnsi="Verdana" w:cs="Arial"/>
                <w:b/>
                <w:noProof/>
                <w:sz w:val="24"/>
                <w:szCs w:val="24"/>
              </w:rPr>
              <w:t>was</w:t>
            </w:r>
            <w:r w:rsidR="005E04A9" w:rsidRPr="00541CE4">
              <w:rPr>
                <w:rFonts w:ascii="Verdana" w:hAnsi="Verdana" w:cs="Arial"/>
                <w:b/>
                <w:noProof/>
                <w:sz w:val="24"/>
                <w:szCs w:val="24"/>
              </w:rPr>
              <w:t xml:space="preserve"> </w:t>
            </w:r>
            <w:r w:rsidRPr="00541CE4">
              <w:rPr>
                <w:rFonts w:ascii="Verdana" w:hAnsi="Verdana" w:cs="Arial"/>
                <w:b/>
                <w:noProof/>
                <w:sz w:val="24"/>
                <w:szCs w:val="24"/>
              </w:rPr>
              <w:t>located</w:t>
            </w:r>
            <w:r w:rsidR="005E04A9" w:rsidRPr="00541CE4">
              <w:rPr>
                <w:rFonts w:ascii="Verdana" w:hAnsi="Verdana" w:cs="Arial"/>
                <w:b/>
                <w:noProof/>
                <w:sz w:val="24"/>
                <w:szCs w:val="24"/>
              </w:rPr>
              <w:t xml:space="preserve"> </w:t>
            </w:r>
            <w:r w:rsidRPr="00541CE4">
              <w:rPr>
                <w:rFonts w:ascii="Verdana" w:hAnsi="Verdana" w:cs="Arial"/>
                <w:b/>
                <w:noProof/>
                <w:sz w:val="24"/>
                <w:szCs w:val="24"/>
              </w:rPr>
              <w:t>in</w:t>
            </w:r>
            <w:r w:rsidR="005E04A9" w:rsidRPr="00541CE4">
              <w:rPr>
                <w:rFonts w:ascii="Verdana" w:hAnsi="Verdana" w:cs="Arial"/>
                <w:b/>
                <w:noProof/>
                <w:sz w:val="24"/>
                <w:szCs w:val="24"/>
              </w:rPr>
              <w:t xml:space="preserve"> </w:t>
            </w:r>
            <w:r w:rsidRPr="00541CE4">
              <w:rPr>
                <w:rFonts w:ascii="Verdana" w:hAnsi="Verdana" w:cs="Arial"/>
                <w:b/>
                <w:noProof/>
                <w:sz w:val="24"/>
                <w:szCs w:val="24"/>
              </w:rPr>
              <w:t>the</w:t>
            </w:r>
            <w:r w:rsidR="005E04A9" w:rsidRPr="00541CE4">
              <w:rPr>
                <w:rFonts w:ascii="Verdana" w:hAnsi="Verdana" w:cs="Arial"/>
                <w:b/>
                <w:noProof/>
                <w:sz w:val="24"/>
                <w:szCs w:val="24"/>
              </w:rPr>
              <w:t xml:space="preserve"> </w:t>
            </w:r>
            <w:r w:rsidRPr="00541CE4">
              <w:rPr>
                <w:rFonts w:ascii="Verdana" w:hAnsi="Verdana" w:cs="Arial"/>
                <w:b/>
                <w:noProof/>
                <w:sz w:val="24"/>
                <w:szCs w:val="24"/>
              </w:rPr>
              <w:t>Mail</w:t>
            </w:r>
            <w:r w:rsidR="005E04A9" w:rsidRPr="00541CE4">
              <w:rPr>
                <w:rFonts w:ascii="Verdana" w:hAnsi="Verdana" w:cs="Arial"/>
                <w:b/>
                <w:noProof/>
                <w:sz w:val="24"/>
                <w:szCs w:val="24"/>
              </w:rPr>
              <w:t xml:space="preserve"> </w:t>
            </w:r>
            <w:r w:rsidRPr="00541CE4">
              <w:rPr>
                <w:rFonts w:ascii="Verdana" w:hAnsi="Verdana" w:cs="Arial"/>
                <w:b/>
                <w:noProof/>
                <w:sz w:val="24"/>
                <w:szCs w:val="24"/>
              </w:rPr>
              <w:t>Order</w:t>
            </w:r>
            <w:r w:rsidR="005E04A9" w:rsidRPr="00541CE4">
              <w:rPr>
                <w:rFonts w:ascii="Verdana" w:hAnsi="Verdana" w:cs="Arial"/>
                <w:b/>
                <w:noProof/>
                <w:sz w:val="24"/>
                <w:szCs w:val="24"/>
              </w:rPr>
              <w:t xml:space="preserve"> </w:t>
            </w:r>
            <w:r w:rsidRPr="00541CE4">
              <w:rPr>
                <w:rFonts w:ascii="Verdana" w:hAnsi="Verdana" w:cs="Arial"/>
                <w:b/>
                <w:noProof/>
                <w:sz w:val="24"/>
                <w:szCs w:val="24"/>
              </w:rPr>
              <w:t>Account,</w:t>
            </w:r>
            <w:r w:rsidR="005E04A9" w:rsidRPr="00541CE4">
              <w:rPr>
                <w:rFonts w:ascii="Verdana" w:hAnsi="Verdana" w:cs="Arial"/>
                <w:b/>
                <w:noProof/>
                <w:sz w:val="24"/>
                <w:szCs w:val="24"/>
              </w:rPr>
              <w:t xml:space="preserve"> </w:t>
            </w:r>
            <w:r w:rsidRPr="00541CE4">
              <w:rPr>
                <w:rFonts w:ascii="Verdana" w:hAnsi="Verdana" w:cs="Arial"/>
                <w:noProof/>
                <w:sz w:val="24"/>
                <w:szCs w:val="24"/>
              </w:rPr>
              <w:t>then</w:t>
            </w:r>
            <w:r w:rsidR="005E04A9" w:rsidRPr="00541CE4">
              <w:rPr>
                <w:rFonts w:ascii="Verdana" w:hAnsi="Verdana" w:cs="Arial"/>
                <w:noProof/>
                <w:sz w:val="24"/>
                <w:szCs w:val="24"/>
              </w:rPr>
              <w:t xml:space="preserve"> </w:t>
            </w:r>
            <w:r w:rsidRPr="00541CE4">
              <w:rPr>
                <w:rFonts w:ascii="Verdana" w:hAnsi="Verdana" w:cs="Arial"/>
                <w:noProof/>
                <w:sz w:val="24"/>
                <w:szCs w:val="24"/>
              </w:rPr>
              <w:t>open</w:t>
            </w:r>
            <w:r w:rsidR="005E04A9" w:rsidRPr="00541CE4">
              <w:rPr>
                <w:rFonts w:ascii="Verdana" w:hAnsi="Verdana" w:cs="Arial"/>
                <w:noProof/>
                <w:sz w:val="24"/>
                <w:szCs w:val="24"/>
              </w:rPr>
              <w:t xml:space="preserve"> </w:t>
            </w:r>
            <w:r w:rsidRPr="00541CE4">
              <w:rPr>
                <w:rFonts w:ascii="Verdana" w:hAnsi="Verdana" w:cs="Arial"/>
                <w:noProof/>
                <w:sz w:val="24"/>
                <w:szCs w:val="24"/>
              </w:rPr>
              <w:t>an</w:t>
            </w:r>
            <w:r w:rsidR="005E04A9" w:rsidRPr="00541CE4">
              <w:rPr>
                <w:rFonts w:ascii="Verdana" w:hAnsi="Verdana" w:cs="Arial"/>
                <w:noProof/>
                <w:sz w:val="24"/>
                <w:szCs w:val="24"/>
              </w:rPr>
              <w:t xml:space="preserve"> </w:t>
            </w:r>
            <w:r w:rsidRPr="00541CE4">
              <w:rPr>
                <w:rFonts w:ascii="Verdana" w:hAnsi="Verdana" w:cs="Arial"/>
                <w:noProof/>
                <w:sz w:val="24"/>
                <w:szCs w:val="24"/>
              </w:rPr>
              <w:t>RM</w:t>
            </w:r>
            <w:r w:rsidR="005E04A9" w:rsidRPr="00541CE4">
              <w:rPr>
                <w:rFonts w:ascii="Verdana" w:hAnsi="Verdana" w:cs="Arial"/>
                <w:noProof/>
                <w:sz w:val="24"/>
                <w:szCs w:val="24"/>
              </w:rPr>
              <w:t xml:space="preserve"> </w:t>
            </w:r>
            <w:r w:rsidRPr="00541CE4">
              <w:rPr>
                <w:rFonts w:ascii="Verdana" w:hAnsi="Verdana" w:cs="Arial"/>
                <w:noProof/>
                <w:sz w:val="24"/>
                <w:szCs w:val="24"/>
              </w:rPr>
              <w:t>Task</w:t>
            </w:r>
            <w:r w:rsidR="005E04A9" w:rsidRPr="00541CE4">
              <w:rPr>
                <w:rFonts w:ascii="Verdana" w:hAnsi="Verdana" w:cs="Arial"/>
                <w:noProof/>
                <w:sz w:val="24"/>
                <w:szCs w:val="24"/>
              </w:rPr>
              <w:t xml:space="preserve"> </w:t>
            </w:r>
            <w:r w:rsidRPr="00541CE4">
              <w:rPr>
                <w:rFonts w:ascii="Verdana" w:hAnsi="Verdana" w:cs="Arial"/>
                <w:noProof/>
                <w:sz w:val="24"/>
                <w:szCs w:val="24"/>
              </w:rPr>
              <w:t>for</w:t>
            </w:r>
            <w:r w:rsidR="005E04A9" w:rsidRPr="00541CE4">
              <w:rPr>
                <w:rFonts w:ascii="Verdana" w:hAnsi="Verdana" w:cs="Arial"/>
                <w:noProof/>
                <w:sz w:val="24"/>
                <w:szCs w:val="24"/>
              </w:rPr>
              <w:t xml:space="preserve"> </w:t>
            </w:r>
            <w:r w:rsidRPr="00541CE4">
              <w:rPr>
                <w:rFonts w:ascii="Verdana" w:hAnsi="Verdana" w:cs="Arial"/>
                <w:noProof/>
                <w:sz w:val="24"/>
                <w:szCs w:val="24"/>
              </w:rPr>
              <w:t>Payment</w:t>
            </w:r>
            <w:r w:rsidR="005E04A9" w:rsidRPr="00541CE4">
              <w:rPr>
                <w:rFonts w:ascii="Verdana" w:hAnsi="Verdana" w:cs="Arial"/>
                <w:noProof/>
                <w:sz w:val="24"/>
                <w:szCs w:val="24"/>
              </w:rPr>
              <w:t xml:space="preserve"> </w:t>
            </w:r>
            <w:r w:rsidRPr="00541CE4">
              <w:rPr>
                <w:rFonts w:ascii="Verdana" w:hAnsi="Verdana" w:cs="Arial"/>
                <w:noProof/>
                <w:sz w:val="24"/>
                <w:szCs w:val="24"/>
              </w:rPr>
              <w:t>Transfer.</w:t>
            </w:r>
            <w:r w:rsidR="005E04A9" w:rsidRPr="00541CE4">
              <w:rPr>
                <w:rFonts w:ascii="Verdana" w:hAnsi="Verdana" w:cs="Arial"/>
                <w:b/>
                <w:noProof/>
                <w:sz w:val="24"/>
                <w:szCs w:val="24"/>
              </w:rPr>
              <w:t xml:space="preserve"> </w:t>
            </w:r>
            <w:r w:rsidR="00F633DA" w:rsidRPr="00541CE4">
              <w:rPr>
                <w:rFonts w:ascii="Verdana" w:hAnsi="Verdana"/>
                <w:bCs/>
                <w:sz w:val="24"/>
                <w:szCs w:val="24"/>
              </w:rPr>
              <w:t>Send</w:t>
            </w:r>
            <w:r w:rsidR="005E04A9" w:rsidRPr="00541CE4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F633DA" w:rsidRPr="00541CE4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5E04A9" w:rsidRPr="00541CE4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F633DA" w:rsidRPr="00541CE4">
              <w:rPr>
                <w:rFonts w:ascii="Verdana" w:hAnsi="Verdana"/>
                <w:bCs/>
                <w:sz w:val="24"/>
                <w:szCs w:val="24"/>
              </w:rPr>
              <w:t>following</w:t>
            </w:r>
            <w:r w:rsidR="005E04A9" w:rsidRPr="00541CE4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F633DA" w:rsidRPr="00541CE4">
              <w:rPr>
                <w:rFonts w:ascii="Verdana" w:hAnsi="Verdana"/>
                <w:bCs/>
                <w:sz w:val="24"/>
                <w:szCs w:val="24"/>
              </w:rPr>
              <w:t>RM</w:t>
            </w:r>
            <w:r w:rsidR="005E04A9" w:rsidRPr="00541CE4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F633DA" w:rsidRPr="00541CE4">
              <w:rPr>
                <w:rFonts w:ascii="Verdana" w:hAnsi="Verdana"/>
                <w:bCs/>
                <w:sz w:val="24"/>
                <w:szCs w:val="24"/>
              </w:rPr>
              <w:t>task:</w:t>
            </w:r>
          </w:p>
          <w:p w14:paraId="3A4ABD9B" w14:textId="77777777" w:rsidR="00F633DA" w:rsidRDefault="00F633DA" w:rsidP="00AD0526">
            <w:pPr>
              <w:spacing w:before="120" w:after="120"/>
              <w:rPr>
                <w:rFonts w:cs="Arial"/>
                <w:b/>
              </w:rPr>
            </w:pPr>
          </w:p>
          <w:p w14:paraId="6058C83C" w14:textId="24041B72" w:rsidR="00605DB9" w:rsidRPr="00AD0526" w:rsidRDefault="00605DB9" w:rsidP="00AD0526">
            <w:pPr>
              <w:spacing w:before="120" w:after="120"/>
              <w:rPr>
                <w:rFonts w:cs="Arial"/>
                <w:bCs/>
              </w:rPr>
            </w:pPr>
            <w:r>
              <w:rPr>
                <w:rFonts w:cs="Arial"/>
                <w:b/>
              </w:rPr>
              <w:t xml:space="preserve">CCR NOTE: </w:t>
            </w:r>
            <w:r w:rsidR="00154EA9">
              <w:rPr>
                <w:rFonts w:cs="Arial"/>
                <w:b/>
              </w:rPr>
              <w:t xml:space="preserve"> </w:t>
            </w:r>
            <w:r w:rsidRPr="00AD0526">
              <w:rPr>
                <w:rFonts w:cs="Arial"/>
                <w:bCs/>
              </w:rPr>
              <w:t xml:space="preserve">The following RM Task should also be submitted if the beneficiary states that the payment is posted to their spouse’s </w:t>
            </w:r>
            <w:r w:rsidR="00154EA9" w:rsidRPr="00AD0526">
              <w:rPr>
                <w:rFonts w:cs="Arial"/>
                <w:bCs/>
              </w:rPr>
              <w:t>account,</w:t>
            </w:r>
            <w:r w:rsidRPr="00AD0526">
              <w:rPr>
                <w:rFonts w:cs="Arial"/>
                <w:bCs/>
              </w:rPr>
              <w:t xml:space="preserve"> or they state they included the incorrect Payment ID number on their payment.</w:t>
            </w:r>
          </w:p>
          <w:p w14:paraId="49069956" w14:textId="77777777" w:rsidR="00605DB9" w:rsidRPr="008E0FA4" w:rsidRDefault="00605DB9" w:rsidP="00AD0526">
            <w:pPr>
              <w:spacing w:before="120" w:after="120"/>
              <w:rPr>
                <w:rFonts w:cs="Arial"/>
                <w:b/>
              </w:rPr>
            </w:pPr>
          </w:p>
          <w:p w14:paraId="1D355588" w14:textId="77777777" w:rsidR="00F633DA" w:rsidRPr="008E0FA4" w:rsidRDefault="00F633DA" w:rsidP="00AD0526">
            <w:pPr>
              <w:spacing w:before="120" w:after="120"/>
              <w:ind w:left="360"/>
              <w:rPr>
                <w:rFonts w:cs="Arial"/>
              </w:rPr>
            </w:pPr>
            <w:r w:rsidRPr="008E0FA4">
              <w:rPr>
                <w:rFonts w:cs="Arial"/>
                <w:b/>
              </w:rPr>
              <w:t>Task</w:t>
            </w:r>
            <w:r w:rsidR="005E04A9"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Category:</w:t>
            </w:r>
            <w:r w:rsidR="005E04A9">
              <w:rPr>
                <w:rFonts w:cs="Arial"/>
                <w:b/>
              </w:rPr>
              <w:t xml:space="preserve">  </w:t>
            </w:r>
            <w:r w:rsidRPr="008E0FA4">
              <w:rPr>
                <w:rFonts w:cs="Arial"/>
              </w:rPr>
              <w:t>Billing/Payment</w:t>
            </w:r>
          </w:p>
          <w:p w14:paraId="221EFB5B" w14:textId="77777777" w:rsidR="00F633DA" w:rsidRPr="008E0FA4" w:rsidRDefault="00F633DA" w:rsidP="00AD0526">
            <w:pPr>
              <w:spacing w:before="120" w:after="120"/>
              <w:ind w:left="360"/>
              <w:rPr>
                <w:rFonts w:cs="Arial"/>
              </w:rPr>
            </w:pPr>
            <w:r w:rsidRPr="008E0FA4">
              <w:rPr>
                <w:rFonts w:cs="Arial"/>
                <w:b/>
              </w:rPr>
              <w:t>Task</w:t>
            </w:r>
            <w:r w:rsidR="005E04A9"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Type:</w:t>
            </w:r>
            <w:r w:rsidR="005E04A9">
              <w:rPr>
                <w:rFonts w:cs="Arial"/>
                <w:b/>
              </w:rPr>
              <w:t xml:space="preserve">  </w:t>
            </w:r>
            <w:r w:rsidRPr="008E0FA4">
              <w:rPr>
                <w:rFonts w:cs="Arial"/>
              </w:rPr>
              <w:t>Premium</w:t>
            </w:r>
            <w:r w:rsidR="005E04A9"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Billing</w:t>
            </w:r>
            <w:r w:rsidR="005E04A9"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Inquiry</w:t>
            </w:r>
            <w:r w:rsidR="005E04A9"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Medicare</w:t>
            </w:r>
            <w:r w:rsidR="005E04A9"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D</w:t>
            </w:r>
          </w:p>
          <w:p w14:paraId="199D8756" w14:textId="77777777" w:rsidR="00F633DA" w:rsidRPr="008E0FA4" w:rsidRDefault="00F633DA" w:rsidP="00AD0526">
            <w:pPr>
              <w:spacing w:before="120" w:after="120"/>
              <w:ind w:left="360"/>
              <w:rPr>
                <w:rFonts w:cs="Arial"/>
              </w:rPr>
            </w:pPr>
            <w:r w:rsidRPr="008E0FA4">
              <w:rPr>
                <w:rFonts w:cs="Arial"/>
                <w:b/>
              </w:rPr>
              <w:t>Queue:</w:t>
            </w:r>
            <w:r w:rsidR="005E04A9">
              <w:rPr>
                <w:rFonts w:cs="Arial"/>
                <w:b/>
              </w:rPr>
              <w:t xml:space="preserve">  </w:t>
            </w:r>
            <w:r w:rsidRPr="008E0FA4">
              <w:rPr>
                <w:rFonts w:cs="Arial"/>
              </w:rPr>
              <w:t>Finance</w:t>
            </w:r>
            <w:r w:rsidR="005E04A9">
              <w:rPr>
                <w:rFonts w:cs="Arial"/>
              </w:rPr>
              <w:t xml:space="preserve"> </w:t>
            </w:r>
            <w:r w:rsidR="001E4418" w:rsidRPr="008E0FA4">
              <w:rPr>
                <w:rFonts w:cs="Arial"/>
              </w:rPr>
              <w:t>–</w:t>
            </w:r>
            <w:r w:rsidR="005E04A9"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Scottsdale</w:t>
            </w:r>
            <w:r w:rsidR="005E04A9"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Premium</w:t>
            </w:r>
            <w:r w:rsidR="005E04A9"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Billing</w:t>
            </w:r>
          </w:p>
          <w:p w14:paraId="4B5DA756" w14:textId="77777777" w:rsidR="00F633DA" w:rsidRPr="008E0FA4" w:rsidRDefault="00F633DA" w:rsidP="00AD0526">
            <w:pPr>
              <w:spacing w:before="120" w:after="120"/>
              <w:ind w:left="360"/>
              <w:rPr>
                <w:rFonts w:cs="Arial"/>
              </w:rPr>
            </w:pPr>
            <w:r w:rsidRPr="008E0FA4">
              <w:rPr>
                <w:rFonts w:cs="Arial"/>
                <w:b/>
              </w:rPr>
              <w:t>Reason</w:t>
            </w:r>
            <w:r w:rsidR="005E04A9"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For</w:t>
            </w:r>
            <w:r w:rsidR="005E04A9"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Dispute:</w:t>
            </w:r>
            <w:r w:rsidR="005E04A9">
              <w:rPr>
                <w:rFonts w:cs="Arial"/>
              </w:rPr>
              <w:t xml:space="preserve">  </w:t>
            </w:r>
            <w:r w:rsidRPr="008E0FA4">
              <w:rPr>
                <w:rFonts w:cs="Verdana"/>
              </w:rPr>
              <w:t>PAYMENT</w:t>
            </w:r>
            <w:r w:rsidR="005E04A9">
              <w:rPr>
                <w:rFonts w:cs="Verdana"/>
              </w:rPr>
              <w:t xml:space="preserve"> </w:t>
            </w:r>
            <w:r w:rsidRPr="008E0FA4">
              <w:rPr>
                <w:rFonts w:cs="Verdana"/>
              </w:rPr>
              <w:t>TRANSFER</w:t>
            </w:r>
            <w:r w:rsidR="005E04A9">
              <w:rPr>
                <w:rFonts w:cs="Verdana"/>
              </w:rPr>
              <w:t xml:space="preserve"> </w:t>
            </w:r>
            <w:r w:rsidRPr="008E0FA4">
              <w:rPr>
                <w:rFonts w:cs="Verdana"/>
              </w:rPr>
              <w:t>REQUEST</w:t>
            </w:r>
          </w:p>
          <w:p w14:paraId="62E977D0" w14:textId="77777777" w:rsidR="00481D8E" w:rsidRPr="008E0FA4" w:rsidRDefault="00F633DA" w:rsidP="00AD0526">
            <w:pPr>
              <w:spacing w:before="120" w:after="120"/>
              <w:ind w:left="360"/>
              <w:rPr>
                <w:bCs/>
              </w:rPr>
            </w:pPr>
            <w:r w:rsidRPr="008E0FA4">
              <w:rPr>
                <w:b/>
                <w:bCs/>
              </w:rPr>
              <w:t>Task</w:t>
            </w:r>
            <w:r w:rsidR="005E04A9">
              <w:rPr>
                <w:b/>
                <w:bCs/>
              </w:rPr>
              <w:t xml:space="preserve"> </w:t>
            </w:r>
            <w:r w:rsidRPr="008E0FA4">
              <w:rPr>
                <w:b/>
                <w:bCs/>
              </w:rPr>
              <w:t>Notes:</w:t>
            </w:r>
            <w:r w:rsidR="005E04A9">
              <w:rPr>
                <w:bCs/>
              </w:rPr>
              <w:t xml:space="preserve">  </w:t>
            </w:r>
            <w:r w:rsidR="00481D8E" w:rsidRPr="008E0FA4">
              <w:rPr>
                <w:bCs/>
              </w:rPr>
              <w:t>Document</w:t>
            </w:r>
            <w:r w:rsidR="005E04A9">
              <w:rPr>
                <w:bCs/>
              </w:rPr>
              <w:t xml:space="preserve"> </w:t>
            </w:r>
            <w:r w:rsidR="00481D8E" w:rsidRPr="008E0FA4">
              <w:rPr>
                <w:bCs/>
              </w:rPr>
              <w:t>the</w:t>
            </w:r>
            <w:r w:rsidR="005E04A9">
              <w:rPr>
                <w:bCs/>
              </w:rPr>
              <w:t xml:space="preserve"> </w:t>
            </w:r>
            <w:r w:rsidR="00481D8E" w:rsidRPr="008E0FA4">
              <w:rPr>
                <w:bCs/>
              </w:rPr>
              <w:t>following:</w:t>
            </w:r>
          </w:p>
          <w:p w14:paraId="31A66425" w14:textId="77777777" w:rsidR="00481D8E" w:rsidRPr="008E0FA4" w:rsidRDefault="00481D8E" w:rsidP="00AD0526">
            <w:pPr>
              <w:numPr>
                <w:ilvl w:val="0"/>
                <w:numId w:val="7"/>
              </w:numPr>
              <w:spacing w:before="120" w:after="120"/>
              <w:ind w:left="1080"/>
              <w:rPr>
                <w:bCs/>
              </w:rPr>
            </w:pPr>
            <w:r w:rsidRPr="008E0FA4">
              <w:rPr>
                <w:b/>
                <w:bCs/>
              </w:rPr>
              <w:t>PTR013</w:t>
            </w:r>
            <w:r w:rsidRPr="008E0FA4">
              <w:rPr>
                <w:bCs/>
              </w:rPr>
              <w:t>,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Payment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needs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to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be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&lt;Moved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/>
                <w:bCs/>
              </w:rPr>
              <w:t>OR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Split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between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multiple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accounts&gt;.</w:t>
            </w:r>
          </w:p>
          <w:p w14:paraId="575CA366" w14:textId="77777777" w:rsidR="00F633DA" w:rsidRPr="008E0FA4" w:rsidRDefault="00F633DA" w:rsidP="00AD0526">
            <w:pPr>
              <w:numPr>
                <w:ilvl w:val="0"/>
                <w:numId w:val="7"/>
              </w:numPr>
              <w:spacing w:before="120" w:after="120"/>
              <w:ind w:left="1080"/>
              <w:rPr>
                <w:bCs/>
              </w:rPr>
            </w:pPr>
            <w:r w:rsidRPr="008E0FA4">
              <w:rPr>
                <w:bCs/>
              </w:rPr>
              <w:t>Payment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ID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of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accounts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where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the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payment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applies.</w:t>
            </w:r>
            <w:r w:rsidR="005E04A9">
              <w:rPr>
                <w:bCs/>
              </w:rPr>
              <w:t xml:space="preserve"> </w:t>
            </w:r>
          </w:p>
          <w:p w14:paraId="17F57698" w14:textId="77777777" w:rsidR="00F633DA" w:rsidRPr="008E0FA4" w:rsidRDefault="00F633DA" w:rsidP="00AD0526">
            <w:pPr>
              <w:numPr>
                <w:ilvl w:val="0"/>
                <w:numId w:val="7"/>
              </w:numPr>
              <w:spacing w:before="120" w:after="120"/>
              <w:ind w:left="1080"/>
              <w:rPr>
                <w:bCs/>
              </w:rPr>
            </w:pPr>
            <w:r w:rsidRPr="008E0FA4">
              <w:rPr>
                <w:bCs/>
              </w:rPr>
              <w:t>Payment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ID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of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accounts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the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funds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should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be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applied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to.</w:t>
            </w:r>
          </w:p>
          <w:p w14:paraId="3ED36655" w14:textId="77777777" w:rsidR="00F633DA" w:rsidRPr="008E0FA4" w:rsidRDefault="00F633DA" w:rsidP="00AD0526">
            <w:pPr>
              <w:numPr>
                <w:ilvl w:val="0"/>
                <w:numId w:val="7"/>
              </w:numPr>
              <w:spacing w:before="120" w:after="120"/>
              <w:ind w:left="1080"/>
              <w:rPr>
                <w:bCs/>
              </w:rPr>
            </w:pPr>
            <w:r w:rsidRPr="008E0FA4">
              <w:rPr>
                <w:bCs/>
              </w:rPr>
              <w:t>Amount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applied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to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each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account.</w:t>
            </w:r>
          </w:p>
          <w:p w14:paraId="4F099ECC" w14:textId="77777777" w:rsidR="00F633DA" w:rsidRPr="008E0FA4" w:rsidRDefault="00F633DA" w:rsidP="00AD0526">
            <w:pPr>
              <w:numPr>
                <w:ilvl w:val="0"/>
                <w:numId w:val="7"/>
              </w:numPr>
              <w:spacing w:before="120" w:after="120"/>
              <w:ind w:left="1080"/>
              <w:rPr>
                <w:bCs/>
              </w:rPr>
            </w:pPr>
            <w:r w:rsidRPr="008E0FA4">
              <w:rPr>
                <w:bCs/>
              </w:rPr>
              <w:t>The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check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number.</w:t>
            </w:r>
          </w:p>
          <w:p w14:paraId="3F1DE2BC" w14:textId="77777777" w:rsidR="00481D8E" w:rsidRPr="008E0FA4" w:rsidRDefault="00481D8E" w:rsidP="00AD0526">
            <w:pPr>
              <w:numPr>
                <w:ilvl w:val="0"/>
                <w:numId w:val="12"/>
              </w:numPr>
              <w:spacing w:before="120" w:after="120"/>
              <w:ind w:left="1080"/>
            </w:pPr>
            <w:r w:rsidRPr="008E0FA4">
              <w:t>Beneficiary’s</w:t>
            </w:r>
            <w:r w:rsidR="005E04A9">
              <w:t xml:space="preserve"> </w:t>
            </w:r>
            <w:r w:rsidRPr="008E0FA4">
              <w:t>contact</w:t>
            </w:r>
            <w:r w:rsidR="005E04A9">
              <w:t xml:space="preserve"> </w:t>
            </w:r>
            <w:r w:rsidRPr="008E0FA4">
              <w:t>number.</w:t>
            </w:r>
          </w:p>
          <w:p w14:paraId="78900BFA" w14:textId="77777777" w:rsidR="00F633DA" w:rsidRPr="008E0FA4" w:rsidRDefault="00F633DA" w:rsidP="00AD0526">
            <w:pPr>
              <w:spacing w:before="120" w:after="120"/>
              <w:rPr>
                <w:bCs/>
              </w:rPr>
            </w:pPr>
          </w:p>
          <w:p w14:paraId="4928732D" w14:textId="10D61A08" w:rsidR="00F633DA" w:rsidRPr="008E0FA4" w:rsidRDefault="00541CE4" w:rsidP="00AD0526">
            <w:pPr>
              <w:spacing w:before="120" w:after="120"/>
              <w:rPr>
                <w:bCs/>
              </w:rPr>
            </w:pPr>
            <w:r>
              <w:pict w14:anchorId="1F0B46E8">
                <v:shape id="Picture 5" o:spid="_x0000_i1027" type="#_x0000_t75" style="width:18.75pt;height:16.5pt;visibility:visible;mso-wrap-style:square" o:bullet="t">
                  <v:imagedata r:id="rId13" o:title=""/>
                </v:shape>
              </w:pict>
            </w:r>
            <w:r w:rsidR="00154EA9">
              <w:t xml:space="preserve"> </w:t>
            </w:r>
            <w:r w:rsidR="00F633DA" w:rsidRPr="008E0FA4">
              <w:rPr>
                <w:b/>
                <w:bCs/>
              </w:rPr>
              <w:t>Importan</w:t>
            </w:r>
            <w:r w:rsidR="00F633DA" w:rsidRPr="00154EA9">
              <w:rPr>
                <w:b/>
                <w:bCs/>
              </w:rPr>
              <w:t>t</w:t>
            </w:r>
            <w:r w:rsidR="00F633DA" w:rsidRPr="00AD0526">
              <w:rPr>
                <w:b/>
                <w:bCs/>
              </w:rPr>
              <w:t>:</w:t>
            </w:r>
            <w:r w:rsidR="005E04A9">
              <w:rPr>
                <w:bCs/>
              </w:rPr>
              <w:t xml:space="preserve"> </w:t>
            </w:r>
          </w:p>
          <w:p w14:paraId="2FD75AD8" w14:textId="77777777" w:rsidR="00F633DA" w:rsidRPr="008E0FA4" w:rsidRDefault="00F633DA" w:rsidP="00AD0526">
            <w:pPr>
              <w:numPr>
                <w:ilvl w:val="0"/>
                <w:numId w:val="8"/>
              </w:numPr>
              <w:spacing w:before="120" w:after="120"/>
              <w:ind w:left="792"/>
              <w:rPr>
                <w:bCs/>
              </w:rPr>
            </w:pPr>
            <w:r w:rsidRPr="008E0FA4">
              <w:rPr>
                <w:bCs/>
              </w:rPr>
              <w:t>Only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send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/>
                <w:bCs/>
              </w:rPr>
              <w:t>ONE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RM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task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for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this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matter.</w:t>
            </w:r>
            <w:r w:rsidR="005E04A9">
              <w:rPr>
                <w:bCs/>
              </w:rPr>
              <w:t xml:space="preserve"> </w:t>
            </w:r>
          </w:p>
          <w:p w14:paraId="73C4CD9B" w14:textId="77777777" w:rsidR="00F633DA" w:rsidRPr="008E0FA4" w:rsidRDefault="00F633DA" w:rsidP="00AD0526">
            <w:pPr>
              <w:numPr>
                <w:ilvl w:val="0"/>
                <w:numId w:val="8"/>
              </w:numPr>
              <w:spacing w:before="120" w:after="120"/>
              <w:ind w:left="792"/>
              <w:rPr>
                <w:bCs/>
              </w:rPr>
            </w:pPr>
            <w:r w:rsidRPr="008E0FA4">
              <w:rPr>
                <w:bCs/>
              </w:rPr>
              <w:t>Do</w:t>
            </w:r>
            <w:r w:rsidR="005E04A9">
              <w:rPr>
                <w:b/>
                <w:bCs/>
              </w:rPr>
              <w:t xml:space="preserve"> </w:t>
            </w:r>
            <w:r w:rsidRPr="008E0FA4">
              <w:rPr>
                <w:b/>
                <w:bCs/>
              </w:rPr>
              <w:t>NOT</w:t>
            </w:r>
            <w:r w:rsidR="005E04A9">
              <w:rPr>
                <w:b/>
                <w:bCs/>
              </w:rPr>
              <w:t xml:space="preserve"> </w:t>
            </w:r>
            <w:r w:rsidRPr="008E0FA4">
              <w:rPr>
                <w:bCs/>
              </w:rPr>
              <w:t>send</w:t>
            </w:r>
            <w:r w:rsidR="005E04A9">
              <w:rPr>
                <w:b/>
                <w:bCs/>
              </w:rPr>
              <w:t xml:space="preserve"> </w:t>
            </w:r>
            <w:r w:rsidRPr="008E0FA4">
              <w:rPr>
                <w:bCs/>
              </w:rPr>
              <w:t>one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RM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task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under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each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account.</w:t>
            </w:r>
            <w:r w:rsidR="005E04A9">
              <w:rPr>
                <w:bCs/>
              </w:rPr>
              <w:t xml:space="preserve"> </w:t>
            </w:r>
          </w:p>
          <w:p w14:paraId="6010BBE7" w14:textId="52A03A01" w:rsidR="00B03460" w:rsidRPr="00AD0526" w:rsidRDefault="00F633DA" w:rsidP="00AD0526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92"/>
              <w:rPr>
                <w:rFonts w:ascii="Verdana" w:hAnsi="Verdana"/>
                <w:sz w:val="24"/>
                <w:szCs w:val="24"/>
              </w:rPr>
            </w:pPr>
            <w:r w:rsidRPr="00AD0526">
              <w:rPr>
                <w:rFonts w:ascii="Verdana" w:hAnsi="Verdana" w:cs="Verdana"/>
                <w:sz w:val="24"/>
                <w:szCs w:val="24"/>
              </w:rPr>
              <w:t>A</w:t>
            </w:r>
            <w:r w:rsidR="005E04A9" w:rsidRPr="00AD0526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Verdana"/>
                <w:sz w:val="24"/>
                <w:szCs w:val="24"/>
              </w:rPr>
              <w:t>Task</w:t>
            </w:r>
            <w:r w:rsidR="005E04A9" w:rsidRPr="00AD0526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Verdana"/>
                <w:sz w:val="24"/>
                <w:szCs w:val="24"/>
              </w:rPr>
              <w:t>or</w:t>
            </w:r>
            <w:r w:rsidR="005E04A9" w:rsidRPr="00AD0526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Verdana"/>
                <w:sz w:val="24"/>
                <w:szCs w:val="24"/>
              </w:rPr>
              <w:t>Route</w:t>
            </w:r>
            <w:r w:rsidR="005E04A9" w:rsidRPr="00AD0526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Verdana"/>
                <w:sz w:val="24"/>
                <w:szCs w:val="24"/>
              </w:rPr>
              <w:t>that</w:t>
            </w:r>
            <w:r w:rsidR="005E04A9" w:rsidRPr="00AD0526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Verdana"/>
                <w:sz w:val="24"/>
                <w:szCs w:val="24"/>
              </w:rPr>
              <w:t>simply</w:t>
            </w:r>
            <w:r w:rsidR="005E04A9" w:rsidRPr="00AD0526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Verdana"/>
                <w:sz w:val="24"/>
                <w:szCs w:val="24"/>
              </w:rPr>
              <w:t>says</w:t>
            </w:r>
            <w:r w:rsidR="005E04A9" w:rsidRPr="00AD0526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Verdana"/>
                <w:sz w:val="24"/>
                <w:szCs w:val="24"/>
              </w:rPr>
              <w:t>“Please</w:t>
            </w:r>
            <w:r w:rsidR="005E04A9" w:rsidRPr="00AD0526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Verdana"/>
                <w:sz w:val="24"/>
                <w:szCs w:val="24"/>
              </w:rPr>
              <w:t>Research”</w:t>
            </w:r>
            <w:r w:rsidR="005E04A9" w:rsidRPr="00AD0526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Verdana"/>
                <w:sz w:val="24"/>
                <w:szCs w:val="24"/>
              </w:rPr>
              <w:t>is</w:t>
            </w:r>
            <w:r w:rsidR="005E04A9" w:rsidRPr="00AD0526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Verdana,Bold"/>
                <w:b/>
                <w:bCs/>
                <w:sz w:val="24"/>
                <w:szCs w:val="24"/>
              </w:rPr>
              <w:t>UNACCEPTABLE.</w:t>
            </w:r>
            <w:r w:rsidR="005E04A9" w:rsidRPr="00AD0526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7D056BD9" w14:textId="1F1010F2" w:rsidR="00B03460" w:rsidRPr="008E0FA4" w:rsidRDefault="00B03460" w:rsidP="00AD0526">
            <w:pPr>
              <w:numPr>
                <w:ilvl w:val="0"/>
                <w:numId w:val="9"/>
              </w:numPr>
              <w:spacing w:before="120" w:after="120"/>
              <w:ind w:left="792"/>
            </w:pPr>
            <w:r w:rsidRPr="008E0FA4">
              <w:rPr>
                <w:b/>
              </w:rPr>
              <w:t>Log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Activity</w:t>
            </w:r>
            <w:r w:rsidR="00154EA9">
              <w:rPr>
                <w:b/>
              </w:rPr>
              <w:t>:</w:t>
            </w:r>
            <w:r w:rsidR="005E04A9">
              <w:rPr>
                <w:b/>
              </w:rPr>
              <w:t xml:space="preserve"> </w:t>
            </w:r>
            <w:r w:rsidR="00326F0F" w:rsidRPr="008E0FA4">
              <w:t>1327</w:t>
            </w:r>
            <w:r w:rsidR="005E04A9">
              <w:t xml:space="preserve"> </w:t>
            </w:r>
            <w:r w:rsidR="00326F0F" w:rsidRPr="008E0FA4">
              <w:t>=</w:t>
            </w:r>
            <w:r w:rsidR="005E04A9">
              <w:t xml:space="preserve"> </w:t>
            </w:r>
            <w:r w:rsidRPr="008E0FA4">
              <w:t>Premium</w:t>
            </w:r>
            <w:r w:rsidR="005E04A9">
              <w:t xml:space="preserve"> </w:t>
            </w:r>
            <w:r w:rsidRPr="008E0FA4">
              <w:t>Billing</w:t>
            </w:r>
            <w:r w:rsidR="00326F0F" w:rsidRPr="008E0FA4">
              <w:t>.</w:t>
            </w:r>
          </w:p>
          <w:p w14:paraId="5407695A" w14:textId="77777777" w:rsidR="00ED0CB7" w:rsidRPr="008E0FA4" w:rsidRDefault="00ED0CB7" w:rsidP="00AD0526">
            <w:pPr>
              <w:spacing w:before="120" w:after="120"/>
              <w:ind w:left="720"/>
              <w:rPr>
                <w:rFonts w:cs="Arial"/>
                <w:b/>
                <w:noProof/>
              </w:rPr>
            </w:pPr>
          </w:p>
          <w:p w14:paraId="3B6195E9" w14:textId="77777777" w:rsidR="003B3C62" w:rsidRPr="008E0FA4" w:rsidRDefault="003B3C62" w:rsidP="00AD0526">
            <w:pPr>
              <w:spacing w:before="120" w:after="120"/>
              <w:rPr>
                <w:rFonts w:cs="Arial"/>
                <w:b/>
                <w:noProof/>
              </w:rPr>
            </w:pPr>
            <w:r w:rsidRPr="008E0FA4">
              <w:rPr>
                <w:rFonts w:cs="Arial"/>
                <w:b/>
                <w:noProof/>
              </w:rPr>
              <w:t>If</w:t>
            </w:r>
            <w:r w:rsidR="005E04A9"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the</w:t>
            </w:r>
            <w:r w:rsidR="005E04A9"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check</w:t>
            </w:r>
            <w:r w:rsidR="005E04A9"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was</w:t>
            </w:r>
            <w:r w:rsidR="005E04A9"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NOT</w:t>
            </w:r>
            <w:r w:rsidR="005E04A9"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located</w:t>
            </w:r>
            <w:r w:rsidR="005E04A9"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in</w:t>
            </w:r>
            <w:r w:rsidR="005E04A9"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the</w:t>
            </w:r>
            <w:r w:rsidR="005E04A9"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Mail</w:t>
            </w:r>
            <w:r w:rsidR="005E04A9"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Order</w:t>
            </w:r>
            <w:r w:rsidR="005E04A9"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account,</w:t>
            </w:r>
            <w:r w:rsidR="005E04A9"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proceed</w:t>
            </w:r>
            <w:r w:rsidR="005E04A9"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to</w:t>
            </w:r>
            <w:r w:rsidR="005E04A9"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Step</w:t>
            </w:r>
            <w:r w:rsidR="005E04A9"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4.</w:t>
            </w:r>
          </w:p>
          <w:p w14:paraId="29C0DAEC" w14:textId="77777777" w:rsidR="00B03460" w:rsidRPr="008E0FA4" w:rsidRDefault="00B03460" w:rsidP="00AD0526">
            <w:pPr>
              <w:spacing w:before="120" w:after="120"/>
              <w:ind w:left="720"/>
              <w:rPr>
                <w:rFonts w:cs="Arial"/>
                <w:b/>
                <w:noProof/>
              </w:rPr>
            </w:pPr>
          </w:p>
        </w:tc>
      </w:tr>
      <w:tr w:rsidR="00F739C2" w:rsidRPr="008E0FA4" w14:paraId="140DC696" w14:textId="77777777" w:rsidTr="00F739C2">
        <w:trPr>
          <w:trHeight w:val="161"/>
        </w:trPr>
        <w:tc>
          <w:tcPr>
            <w:tcW w:w="1612" w:type="dxa"/>
          </w:tcPr>
          <w:p w14:paraId="6E70F4A6" w14:textId="77777777" w:rsidR="003B3C62" w:rsidRPr="008E0FA4" w:rsidRDefault="006837AC" w:rsidP="00AD0526">
            <w:pPr>
              <w:spacing w:before="120" w:after="120"/>
              <w:jc w:val="center"/>
              <w:rPr>
                <w:b/>
              </w:rPr>
            </w:pPr>
            <w:r w:rsidRPr="008E0FA4">
              <w:rPr>
                <w:b/>
              </w:rPr>
              <w:t>4</w:t>
            </w:r>
          </w:p>
        </w:tc>
        <w:tc>
          <w:tcPr>
            <w:tcW w:w="24860" w:type="dxa"/>
            <w:gridSpan w:val="2"/>
          </w:tcPr>
          <w:p w14:paraId="7E666A6E" w14:textId="77777777" w:rsidR="006837AC" w:rsidRDefault="003B3C62" w:rsidP="00AD0526">
            <w:pPr>
              <w:spacing w:before="120" w:after="120"/>
            </w:pPr>
            <w:r w:rsidRPr="008E0FA4">
              <w:t>Read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notes</w:t>
            </w:r>
            <w:r w:rsidR="005E04A9">
              <w:t xml:space="preserve"> </w:t>
            </w:r>
            <w:r w:rsidRPr="008E0FA4">
              <w:t>under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Medicare</w:t>
            </w:r>
            <w:r w:rsidR="005E04A9">
              <w:t xml:space="preserve"> </w:t>
            </w:r>
            <w:r w:rsidRPr="008E0FA4">
              <w:t>D</w:t>
            </w:r>
            <w:r w:rsidR="005E04A9">
              <w:t xml:space="preserve"> </w:t>
            </w:r>
            <w:r w:rsidRPr="008E0FA4">
              <w:t>Inquiry</w:t>
            </w:r>
            <w:r w:rsidR="005E04A9">
              <w:t xml:space="preserve"> </w:t>
            </w:r>
            <w:r w:rsidRPr="008E0FA4">
              <w:t>tab</w:t>
            </w:r>
            <w:r w:rsidR="005E04A9">
              <w:t xml:space="preserve"> </w:t>
            </w:r>
            <w:r w:rsidR="006837AC" w:rsidRPr="008E0FA4">
              <w:t>(View</w:t>
            </w:r>
            <w:r w:rsidR="005E04A9">
              <w:t xml:space="preserve"> </w:t>
            </w:r>
            <w:r w:rsidR="006837AC" w:rsidRPr="008E0FA4">
              <w:t>Comments)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verify</w:t>
            </w:r>
            <w:r w:rsidR="005E04A9">
              <w:t xml:space="preserve"> </w:t>
            </w:r>
            <w:r w:rsidRPr="008E0FA4">
              <w:t>if</w:t>
            </w:r>
            <w:r w:rsidR="005E04A9">
              <w:t xml:space="preserve"> </w:t>
            </w:r>
            <w:r w:rsidRPr="008E0FA4">
              <w:t>any</w:t>
            </w:r>
            <w:r w:rsidR="005E04A9">
              <w:t xml:space="preserve"> </w:t>
            </w:r>
            <w:r w:rsidRPr="008E0FA4">
              <w:t>rejected</w:t>
            </w:r>
            <w:r w:rsidR="005E04A9">
              <w:t xml:space="preserve"> </w:t>
            </w:r>
            <w:r w:rsidRPr="008E0FA4">
              <w:t>checks</w:t>
            </w:r>
            <w:r w:rsidR="005E04A9">
              <w:t xml:space="preserve"> </w:t>
            </w:r>
            <w:r w:rsidRPr="008E0FA4">
              <w:t>have</w:t>
            </w:r>
            <w:r w:rsidR="005E04A9">
              <w:t xml:space="preserve"> </w:t>
            </w:r>
            <w:r w:rsidRPr="008E0FA4">
              <w:t>been</w:t>
            </w:r>
            <w:r w:rsidR="005E04A9">
              <w:t xml:space="preserve"> </w:t>
            </w:r>
            <w:r w:rsidRPr="008E0FA4">
              <w:t>returned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beneficiary</w:t>
            </w:r>
            <w:r w:rsidR="006837AC" w:rsidRPr="008E0FA4">
              <w:t>.</w:t>
            </w:r>
          </w:p>
          <w:p w14:paraId="3A0DEDFB" w14:textId="77777777" w:rsidR="008E0FA4" w:rsidRPr="008E0FA4" w:rsidRDefault="008E0FA4" w:rsidP="00AD0526">
            <w:pPr>
              <w:spacing w:before="120" w:after="120"/>
            </w:pPr>
          </w:p>
          <w:p w14:paraId="436F7EF0" w14:textId="77777777" w:rsidR="003B3C62" w:rsidRDefault="006837AC" w:rsidP="00AD0526">
            <w:pPr>
              <w:spacing w:before="120" w:after="120"/>
            </w:pPr>
            <w:r w:rsidRPr="008E0FA4">
              <w:rPr>
                <w:b/>
              </w:rPr>
              <w:t>Note:</w:t>
            </w:r>
            <w:r w:rsidR="005E04A9">
              <w:t xml:space="preserve">  </w:t>
            </w:r>
            <w:r w:rsidRPr="008E0FA4">
              <w:t>T</w:t>
            </w:r>
            <w:r w:rsidR="003B3C62" w:rsidRPr="008E0FA4">
              <w:t>he</w:t>
            </w:r>
            <w:r w:rsidR="005E04A9">
              <w:t xml:space="preserve"> </w:t>
            </w:r>
            <w:r w:rsidR="003B3C62" w:rsidRPr="008E0FA4">
              <w:t>letter</w:t>
            </w:r>
            <w:r w:rsidR="005E04A9">
              <w:t xml:space="preserve"> </w:t>
            </w:r>
            <w:r w:rsidR="003B3C62" w:rsidRPr="008E0FA4">
              <w:t>for</w:t>
            </w:r>
            <w:r w:rsidR="005E04A9">
              <w:t xml:space="preserve"> </w:t>
            </w:r>
            <w:r w:rsidR="003B3C62" w:rsidRPr="008E0FA4">
              <w:t>the</w:t>
            </w:r>
            <w:r w:rsidR="005E04A9">
              <w:t xml:space="preserve"> </w:t>
            </w:r>
            <w:r w:rsidR="003B3C62" w:rsidRPr="008E0FA4">
              <w:t>ret</w:t>
            </w:r>
            <w:r w:rsidRPr="008E0FA4">
              <w:t>urned</w:t>
            </w:r>
            <w:r w:rsidR="005E04A9">
              <w:t xml:space="preserve"> </w:t>
            </w:r>
            <w:r w:rsidRPr="008E0FA4">
              <w:t>item</w:t>
            </w:r>
            <w:r w:rsidR="005E04A9">
              <w:t xml:space="preserve"> </w:t>
            </w:r>
            <w:r w:rsidRPr="008E0FA4">
              <w:t>will</w:t>
            </w:r>
            <w:r w:rsidR="005E04A9">
              <w:t xml:space="preserve"> </w:t>
            </w:r>
            <w:r w:rsidRPr="008E0FA4">
              <w:t>be</w:t>
            </w:r>
            <w:r w:rsidR="005E04A9">
              <w:t xml:space="preserve"> </w:t>
            </w:r>
            <w:r w:rsidRPr="008E0FA4">
              <w:t>in</w:t>
            </w:r>
            <w:r w:rsidR="005E04A9">
              <w:t xml:space="preserve"> </w:t>
            </w:r>
            <w:r w:rsidRPr="008E0FA4">
              <w:t>OneClick.</w:t>
            </w:r>
          </w:p>
          <w:p w14:paraId="2765A557" w14:textId="77777777" w:rsidR="008E0FA4" w:rsidRPr="008E0FA4" w:rsidRDefault="008E0FA4" w:rsidP="00AD0526">
            <w:pPr>
              <w:spacing w:before="120" w:after="120"/>
            </w:pPr>
          </w:p>
          <w:p w14:paraId="0184C085" w14:textId="67DE08D6" w:rsidR="003B3C62" w:rsidRPr="008E0FA4" w:rsidRDefault="00F739C2" w:rsidP="00AD0526">
            <w:pPr>
              <w:spacing w:before="120" w:after="120"/>
              <w:jc w:val="center"/>
              <w:rPr>
                <w:noProof/>
              </w:rPr>
            </w:pPr>
            <w:r w:rsidRPr="00F739C2">
              <w:rPr>
                <w:noProof/>
              </w:rPr>
              <w:drawing>
                <wp:inline distT="0" distB="0" distL="0" distR="0" wp14:anchorId="562BC7D9" wp14:editId="689EB2A9">
                  <wp:extent cx="6828571" cy="560952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8571" cy="5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A4D7C" w14:textId="77777777" w:rsidR="003B3C62" w:rsidRPr="008E0FA4" w:rsidRDefault="003B3C62" w:rsidP="00AD0526">
            <w:pPr>
              <w:spacing w:before="120" w:after="120"/>
              <w:rPr>
                <w:noProof/>
              </w:rPr>
            </w:pPr>
          </w:p>
          <w:p w14:paraId="3DDB7D78" w14:textId="54BA53D7" w:rsidR="003B3C62" w:rsidRPr="008E0FA4" w:rsidRDefault="00F739C2" w:rsidP="00AD0526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D2CB73" wp14:editId="4478DA44">
                  <wp:extent cx="7772400" cy="1839148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839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9275B" w14:textId="77777777" w:rsidR="003B3C62" w:rsidRPr="008E0FA4" w:rsidRDefault="003B3C62" w:rsidP="00AD0526">
            <w:pPr>
              <w:spacing w:before="120" w:after="120"/>
            </w:pPr>
          </w:p>
          <w:p w14:paraId="6517A1D4" w14:textId="77777777" w:rsidR="00326F0F" w:rsidRPr="008E0FA4" w:rsidRDefault="006837AC" w:rsidP="00AD0526">
            <w:pPr>
              <w:numPr>
                <w:ilvl w:val="0"/>
                <w:numId w:val="9"/>
              </w:numPr>
              <w:spacing w:before="120" w:after="120"/>
              <w:ind w:left="432"/>
            </w:pPr>
            <w:r w:rsidRPr="008E0FA4">
              <w:rPr>
                <w:b/>
              </w:rPr>
              <w:t>If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the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check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was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returned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to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the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beneficiary</w:t>
            </w:r>
            <w:r w:rsidRPr="008E0FA4">
              <w:t>,</w:t>
            </w:r>
            <w:r w:rsidR="005E04A9">
              <w:t xml:space="preserve"> </w:t>
            </w:r>
            <w:r w:rsidRPr="008E0FA4">
              <w:t>explain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beneficiary</w:t>
            </w:r>
            <w:r w:rsidR="005E04A9">
              <w:t xml:space="preserve"> </w:t>
            </w:r>
            <w:r w:rsidRPr="008E0FA4">
              <w:t>that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check</w:t>
            </w:r>
            <w:r w:rsidR="005E04A9">
              <w:t xml:space="preserve"> </w:t>
            </w:r>
            <w:r w:rsidRPr="008E0FA4">
              <w:t>was</w:t>
            </w:r>
            <w:r w:rsidR="005E04A9">
              <w:t xml:space="preserve"> </w:t>
            </w:r>
            <w:r w:rsidRPr="008E0FA4">
              <w:t>not</w:t>
            </w:r>
            <w:r w:rsidR="005E04A9">
              <w:t xml:space="preserve"> </w:t>
            </w:r>
            <w:r w:rsidRPr="008E0FA4">
              <w:t>accepted</w:t>
            </w:r>
            <w:r w:rsidR="005E04A9">
              <w:t xml:space="preserve"> </w:t>
            </w:r>
            <w:r w:rsidRPr="008E0FA4">
              <w:t>due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reason</w:t>
            </w:r>
            <w:r w:rsidR="005E04A9">
              <w:t xml:space="preserve"> </w:t>
            </w:r>
            <w:r w:rsidRPr="008E0FA4">
              <w:t>stated</w:t>
            </w:r>
            <w:r w:rsidR="005E04A9">
              <w:t xml:space="preserve"> </w:t>
            </w:r>
            <w:r w:rsidRPr="008E0FA4">
              <w:t>in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note,</w:t>
            </w:r>
            <w:r w:rsidR="005E04A9">
              <w:t xml:space="preserve"> </w:t>
            </w:r>
            <w:r w:rsidRPr="008E0FA4">
              <w:t>and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check</w:t>
            </w:r>
            <w:r w:rsidR="005E04A9">
              <w:t xml:space="preserve"> </w:t>
            </w:r>
            <w:r w:rsidRPr="008E0FA4">
              <w:t>was</w:t>
            </w:r>
            <w:r w:rsidR="005E04A9">
              <w:t xml:space="preserve"> </w:t>
            </w:r>
            <w:r w:rsidRPr="008E0FA4">
              <w:t>returned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them</w:t>
            </w:r>
            <w:r w:rsidR="005E04A9">
              <w:t xml:space="preserve"> </w:t>
            </w:r>
            <w:r w:rsidRPr="008E0FA4">
              <w:t>in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mail.</w:t>
            </w:r>
            <w:r w:rsidR="005E04A9">
              <w:t xml:space="preserve"> </w:t>
            </w:r>
            <w:r w:rsidRPr="008E0FA4">
              <w:t>Document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account</w:t>
            </w:r>
            <w:r w:rsidR="005E04A9">
              <w:t xml:space="preserve"> </w:t>
            </w:r>
            <w:r w:rsidRPr="008E0FA4">
              <w:t>and</w:t>
            </w:r>
            <w:r w:rsidR="005E04A9">
              <w:t xml:space="preserve"> </w:t>
            </w:r>
            <w:r w:rsidRPr="008E0FA4">
              <w:t>close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call.</w:t>
            </w:r>
            <w:r w:rsidR="005E04A9">
              <w:t xml:space="preserve"> </w:t>
            </w:r>
            <w:r w:rsidR="00326F0F" w:rsidRPr="008E0FA4">
              <w:rPr>
                <w:b/>
              </w:rPr>
              <w:t>Log</w:t>
            </w:r>
            <w:r w:rsidR="005E04A9">
              <w:rPr>
                <w:b/>
              </w:rPr>
              <w:t xml:space="preserve"> </w:t>
            </w:r>
            <w:r w:rsidR="00326F0F" w:rsidRPr="008E0FA4">
              <w:rPr>
                <w:b/>
              </w:rPr>
              <w:t>Activity</w:t>
            </w:r>
            <w:r w:rsidR="005E04A9">
              <w:rPr>
                <w:b/>
              </w:rPr>
              <w:t xml:space="preserve"> </w:t>
            </w:r>
            <w:r w:rsidR="00326F0F" w:rsidRPr="008E0FA4">
              <w:t>1327</w:t>
            </w:r>
            <w:r w:rsidR="005E04A9">
              <w:t xml:space="preserve"> </w:t>
            </w:r>
            <w:r w:rsidR="00326F0F" w:rsidRPr="008E0FA4">
              <w:t>=</w:t>
            </w:r>
            <w:r w:rsidR="005E04A9">
              <w:t xml:space="preserve"> </w:t>
            </w:r>
            <w:r w:rsidR="00326F0F" w:rsidRPr="008E0FA4">
              <w:t>Premium</w:t>
            </w:r>
            <w:r w:rsidR="005E04A9">
              <w:t xml:space="preserve"> </w:t>
            </w:r>
            <w:r w:rsidR="00326F0F" w:rsidRPr="008E0FA4">
              <w:t>Billing.</w:t>
            </w:r>
          </w:p>
          <w:p w14:paraId="56A81EB3" w14:textId="77777777" w:rsidR="00B03460" w:rsidRPr="008E0FA4" w:rsidRDefault="00B03460" w:rsidP="00AD0526">
            <w:pPr>
              <w:spacing w:before="120" w:after="120"/>
              <w:ind w:left="720"/>
            </w:pPr>
          </w:p>
          <w:p w14:paraId="0AAEAD52" w14:textId="77777777" w:rsidR="006837AC" w:rsidRPr="008E0FA4" w:rsidRDefault="006837AC" w:rsidP="00AD0526">
            <w:pPr>
              <w:numPr>
                <w:ilvl w:val="0"/>
                <w:numId w:val="5"/>
              </w:numPr>
              <w:spacing w:before="120" w:after="120"/>
              <w:ind w:left="432"/>
            </w:pPr>
            <w:r w:rsidRPr="008E0FA4">
              <w:rPr>
                <w:b/>
              </w:rPr>
              <w:t>If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the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check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was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NOT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returned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to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the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beneficiary</w:t>
            </w:r>
            <w:r w:rsidRPr="008E0FA4">
              <w:t>,</w:t>
            </w:r>
            <w:r w:rsidR="005E04A9">
              <w:t xml:space="preserve"> </w:t>
            </w:r>
            <w:r w:rsidRPr="008E0FA4">
              <w:t>proceed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rPr>
                <w:b/>
              </w:rPr>
              <w:t>Step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5</w:t>
            </w:r>
            <w:r w:rsidRPr="008E0FA4">
              <w:t>.</w:t>
            </w:r>
          </w:p>
          <w:p w14:paraId="6A3BD2AA" w14:textId="77777777" w:rsidR="00B03460" w:rsidRPr="008E0FA4" w:rsidRDefault="00B03460" w:rsidP="00AD0526">
            <w:pPr>
              <w:spacing w:before="120" w:after="120"/>
            </w:pPr>
          </w:p>
        </w:tc>
      </w:tr>
      <w:tr w:rsidR="00F739C2" w:rsidRPr="008E0FA4" w14:paraId="7B0D107D" w14:textId="77777777" w:rsidTr="00F739C2">
        <w:trPr>
          <w:trHeight w:val="50"/>
        </w:trPr>
        <w:tc>
          <w:tcPr>
            <w:tcW w:w="1612" w:type="dxa"/>
            <w:vMerge w:val="restart"/>
          </w:tcPr>
          <w:p w14:paraId="6F882183" w14:textId="77777777" w:rsidR="006837AC" w:rsidRPr="008E0FA4" w:rsidRDefault="006837AC" w:rsidP="00AD0526">
            <w:pPr>
              <w:spacing w:before="120" w:after="120"/>
              <w:jc w:val="center"/>
              <w:rPr>
                <w:b/>
              </w:rPr>
            </w:pPr>
            <w:r w:rsidRPr="008E0FA4">
              <w:rPr>
                <w:b/>
              </w:rPr>
              <w:t>5</w:t>
            </w:r>
          </w:p>
        </w:tc>
        <w:tc>
          <w:tcPr>
            <w:tcW w:w="24860" w:type="dxa"/>
            <w:gridSpan w:val="2"/>
            <w:tcBorders>
              <w:bottom w:val="single" w:sz="4" w:space="0" w:color="auto"/>
            </w:tcBorders>
          </w:tcPr>
          <w:p w14:paraId="547A8132" w14:textId="77777777" w:rsidR="006837AC" w:rsidRPr="008E0FA4" w:rsidRDefault="00F40DE0" w:rsidP="00AD0526">
            <w:pPr>
              <w:spacing w:before="120" w:after="120"/>
            </w:pPr>
            <w:r w:rsidRPr="008E0FA4">
              <w:t>Ask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beneficiary</w:t>
            </w:r>
            <w:r w:rsidR="005E04A9">
              <w:t xml:space="preserve"> </w:t>
            </w:r>
            <w:r w:rsidRPr="008E0FA4">
              <w:t>if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payment</w:t>
            </w:r>
            <w:r w:rsidR="005E04A9">
              <w:t xml:space="preserve"> </w:t>
            </w:r>
            <w:r w:rsidRPr="008E0FA4">
              <w:t>was</w:t>
            </w:r>
            <w:r w:rsidR="005E04A9">
              <w:t xml:space="preserve"> </w:t>
            </w:r>
            <w:r w:rsidRPr="008E0FA4">
              <w:t>mailed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plan</w:t>
            </w:r>
            <w:r w:rsidR="005E04A9">
              <w:t xml:space="preserve"> </w:t>
            </w:r>
            <w:r w:rsidRPr="008E0FA4">
              <w:t>by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beneficiary</w:t>
            </w:r>
            <w:r w:rsidR="005E04A9">
              <w:t xml:space="preserve"> </w:t>
            </w:r>
            <w:r w:rsidRPr="008E0FA4">
              <w:t>or</w:t>
            </w:r>
            <w:r w:rsidR="005E04A9">
              <w:t xml:space="preserve"> </w:t>
            </w:r>
            <w:r w:rsidRPr="008E0FA4">
              <w:t>if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beneficiary</w:t>
            </w:r>
            <w:r w:rsidR="005E04A9">
              <w:t xml:space="preserve"> </w:t>
            </w:r>
            <w:r w:rsidRPr="008E0FA4">
              <w:t>made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payment</w:t>
            </w:r>
            <w:r w:rsidR="005E04A9">
              <w:t xml:space="preserve"> </w:t>
            </w:r>
            <w:r w:rsidRPr="008E0FA4">
              <w:t>through</w:t>
            </w:r>
            <w:r w:rsidR="005E04A9">
              <w:t xml:space="preserve"> </w:t>
            </w:r>
            <w:r w:rsidRPr="008E0FA4">
              <w:t>their</w:t>
            </w:r>
            <w:r w:rsidR="005E04A9">
              <w:t xml:space="preserve"> </w:t>
            </w:r>
            <w:r w:rsidRPr="008E0FA4">
              <w:t>bank</w:t>
            </w:r>
            <w:r w:rsidR="005E04A9">
              <w:t xml:space="preserve"> </w:t>
            </w:r>
            <w:r w:rsidRPr="008E0FA4">
              <w:t>(Bank</w:t>
            </w:r>
            <w:r w:rsidR="005E04A9">
              <w:t xml:space="preserve"> </w:t>
            </w:r>
            <w:r w:rsidRPr="008E0FA4">
              <w:t>BillPay)?</w:t>
            </w:r>
            <w:r w:rsidR="005E04A9">
              <w:t xml:space="preserve"> </w:t>
            </w:r>
            <w:r w:rsidR="006837AC" w:rsidRPr="008E0FA4">
              <w:t>Ask</w:t>
            </w:r>
            <w:r w:rsidR="005E04A9">
              <w:t xml:space="preserve"> </w:t>
            </w:r>
            <w:r w:rsidR="006837AC" w:rsidRPr="008E0FA4">
              <w:t>the</w:t>
            </w:r>
            <w:r w:rsidR="005E04A9">
              <w:t xml:space="preserve"> </w:t>
            </w:r>
            <w:r w:rsidR="006837AC" w:rsidRPr="008E0FA4">
              <w:t>beneficiary</w:t>
            </w:r>
            <w:r w:rsidR="005E04A9">
              <w:t xml:space="preserve"> </w:t>
            </w:r>
            <w:r w:rsidR="006837AC" w:rsidRPr="008E0FA4">
              <w:t>if</w:t>
            </w:r>
            <w:r w:rsidR="005E04A9">
              <w:t xml:space="preserve"> </w:t>
            </w:r>
            <w:r w:rsidR="006837AC" w:rsidRPr="008E0FA4">
              <w:t>the</w:t>
            </w:r>
            <w:r w:rsidR="005E04A9">
              <w:t xml:space="preserve"> </w:t>
            </w:r>
            <w:r w:rsidR="006837AC" w:rsidRPr="008E0FA4">
              <w:t>check</w:t>
            </w:r>
            <w:r w:rsidR="005E04A9">
              <w:t xml:space="preserve"> </w:t>
            </w:r>
            <w:r w:rsidR="006837AC" w:rsidRPr="008E0FA4">
              <w:t>has</w:t>
            </w:r>
            <w:r w:rsidR="005E04A9">
              <w:t xml:space="preserve"> </w:t>
            </w:r>
            <w:r w:rsidR="006837AC" w:rsidRPr="008E0FA4">
              <w:t>been</w:t>
            </w:r>
            <w:r w:rsidR="005E04A9">
              <w:t xml:space="preserve"> </w:t>
            </w:r>
            <w:r w:rsidR="006837AC" w:rsidRPr="008E0FA4">
              <w:t>cashed</w:t>
            </w:r>
            <w:r w:rsidR="005E04A9">
              <w:t xml:space="preserve"> </w:t>
            </w:r>
            <w:r w:rsidR="006837AC" w:rsidRPr="008E0FA4">
              <w:t>and</w:t>
            </w:r>
            <w:r w:rsidR="005E04A9">
              <w:t xml:space="preserve"> </w:t>
            </w:r>
            <w:r w:rsidR="006837AC" w:rsidRPr="008E0FA4">
              <w:t>if</w:t>
            </w:r>
            <w:r w:rsidR="005E04A9">
              <w:t xml:space="preserve"> </w:t>
            </w:r>
            <w:r w:rsidR="006837AC" w:rsidRPr="008E0FA4">
              <w:t>they</w:t>
            </w:r>
            <w:r w:rsidR="005E04A9">
              <w:t xml:space="preserve"> </w:t>
            </w:r>
            <w:r w:rsidR="006837AC" w:rsidRPr="008E0FA4">
              <w:t>can</w:t>
            </w:r>
            <w:r w:rsidR="005E04A9">
              <w:t xml:space="preserve"> </w:t>
            </w:r>
            <w:r w:rsidR="006837AC" w:rsidRPr="008E0FA4">
              <w:t>provide</w:t>
            </w:r>
            <w:r w:rsidR="005E04A9">
              <w:t xml:space="preserve"> </w:t>
            </w:r>
            <w:r w:rsidR="006837AC" w:rsidRPr="008E0FA4">
              <w:t>the</w:t>
            </w:r>
            <w:r w:rsidR="005E04A9">
              <w:t xml:space="preserve"> </w:t>
            </w:r>
            <w:r w:rsidR="006837AC" w:rsidRPr="008E0FA4">
              <w:t>check</w:t>
            </w:r>
            <w:r w:rsidR="005E04A9">
              <w:t xml:space="preserve"> </w:t>
            </w:r>
            <w:r w:rsidR="006837AC" w:rsidRPr="008E0FA4">
              <w:t>number,</w:t>
            </w:r>
            <w:r w:rsidR="005E04A9">
              <w:t xml:space="preserve"> </w:t>
            </w:r>
            <w:r w:rsidR="006837AC" w:rsidRPr="008E0FA4">
              <w:t>check</w:t>
            </w:r>
            <w:r w:rsidR="005E04A9">
              <w:t xml:space="preserve"> </w:t>
            </w:r>
            <w:r w:rsidR="006837AC" w:rsidRPr="008E0FA4">
              <w:t>amount</w:t>
            </w:r>
            <w:r w:rsidR="005E04A9">
              <w:t xml:space="preserve"> </w:t>
            </w:r>
            <w:r w:rsidR="006837AC" w:rsidRPr="008E0FA4">
              <w:t>and</w:t>
            </w:r>
            <w:r w:rsidR="005E04A9">
              <w:t xml:space="preserve"> </w:t>
            </w:r>
            <w:r w:rsidR="006837AC" w:rsidRPr="008E0FA4">
              <w:t>date</w:t>
            </w:r>
            <w:r w:rsidR="005E04A9">
              <w:t xml:space="preserve"> </w:t>
            </w:r>
            <w:r w:rsidR="006837AC" w:rsidRPr="008E0FA4">
              <w:t>the</w:t>
            </w:r>
            <w:r w:rsidR="005E04A9">
              <w:t xml:space="preserve"> </w:t>
            </w:r>
            <w:r w:rsidR="006837AC" w:rsidRPr="008E0FA4">
              <w:t>check</w:t>
            </w:r>
            <w:r w:rsidR="005E04A9">
              <w:t xml:space="preserve"> </w:t>
            </w:r>
            <w:r w:rsidR="006837AC" w:rsidRPr="008E0FA4">
              <w:t>cleared</w:t>
            </w:r>
            <w:r w:rsidR="005E04A9">
              <w:t xml:space="preserve"> </w:t>
            </w:r>
            <w:r w:rsidR="006837AC" w:rsidRPr="008E0FA4">
              <w:t>their</w:t>
            </w:r>
            <w:r w:rsidR="005E04A9">
              <w:t xml:space="preserve"> </w:t>
            </w:r>
            <w:r w:rsidR="006837AC" w:rsidRPr="008E0FA4">
              <w:t>bank?</w:t>
            </w:r>
          </w:p>
          <w:p w14:paraId="7ABB3680" w14:textId="77777777" w:rsidR="00481D8E" w:rsidRPr="008E0FA4" w:rsidRDefault="00481D8E" w:rsidP="00AD0526">
            <w:pPr>
              <w:spacing w:before="120" w:after="120"/>
            </w:pPr>
          </w:p>
          <w:p w14:paraId="7B26B672" w14:textId="77777777" w:rsidR="00481D8E" w:rsidRPr="008E0FA4" w:rsidRDefault="00481D8E" w:rsidP="00AD0526">
            <w:pPr>
              <w:spacing w:before="120" w:after="120"/>
            </w:pPr>
            <w:r w:rsidRPr="008E0FA4">
              <w:rPr>
                <w:b/>
              </w:rPr>
              <w:t>CCR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Process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Note:</w:t>
            </w:r>
            <w:r w:rsidR="005E04A9">
              <w:t xml:space="preserve">  </w:t>
            </w:r>
            <w:r w:rsidRPr="008E0FA4">
              <w:t>Also</w:t>
            </w:r>
            <w:r w:rsidR="005E04A9">
              <w:t xml:space="preserve"> </w:t>
            </w:r>
            <w:r w:rsidRPr="008E0FA4">
              <w:t>include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date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check</w:t>
            </w:r>
            <w:r w:rsidR="005E04A9">
              <w:t xml:space="preserve"> </w:t>
            </w:r>
            <w:r w:rsidRPr="008E0FA4">
              <w:t>was</w:t>
            </w:r>
            <w:r w:rsidR="005E04A9">
              <w:t xml:space="preserve"> </w:t>
            </w:r>
            <w:r w:rsidRPr="008E0FA4">
              <w:t>cashed</w:t>
            </w:r>
            <w:r w:rsidR="005E04A9">
              <w:t xml:space="preserve"> </w:t>
            </w:r>
            <w:r w:rsidRPr="008E0FA4">
              <w:t>if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beneficiary</w:t>
            </w:r>
            <w:r w:rsidR="005E04A9">
              <w:t xml:space="preserve"> </w:t>
            </w:r>
            <w:r w:rsidRPr="008E0FA4">
              <w:t>is</w:t>
            </w:r>
            <w:r w:rsidR="005E04A9">
              <w:t xml:space="preserve"> </w:t>
            </w:r>
            <w:r w:rsidRPr="008E0FA4">
              <w:t>able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provide</w:t>
            </w:r>
            <w:r w:rsidR="005E04A9">
              <w:t xml:space="preserve"> </w:t>
            </w:r>
            <w:r w:rsidRPr="008E0FA4">
              <w:t>this</w:t>
            </w:r>
            <w:r w:rsidR="005E04A9">
              <w:t xml:space="preserve"> </w:t>
            </w:r>
            <w:r w:rsidRPr="008E0FA4">
              <w:t>information</w:t>
            </w:r>
            <w:r w:rsidR="005E04A9">
              <w:t xml:space="preserve"> </w:t>
            </w:r>
            <w:r w:rsidRPr="008E0FA4">
              <w:t>(</w:t>
            </w:r>
            <w:r w:rsidRPr="008E0FA4">
              <w:rPr>
                <w:b/>
              </w:rPr>
              <w:t>if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the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beneficiary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cannot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provide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the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date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cashed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the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RM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task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must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still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be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submitted)</w:t>
            </w:r>
            <w:r w:rsidRPr="008E0FA4">
              <w:t>.</w:t>
            </w:r>
          </w:p>
          <w:p w14:paraId="17322DA0" w14:textId="77777777" w:rsidR="00481D8E" w:rsidRPr="008E0FA4" w:rsidRDefault="00481D8E" w:rsidP="00AD0526">
            <w:pPr>
              <w:spacing w:before="120" w:after="120"/>
            </w:pPr>
          </w:p>
        </w:tc>
      </w:tr>
      <w:tr w:rsidR="00F739C2" w:rsidRPr="008E0FA4" w14:paraId="2B5A88EA" w14:textId="77777777" w:rsidTr="00AD0526">
        <w:trPr>
          <w:trHeight w:val="49"/>
        </w:trPr>
        <w:tc>
          <w:tcPr>
            <w:tcW w:w="1612" w:type="dxa"/>
            <w:vMerge/>
          </w:tcPr>
          <w:p w14:paraId="3F3E828C" w14:textId="77777777" w:rsidR="006837AC" w:rsidRPr="008E0FA4" w:rsidRDefault="006837AC" w:rsidP="00AD0526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963" w:type="dxa"/>
            <w:shd w:val="clear" w:color="auto" w:fill="D9D9D9" w:themeFill="background1" w:themeFillShade="D9"/>
          </w:tcPr>
          <w:p w14:paraId="5C230781" w14:textId="77777777" w:rsidR="006837AC" w:rsidRPr="008E0FA4" w:rsidRDefault="006837AC" w:rsidP="00AD0526">
            <w:pPr>
              <w:spacing w:before="120" w:after="120"/>
              <w:jc w:val="center"/>
              <w:rPr>
                <w:b/>
              </w:rPr>
            </w:pPr>
            <w:r w:rsidRPr="008E0FA4">
              <w:rPr>
                <w:b/>
              </w:rPr>
              <w:t>If…</w:t>
            </w:r>
          </w:p>
        </w:tc>
        <w:tc>
          <w:tcPr>
            <w:tcW w:w="22897" w:type="dxa"/>
            <w:shd w:val="clear" w:color="auto" w:fill="D9D9D9" w:themeFill="background1" w:themeFillShade="D9"/>
          </w:tcPr>
          <w:p w14:paraId="46E3C71D" w14:textId="77777777" w:rsidR="006837AC" w:rsidRPr="008E0FA4" w:rsidRDefault="006837AC" w:rsidP="00AD0526">
            <w:pPr>
              <w:spacing w:before="120" w:after="120"/>
              <w:jc w:val="center"/>
              <w:rPr>
                <w:b/>
              </w:rPr>
            </w:pPr>
            <w:r w:rsidRPr="008E0FA4">
              <w:rPr>
                <w:b/>
              </w:rPr>
              <w:t>Then…</w:t>
            </w:r>
          </w:p>
        </w:tc>
      </w:tr>
      <w:tr w:rsidR="00F739C2" w:rsidRPr="008E0FA4" w14:paraId="25023E52" w14:textId="77777777" w:rsidTr="00F739C2">
        <w:trPr>
          <w:trHeight w:val="49"/>
        </w:trPr>
        <w:tc>
          <w:tcPr>
            <w:tcW w:w="1612" w:type="dxa"/>
            <w:vMerge/>
          </w:tcPr>
          <w:p w14:paraId="4B4349A1" w14:textId="77777777" w:rsidR="006837AC" w:rsidRPr="008E0FA4" w:rsidRDefault="006837AC" w:rsidP="00AD0526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963" w:type="dxa"/>
          </w:tcPr>
          <w:p w14:paraId="6F6C9069" w14:textId="77777777" w:rsidR="006837AC" w:rsidRPr="008E0FA4" w:rsidRDefault="006837AC" w:rsidP="00AD0526">
            <w:pPr>
              <w:spacing w:before="120" w:after="120"/>
            </w:pPr>
            <w:r w:rsidRPr="008E0FA4">
              <w:t>Yes</w:t>
            </w:r>
            <w:r w:rsidR="00F40DE0" w:rsidRPr="008E0FA4">
              <w:t>,</w:t>
            </w:r>
            <w:r w:rsidR="005E04A9">
              <w:t xml:space="preserve"> </w:t>
            </w:r>
            <w:r w:rsidRPr="008E0FA4">
              <w:rPr>
                <w:b/>
              </w:rPr>
              <w:t>and</w:t>
            </w:r>
            <w:r w:rsidR="005E04A9">
              <w:rPr>
                <w:b/>
              </w:rPr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beneficiary</w:t>
            </w:r>
            <w:r w:rsidR="005E04A9">
              <w:t xml:space="preserve"> </w:t>
            </w:r>
            <w:r w:rsidRPr="008E0FA4">
              <w:t>has</w:t>
            </w:r>
            <w:r w:rsidR="005E04A9">
              <w:t xml:space="preserve"> </w:t>
            </w:r>
            <w:r w:rsidRPr="008E0FA4">
              <w:t>check</w:t>
            </w:r>
            <w:r w:rsidR="005E04A9">
              <w:t xml:space="preserve"> </w:t>
            </w:r>
            <w:r w:rsidRPr="008E0FA4">
              <w:t>details</w:t>
            </w:r>
          </w:p>
        </w:tc>
        <w:tc>
          <w:tcPr>
            <w:tcW w:w="22897" w:type="dxa"/>
          </w:tcPr>
          <w:p w14:paraId="32ECEDB4" w14:textId="77777777" w:rsidR="00381A05" w:rsidRDefault="006837AC" w:rsidP="00AD0526">
            <w:pPr>
              <w:spacing w:before="120" w:after="120"/>
            </w:pPr>
            <w:r w:rsidRPr="008E0FA4">
              <w:t>A</w:t>
            </w:r>
            <w:r w:rsidR="005E04A9">
              <w:t xml:space="preserve"> </w:t>
            </w:r>
            <w:r w:rsidRPr="008E0FA4">
              <w:t>task</w:t>
            </w:r>
            <w:r w:rsidR="005E04A9">
              <w:t xml:space="preserve"> </w:t>
            </w:r>
            <w:r w:rsidRPr="008E0FA4">
              <w:t>should</w:t>
            </w:r>
            <w:r w:rsidR="005E04A9">
              <w:t xml:space="preserve"> </w:t>
            </w:r>
            <w:r w:rsidRPr="008E0FA4">
              <w:t>be</w:t>
            </w:r>
            <w:r w:rsidR="005E04A9">
              <w:t xml:space="preserve"> </w:t>
            </w:r>
            <w:r w:rsidRPr="008E0FA4">
              <w:t>opened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research</w:t>
            </w:r>
            <w:r w:rsidR="005E04A9">
              <w:t xml:space="preserve"> </w:t>
            </w:r>
            <w:r w:rsidRPr="008E0FA4">
              <w:t>missing</w:t>
            </w:r>
            <w:r w:rsidR="005E04A9">
              <w:t xml:space="preserve"> </w:t>
            </w:r>
            <w:r w:rsidRPr="008E0FA4">
              <w:t>payment</w:t>
            </w:r>
            <w:r w:rsidR="005E04A9">
              <w:t xml:space="preserve"> </w:t>
            </w:r>
            <w:r w:rsidR="00F40DE0" w:rsidRPr="008E0FA4">
              <w:t>and</w:t>
            </w:r>
            <w:r w:rsidR="005E04A9">
              <w:t xml:space="preserve"> </w:t>
            </w:r>
            <w:r w:rsidR="0074172C" w:rsidRPr="008E0FA4">
              <w:t>should</w:t>
            </w:r>
            <w:r w:rsidR="005E04A9">
              <w:t xml:space="preserve"> </w:t>
            </w:r>
            <w:r w:rsidRPr="008E0FA4">
              <w:t>include</w:t>
            </w:r>
            <w:r w:rsidR="005E04A9">
              <w:t xml:space="preserve"> </w:t>
            </w:r>
            <w:r w:rsidRPr="008E0FA4">
              <w:t>check</w:t>
            </w:r>
            <w:r w:rsidR="005E04A9">
              <w:t xml:space="preserve"> </w:t>
            </w:r>
            <w:r w:rsidRPr="008E0FA4">
              <w:t>number</w:t>
            </w:r>
            <w:r w:rsidR="005E04A9">
              <w:t xml:space="preserve"> </w:t>
            </w:r>
            <w:r w:rsidR="00F40DE0" w:rsidRPr="008E0FA4">
              <w:t>and</w:t>
            </w:r>
            <w:r w:rsidR="005E04A9">
              <w:t xml:space="preserve"> </w:t>
            </w:r>
            <w:r w:rsidR="00F40DE0" w:rsidRPr="008E0FA4">
              <w:t>date</w:t>
            </w:r>
            <w:r w:rsidR="005E04A9">
              <w:t xml:space="preserve"> </w:t>
            </w:r>
            <w:r w:rsidR="00F40DE0" w:rsidRPr="008E0FA4">
              <w:t>cashed</w:t>
            </w:r>
            <w:r w:rsidR="0074172C" w:rsidRPr="008E0FA4">
              <w:t>,</w:t>
            </w:r>
            <w:r w:rsidR="005E04A9">
              <w:t xml:space="preserve"> </w:t>
            </w:r>
            <w:r w:rsidR="0074172C" w:rsidRPr="008E0FA4">
              <w:t>if</w:t>
            </w:r>
            <w:r w:rsidR="005E04A9">
              <w:t xml:space="preserve"> </w:t>
            </w:r>
            <w:r w:rsidR="0074172C" w:rsidRPr="008E0FA4">
              <w:t>possible</w:t>
            </w:r>
            <w:r w:rsidRPr="008E0FA4">
              <w:t>.</w:t>
            </w:r>
            <w:r w:rsidR="005E04A9">
              <w:t xml:space="preserve"> </w:t>
            </w:r>
            <w:r w:rsidR="0074172C" w:rsidRPr="008E0FA4">
              <w:t>Must</w:t>
            </w:r>
            <w:r w:rsidR="005E04A9">
              <w:t xml:space="preserve"> </w:t>
            </w:r>
            <w:r w:rsidR="0074172C" w:rsidRPr="008E0FA4">
              <w:t>have</w:t>
            </w:r>
            <w:r w:rsidR="005E04A9">
              <w:t xml:space="preserve"> </w:t>
            </w:r>
            <w:r w:rsidRPr="008E0FA4">
              <w:t>Check</w:t>
            </w:r>
            <w:r w:rsidR="005E04A9">
              <w:t xml:space="preserve"> </w:t>
            </w:r>
            <w:r w:rsidRPr="008E0FA4">
              <w:t>amount</w:t>
            </w:r>
            <w:r w:rsidR="005E04A9">
              <w:t xml:space="preserve"> </w:t>
            </w:r>
            <w:r w:rsidR="001F2782" w:rsidRPr="008E0FA4">
              <w:t>and</w:t>
            </w:r>
            <w:r w:rsidR="005E04A9">
              <w:t xml:space="preserve"> </w:t>
            </w:r>
            <w:r w:rsidR="0074172C" w:rsidRPr="008E0FA4">
              <w:t>Check</w:t>
            </w:r>
            <w:r w:rsidR="005E04A9">
              <w:t xml:space="preserve"> </w:t>
            </w:r>
            <w:r w:rsidR="0074172C" w:rsidRPr="008E0FA4">
              <w:t>date</w:t>
            </w:r>
            <w:r w:rsidR="005E04A9">
              <w:t xml:space="preserve"> </w:t>
            </w:r>
            <w:r w:rsidR="001F2782" w:rsidRPr="008E0FA4">
              <w:t>(date</w:t>
            </w:r>
            <w:r w:rsidR="005E04A9">
              <w:t xml:space="preserve"> </w:t>
            </w:r>
            <w:r w:rsidR="001F2782" w:rsidRPr="008E0FA4">
              <w:t>payment</w:t>
            </w:r>
            <w:r w:rsidR="005E04A9">
              <w:t xml:space="preserve"> </w:t>
            </w:r>
            <w:r w:rsidR="001F2782" w:rsidRPr="008E0FA4">
              <w:t>was</w:t>
            </w:r>
            <w:r w:rsidR="005E04A9">
              <w:t xml:space="preserve"> </w:t>
            </w:r>
            <w:r w:rsidR="001F2782" w:rsidRPr="008E0FA4">
              <w:t>made/mailed)</w:t>
            </w:r>
            <w:r w:rsidR="008E0FA4">
              <w:t>.</w:t>
            </w:r>
            <w:r w:rsidR="005E04A9">
              <w:t xml:space="preserve"> </w:t>
            </w:r>
            <w:r w:rsidR="00F40DE0" w:rsidRPr="008E0FA4">
              <w:t>The</w:t>
            </w:r>
            <w:r w:rsidR="005E04A9">
              <w:t xml:space="preserve"> </w:t>
            </w:r>
            <w:r w:rsidR="00F40DE0" w:rsidRPr="008E0FA4">
              <w:t>RM</w:t>
            </w:r>
            <w:r w:rsidR="005E04A9">
              <w:t xml:space="preserve"> </w:t>
            </w:r>
            <w:r w:rsidR="00F40DE0" w:rsidRPr="008E0FA4">
              <w:t>Task</w:t>
            </w:r>
            <w:r w:rsidR="005E04A9">
              <w:t xml:space="preserve"> </w:t>
            </w:r>
            <w:r w:rsidR="00F40DE0" w:rsidRPr="008E0FA4">
              <w:t>must</w:t>
            </w:r>
            <w:r w:rsidR="005E04A9">
              <w:t xml:space="preserve"> </w:t>
            </w:r>
            <w:r w:rsidR="00F40DE0" w:rsidRPr="008E0FA4">
              <w:t>also</w:t>
            </w:r>
            <w:r w:rsidR="005E04A9">
              <w:t xml:space="preserve"> </w:t>
            </w:r>
            <w:r w:rsidR="00F40DE0" w:rsidRPr="008E0FA4">
              <w:t>include</w:t>
            </w:r>
            <w:r w:rsidR="005E04A9">
              <w:t xml:space="preserve"> </w:t>
            </w:r>
            <w:r w:rsidR="00F40DE0" w:rsidRPr="008E0FA4">
              <w:t>the</w:t>
            </w:r>
            <w:r w:rsidR="005E04A9">
              <w:t xml:space="preserve"> </w:t>
            </w:r>
            <w:r w:rsidR="00F40DE0" w:rsidRPr="008E0FA4">
              <w:t>method</w:t>
            </w:r>
            <w:r w:rsidR="005E04A9">
              <w:t xml:space="preserve"> </w:t>
            </w:r>
            <w:r w:rsidR="00F40DE0" w:rsidRPr="008E0FA4">
              <w:t>of</w:t>
            </w:r>
            <w:r w:rsidR="005E04A9">
              <w:t xml:space="preserve"> </w:t>
            </w:r>
            <w:r w:rsidR="00F40DE0" w:rsidRPr="008E0FA4">
              <w:t>the</w:t>
            </w:r>
            <w:r w:rsidR="005E04A9">
              <w:t xml:space="preserve"> </w:t>
            </w:r>
            <w:r w:rsidR="00F40DE0" w:rsidRPr="008E0FA4">
              <w:t>payment</w:t>
            </w:r>
            <w:r w:rsidR="005E04A9">
              <w:t xml:space="preserve"> </w:t>
            </w:r>
            <w:r w:rsidR="00F40DE0" w:rsidRPr="008E0FA4">
              <w:t>(Check,</w:t>
            </w:r>
            <w:r w:rsidR="005E04A9">
              <w:t xml:space="preserve"> </w:t>
            </w:r>
            <w:r w:rsidR="00F40DE0" w:rsidRPr="008E0FA4">
              <w:t>Money</w:t>
            </w:r>
            <w:r w:rsidR="005E04A9">
              <w:t xml:space="preserve"> </w:t>
            </w:r>
            <w:r w:rsidR="00F40DE0" w:rsidRPr="008E0FA4">
              <w:t>Order,</w:t>
            </w:r>
            <w:r w:rsidR="005E04A9">
              <w:t xml:space="preserve"> </w:t>
            </w:r>
            <w:r w:rsidR="00F40DE0" w:rsidRPr="008E0FA4">
              <w:t>Bank</w:t>
            </w:r>
            <w:r w:rsidR="005E04A9">
              <w:t xml:space="preserve"> </w:t>
            </w:r>
            <w:r w:rsidR="00F40DE0" w:rsidRPr="008E0FA4">
              <w:t>BillPay</w:t>
            </w:r>
            <w:r w:rsidR="005E04A9">
              <w:t xml:space="preserve"> </w:t>
            </w:r>
            <w:r w:rsidR="00F40DE0" w:rsidRPr="008E0FA4">
              <w:t>(payment</w:t>
            </w:r>
            <w:r w:rsidR="005E04A9">
              <w:t xml:space="preserve"> </w:t>
            </w:r>
            <w:r w:rsidR="00F40DE0" w:rsidRPr="008E0FA4">
              <w:t>through</w:t>
            </w:r>
            <w:r w:rsidR="005E04A9">
              <w:t xml:space="preserve"> </w:t>
            </w:r>
            <w:r w:rsidR="00F40DE0" w:rsidRPr="008E0FA4">
              <w:t>the</w:t>
            </w:r>
            <w:r w:rsidR="005E04A9">
              <w:t xml:space="preserve"> </w:t>
            </w:r>
            <w:r w:rsidR="00F40DE0" w:rsidRPr="008E0FA4">
              <w:t>member’s</w:t>
            </w:r>
            <w:r w:rsidR="005E04A9">
              <w:t xml:space="preserve"> </w:t>
            </w:r>
            <w:r w:rsidR="00F40DE0" w:rsidRPr="008E0FA4">
              <w:t>bank).</w:t>
            </w:r>
          </w:p>
          <w:p w14:paraId="4667D90C" w14:textId="77777777" w:rsidR="00BD6F87" w:rsidRDefault="00BD6F87" w:rsidP="00AD0526">
            <w:pPr>
              <w:spacing w:before="120" w:after="120"/>
            </w:pPr>
          </w:p>
          <w:p w14:paraId="18FE8637" w14:textId="24DFE32F" w:rsidR="008C7CA7" w:rsidRDefault="00541CE4" w:rsidP="00AD0526">
            <w:pPr>
              <w:spacing w:before="120" w:after="120"/>
              <w:rPr>
                <w:noProof/>
              </w:rPr>
            </w:pPr>
            <w:r>
              <w:pict w14:anchorId="2B3AA9C7">
                <v:shape id="_x0000_i1028" type="#_x0000_t75" style="width:22.5pt;height:14.25pt;visibility:visible;mso-wrap-style:square">
                  <v:imagedata r:id="rId16" o:title=""/>
                </v:shape>
              </w:pict>
            </w:r>
            <w:r w:rsidR="00BD6F87">
              <w:rPr>
                <w:noProof/>
              </w:rPr>
              <w:t xml:space="preserve"> I am submitting a request for payment research. Please allow up to 10 business days for the payment to be researched.</w:t>
            </w:r>
          </w:p>
          <w:p w14:paraId="728F5B3C" w14:textId="77777777" w:rsidR="00147534" w:rsidRPr="008E0FA4" w:rsidRDefault="00147534" w:rsidP="00AD0526">
            <w:pPr>
              <w:spacing w:before="120" w:after="120"/>
            </w:pPr>
          </w:p>
          <w:p w14:paraId="1313BCD9" w14:textId="18CDA866" w:rsidR="00381A05" w:rsidRPr="008E0FA4" w:rsidRDefault="00381A05" w:rsidP="00AD0526">
            <w:pPr>
              <w:spacing w:before="120" w:after="120"/>
            </w:pPr>
            <w:r w:rsidRPr="008E0FA4">
              <w:t>Send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following</w:t>
            </w:r>
            <w:r w:rsidR="005E04A9">
              <w:t xml:space="preserve"> </w:t>
            </w:r>
            <w:r w:rsidRPr="008E0FA4">
              <w:t>RM</w:t>
            </w:r>
            <w:r w:rsidR="005E04A9">
              <w:t xml:space="preserve"> </w:t>
            </w:r>
            <w:r w:rsidRPr="008E0FA4">
              <w:t>task:</w:t>
            </w:r>
          </w:p>
          <w:p w14:paraId="77408966" w14:textId="77777777" w:rsidR="00381A05" w:rsidRPr="008E0FA4" w:rsidRDefault="00381A05" w:rsidP="00AD0526">
            <w:pPr>
              <w:spacing w:before="120" w:after="120"/>
              <w:ind w:left="360"/>
              <w:rPr>
                <w:rFonts w:cs="Arial"/>
              </w:rPr>
            </w:pPr>
            <w:r w:rsidRPr="008E0FA4">
              <w:rPr>
                <w:rFonts w:cs="Arial"/>
                <w:b/>
              </w:rPr>
              <w:t>Task</w:t>
            </w:r>
            <w:r w:rsidR="005E04A9"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Category:</w:t>
            </w:r>
            <w:r w:rsidR="005E04A9">
              <w:rPr>
                <w:rFonts w:cs="Arial"/>
                <w:b/>
              </w:rPr>
              <w:t xml:space="preserve">  </w:t>
            </w:r>
            <w:r w:rsidRPr="008E0FA4">
              <w:rPr>
                <w:rFonts w:cs="Arial"/>
              </w:rPr>
              <w:t>Billing/Payment</w:t>
            </w:r>
          </w:p>
          <w:p w14:paraId="01E41395" w14:textId="77777777" w:rsidR="00381A05" w:rsidRPr="008E0FA4" w:rsidRDefault="00381A05" w:rsidP="00AD0526">
            <w:pPr>
              <w:spacing w:before="120" w:after="120"/>
              <w:ind w:left="360"/>
              <w:rPr>
                <w:rFonts w:cs="Arial"/>
              </w:rPr>
            </w:pPr>
            <w:r w:rsidRPr="008E0FA4">
              <w:rPr>
                <w:rFonts w:cs="Arial"/>
                <w:b/>
              </w:rPr>
              <w:t>Task</w:t>
            </w:r>
            <w:r w:rsidR="005E04A9"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Type:</w:t>
            </w:r>
            <w:r w:rsidR="005E04A9">
              <w:rPr>
                <w:rFonts w:cs="Arial"/>
                <w:b/>
              </w:rPr>
              <w:t xml:space="preserve">  </w:t>
            </w:r>
            <w:r w:rsidRPr="008E0FA4">
              <w:rPr>
                <w:rFonts w:cs="Arial"/>
              </w:rPr>
              <w:t>Premium</w:t>
            </w:r>
            <w:r w:rsidR="005E04A9"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Billing</w:t>
            </w:r>
            <w:r w:rsidR="005E04A9"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Inquiry</w:t>
            </w:r>
            <w:r w:rsidR="005E04A9"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Medicare</w:t>
            </w:r>
            <w:r w:rsidR="005E04A9"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D</w:t>
            </w:r>
          </w:p>
          <w:p w14:paraId="25CFE29E" w14:textId="77777777" w:rsidR="00381A05" w:rsidRPr="008E0FA4" w:rsidRDefault="00381A05" w:rsidP="00AD0526">
            <w:pPr>
              <w:spacing w:before="120" w:after="120"/>
              <w:ind w:left="360"/>
              <w:rPr>
                <w:rFonts w:cs="Arial"/>
              </w:rPr>
            </w:pPr>
            <w:r w:rsidRPr="008E0FA4">
              <w:rPr>
                <w:rFonts w:cs="Arial"/>
                <w:b/>
              </w:rPr>
              <w:t>Queue:</w:t>
            </w:r>
            <w:r w:rsidR="005E04A9">
              <w:rPr>
                <w:rFonts w:cs="Arial"/>
                <w:b/>
              </w:rPr>
              <w:t xml:space="preserve">  </w:t>
            </w:r>
            <w:r w:rsidRPr="008E0FA4">
              <w:rPr>
                <w:rFonts w:cs="Arial"/>
              </w:rPr>
              <w:t>Finance</w:t>
            </w:r>
            <w:r w:rsidR="005E04A9">
              <w:rPr>
                <w:rFonts w:cs="Arial"/>
              </w:rPr>
              <w:t xml:space="preserve"> </w:t>
            </w:r>
            <w:r w:rsidR="001E4418" w:rsidRPr="008E0FA4">
              <w:rPr>
                <w:rFonts w:cs="Arial"/>
              </w:rPr>
              <w:t>–</w:t>
            </w:r>
            <w:r w:rsidR="005E04A9"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Scottsdale</w:t>
            </w:r>
            <w:r w:rsidR="005E04A9"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Premium</w:t>
            </w:r>
            <w:r w:rsidR="005E04A9"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Billing</w:t>
            </w:r>
          </w:p>
          <w:p w14:paraId="333596AD" w14:textId="77777777" w:rsidR="00381A05" w:rsidRPr="008E0FA4" w:rsidRDefault="00381A05" w:rsidP="00AD0526">
            <w:pPr>
              <w:spacing w:before="120" w:after="120"/>
              <w:ind w:left="360"/>
              <w:rPr>
                <w:b/>
              </w:rPr>
            </w:pPr>
            <w:r w:rsidRPr="008E0FA4">
              <w:rPr>
                <w:rFonts w:eastAsia="Calibri" w:cs="Verdana,Bold"/>
                <w:b/>
                <w:bCs/>
              </w:rPr>
              <w:t>Reason</w:t>
            </w:r>
            <w:r w:rsidR="005E04A9">
              <w:rPr>
                <w:rFonts w:eastAsia="Calibri" w:cs="Verdana,Bold"/>
                <w:b/>
                <w:bCs/>
              </w:rPr>
              <w:t xml:space="preserve"> </w:t>
            </w:r>
            <w:r w:rsidRPr="008E0FA4">
              <w:rPr>
                <w:rFonts w:eastAsia="Calibri" w:cs="Verdana,Bold"/>
                <w:b/>
                <w:bCs/>
              </w:rPr>
              <w:t>for</w:t>
            </w:r>
            <w:r w:rsidR="005E04A9">
              <w:rPr>
                <w:rFonts w:eastAsia="Calibri" w:cs="Verdana,Bold"/>
                <w:b/>
                <w:bCs/>
              </w:rPr>
              <w:t xml:space="preserve"> </w:t>
            </w:r>
            <w:r w:rsidRPr="008E0FA4">
              <w:rPr>
                <w:rFonts w:eastAsia="Calibri" w:cs="Verdana,Bold"/>
                <w:b/>
                <w:bCs/>
              </w:rPr>
              <w:t>Dispute:</w:t>
            </w:r>
            <w:r w:rsidR="005E04A9">
              <w:rPr>
                <w:rFonts w:eastAsia="Calibri" w:cs="Verdana,Bold"/>
                <w:b/>
                <w:bCs/>
              </w:rPr>
              <w:t xml:space="preserve">  </w:t>
            </w:r>
            <w:r w:rsidRPr="008E0FA4">
              <w:t>PAYMENT</w:t>
            </w:r>
            <w:r w:rsidR="005E04A9">
              <w:t xml:space="preserve"> </w:t>
            </w:r>
            <w:r w:rsidRPr="008E0FA4">
              <w:t>RESEARCH</w:t>
            </w:r>
            <w:r w:rsidR="005E04A9">
              <w:t xml:space="preserve"> </w:t>
            </w:r>
            <w:r w:rsidR="001E4418" w:rsidRPr="008E0FA4">
              <w:t>–</w:t>
            </w:r>
            <w:r w:rsidR="005E04A9">
              <w:t xml:space="preserve"> </w:t>
            </w:r>
            <w:r w:rsidRPr="008E0FA4">
              <w:t>PAYMENT</w:t>
            </w:r>
            <w:r w:rsidR="005E04A9">
              <w:t xml:space="preserve"> </w:t>
            </w:r>
            <w:r w:rsidRPr="008E0FA4">
              <w:t>NOT</w:t>
            </w:r>
            <w:r w:rsidR="005E04A9">
              <w:t xml:space="preserve"> </w:t>
            </w:r>
            <w:r w:rsidRPr="008E0FA4">
              <w:t>POSTED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ACCOUNT</w:t>
            </w:r>
            <w:r w:rsidR="005E04A9">
              <w:t xml:space="preserve"> </w:t>
            </w:r>
          </w:p>
          <w:p w14:paraId="29E23C12" w14:textId="77777777" w:rsidR="00481D8E" w:rsidRPr="008E0FA4" w:rsidRDefault="00381A05" w:rsidP="00AD0526">
            <w:pPr>
              <w:spacing w:before="120" w:after="120"/>
              <w:ind w:left="360"/>
              <w:rPr>
                <w:rFonts w:eastAsia="Calibri" w:cs="Verdana,Bold"/>
                <w:b/>
                <w:bCs/>
              </w:rPr>
            </w:pPr>
            <w:r w:rsidRPr="008E0FA4">
              <w:rPr>
                <w:rFonts w:eastAsia="Calibri" w:cs="Verdana,Bold"/>
                <w:b/>
                <w:bCs/>
              </w:rPr>
              <w:t>Task</w:t>
            </w:r>
            <w:r w:rsidR="005E04A9">
              <w:rPr>
                <w:rFonts w:eastAsia="Calibri" w:cs="Verdana,Bold"/>
                <w:b/>
                <w:bCs/>
              </w:rPr>
              <w:t xml:space="preserve"> </w:t>
            </w:r>
            <w:r w:rsidRPr="008E0FA4">
              <w:rPr>
                <w:rFonts w:eastAsia="Calibri" w:cs="Verdana,Bold"/>
                <w:b/>
                <w:bCs/>
              </w:rPr>
              <w:t>Notes:</w:t>
            </w:r>
            <w:r w:rsidR="005E04A9">
              <w:rPr>
                <w:rFonts w:eastAsia="Calibri" w:cs="Verdana,Bold"/>
                <w:b/>
                <w:bCs/>
              </w:rPr>
              <w:t xml:space="preserve">  </w:t>
            </w:r>
            <w:r w:rsidR="00481D8E" w:rsidRPr="008E0FA4">
              <w:rPr>
                <w:rFonts w:eastAsia="Calibri" w:cs="Verdana,Bold"/>
                <w:bCs/>
              </w:rPr>
              <w:t>Document</w:t>
            </w:r>
            <w:r w:rsidR="005E04A9">
              <w:rPr>
                <w:rFonts w:eastAsia="Calibri" w:cs="Verdana,Bold"/>
                <w:bCs/>
              </w:rPr>
              <w:t xml:space="preserve"> </w:t>
            </w:r>
            <w:r w:rsidR="00481D8E" w:rsidRPr="008E0FA4">
              <w:rPr>
                <w:rFonts w:eastAsia="Calibri" w:cs="Verdana,Bold"/>
                <w:bCs/>
              </w:rPr>
              <w:t>the</w:t>
            </w:r>
            <w:r w:rsidR="005E04A9">
              <w:rPr>
                <w:rFonts w:eastAsia="Calibri" w:cs="Verdana,Bold"/>
                <w:bCs/>
              </w:rPr>
              <w:t xml:space="preserve"> </w:t>
            </w:r>
            <w:r w:rsidR="00481D8E" w:rsidRPr="008E0FA4">
              <w:rPr>
                <w:rFonts w:eastAsia="Calibri" w:cs="Verdana,Bold"/>
                <w:bCs/>
              </w:rPr>
              <w:t>following:</w:t>
            </w:r>
            <w:r w:rsidR="005E04A9">
              <w:rPr>
                <w:rFonts w:eastAsia="Calibri" w:cs="Verdana,Bold"/>
                <w:b/>
                <w:bCs/>
              </w:rPr>
              <w:t xml:space="preserve"> </w:t>
            </w:r>
          </w:p>
          <w:p w14:paraId="6727547B" w14:textId="45C0FE36" w:rsidR="00381A05" w:rsidRPr="008E0FA4" w:rsidRDefault="00481D8E" w:rsidP="00AD0526">
            <w:pPr>
              <w:numPr>
                <w:ilvl w:val="0"/>
                <w:numId w:val="13"/>
              </w:numPr>
              <w:spacing w:before="120" w:after="120"/>
              <w:ind w:left="1080"/>
              <w:rPr>
                <w:rFonts w:eastAsia="Calibri" w:cs="Verdana,Bold"/>
                <w:bCs/>
                <w:i/>
              </w:rPr>
            </w:pPr>
            <w:r w:rsidRPr="008E0FA4">
              <w:rPr>
                <w:rFonts w:eastAsia="Calibri" w:cs="Verdana"/>
                <w:b/>
              </w:rPr>
              <w:t>MPR012</w:t>
            </w:r>
            <w:r w:rsidRPr="008E0FA4">
              <w:rPr>
                <w:rFonts w:eastAsia="Calibri" w:cs="Verdana"/>
              </w:rPr>
              <w:t>,</w:t>
            </w:r>
            <w:r w:rsidR="005E04A9">
              <w:rPr>
                <w:rFonts w:eastAsia="Calibri" w:cs="Verdana"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Beneficiary</w:t>
            </w:r>
            <w:r w:rsidR="005E04A9"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made</w:t>
            </w:r>
            <w:r w:rsidR="005E04A9"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a</w:t>
            </w:r>
            <w:r w:rsidR="005E04A9">
              <w:rPr>
                <w:rFonts w:eastAsia="Calibri" w:cs="Verdana,Bold"/>
                <w:bCs/>
              </w:rPr>
              <w:t xml:space="preserve"> </w:t>
            </w:r>
            <w:r w:rsidR="00725A73">
              <w:rPr>
                <w:rFonts w:eastAsia="Calibri" w:cs="Verdana,Bold"/>
                <w:bCs/>
              </w:rPr>
              <w:t>&lt;</w:t>
            </w:r>
            <w:r w:rsidRPr="008E0FA4">
              <w:rPr>
                <w:rFonts w:eastAsia="Calibri" w:cs="Verdana,Bold"/>
                <w:bCs/>
              </w:rPr>
              <w:t>check</w:t>
            </w:r>
            <w:r w:rsidR="00F40DE0" w:rsidRPr="008E0FA4">
              <w:rPr>
                <w:rFonts w:eastAsia="Calibri" w:cs="Verdana,Bold"/>
                <w:bCs/>
              </w:rPr>
              <w:t>,</w:t>
            </w:r>
            <w:r w:rsidR="005E04A9">
              <w:rPr>
                <w:rFonts w:eastAsia="Calibri" w:cs="Verdana,Bold"/>
                <w:bCs/>
              </w:rPr>
              <w:t xml:space="preserve"> </w:t>
            </w:r>
            <w:r w:rsidR="00F40DE0" w:rsidRPr="008E0FA4">
              <w:rPr>
                <w:rFonts w:eastAsia="Calibri" w:cs="Verdana,Bold"/>
                <w:bCs/>
              </w:rPr>
              <w:t>Money</w:t>
            </w:r>
            <w:r w:rsidR="005E04A9">
              <w:rPr>
                <w:rFonts w:eastAsia="Calibri" w:cs="Verdana,Bold"/>
                <w:bCs/>
              </w:rPr>
              <w:t xml:space="preserve"> </w:t>
            </w:r>
            <w:r w:rsidR="00F40DE0" w:rsidRPr="008E0FA4">
              <w:rPr>
                <w:rFonts w:eastAsia="Calibri" w:cs="Verdana,Bold"/>
                <w:bCs/>
              </w:rPr>
              <w:t>Order</w:t>
            </w:r>
            <w:r w:rsidR="005E04A9">
              <w:rPr>
                <w:rFonts w:eastAsia="Calibri" w:cs="Verdana,Bold"/>
                <w:bCs/>
              </w:rPr>
              <w:t xml:space="preserve"> </w:t>
            </w:r>
            <w:r w:rsidR="00F40DE0" w:rsidRPr="008E0FA4">
              <w:rPr>
                <w:rFonts w:eastAsia="Calibri" w:cs="Verdana,Bold"/>
                <w:bCs/>
              </w:rPr>
              <w:t>OR</w:t>
            </w:r>
            <w:r w:rsidR="005E04A9">
              <w:rPr>
                <w:rFonts w:eastAsia="Calibri" w:cs="Verdana,Bold"/>
                <w:bCs/>
              </w:rPr>
              <w:t xml:space="preserve"> </w:t>
            </w:r>
            <w:r w:rsidR="00F40DE0" w:rsidRPr="008E0FA4">
              <w:rPr>
                <w:rFonts w:eastAsia="Calibri" w:cs="Verdana,Bold"/>
                <w:bCs/>
              </w:rPr>
              <w:t>Bank</w:t>
            </w:r>
            <w:r w:rsidR="005E04A9">
              <w:rPr>
                <w:rFonts w:eastAsia="Calibri" w:cs="Verdana,Bold"/>
                <w:bCs/>
              </w:rPr>
              <w:t xml:space="preserve"> </w:t>
            </w:r>
            <w:r w:rsidR="00F40DE0" w:rsidRPr="008E0FA4">
              <w:rPr>
                <w:rFonts w:eastAsia="Calibri" w:cs="Verdana,Bold"/>
                <w:bCs/>
              </w:rPr>
              <w:t>Bill</w:t>
            </w:r>
            <w:r w:rsidR="005E04A9">
              <w:rPr>
                <w:rFonts w:eastAsia="Calibri" w:cs="Verdana,Bold"/>
                <w:bCs/>
              </w:rPr>
              <w:t xml:space="preserve"> </w:t>
            </w:r>
            <w:r w:rsidR="00F40DE0" w:rsidRPr="008E0FA4">
              <w:rPr>
                <w:rFonts w:eastAsia="Calibri" w:cs="Verdana,Bold"/>
                <w:bCs/>
              </w:rPr>
              <w:t>Pay</w:t>
            </w:r>
            <w:r w:rsidR="00725A73">
              <w:rPr>
                <w:rFonts w:eastAsia="Calibri" w:cs="Verdana,Bold"/>
                <w:bCs/>
              </w:rPr>
              <w:t>&gt;</w:t>
            </w:r>
            <w:r w:rsidR="005E04A9">
              <w:rPr>
                <w:rFonts w:eastAsia="Calibri" w:cs="Verdana,Bold"/>
                <w:bCs/>
              </w:rPr>
              <w:t xml:space="preserve"> </w:t>
            </w:r>
            <w:r w:rsidR="00F40DE0" w:rsidRPr="008E0FA4">
              <w:rPr>
                <w:rFonts w:eastAsia="Calibri" w:cs="Verdana,Bold"/>
                <w:bCs/>
              </w:rPr>
              <w:t>payment</w:t>
            </w:r>
            <w:r w:rsidR="00725A73">
              <w:rPr>
                <w:rFonts w:eastAsia="Calibri" w:cs="Verdana,Bold"/>
                <w:bCs/>
              </w:rPr>
              <w:t xml:space="preserve"> for their premiums in the amount of </w:t>
            </w:r>
            <w:r w:rsidR="00193797">
              <w:rPr>
                <w:rFonts w:eastAsia="Calibri" w:cs="Verdana,Bold"/>
                <w:bCs/>
              </w:rPr>
              <w:t>&lt;$XX.XX&gt;</w:t>
            </w:r>
            <w:r w:rsidR="005E04A9"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that</w:t>
            </w:r>
            <w:r w:rsidR="005E04A9"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is</w:t>
            </w:r>
            <w:r w:rsidR="005E04A9"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not</w:t>
            </w:r>
            <w:r w:rsidR="005E04A9"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posted</w:t>
            </w:r>
            <w:r w:rsidR="005E04A9"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to</w:t>
            </w:r>
            <w:r w:rsidR="005E04A9"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their</w:t>
            </w:r>
            <w:r w:rsidR="005E04A9"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account.</w:t>
            </w:r>
            <w:r w:rsidR="00193797">
              <w:rPr>
                <w:rFonts w:eastAsia="Calibri" w:cs="Verdana,Bold"/>
                <w:bCs/>
              </w:rPr>
              <w:t xml:space="preserve"> The payment was &lt;submitted or mailed&gt; on or around &lt;MM/DD/YYYY&gt;. The check number is &lt;enter check number if applicable and the beneficiary can provide it&gt;.</w:t>
            </w:r>
          </w:p>
          <w:p w14:paraId="6AE0D9A2" w14:textId="77777777" w:rsidR="00481D8E" w:rsidRPr="008E0FA4" w:rsidRDefault="00481D8E" w:rsidP="00AD0526">
            <w:pPr>
              <w:numPr>
                <w:ilvl w:val="0"/>
                <w:numId w:val="12"/>
              </w:numPr>
              <w:spacing w:before="120" w:after="120"/>
              <w:ind w:left="1080"/>
            </w:pPr>
            <w:r w:rsidRPr="008E0FA4">
              <w:t>Beneficiary’s</w:t>
            </w:r>
            <w:r w:rsidR="005E04A9">
              <w:t xml:space="preserve"> </w:t>
            </w:r>
            <w:r w:rsidRPr="008E0FA4">
              <w:t>contact</w:t>
            </w:r>
            <w:r w:rsidR="005E04A9">
              <w:t xml:space="preserve"> </w:t>
            </w:r>
            <w:r w:rsidRPr="008E0FA4">
              <w:t>number.</w:t>
            </w:r>
          </w:p>
          <w:p w14:paraId="4F0A0BB8" w14:textId="77777777" w:rsidR="00381A05" w:rsidRPr="008E0FA4" w:rsidRDefault="00381A05" w:rsidP="00AD0526">
            <w:pPr>
              <w:spacing w:before="120" w:after="120"/>
              <w:ind w:left="720"/>
              <w:rPr>
                <w:rFonts w:eastAsia="Calibri" w:cs="Verdana"/>
              </w:rPr>
            </w:pPr>
          </w:p>
          <w:p w14:paraId="5230FD0D" w14:textId="298E0BF0" w:rsidR="00E90481" w:rsidRDefault="00E90481" w:rsidP="00AD0526">
            <w:pPr>
              <w:spacing w:before="120" w:after="120"/>
              <w:rPr>
                <w:rFonts w:eastAsia="Calibri" w:cs="Verdana"/>
              </w:rPr>
            </w:pPr>
            <w:r w:rsidRPr="00AD0526">
              <w:rPr>
                <w:rFonts w:eastAsia="Calibri" w:cs="Verdana"/>
                <w:b/>
                <w:bCs/>
              </w:rPr>
              <w:t>CCR Process Note:</w:t>
            </w:r>
            <w:r w:rsidRPr="00E90481">
              <w:rPr>
                <w:rFonts w:eastAsia="Calibri" w:cs="Verdana"/>
              </w:rPr>
              <w:t xml:space="preserve"> If the beneficiary is inquiring about more tha</w:t>
            </w:r>
            <w:r>
              <w:rPr>
                <w:rFonts w:eastAsia="Calibri" w:cs="Verdana"/>
              </w:rPr>
              <w:t>n</w:t>
            </w:r>
            <w:r w:rsidRPr="00E90481">
              <w:rPr>
                <w:rFonts w:eastAsia="Calibri" w:cs="Verdana"/>
              </w:rPr>
              <w:t xml:space="preserve"> one payment that is not posted to their account, the above information MUST be provided for each payment.</w:t>
            </w:r>
          </w:p>
          <w:p w14:paraId="6F2A1C2E" w14:textId="77777777" w:rsidR="00E90481" w:rsidRDefault="00E90481" w:rsidP="00AD0526">
            <w:pPr>
              <w:spacing w:before="120" w:after="120"/>
              <w:rPr>
                <w:rFonts w:eastAsia="Calibri" w:cs="Verdana"/>
              </w:rPr>
            </w:pPr>
          </w:p>
          <w:p w14:paraId="27F99D93" w14:textId="17E5391B" w:rsidR="00381A05" w:rsidRPr="008E0FA4" w:rsidRDefault="00381A05" w:rsidP="00AD0526">
            <w:pPr>
              <w:spacing w:before="120" w:after="120"/>
              <w:rPr>
                <w:rFonts w:cs="Arial"/>
              </w:rPr>
            </w:pPr>
            <w:r w:rsidRPr="008E0FA4">
              <w:rPr>
                <w:rFonts w:eastAsia="Calibri" w:cs="Verdana"/>
              </w:rPr>
              <w:t>Complete</w:t>
            </w:r>
            <w:r w:rsidR="005E04A9">
              <w:rPr>
                <w:rFonts w:eastAsia="Calibri" w:cs="Verdana"/>
              </w:rPr>
              <w:t xml:space="preserve"> </w:t>
            </w:r>
            <w:r w:rsidRPr="008E0FA4">
              <w:rPr>
                <w:rFonts w:eastAsia="Calibri" w:cs="Verdana"/>
              </w:rPr>
              <w:t>the</w:t>
            </w:r>
            <w:r w:rsidR="005E04A9">
              <w:rPr>
                <w:rFonts w:eastAsia="Calibri" w:cs="Verdana"/>
              </w:rPr>
              <w:t xml:space="preserve"> </w:t>
            </w:r>
            <w:r w:rsidRPr="008E0FA4">
              <w:rPr>
                <w:rFonts w:eastAsia="Calibri" w:cs="Verdana"/>
              </w:rPr>
              <w:t>task</w:t>
            </w:r>
            <w:r w:rsidR="005E04A9">
              <w:rPr>
                <w:rFonts w:eastAsia="Calibri" w:cs="Verdana"/>
              </w:rPr>
              <w:t xml:space="preserve"> </w:t>
            </w:r>
            <w:r w:rsidRPr="008E0FA4">
              <w:rPr>
                <w:rFonts w:eastAsia="Calibri" w:cs="Verdana"/>
              </w:rPr>
              <w:t>fields</w:t>
            </w:r>
            <w:r w:rsidR="005E04A9">
              <w:rPr>
                <w:rFonts w:eastAsia="Calibri" w:cs="Verdana"/>
              </w:rPr>
              <w:t xml:space="preserve"> </w:t>
            </w:r>
            <w:r w:rsidRPr="008E0FA4">
              <w:rPr>
                <w:rFonts w:eastAsia="Calibri" w:cs="Verdana"/>
              </w:rPr>
              <w:t>as</w:t>
            </w:r>
            <w:r w:rsidR="005E04A9">
              <w:rPr>
                <w:rFonts w:eastAsia="Calibri" w:cs="Verdana"/>
              </w:rPr>
              <w:t xml:space="preserve"> </w:t>
            </w:r>
            <w:r w:rsidRPr="008E0FA4">
              <w:rPr>
                <w:rFonts w:eastAsia="Calibri" w:cs="Verdana"/>
              </w:rPr>
              <w:t>applicable:</w:t>
            </w:r>
          </w:p>
          <w:p w14:paraId="2E1ED590" w14:textId="77777777" w:rsidR="00381A05" w:rsidRPr="00AD0526" w:rsidRDefault="00381A05" w:rsidP="00AD0526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20"/>
              <w:rPr>
                <w:rFonts w:ascii="Verdana" w:hAnsi="Verdana" w:cs="Arial"/>
                <w:b/>
                <w:sz w:val="24"/>
                <w:szCs w:val="24"/>
              </w:rPr>
            </w:pPr>
            <w:r w:rsidRPr="00AD0526">
              <w:rPr>
                <w:rFonts w:ascii="Verdana" w:hAnsi="Verdana" w:cs="Arial"/>
                <w:b/>
                <w:sz w:val="24"/>
                <w:szCs w:val="24"/>
              </w:rPr>
              <w:t>Amount</w:t>
            </w:r>
            <w:r w:rsidR="005E04A9" w:rsidRPr="00AD0526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Arial"/>
                <w:b/>
                <w:sz w:val="24"/>
                <w:szCs w:val="24"/>
              </w:rPr>
              <w:t>Disputed</w:t>
            </w:r>
            <w:r w:rsidR="005E04A9" w:rsidRPr="00AD0526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="001E4418" w:rsidRPr="00AD0526">
              <w:rPr>
                <w:rFonts w:ascii="Verdana" w:hAnsi="Verdana" w:cs="Arial"/>
                <w:b/>
                <w:sz w:val="24"/>
                <w:szCs w:val="24"/>
              </w:rPr>
              <w:t>–</w:t>
            </w:r>
            <w:r w:rsidR="005E04A9" w:rsidRPr="00AD0526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Arial"/>
                <w:sz w:val="24"/>
                <w:szCs w:val="24"/>
              </w:rPr>
              <w:t>Required</w:t>
            </w:r>
          </w:p>
          <w:p w14:paraId="6FF3C1E3" w14:textId="77777777" w:rsidR="00381A05" w:rsidRPr="00AD0526" w:rsidRDefault="00381A05" w:rsidP="00AD0526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20"/>
              <w:rPr>
                <w:rFonts w:ascii="Verdana" w:hAnsi="Verdana" w:cs="Arial"/>
                <w:b/>
                <w:sz w:val="24"/>
                <w:szCs w:val="24"/>
              </w:rPr>
            </w:pPr>
            <w:r w:rsidRPr="00AD0526">
              <w:rPr>
                <w:rFonts w:ascii="Verdana" w:hAnsi="Verdana" w:cs="Arial"/>
                <w:b/>
                <w:sz w:val="24"/>
                <w:szCs w:val="24"/>
              </w:rPr>
              <w:t>Reason</w:t>
            </w:r>
            <w:r w:rsidR="005E04A9" w:rsidRPr="00AD0526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Arial"/>
                <w:b/>
                <w:sz w:val="24"/>
                <w:szCs w:val="24"/>
              </w:rPr>
              <w:t>for</w:t>
            </w:r>
            <w:r w:rsidR="005E04A9" w:rsidRPr="00AD0526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Arial"/>
                <w:b/>
                <w:sz w:val="24"/>
                <w:szCs w:val="24"/>
              </w:rPr>
              <w:t>Dispute</w:t>
            </w:r>
            <w:r w:rsidR="005E04A9" w:rsidRPr="00AD0526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="001E4418" w:rsidRPr="00AD0526">
              <w:rPr>
                <w:rFonts w:ascii="Verdana" w:hAnsi="Verdana" w:cs="Arial"/>
                <w:b/>
                <w:sz w:val="24"/>
                <w:szCs w:val="24"/>
              </w:rPr>
              <w:t>–</w:t>
            </w:r>
            <w:r w:rsidR="005E04A9" w:rsidRPr="00AD0526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Arial"/>
                <w:sz w:val="24"/>
                <w:szCs w:val="24"/>
              </w:rPr>
              <w:t>Required</w:t>
            </w:r>
          </w:p>
          <w:p w14:paraId="756213BA" w14:textId="77777777" w:rsidR="00381A05" w:rsidRPr="00AD0526" w:rsidRDefault="00381A05" w:rsidP="00AD0526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20"/>
              <w:rPr>
                <w:rFonts w:ascii="Verdana" w:hAnsi="Verdana" w:cs="Arial"/>
                <w:sz w:val="24"/>
                <w:szCs w:val="24"/>
              </w:rPr>
            </w:pPr>
            <w:r w:rsidRPr="00AD0526">
              <w:rPr>
                <w:rFonts w:ascii="Verdana" w:hAnsi="Verdana" w:cs="Arial"/>
                <w:b/>
                <w:sz w:val="24"/>
                <w:szCs w:val="24"/>
              </w:rPr>
              <w:t>Payment</w:t>
            </w:r>
            <w:r w:rsidR="005E04A9" w:rsidRPr="00AD0526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Arial"/>
                <w:b/>
                <w:sz w:val="24"/>
                <w:szCs w:val="24"/>
              </w:rPr>
              <w:t>Not</w:t>
            </w:r>
            <w:r w:rsidR="005E04A9" w:rsidRPr="00AD0526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Arial"/>
                <w:b/>
                <w:sz w:val="24"/>
                <w:szCs w:val="24"/>
              </w:rPr>
              <w:t>Applied</w:t>
            </w:r>
            <w:r w:rsidRPr="00AD0526">
              <w:rPr>
                <w:rFonts w:ascii="Verdana" w:hAnsi="Verdana" w:cs="Arial"/>
                <w:sz w:val="24"/>
                <w:szCs w:val="24"/>
              </w:rPr>
              <w:t>?</w:t>
            </w:r>
            <w:r w:rsidR="005E04A9" w:rsidRPr="00AD0526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1E4418" w:rsidRPr="00AD0526">
              <w:rPr>
                <w:rFonts w:ascii="Verdana" w:hAnsi="Verdana" w:cs="Arial"/>
                <w:sz w:val="24"/>
                <w:szCs w:val="24"/>
              </w:rPr>
              <w:t>–</w:t>
            </w:r>
            <w:r w:rsidR="005E04A9" w:rsidRPr="00AD0526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Arial"/>
                <w:sz w:val="24"/>
                <w:szCs w:val="24"/>
              </w:rPr>
              <w:t>If</w:t>
            </w:r>
            <w:r w:rsidR="005E04A9" w:rsidRPr="00AD0526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Arial"/>
                <w:sz w:val="24"/>
                <w:szCs w:val="24"/>
              </w:rPr>
              <w:t>Yes,</w:t>
            </w:r>
            <w:r w:rsidR="005E04A9" w:rsidRPr="00AD0526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Arial"/>
                <w:sz w:val="24"/>
                <w:szCs w:val="24"/>
              </w:rPr>
              <w:t>complete</w:t>
            </w:r>
            <w:r w:rsidR="005E04A9" w:rsidRPr="00AD0526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Arial"/>
                <w:sz w:val="24"/>
                <w:szCs w:val="24"/>
              </w:rPr>
              <w:t>check</w:t>
            </w:r>
            <w:r w:rsidR="005E04A9" w:rsidRPr="00AD0526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Arial"/>
                <w:sz w:val="24"/>
                <w:szCs w:val="24"/>
              </w:rPr>
              <w:t>detail</w:t>
            </w:r>
            <w:r w:rsidR="005E04A9" w:rsidRPr="00AD0526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Arial"/>
                <w:sz w:val="24"/>
                <w:szCs w:val="24"/>
              </w:rPr>
              <w:t>fields</w:t>
            </w:r>
            <w:r w:rsidR="005E04A9" w:rsidRPr="00AD0526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Arial"/>
                <w:sz w:val="24"/>
                <w:szCs w:val="24"/>
              </w:rPr>
              <w:t>below:</w:t>
            </w:r>
          </w:p>
          <w:p w14:paraId="4E9BC6EC" w14:textId="77777777" w:rsidR="00381A05" w:rsidRPr="00AD0526" w:rsidRDefault="00381A05" w:rsidP="00AD0526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20"/>
              <w:rPr>
                <w:rFonts w:ascii="Verdana" w:hAnsi="Verdana" w:cs="Arial"/>
                <w:b/>
                <w:sz w:val="24"/>
                <w:szCs w:val="24"/>
              </w:rPr>
            </w:pPr>
            <w:r w:rsidRPr="00AD0526">
              <w:rPr>
                <w:rFonts w:ascii="Verdana" w:hAnsi="Verdana" w:cs="Arial"/>
                <w:b/>
                <w:sz w:val="24"/>
                <w:szCs w:val="24"/>
              </w:rPr>
              <w:t>Check</w:t>
            </w:r>
            <w:r w:rsidR="005E04A9" w:rsidRPr="00AD0526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Arial"/>
                <w:b/>
                <w:sz w:val="24"/>
                <w:szCs w:val="24"/>
              </w:rPr>
              <w:t>Number</w:t>
            </w:r>
            <w:r w:rsidR="005E04A9" w:rsidRPr="00AD0526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="00F40DE0" w:rsidRPr="00AD0526">
              <w:rPr>
                <w:rFonts w:ascii="Verdana" w:hAnsi="Verdana" w:cs="Arial"/>
                <w:b/>
                <w:sz w:val="24"/>
                <w:szCs w:val="24"/>
              </w:rPr>
              <w:t>–</w:t>
            </w:r>
            <w:r w:rsidR="005E04A9" w:rsidRPr="00AD0526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="00F40DE0" w:rsidRPr="00AD0526">
              <w:rPr>
                <w:rFonts w:ascii="Verdana" w:hAnsi="Verdana" w:cs="Arial"/>
                <w:bCs/>
                <w:sz w:val="24"/>
                <w:szCs w:val="24"/>
              </w:rPr>
              <w:t>If</w:t>
            </w:r>
            <w:r w:rsidR="005E04A9" w:rsidRPr="00AD0526">
              <w:rPr>
                <w:rFonts w:ascii="Verdana" w:hAnsi="Verdana" w:cs="Arial"/>
                <w:bCs/>
                <w:sz w:val="24"/>
                <w:szCs w:val="24"/>
              </w:rPr>
              <w:t xml:space="preserve"> </w:t>
            </w:r>
            <w:r w:rsidR="00F40DE0" w:rsidRPr="00AD0526">
              <w:rPr>
                <w:rFonts w:ascii="Verdana" w:hAnsi="Verdana" w:cs="Arial"/>
                <w:bCs/>
                <w:sz w:val="24"/>
                <w:szCs w:val="24"/>
              </w:rPr>
              <w:t>available</w:t>
            </w:r>
          </w:p>
          <w:p w14:paraId="492B2B6B" w14:textId="77777777" w:rsidR="00381A05" w:rsidRPr="00AD0526" w:rsidRDefault="00381A05" w:rsidP="00AD0526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20"/>
              <w:rPr>
                <w:rFonts w:ascii="Verdana" w:hAnsi="Verdana" w:cs="Arial"/>
                <w:b/>
                <w:sz w:val="24"/>
                <w:szCs w:val="24"/>
              </w:rPr>
            </w:pPr>
            <w:r w:rsidRPr="00AD0526">
              <w:rPr>
                <w:rFonts w:ascii="Verdana" w:hAnsi="Verdana" w:cs="Arial"/>
                <w:b/>
                <w:sz w:val="24"/>
                <w:szCs w:val="24"/>
              </w:rPr>
              <w:t>Check</w:t>
            </w:r>
            <w:r w:rsidR="005E04A9" w:rsidRPr="00AD0526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Arial"/>
                <w:b/>
                <w:sz w:val="24"/>
                <w:szCs w:val="24"/>
              </w:rPr>
              <w:t>Amount</w:t>
            </w:r>
          </w:p>
          <w:p w14:paraId="182D7FFD" w14:textId="77777777" w:rsidR="00381A05" w:rsidRPr="00AD0526" w:rsidRDefault="00381A05" w:rsidP="00AD0526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20"/>
              <w:rPr>
                <w:rFonts w:ascii="Verdana" w:hAnsi="Verdana" w:cs="Arial"/>
                <w:sz w:val="24"/>
                <w:szCs w:val="24"/>
              </w:rPr>
            </w:pPr>
            <w:r w:rsidRPr="00AD0526">
              <w:rPr>
                <w:rFonts w:ascii="Verdana" w:hAnsi="Verdana" w:cs="Verdana"/>
                <w:b/>
                <w:sz w:val="24"/>
                <w:szCs w:val="24"/>
              </w:rPr>
              <w:t>Check</w:t>
            </w:r>
            <w:r w:rsidR="005E04A9" w:rsidRPr="00AD0526">
              <w:rPr>
                <w:rFonts w:ascii="Verdana" w:hAnsi="Verdana" w:cs="Verdana"/>
                <w:b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Verdana"/>
                <w:b/>
                <w:sz w:val="24"/>
                <w:szCs w:val="24"/>
              </w:rPr>
              <w:t>Date</w:t>
            </w:r>
            <w:r w:rsidR="005E04A9" w:rsidRPr="00AD0526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="001E4418" w:rsidRPr="00AD0526">
              <w:rPr>
                <w:rFonts w:ascii="Verdana" w:hAnsi="Verdana" w:cs="Verdana"/>
                <w:sz w:val="24"/>
                <w:szCs w:val="24"/>
              </w:rPr>
              <w:t>–</w:t>
            </w:r>
            <w:r w:rsidR="005E04A9" w:rsidRPr="00AD0526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Verdana"/>
                <w:sz w:val="24"/>
                <w:szCs w:val="24"/>
              </w:rPr>
              <w:t>The</w:t>
            </w:r>
            <w:r w:rsidR="005E04A9" w:rsidRPr="00AD0526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Verdana"/>
                <w:sz w:val="24"/>
                <w:szCs w:val="24"/>
              </w:rPr>
              <w:t>date</w:t>
            </w:r>
            <w:r w:rsidR="005E04A9" w:rsidRPr="00AD0526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Verdana"/>
                <w:sz w:val="24"/>
                <w:szCs w:val="24"/>
              </w:rPr>
              <w:t>the</w:t>
            </w:r>
            <w:r w:rsidR="005E04A9" w:rsidRPr="00AD0526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Verdana"/>
                <w:sz w:val="24"/>
                <w:szCs w:val="24"/>
              </w:rPr>
              <w:t>check</w:t>
            </w:r>
            <w:r w:rsidR="005E04A9" w:rsidRPr="00AD0526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Verdana"/>
                <w:sz w:val="24"/>
                <w:szCs w:val="24"/>
              </w:rPr>
              <w:t>was</w:t>
            </w:r>
            <w:r w:rsidR="005E04A9" w:rsidRPr="00AD0526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AD0526">
              <w:rPr>
                <w:rFonts w:ascii="Verdana" w:hAnsi="Verdana" w:cs="Verdana"/>
                <w:sz w:val="24"/>
                <w:szCs w:val="24"/>
              </w:rPr>
              <w:t>written</w:t>
            </w:r>
          </w:p>
          <w:p w14:paraId="2493D7C4" w14:textId="40F08DC2" w:rsidR="00381A05" w:rsidRPr="008E0FA4" w:rsidRDefault="00DE4833" w:rsidP="00AD0526">
            <w:pPr>
              <w:spacing w:before="120" w:after="120"/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816A7A8" wp14:editId="3E1B8600">
                  <wp:extent cx="238125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E04A9">
              <w:rPr>
                <w:rFonts w:cs="Arial"/>
                <w:color w:val="000000"/>
              </w:rPr>
              <w:t xml:space="preserve">  </w:t>
            </w:r>
            <w:r w:rsidR="00381A05" w:rsidRPr="008E0FA4">
              <w:rPr>
                <w:rFonts w:eastAsia="Calibri" w:cs="Verdana"/>
              </w:rPr>
              <w:t>A</w:t>
            </w:r>
            <w:r w:rsidR="005E04A9">
              <w:rPr>
                <w:rFonts w:eastAsia="Calibri" w:cs="Verdana"/>
              </w:rPr>
              <w:t xml:space="preserve"> </w:t>
            </w:r>
            <w:r w:rsidR="00381A05" w:rsidRPr="008E0FA4">
              <w:rPr>
                <w:rFonts w:eastAsia="Calibri" w:cs="Verdana"/>
              </w:rPr>
              <w:t>Task</w:t>
            </w:r>
            <w:r w:rsidR="005E04A9">
              <w:rPr>
                <w:rFonts w:eastAsia="Calibri" w:cs="Verdana"/>
              </w:rPr>
              <w:t xml:space="preserve"> </w:t>
            </w:r>
            <w:r w:rsidR="00381A05" w:rsidRPr="008E0FA4">
              <w:rPr>
                <w:rFonts w:eastAsia="Calibri" w:cs="Verdana"/>
              </w:rPr>
              <w:t>that</w:t>
            </w:r>
            <w:r w:rsidR="005E04A9">
              <w:rPr>
                <w:rFonts w:eastAsia="Calibri" w:cs="Verdana"/>
              </w:rPr>
              <w:t xml:space="preserve"> </w:t>
            </w:r>
            <w:r w:rsidR="00381A05" w:rsidRPr="008E0FA4">
              <w:rPr>
                <w:rFonts w:eastAsia="Calibri" w:cs="Verdana"/>
              </w:rPr>
              <w:t>simply</w:t>
            </w:r>
            <w:r w:rsidR="005E04A9">
              <w:rPr>
                <w:rFonts w:eastAsia="Calibri" w:cs="Verdana"/>
              </w:rPr>
              <w:t xml:space="preserve"> </w:t>
            </w:r>
            <w:r w:rsidR="00381A05" w:rsidRPr="008E0FA4">
              <w:rPr>
                <w:rFonts w:eastAsia="Calibri" w:cs="Verdana"/>
              </w:rPr>
              <w:t>says</w:t>
            </w:r>
            <w:r w:rsidR="005E04A9">
              <w:rPr>
                <w:rFonts w:eastAsia="Calibri" w:cs="Verdana"/>
              </w:rPr>
              <w:t xml:space="preserve"> </w:t>
            </w:r>
            <w:r w:rsidR="00381A05" w:rsidRPr="008E0FA4">
              <w:rPr>
                <w:rFonts w:eastAsia="Calibri" w:cs="Verdana"/>
              </w:rPr>
              <w:t>“Please</w:t>
            </w:r>
            <w:r w:rsidR="005E04A9">
              <w:rPr>
                <w:rFonts w:eastAsia="Calibri" w:cs="Verdana"/>
              </w:rPr>
              <w:t xml:space="preserve"> </w:t>
            </w:r>
            <w:r w:rsidR="00381A05" w:rsidRPr="008E0FA4">
              <w:rPr>
                <w:rFonts w:eastAsia="Calibri" w:cs="Verdana"/>
              </w:rPr>
              <w:t>Research”</w:t>
            </w:r>
            <w:r w:rsidR="005E04A9">
              <w:rPr>
                <w:rFonts w:eastAsia="Calibri" w:cs="Verdana"/>
              </w:rPr>
              <w:t xml:space="preserve"> </w:t>
            </w:r>
            <w:r w:rsidR="00381A05" w:rsidRPr="008E0FA4">
              <w:rPr>
                <w:rFonts w:eastAsia="Calibri" w:cs="Verdana"/>
              </w:rPr>
              <w:t>is</w:t>
            </w:r>
            <w:r w:rsidR="005E04A9">
              <w:rPr>
                <w:rFonts w:eastAsia="Calibri" w:cs="Verdana"/>
              </w:rPr>
              <w:t xml:space="preserve"> </w:t>
            </w:r>
            <w:r w:rsidR="00381A05" w:rsidRPr="008E0FA4">
              <w:rPr>
                <w:rFonts w:eastAsia="Calibri" w:cs="Verdana,Bold"/>
                <w:b/>
                <w:bCs/>
              </w:rPr>
              <w:t>UNACCEPTABLE.</w:t>
            </w:r>
            <w:r w:rsidR="005E04A9">
              <w:t xml:space="preserve"> </w:t>
            </w:r>
          </w:p>
          <w:p w14:paraId="56C93F49" w14:textId="77777777" w:rsidR="006837AC" w:rsidRPr="008E0FA4" w:rsidRDefault="006837AC" w:rsidP="00AD0526">
            <w:pPr>
              <w:spacing w:before="120" w:after="120"/>
              <w:jc w:val="center"/>
            </w:pPr>
          </w:p>
          <w:p w14:paraId="018DBF7F" w14:textId="5AF89D58" w:rsidR="00D41911" w:rsidRPr="008E0FA4" w:rsidRDefault="00F739C2" w:rsidP="00AD0526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670729E6" wp14:editId="13097034">
                  <wp:extent cx="5486400" cy="401607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01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814CC" w14:textId="77777777" w:rsidR="006837AC" w:rsidRPr="008E0FA4" w:rsidRDefault="006837AC" w:rsidP="00AD0526">
            <w:pPr>
              <w:spacing w:before="120" w:after="120"/>
            </w:pPr>
          </w:p>
          <w:p w14:paraId="0942AFA7" w14:textId="14484182" w:rsidR="00326F0F" w:rsidRPr="008E0FA4" w:rsidRDefault="00326F0F" w:rsidP="00AD0526">
            <w:pPr>
              <w:spacing w:before="120" w:after="120"/>
            </w:pPr>
            <w:r w:rsidRPr="008E0FA4">
              <w:rPr>
                <w:b/>
              </w:rPr>
              <w:t>Log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Activity</w:t>
            </w:r>
            <w:r w:rsidR="00F739C2">
              <w:rPr>
                <w:b/>
              </w:rPr>
              <w:t xml:space="preserve">: </w:t>
            </w:r>
            <w:r w:rsidR="005E04A9">
              <w:rPr>
                <w:b/>
              </w:rPr>
              <w:t xml:space="preserve"> </w:t>
            </w:r>
            <w:r w:rsidRPr="008E0FA4">
              <w:t>1327</w:t>
            </w:r>
            <w:r w:rsidR="005E04A9">
              <w:t xml:space="preserve"> </w:t>
            </w:r>
            <w:r w:rsidRPr="008E0FA4">
              <w:t>=</w:t>
            </w:r>
            <w:r w:rsidR="005E04A9">
              <w:t xml:space="preserve"> </w:t>
            </w:r>
            <w:r w:rsidRPr="008E0FA4">
              <w:t>Premium</w:t>
            </w:r>
            <w:r w:rsidR="005E04A9">
              <w:t xml:space="preserve"> </w:t>
            </w:r>
            <w:r w:rsidRPr="008E0FA4">
              <w:t>Billing.</w:t>
            </w:r>
          </w:p>
          <w:p w14:paraId="5E595AEE" w14:textId="77777777" w:rsidR="006837AC" w:rsidRPr="008E0FA4" w:rsidRDefault="006837AC" w:rsidP="00AD0526">
            <w:pPr>
              <w:spacing w:before="120" w:after="120"/>
            </w:pPr>
          </w:p>
        </w:tc>
      </w:tr>
      <w:tr w:rsidR="00F739C2" w:rsidRPr="008E0FA4" w14:paraId="26C0FDC5" w14:textId="77777777" w:rsidTr="00F739C2">
        <w:trPr>
          <w:trHeight w:val="49"/>
        </w:trPr>
        <w:tc>
          <w:tcPr>
            <w:tcW w:w="1612" w:type="dxa"/>
            <w:vMerge/>
          </w:tcPr>
          <w:p w14:paraId="621D8BCE" w14:textId="77777777" w:rsidR="006837AC" w:rsidRPr="008E0FA4" w:rsidRDefault="006837AC" w:rsidP="00AD0526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963" w:type="dxa"/>
          </w:tcPr>
          <w:p w14:paraId="22894AA2" w14:textId="77777777" w:rsidR="006837AC" w:rsidRPr="008E0FA4" w:rsidRDefault="006837AC" w:rsidP="00AD0526">
            <w:pPr>
              <w:spacing w:before="120" w:after="120"/>
            </w:pPr>
            <w:r w:rsidRPr="008E0FA4">
              <w:t>Yes</w:t>
            </w:r>
            <w:r w:rsidR="00F40DE0" w:rsidRPr="008E0FA4">
              <w:t>,</w:t>
            </w:r>
            <w:r w:rsidR="005E04A9">
              <w:t xml:space="preserve"> </w:t>
            </w:r>
            <w:r w:rsidRPr="008E0FA4">
              <w:rPr>
                <w:b/>
              </w:rPr>
              <w:t>but</w:t>
            </w:r>
            <w:r w:rsidR="005E04A9">
              <w:t xml:space="preserve"> </w:t>
            </w:r>
            <w:r w:rsidRPr="008E0FA4">
              <w:t>beneficiary</w:t>
            </w:r>
            <w:r w:rsidR="005E04A9">
              <w:t xml:space="preserve"> </w:t>
            </w:r>
            <w:r w:rsidRPr="008E0FA4">
              <w:t>does</w:t>
            </w:r>
            <w:r w:rsidR="005E04A9">
              <w:t xml:space="preserve"> </w:t>
            </w:r>
            <w:r w:rsidRPr="008E0FA4">
              <w:t>not</w:t>
            </w:r>
            <w:r w:rsidR="005E04A9">
              <w:t xml:space="preserve"> </w:t>
            </w:r>
            <w:r w:rsidRPr="008E0FA4">
              <w:t>have</w:t>
            </w:r>
            <w:r w:rsidR="005E04A9">
              <w:t xml:space="preserve"> </w:t>
            </w:r>
            <w:r w:rsidRPr="008E0FA4">
              <w:t>check</w:t>
            </w:r>
            <w:r w:rsidR="005E04A9">
              <w:t xml:space="preserve"> </w:t>
            </w:r>
            <w:r w:rsidRPr="008E0FA4">
              <w:t>details</w:t>
            </w:r>
            <w:r w:rsidR="005E04A9">
              <w:t xml:space="preserve"> </w:t>
            </w:r>
          </w:p>
        </w:tc>
        <w:tc>
          <w:tcPr>
            <w:tcW w:w="22897" w:type="dxa"/>
          </w:tcPr>
          <w:p w14:paraId="0800F8CE" w14:textId="77777777" w:rsidR="00481D8E" w:rsidRPr="008E0FA4" w:rsidRDefault="00481D8E" w:rsidP="00AD0526">
            <w:pPr>
              <w:spacing w:before="120" w:after="120"/>
            </w:pPr>
            <w:r w:rsidRPr="008E0FA4">
              <w:t>Advise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beneficiary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call</w:t>
            </w:r>
            <w:r w:rsidR="005E04A9">
              <w:t xml:space="preserve"> </w:t>
            </w:r>
            <w:r w:rsidRPr="008E0FA4">
              <w:t>back</w:t>
            </w:r>
            <w:r w:rsidR="005E04A9">
              <w:t xml:space="preserve"> </w:t>
            </w:r>
            <w:r w:rsidRPr="008E0FA4">
              <w:t>at</w:t>
            </w:r>
            <w:r w:rsidR="005E04A9">
              <w:t xml:space="preserve"> </w:t>
            </w:r>
            <w:r w:rsidRPr="008E0FA4">
              <w:t>another</w:t>
            </w:r>
            <w:r w:rsidR="005E04A9">
              <w:t xml:space="preserve"> </w:t>
            </w:r>
            <w:r w:rsidRPr="008E0FA4">
              <w:t>time</w:t>
            </w:r>
            <w:r w:rsidR="005E04A9">
              <w:t xml:space="preserve"> </w:t>
            </w:r>
            <w:r w:rsidRPr="008E0FA4">
              <w:t>when</w:t>
            </w:r>
            <w:r w:rsidR="005E04A9">
              <w:t xml:space="preserve"> </w:t>
            </w:r>
            <w:r w:rsidRPr="008E0FA4">
              <w:t>they</w:t>
            </w:r>
            <w:r w:rsidR="005E04A9">
              <w:t xml:space="preserve"> </w:t>
            </w:r>
            <w:r w:rsidRPr="008E0FA4">
              <w:t>do</w:t>
            </w:r>
            <w:r w:rsidR="005E04A9">
              <w:t xml:space="preserve"> </w:t>
            </w:r>
            <w:r w:rsidRPr="008E0FA4">
              <w:t>have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check</w:t>
            </w:r>
            <w:r w:rsidR="005E04A9">
              <w:t xml:space="preserve"> </w:t>
            </w:r>
            <w:r w:rsidRPr="008E0FA4">
              <w:t>details,</w:t>
            </w:r>
            <w:r w:rsidR="005E04A9">
              <w:t xml:space="preserve"> </w:t>
            </w:r>
            <w:r w:rsidRPr="008E0FA4">
              <w:t>OR</w:t>
            </w:r>
            <w:r w:rsidR="005E04A9">
              <w:t xml:space="preserve"> </w:t>
            </w:r>
            <w:r w:rsidRPr="008E0FA4">
              <w:t>request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following</w:t>
            </w:r>
            <w:r w:rsidR="005E04A9">
              <w:t xml:space="preserve"> </w:t>
            </w:r>
            <w:r w:rsidRPr="008E0FA4">
              <w:t>be</w:t>
            </w:r>
            <w:r w:rsidR="005E04A9">
              <w:t xml:space="preserve"> </w:t>
            </w:r>
            <w:r w:rsidRPr="008E0FA4">
              <w:t>faxed</w:t>
            </w:r>
            <w:r w:rsidR="005E04A9">
              <w:t xml:space="preserve"> </w:t>
            </w:r>
            <w:r w:rsidRPr="008E0FA4">
              <w:t>or</w:t>
            </w:r>
            <w:r w:rsidR="005E04A9">
              <w:t xml:space="preserve"> </w:t>
            </w:r>
            <w:r w:rsidRPr="008E0FA4">
              <w:t>mailed</w:t>
            </w:r>
            <w:r w:rsidR="005E04A9">
              <w:t xml:space="preserve"> </w:t>
            </w:r>
            <w:r w:rsidRPr="008E0FA4">
              <w:t>in</w:t>
            </w:r>
            <w:r w:rsidR="005E04A9">
              <w:t xml:space="preserve"> </w:t>
            </w:r>
            <w:r w:rsidRPr="008E0FA4">
              <w:t>from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beneficiary:</w:t>
            </w:r>
          </w:p>
          <w:p w14:paraId="2855A30C" w14:textId="77777777" w:rsidR="00481D8E" w:rsidRPr="008E0FA4" w:rsidRDefault="00481D8E" w:rsidP="00AD0526">
            <w:pPr>
              <w:numPr>
                <w:ilvl w:val="0"/>
                <w:numId w:val="6"/>
              </w:numPr>
              <w:spacing w:before="120" w:after="120"/>
              <w:ind w:left="432"/>
            </w:pPr>
            <w:r w:rsidRPr="008E0FA4">
              <w:t>Fax</w:t>
            </w:r>
            <w:r w:rsidR="005E04A9">
              <w:t xml:space="preserve"> </w:t>
            </w:r>
            <w:r w:rsidRPr="008E0FA4">
              <w:t>or</w:t>
            </w:r>
            <w:r w:rsidR="005E04A9">
              <w:t xml:space="preserve"> </w:t>
            </w:r>
            <w:r w:rsidRPr="008E0FA4">
              <w:t>mail</w:t>
            </w:r>
            <w:r w:rsidR="005E04A9">
              <w:t xml:space="preserve"> </w:t>
            </w:r>
            <w:r w:rsidRPr="008E0FA4">
              <w:t>a</w:t>
            </w:r>
            <w:r w:rsidR="005E04A9">
              <w:t xml:space="preserve"> </w:t>
            </w:r>
            <w:r w:rsidRPr="008E0FA4">
              <w:t>legible</w:t>
            </w:r>
            <w:r w:rsidR="005E04A9">
              <w:t xml:space="preserve"> </w:t>
            </w:r>
            <w:r w:rsidRPr="008E0FA4">
              <w:t>copy</w:t>
            </w:r>
            <w:r w:rsidR="005E04A9">
              <w:t xml:space="preserve"> </w:t>
            </w:r>
            <w:r w:rsidRPr="008E0FA4">
              <w:t>of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front</w:t>
            </w:r>
            <w:r w:rsidR="005E04A9">
              <w:t xml:space="preserve"> </w:t>
            </w:r>
            <w:r w:rsidRPr="008E0FA4">
              <w:t>and</w:t>
            </w:r>
            <w:r w:rsidR="005E04A9">
              <w:t xml:space="preserve"> </w:t>
            </w:r>
            <w:r w:rsidRPr="008E0FA4">
              <w:t>back</w:t>
            </w:r>
            <w:r w:rsidR="005E04A9">
              <w:t xml:space="preserve"> </w:t>
            </w:r>
            <w:r w:rsidRPr="008E0FA4">
              <w:t>side</w:t>
            </w:r>
            <w:r w:rsidR="005E04A9">
              <w:t xml:space="preserve"> </w:t>
            </w:r>
            <w:r w:rsidRPr="008E0FA4">
              <w:t>of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cleared</w:t>
            </w:r>
            <w:r w:rsidR="005E04A9">
              <w:t xml:space="preserve"> </w:t>
            </w:r>
            <w:r w:rsidRPr="008E0FA4">
              <w:t>check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assist</w:t>
            </w:r>
            <w:r w:rsidR="005E04A9">
              <w:t xml:space="preserve"> </w:t>
            </w:r>
            <w:r w:rsidRPr="008E0FA4">
              <w:t>with</w:t>
            </w:r>
            <w:r w:rsidR="005E04A9">
              <w:t xml:space="preserve"> </w:t>
            </w:r>
            <w:r w:rsidRPr="008E0FA4">
              <w:t>further</w:t>
            </w:r>
            <w:r w:rsidR="005E04A9">
              <w:t xml:space="preserve"> </w:t>
            </w:r>
            <w:r w:rsidRPr="008E0FA4">
              <w:t>research.</w:t>
            </w:r>
            <w:r w:rsidR="005E04A9">
              <w:t xml:space="preserve"> </w:t>
            </w:r>
          </w:p>
          <w:p w14:paraId="785CBD47" w14:textId="77777777" w:rsidR="006837AC" w:rsidRPr="008E0FA4" w:rsidRDefault="006837AC" w:rsidP="00AD0526">
            <w:pPr>
              <w:spacing w:before="120" w:after="120"/>
              <w:ind w:left="720"/>
            </w:pPr>
          </w:p>
          <w:p w14:paraId="18D6364B" w14:textId="77777777" w:rsidR="006837AC" w:rsidRPr="008E0FA4" w:rsidRDefault="006837AC" w:rsidP="00AD0526">
            <w:pPr>
              <w:spacing w:before="120" w:after="120"/>
            </w:pPr>
            <w:r w:rsidRPr="008E0FA4">
              <w:rPr>
                <w:b/>
              </w:rPr>
              <w:t>Note:</w:t>
            </w:r>
            <w:r w:rsidR="005E04A9">
              <w:t xml:space="preserve">  </w:t>
            </w:r>
            <w:r w:rsidRPr="008E0FA4">
              <w:t>Only</w:t>
            </w:r>
            <w:r w:rsidR="005E04A9">
              <w:t xml:space="preserve"> </w:t>
            </w:r>
            <w:r w:rsidRPr="008E0FA4">
              <w:t>provide</w:t>
            </w:r>
            <w:r w:rsidR="005E04A9">
              <w:t xml:space="preserve"> </w:t>
            </w:r>
            <w:r w:rsidRPr="008E0FA4">
              <w:t>this</w:t>
            </w:r>
            <w:r w:rsidR="005E04A9">
              <w:t xml:space="preserve"> </w:t>
            </w:r>
            <w:r w:rsidRPr="008E0FA4">
              <w:t>address</w:t>
            </w:r>
            <w:r w:rsidR="005E04A9">
              <w:t xml:space="preserve"> </w:t>
            </w:r>
            <w:r w:rsidRPr="008E0FA4">
              <w:t>for</w:t>
            </w:r>
            <w:r w:rsidR="005E04A9">
              <w:t xml:space="preserve"> </w:t>
            </w:r>
            <w:r w:rsidRPr="008E0FA4">
              <w:t>missing</w:t>
            </w:r>
            <w:r w:rsidR="005E04A9">
              <w:t xml:space="preserve"> </w:t>
            </w:r>
            <w:r w:rsidRPr="008E0FA4">
              <w:t>payment</w:t>
            </w:r>
            <w:r w:rsidR="005E04A9">
              <w:t xml:space="preserve"> </w:t>
            </w:r>
            <w:r w:rsidRPr="008E0FA4">
              <w:t>research:</w:t>
            </w:r>
          </w:p>
          <w:p w14:paraId="6CEDAB7E" w14:textId="77777777" w:rsidR="00F82EB2" w:rsidRPr="008E0FA4" w:rsidRDefault="00F82EB2" w:rsidP="00AD0526">
            <w:pPr>
              <w:spacing w:before="120" w:after="120"/>
              <w:ind w:left="720"/>
            </w:pPr>
            <w:r w:rsidRPr="008E0FA4">
              <w:rPr>
                <w:b/>
                <w:bCs/>
              </w:rPr>
              <w:t>SilverScript</w:t>
            </w:r>
            <w:r w:rsidR="005E04A9">
              <w:rPr>
                <w:b/>
                <w:bCs/>
              </w:rPr>
              <w:t xml:space="preserve"> </w:t>
            </w:r>
            <w:r w:rsidRPr="008E0FA4">
              <w:rPr>
                <w:b/>
                <w:bCs/>
              </w:rPr>
              <w:t>Insurance</w:t>
            </w:r>
            <w:r w:rsidR="005E04A9">
              <w:rPr>
                <w:b/>
                <w:bCs/>
              </w:rPr>
              <w:t xml:space="preserve"> </w:t>
            </w:r>
            <w:r w:rsidRPr="008E0FA4">
              <w:rPr>
                <w:b/>
                <w:bCs/>
              </w:rPr>
              <w:t>Company</w:t>
            </w:r>
          </w:p>
          <w:p w14:paraId="74D8EF37" w14:textId="77777777" w:rsidR="00F82EB2" w:rsidRPr="008E0FA4" w:rsidRDefault="00F82EB2" w:rsidP="00AD0526">
            <w:pPr>
              <w:spacing w:before="120" w:after="120"/>
              <w:ind w:left="720"/>
            </w:pPr>
            <w:r w:rsidRPr="008E0FA4">
              <w:rPr>
                <w:b/>
                <w:bCs/>
              </w:rPr>
              <w:t>PO</w:t>
            </w:r>
            <w:r w:rsidR="005E04A9">
              <w:rPr>
                <w:b/>
                <w:bCs/>
              </w:rPr>
              <w:t xml:space="preserve"> </w:t>
            </w:r>
            <w:r w:rsidRPr="008E0FA4">
              <w:rPr>
                <w:b/>
                <w:bCs/>
              </w:rPr>
              <w:t>Box</w:t>
            </w:r>
            <w:r w:rsidR="005E04A9">
              <w:rPr>
                <w:b/>
                <w:bCs/>
              </w:rPr>
              <w:t xml:space="preserve"> </w:t>
            </w:r>
            <w:r w:rsidRPr="008E0FA4">
              <w:rPr>
                <w:b/>
                <w:bCs/>
              </w:rPr>
              <w:t>30001</w:t>
            </w:r>
          </w:p>
          <w:p w14:paraId="415E074B" w14:textId="77777777" w:rsidR="00F82EB2" w:rsidRPr="008E0FA4" w:rsidRDefault="00F82EB2" w:rsidP="00AD0526">
            <w:pPr>
              <w:spacing w:before="120" w:after="120"/>
              <w:ind w:left="720"/>
            </w:pPr>
            <w:r w:rsidRPr="008E0FA4">
              <w:rPr>
                <w:b/>
                <w:bCs/>
              </w:rPr>
              <w:t>Pittsburgh,</w:t>
            </w:r>
            <w:r w:rsidR="005E04A9">
              <w:rPr>
                <w:b/>
                <w:bCs/>
              </w:rPr>
              <w:t xml:space="preserve"> </w:t>
            </w:r>
            <w:r w:rsidRPr="008E0FA4">
              <w:rPr>
                <w:b/>
                <w:bCs/>
              </w:rPr>
              <w:t>PA</w:t>
            </w:r>
            <w:r w:rsidR="005E04A9">
              <w:rPr>
                <w:b/>
                <w:bCs/>
              </w:rPr>
              <w:t xml:space="preserve"> </w:t>
            </w:r>
            <w:r w:rsidRPr="008E0FA4">
              <w:rPr>
                <w:b/>
                <w:bCs/>
              </w:rPr>
              <w:t>15222-0330</w:t>
            </w:r>
          </w:p>
          <w:p w14:paraId="4F4A9AE4" w14:textId="77777777" w:rsidR="00F82EB2" w:rsidRPr="008E0FA4" w:rsidRDefault="00F82EB2" w:rsidP="00AD0526">
            <w:pPr>
              <w:spacing w:before="120" w:after="120"/>
              <w:ind w:left="720"/>
            </w:pPr>
            <w:r w:rsidRPr="008E0FA4">
              <w:rPr>
                <w:b/>
                <w:bCs/>
              </w:rPr>
              <w:t>Fax:</w:t>
            </w:r>
            <w:r w:rsidR="005E04A9">
              <w:rPr>
                <w:b/>
                <w:bCs/>
              </w:rPr>
              <w:t xml:space="preserve">  </w:t>
            </w:r>
            <w:r w:rsidRPr="008E0FA4">
              <w:rPr>
                <w:b/>
                <w:bCs/>
              </w:rPr>
              <w:t>1-866-552-6205</w:t>
            </w:r>
            <w:r w:rsidR="005E04A9">
              <w:t xml:space="preserve"> </w:t>
            </w:r>
          </w:p>
          <w:p w14:paraId="7C250413" w14:textId="77777777" w:rsidR="00B03460" w:rsidRPr="008E0FA4" w:rsidRDefault="00B03460" w:rsidP="00AD0526">
            <w:pPr>
              <w:spacing w:before="120" w:after="120"/>
            </w:pPr>
          </w:p>
          <w:p w14:paraId="331A58A5" w14:textId="3A62D9DA" w:rsidR="00F40DE0" w:rsidRDefault="00541CE4" w:rsidP="00AD0526">
            <w:pPr>
              <w:spacing w:before="120" w:after="120"/>
            </w:pPr>
            <w:r>
              <w:pict w14:anchorId="422BF874">
                <v:shape id="Picture 9" o:spid="_x0000_i1029" type="#_x0000_t75" style="width:18.75pt;height:16.5pt;visibility:visible;mso-wrap-style:square">
                  <v:imagedata r:id="rId13" o:title=""/>
                </v:shape>
              </w:pict>
            </w:r>
            <w:r w:rsidR="005E04A9">
              <w:rPr>
                <w:rFonts w:cs="Arial"/>
                <w:color w:val="000000"/>
              </w:rPr>
              <w:t xml:space="preserve"> </w:t>
            </w:r>
            <w:r w:rsidR="00F40DE0" w:rsidRPr="008E0FA4">
              <w:t>If</w:t>
            </w:r>
            <w:r w:rsidR="005E04A9">
              <w:t xml:space="preserve"> </w:t>
            </w:r>
            <w:r w:rsidR="00F40DE0" w:rsidRPr="008E0FA4">
              <w:t>the</w:t>
            </w:r>
            <w:r w:rsidR="005E04A9">
              <w:t xml:space="preserve"> </w:t>
            </w:r>
            <w:r w:rsidR="00F40DE0" w:rsidRPr="008E0FA4">
              <w:t>beneficiary</w:t>
            </w:r>
            <w:r w:rsidR="005E04A9">
              <w:t xml:space="preserve"> </w:t>
            </w:r>
            <w:r w:rsidR="00F40DE0" w:rsidRPr="008E0FA4">
              <w:t>insist</w:t>
            </w:r>
            <w:r w:rsidR="001F2782" w:rsidRPr="008E0FA4">
              <w:t>s</w:t>
            </w:r>
            <w:r w:rsidR="005E04A9">
              <w:t xml:space="preserve"> </w:t>
            </w:r>
            <w:r w:rsidR="00F40DE0" w:rsidRPr="008E0FA4">
              <w:t>on</w:t>
            </w:r>
            <w:r w:rsidR="005E04A9">
              <w:t xml:space="preserve"> </w:t>
            </w:r>
            <w:r w:rsidR="001F2782" w:rsidRPr="008E0FA4">
              <w:t>further</w:t>
            </w:r>
            <w:r w:rsidR="005E04A9">
              <w:t xml:space="preserve"> </w:t>
            </w:r>
            <w:r w:rsidR="001F2782" w:rsidRPr="008E0FA4">
              <w:t>research</w:t>
            </w:r>
            <w:r w:rsidR="005E04A9">
              <w:t xml:space="preserve"> </w:t>
            </w:r>
            <w:r w:rsidR="001F2782" w:rsidRPr="008E0FA4">
              <w:t>of</w:t>
            </w:r>
            <w:r w:rsidR="005E04A9">
              <w:t xml:space="preserve"> </w:t>
            </w:r>
            <w:r w:rsidR="001F2782" w:rsidRPr="008E0FA4">
              <w:t>the</w:t>
            </w:r>
            <w:r w:rsidR="005E04A9">
              <w:t xml:space="preserve"> </w:t>
            </w:r>
            <w:r w:rsidR="001F2782" w:rsidRPr="008E0FA4">
              <w:t>cashed</w:t>
            </w:r>
            <w:r w:rsidR="005E04A9">
              <w:t xml:space="preserve"> </w:t>
            </w:r>
            <w:r w:rsidR="00BE22C5" w:rsidRPr="008E0FA4">
              <w:t>payment</w:t>
            </w:r>
            <w:r w:rsidR="005E04A9">
              <w:t xml:space="preserve"> </w:t>
            </w:r>
            <w:r w:rsidR="00BE22C5" w:rsidRPr="008E0FA4">
              <w:t>or</w:t>
            </w:r>
            <w:r w:rsidR="005E04A9">
              <w:t xml:space="preserve"> </w:t>
            </w:r>
            <w:r w:rsidR="001F2782" w:rsidRPr="008E0FA4">
              <w:t>has</w:t>
            </w:r>
            <w:r w:rsidR="005E04A9">
              <w:t xml:space="preserve"> </w:t>
            </w:r>
            <w:r w:rsidR="001F2782" w:rsidRPr="008E0FA4">
              <w:t>called</w:t>
            </w:r>
            <w:r w:rsidR="005E04A9">
              <w:t xml:space="preserve"> </w:t>
            </w:r>
            <w:r w:rsidR="001F2782" w:rsidRPr="008E0FA4">
              <w:t>into</w:t>
            </w:r>
            <w:r w:rsidR="005E04A9">
              <w:t xml:space="preserve"> </w:t>
            </w:r>
            <w:r w:rsidR="001F2782" w:rsidRPr="008E0FA4">
              <w:t>Care</w:t>
            </w:r>
            <w:r w:rsidR="005E04A9">
              <w:t xml:space="preserve"> </w:t>
            </w:r>
            <w:r w:rsidR="001F2782" w:rsidRPr="008E0FA4">
              <w:t>multiple</w:t>
            </w:r>
            <w:r w:rsidR="005E04A9">
              <w:t xml:space="preserve"> </w:t>
            </w:r>
            <w:r w:rsidR="001F2782" w:rsidRPr="008E0FA4">
              <w:t>times</w:t>
            </w:r>
            <w:r w:rsidR="005E04A9">
              <w:t xml:space="preserve"> </w:t>
            </w:r>
            <w:r w:rsidR="001F2782" w:rsidRPr="008E0FA4">
              <w:t>regarding</w:t>
            </w:r>
            <w:r w:rsidR="005E04A9">
              <w:t xml:space="preserve"> </w:t>
            </w:r>
            <w:r w:rsidR="001F2782" w:rsidRPr="008E0FA4">
              <w:t>the</w:t>
            </w:r>
            <w:r w:rsidR="005E04A9">
              <w:t xml:space="preserve"> </w:t>
            </w:r>
            <w:r w:rsidR="001F2782" w:rsidRPr="008E0FA4">
              <w:t>missing</w:t>
            </w:r>
            <w:r w:rsidR="005E04A9">
              <w:t xml:space="preserve"> </w:t>
            </w:r>
            <w:r w:rsidR="001F2782" w:rsidRPr="008E0FA4">
              <w:t>payment</w:t>
            </w:r>
            <w:r w:rsidR="005E04A9">
              <w:t xml:space="preserve"> </w:t>
            </w:r>
            <w:r w:rsidR="001F2782" w:rsidRPr="008E0FA4">
              <w:t>(as</w:t>
            </w:r>
            <w:r w:rsidR="005E04A9">
              <w:t xml:space="preserve"> </w:t>
            </w:r>
            <w:r w:rsidR="001F2782" w:rsidRPr="008E0FA4">
              <w:t>indicated</w:t>
            </w:r>
            <w:r w:rsidR="005E04A9">
              <w:t xml:space="preserve"> </w:t>
            </w:r>
            <w:r w:rsidR="001F2782" w:rsidRPr="008E0FA4">
              <w:t>by</w:t>
            </w:r>
            <w:r w:rsidR="005E04A9">
              <w:t xml:space="preserve"> </w:t>
            </w:r>
            <w:r w:rsidR="001F2782" w:rsidRPr="008E0FA4">
              <w:t>PeopleSafe</w:t>
            </w:r>
            <w:r w:rsidR="005E04A9">
              <w:t xml:space="preserve"> </w:t>
            </w:r>
            <w:r w:rsidR="001F2782" w:rsidRPr="008E0FA4">
              <w:t>Participant</w:t>
            </w:r>
            <w:r w:rsidR="005E04A9">
              <w:t xml:space="preserve"> </w:t>
            </w:r>
            <w:r w:rsidR="001F2782" w:rsidRPr="008E0FA4">
              <w:t>Inquiry</w:t>
            </w:r>
            <w:r w:rsidR="005E04A9">
              <w:t xml:space="preserve"> </w:t>
            </w:r>
            <w:r w:rsidR="001F2782" w:rsidRPr="008E0FA4">
              <w:t>notes),</w:t>
            </w:r>
            <w:r w:rsidR="005E04A9">
              <w:t xml:space="preserve"> </w:t>
            </w:r>
            <w:r w:rsidR="001F2782" w:rsidRPr="008E0FA4">
              <w:t>the</w:t>
            </w:r>
            <w:r w:rsidR="005E04A9">
              <w:t xml:space="preserve"> </w:t>
            </w:r>
            <w:r w:rsidR="001F2782" w:rsidRPr="008E0FA4">
              <w:t>CCR</w:t>
            </w:r>
            <w:r w:rsidR="005E04A9">
              <w:t xml:space="preserve"> </w:t>
            </w:r>
            <w:r w:rsidR="001F2782" w:rsidRPr="008E0FA4">
              <w:t>should</w:t>
            </w:r>
            <w:r w:rsidR="005E04A9">
              <w:t xml:space="preserve"> </w:t>
            </w:r>
            <w:r w:rsidR="001F2782" w:rsidRPr="008E0FA4">
              <w:t>proceed</w:t>
            </w:r>
            <w:r w:rsidR="005E04A9">
              <w:t xml:space="preserve"> </w:t>
            </w:r>
            <w:r w:rsidR="001F2782" w:rsidRPr="008E0FA4">
              <w:t>with</w:t>
            </w:r>
            <w:r w:rsidR="005E04A9">
              <w:t xml:space="preserve"> </w:t>
            </w:r>
            <w:r w:rsidR="001F2782" w:rsidRPr="008E0FA4">
              <w:t>opening</w:t>
            </w:r>
            <w:r w:rsidR="005E04A9">
              <w:t xml:space="preserve"> </w:t>
            </w:r>
            <w:r w:rsidR="001F2782" w:rsidRPr="008E0FA4">
              <w:t>a</w:t>
            </w:r>
            <w:r w:rsidR="005E04A9">
              <w:t xml:space="preserve"> </w:t>
            </w:r>
            <w:r w:rsidR="001F2782" w:rsidRPr="008E0FA4">
              <w:t>Payment</w:t>
            </w:r>
            <w:r w:rsidR="005E04A9">
              <w:t xml:space="preserve"> </w:t>
            </w:r>
            <w:r w:rsidR="001F2782" w:rsidRPr="008E0FA4">
              <w:t>Research</w:t>
            </w:r>
            <w:r w:rsidR="005E04A9">
              <w:t xml:space="preserve"> </w:t>
            </w:r>
            <w:r w:rsidR="001F2782" w:rsidRPr="008E0FA4">
              <w:t>RM</w:t>
            </w:r>
            <w:r w:rsidR="005E04A9">
              <w:t xml:space="preserve"> </w:t>
            </w:r>
            <w:r w:rsidR="001F2782" w:rsidRPr="008E0FA4">
              <w:t>task</w:t>
            </w:r>
            <w:r w:rsidR="005E04A9">
              <w:t xml:space="preserve"> </w:t>
            </w:r>
            <w:r w:rsidR="001F2782" w:rsidRPr="008E0FA4">
              <w:t>with</w:t>
            </w:r>
            <w:r w:rsidR="005E04A9">
              <w:t xml:space="preserve"> </w:t>
            </w:r>
            <w:r w:rsidR="001F2782" w:rsidRPr="008E0FA4">
              <w:t>as</w:t>
            </w:r>
            <w:r w:rsidR="005E04A9">
              <w:t xml:space="preserve"> </w:t>
            </w:r>
            <w:r w:rsidR="001F2782" w:rsidRPr="008E0FA4">
              <w:t>much</w:t>
            </w:r>
            <w:r w:rsidR="005E04A9">
              <w:t xml:space="preserve"> </w:t>
            </w:r>
            <w:r w:rsidR="001F2782" w:rsidRPr="008E0FA4">
              <w:t>information</w:t>
            </w:r>
            <w:r w:rsidR="005E04A9">
              <w:t xml:space="preserve"> </w:t>
            </w:r>
            <w:r w:rsidR="001F2782" w:rsidRPr="008E0FA4">
              <w:t>as</w:t>
            </w:r>
            <w:r w:rsidR="005E04A9">
              <w:t xml:space="preserve"> </w:t>
            </w:r>
            <w:r w:rsidR="001F2782" w:rsidRPr="008E0FA4">
              <w:t>possible</w:t>
            </w:r>
            <w:r w:rsidR="005E04A9">
              <w:t xml:space="preserve"> </w:t>
            </w:r>
            <w:r w:rsidR="001F2782" w:rsidRPr="008E0FA4">
              <w:t>regarding</w:t>
            </w:r>
            <w:r w:rsidR="005E04A9">
              <w:t xml:space="preserve"> </w:t>
            </w:r>
            <w:r w:rsidR="001F2782" w:rsidRPr="008E0FA4">
              <w:t>the</w:t>
            </w:r>
            <w:r w:rsidR="005E04A9">
              <w:t xml:space="preserve"> </w:t>
            </w:r>
            <w:r w:rsidR="001F2782" w:rsidRPr="008E0FA4">
              <w:t>payment.</w:t>
            </w:r>
            <w:r w:rsidR="005E04A9">
              <w:t xml:space="preserve"> </w:t>
            </w:r>
          </w:p>
          <w:p w14:paraId="2E941E16" w14:textId="77777777" w:rsidR="00FE7EC3" w:rsidRPr="008E0FA4" w:rsidRDefault="00FE7EC3" w:rsidP="00AD0526">
            <w:pPr>
              <w:spacing w:before="120" w:after="120"/>
            </w:pPr>
          </w:p>
          <w:p w14:paraId="7216F762" w14:textId="77777777" w:rsidR="00FE7EC3" w:rsidRPr="008E0FA4" w:rsidRDefault="00FE7EC3" w:rsidP="00AD0526">
            <w:pPr>
              <w:spacing w:before="120" w:after="120"/>
              <w:ind w:left="360"/>
              <w:rPr>
                <w:rFonts w:cs="Arial"/>
              </w:rPr>
            </w:pPr>
            <w:r w:rsidRPr="008E0FA4">
              <w:rPr>
                <w:rFonts w:cs="Arial"/>
                <w:b/>
              </w:rPr>
              <w:t>Task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Category:</w:t>
            </w:r>
            <w:r>
              <w:rPr>
                <w:rFonts w:cs="Arial"/>
                <w:b/>
              </w:rPr>
              <w:t xml:space="preserve">  </w:t>
            </w:r>
            <w:r w:rsidRPr="008E0FA4">
              <w:rPr>
                <w:rFonts w:cs="Arial"/>
              </w:rPr>
              <w:t>Billing/Payment</w:t>
            </w:r>
          </w:p>
          <w:p w14:paraId="761D61E2" w14:textId="77777777" w:rsidR="00FE7EC3" w:rsidRPr="008E0FA4" w:rsidRDefault="00FE7EC3" w:rsidP="00AD0526">
            <w:pPr>
              <w:spacing w:before="120" w:after="120"/>
              <w:ind w:left="360"/>
              <w:rPr>
                <w:rFonts w:cs="Arial"/>
              </w:rPr>
            </w:pPr>
            <w:r w:rsidRPr="008E0FA4">
              <w:rPr>
                <w:rFonts w:cs="Arial"/>
                <w:b/>
              </w:rPr>
              <w:t>Task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Type:</w:t>
            </w:r>
            <w:r>
              <w:rPr>
                <w:rFonts w:cs="Arial"/>
                <w:b/>
              </w:rPr>
              <w:t xml:space="preserve">  </w:t>
            </w:r>
            <w:r w:rsidRPr="008E0FA4">
              <w:rPr>
                <w:rFonts w:cs="Arial"/>
              </w:rPr>
              <w:t>Premium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Billing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Inquiry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Medicare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D</w:t>
            </w:r>
          </w:p>
          <w:p w14:paraId="604121E5" w14:textId="77777777" w:rsidR="00FE7EC3" w:rsidRPr="008E0FA4" w:rsidRDefault="00FE7EC3" w:rsidP="00AD0526">
            <w:pPr>
              <w:spacing w:before="120" w:after="120"/>
              <w:ind w:left="360"/>
              <w:rPr>
                <w:rFonts w:cs="Arial"/>
              </w:rPr>
            </w:pPr>
            <w:r w:rsidRPr="008E0FA4">
              <w:rPr>
                <w:rFonts w:cs="Arial"/>
                <w:b/>
              </w:rPr>
              <w:t>Queue:</w:t>
            </w:r>
            <w:r>
              <w:rPr>
                <w:rFonts w:cs="Arial"/>
                <w:b/>
              </w:rPr>
              <w:t xml:space="preserve">  </w:t>
            </w:r>
            <w:r w:rsidRPr="008E0FA4">
              <w:rPr>
                <w:rFonts w:cs="Arial"/>
              </w:rPr>
              <w:t>Finance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–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Scottsdale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Premium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Billing</w:t>
            </w:r>
          </w:p>
          <w:p w14:paraId="3DBE45B4" w14:textId="77777777" w:rsidR="00FE7EC3" w:rsidRPr="008E0FA4" w:rsidRDefault="00FE7EC3" w:rsidP="00AD0526">
            <w:pPr>
              <w:spacing w:before="120" w:after="120"/>
              <w:ind w:left="360"/>
              <w:rPr>
                <w:b/>
              </w:rPr>
            </w:pPr>
            <w:r w:rsidRPr="008E0FA4">
              <w:rPr>
                <w:rFonts w:eastAsia="Calibri" w:cs="Verdana,Bold"/>
                <w:b/>
                <w:bCs/>
              </w:rPr>
              <w:t>Reason</w:t>
            </w:r>
            <w:r>
              <w:rPr>
                <w:rFonts w:eastAsia="Calibri" w:cs="Verdana,Bold"/>
                <w:b/>
                <w:bCs/>
              </w:rPr>
              <w:t xml:space="preserve"> </w:t>
            </w:r>
            <w:r w:rsidRPr="008E0FA4">
              <w:rPr>
                <w:rFonts w:eastAsia="Calibri" w:cs="Verdana,Bold"/>
                <w:b/>
                <w:bCs/>
              </w:rPr>
              <w:t>for</w:t>
            </w:r>
            <w:r>
              <w:rPr>
                <w:rFonts w:eastAsia="Calibri" w:cs="Verdana,Bold"/>
                <w:b/>
                <w:bCs/>
              </w:rPr>
              <w:t xml:space="preserve"> </w:t>
            </w:r>
            <w:r w:rsidRPr="008E0FA4">
              <w:rPr>
                <w:rFonts w:eastAsia="Calibri" w:cs="Verdana,Bold"/>
                <w:b/>
                <w:bCs/>
              </w:rPr>
              <w:t>Dispute:</w:t>
            </w:r>
            <w:r>
              <w:rPr>
                <w:rFonts w:eastAsia="Calibri" w:cs="Verdana,Bold"/>
                <w:b/>
                <w:bCs/>
              </w:rPr>
              <w:t xml:space="preserve">  </w:t>
            </w:r>
            <w:r w:rsidRPr="008E0FA4">
              <w:t>PAYMENT</w:t>
            </w:r>
            <w:r>
              <w:t xml:space="preserve"> </w:t>
            </w:r>
            <w:r w:rsidRPr="008E0FA4">
              <w:t>RESEARCH</w:t>
            </w:r>
            <w:r>
              <w:t xml:space="preserve"> </w:t>
            </w:r>
            <w:r w:rsidRPr="008E0FA4">
              <w:t>–</w:t>
            </w:r>
            <w:r>
              <w:t xml:space="preserve"> </w:t>
            </w:r>
            <w:r w:rsidRPr="008E0FA4">
              <w:t>PAYMENT</w:t>
            </w:r>
            <w:r>
              <w:t xml:space="preserve"> </w:t>
            </w:r>
            <w:r w:rsidRPr="008E0FA4">
              <w:t>NOT</w:t>
            </w:r>
            <w:r>
              <w:t xml:space="preserve"> </w:t>
            </w:r>
            <w:r w:rsidRPr="008E0FA4">
              <w:t>POSTED</w:t>
            </w:r>
            <w:r>
              <w:t xml:space="preserve"> </w:t>
            </w:r>
            <w:r w:rsidRPr="008E0FA4">
              <w:t>TO</w:t>
            </w:r>
            <w:r>
              <w:t xml:space="preserve"> </w:t>
            </w:r>
            <w:r w:rsidRPr="008E0FA4">
              <w:t>ACCOUNT</w:t>
            </w:r>
            <w:r>
              <w:t xml:space="preserve"> </w:t>
            </w:r>
          </w:p>
          <w:p w14:paraId="4784D95D" w14:textId="77777777" w:rsidR="00FE7EC3" w:rsidRPr="008E0FA4" w:rsidRDefault="00FE7EC3" w:rsidP="00AD0526">
            <w:pPr>
              <w:spacing w:before="120" w:after="120"/>
              <w:ind w:left="360"/>
              <w:rPr>
                <w:rFonts w:eastAsia="Calibri" w:cs="Verdana,Bold"/>
                <w:b/>
                <w:bCs/>
              </w:rPr>
            </w:pPr>
            <w:r w:rsidRPr="008E0FA4">
              <w:rPr>
                <w:rFonts w:eastAsia="Calibri" w:cs="Verdana,Bold"/>
                <w:b/>
                <w:bCs/>
              </w:rPr>
              <w:t>Task</w:t>
            </w:r>
            <w:r>
              <w:rPr>
                <w:rFonts w:eastAsia="Calibri" w:cs="Verdana,Bold"/>
                <w:b/>
                <w:bCs/>
              </w:rPr>
              <w:t xml:space="preserve"> </w:t>
            </w:r>
            <w:r w:rsidRPr="008E0FA4">
              <w:rPr>
                <w:rFonts w:eastAsia="Calibri" w:cs="Verdana,Bold"/>
                <w:b/>
                <w:bCs/>
              </w:rPr>
              <w:t>Notes:</w:t>
            </w:r>
            <w:r>
              <w:rPr>
                <w:rFonts w:eastAsia="Calibri" w:cs="Verdana,Bold"/>
                <w:b/>
                <w:bCs/>
              </w:rPr>
              <w:t xml:space="preserve">  </w:t>
            </w:r>
            <w:r w:rsidRPr="008E0FA4">
              <w:rPr>
                <w:rFonts w:eastAsia="Calibri" w:cs="Verdana,Bold"/>
                <w:bCs/>
              </w:rPr>
              <w:t>Document</w:t>
            </w:r>
            <w:r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the</w:t>
            </w:r>
            <w:r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following:</w:t>
            </w:r>
            <w:r>
              <w:rPr>
                <w:rFonts w:eastAsia="Calibri" w:cs="Verdana,Bold"/>
                <w:b/>
                <w:bCs/>
              </w:rPr>
              <w:t xml:space="preserve"> </w:t>
            </w:r>
          </w:p>
          <w:p w14:paraId="4E93AFDB" w14:textId="77777777" w:rsidR="00FE7EC3" w:rsidRPr="008E0FA4" w:rsidRDefault="00FE7EC3" w:rsidP="00AD0526">
            <w:pPr>
              <w:numPr>
                <w:ilvl w:val="0"/>
                <w:numId w:val="13"/>
              </w:numPr>
              <w:spacing w:before="120" w:after="120"/>
              <w:ind w:left="1080"/>
              <w:rPr>
                <w:rFonts w:eastAsia="Calibri" w:cs="Verdana,Bold"/>
                <w:bCs/>
                <w:i/>
              </w:rPr>
            </w:pPr>
            <w:r w:rsidRPr="008E0FA4">
              <w:rPr>
                <w:rFonts w:eastAsia="Calibri" w:cs="Verdana"/>
                <w:b/>
              </w:rPr>
              <w:t>MPR012</w:t>
            </w:r>
            <w:r w:rsidRPr="008E0FA4">
              <w:rPr>
                <w:rFonts w:eastAsia="Calibri" w:cs="Verdana"/>
              </w:rPr>
              <w:t>,</w:t>
            </w:r>
            <w:r>
              <w:rPr>
                <w:rFonts w:eastAsia="Calibri" w:cs="Verdana"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Beneficiary</w:t>
            </w:r>
            <w:r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made</w:t>
            </w:r>
            <w:r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a</w:t>
            </w:r>
            <w:r>
              <w:rPr>
                <w:rFonts w:eastAsia="Calibri" w:cs="Verdana,Bold"/>
                <w:bCs/>
              </w:rPr>
              <w:t xml:space="preserve"> &lt;</w:t>
            </w:r>
            <w:r w:rsidRPr="008E0FA4">
              <w:rPr>
                <w:rFonts w:eastAsia="Calibri" w:cs="Verdana,Bold"/>
                <w:bCs/>
              </w:rPr>
              <w:t>check,</w:t>
            </w:r>
            <w:r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Money</w:t>
            </w:r>
            <w:r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Order</w:t>
            </w:r>
            <w:r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OR</w:t>
            </w:r>
            <w:r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Bank</w:t>
            </w:r>
            <w:r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Bill</w:t>
            </w:r>
            <w:r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Pay</w:t>
            </w:r>
            <w:r>
              <w:rPr>
                <w:rFonts w:eastAsia="Calibri" w:cs="Verdana,Bold"/>
                <w:bCs/>
              </w:rPr>
              <w:t xml:space="preserve">&gt; </w:t>
            </w:r>
            <w:r w:rsidRPr="008E0FA4">
              <w:rPr>
                <w:rFonts w:eastAsia="Calibri" w:cs="Verdana,Bold"/>
                <w:bCs/>
              </w:rPr>
              <w:t>payment</w:t>
            </w:r>
            <w:r>
              <w:rPr>
                <w:rFonts w:eastAsia="Calibri" w:cs="Verdana,Bold"/>
                <w:bCs/>
              </w:rPr>
              <w:t xml:space="preserve"> for their premiums in the amount of &lt;$XX.XX&gt; </w:t>
            </w:r>
            <w:r w:rsidRPr="008E0FA4">
              <w:rPr>
                <w:rFonts w:eastAsia="Calibri" w:cs="Verdana,Bold"/>
                <w:bCs/>
              </w:rPr>
              <w:t>that</w:t>
            </w:r>
            <w:r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is</w:t>
            </w:r>
            <w:r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not</w:t>
            </w:r>
            <w:r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posted</w:t>
            </w:r>
            <w:r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to</w:t>
            </w:r>
            <w:r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their</w:t>
            </w:r>
            <w:r>
              <w:rPr>
                <w:rFonts w:eastAsia="Calibri" w:cs="Verdana,Bold"/>
                <w:bCs/>
              </w:rPr>
              <w:t xml:space="preserve"> </w:t>
            </w:r>
            <w:r w:rsidRPr="008E0FA4">
              <w:rPr>
                <w:rFonts w:eastAsia="Calibri" w:cs="Verdana,Bold"/>
                <w:bCs/>
              </w:rPr>
              <w:t>account.</w:t>
            </w:r>
            <w:r>
              <w:rPr>
                <w:rFonts w:eastAsia="Calibri" w:cs="Verdana,Bold"/>
                <w:bCs/>
              </w:rPr>
              <w:t xml:space="preserve"> The payment was &lt;submitted or mailed&gt; on or around &lt;MM/DD/YYYY&gt;. The check number is &lt;enter check number if applicable and the beneficiary can provide it&gt;.</w:t>
            </w:r>
          </w:p>
          <w:p w14:paraId="12CE540E" w14:textId="77777777" w:rsidR="00FE7EC3" w:rsidRPr="008E0FA4" w:rsidRDefault="00FE7EC3" w:rsidP="00AD0526">
            <w:pPr>
              <w:numPr>
                <w:ilvl w:val="0"/>
                <w:numId w:val="12"/>
              </w:numPr>
              <w:spacing w:before="120" w:after="120"/>
              <w:ind w:left="1080"/>
            </w:pPr>
            <w:r w:rsidRPr="008E0FA4">
              <w:t>Beneficiary’s</w:t>
            </w:r>
            <w:r>
              <w:t xml:space="preserve"> </w:t>
            </w:r>
            <w:r w:rsidRPr="008E0FA4">
              <w:t>contact</w:t>
            </w:r>
            <w:r>
              <w:t xml:space="preserve"> </w:t>
            </w:r>
            <w:r w:rsidRPr="008E0FA4">
              <w:t>number.</w:t>
            </w:r>
          </w:p>
          <w:p w14:paraId="107B5B5B" w14:textId="77777777" w:rsidR="00FE7EC3" w:rsidRPr="008E0FA4" w:rsidRDefault="00FE7EC3" w:rsidP="00AD0526">
            <w:pPr>
              <w:spacing w:before="120" w:after="120"/>
              <w:ind w:left="720"/>
              <w:rPr>
                <w:rFonts w:eastAsia="Calibri" w:cs="Verdana"/>
              </w:rPr>
            </w:pPr>
          </w:p>
          <w:p w14:paraId="676C635C" w14:textId="11B9DAC4" w:rsidR="00FE7EC3" w:rsidRDefault="00FE7EC3" w:rsidP="00AD0526">
            <w:pPr>
              <w:spacing w:before="120" w:after="120"/>
              <w:rPr>
                <w:rFonts w:eastAsia="Calibri" w:cs="Verdana"/>
              </w:rPr>
            </w:pPr>
            <w:r w:rsidRPr="00E15577">
              <w:rPr>
                <w:rFonts w:eastAsia="Calibri" w:cs="Verdana"/>
                <w:b/>
                <w:bCs/>
              </w:rPr>
              <w:t>CCR Process Note</w:t>
            </w:r>
            <w:r w:rsidRPr="00AD0526">
              <w:rPr>
                <w:rFonts w:eastAsia="Calibri" w:cs="Verdana"/>
                <w:b/>
                <w:bCs/>
              </w:rPr>
              <w:t>:</w:t>
            </w:r>
            <w:r w:rsidRPr="00E90481">
              <w:rPr>
                <w:rFonts w:eastAsia="Calibri" w:cs="Verdana"/>
              </w:rPr>
              <w:t xml:space="preserve"> </w:t>
            </w:r>
            <w:r w:rsidR="00F739C2">
              <w:rPr>
                <w:rFonts w:eastAsia="Calibri" w:cs="Verdana"/>
              </w:rPr>
              <w:t xml:space="preserve"> </w:t>
            </w:r>
            <w:r w:rsidRPr="00E90481">
              <w:rPr>
                <w:rFonts w:eastAsia="Calibri" w:cs="Verdana"/>
              </w:rPr>
              <w:t>If the beneficiary is inquiring about more tha</w:t>
            </w:r>
            <w:r>
              <w:rPr>
                <w:rFonts w:eastAsia="Calibri" w:cs="Verdana"/>
              </w:rPr>
              <w:t>n</w:t>
            </w:r>
            <w:r w:rsidRPr="00E90481">
              <w:rPr>
                <w:rFonts w:eastAsia="Calibri" w:cs="Verdana"/>
              </w:rPr>
              <w:t xml:space="preserve"> one payment that is not posted to their account, the above information MUST be provided for each payment.</w:t>
            </w:r>
          </w:p>
          <w:p w14:paraId="14C782A4" w14:textId="77777777" w:rsidR="001F2782" w:rsidRPr="008E0FA4" w:rsidRDefault="001F2782" w:rsidP="00AD0526">
            <w:pPr>
              <w:spacing w:before="120" w:after="120"/>
            </w:pPr>
          </w:p>
          <w:p w14:paraId="44EB991B" w14:textId="1D4FE4D8" w:rsidR="00326F0F" w:rsidRPr="008E0FA4" w:rsidRDefault="00326F0F" w:rsidP="00AD0526">
            <w:pPr>
              <w:spacing w:before="120" w:after="120"/>
            </w:pPr>
            <w:r w:rsidRPr="008E0FA4">
              <w:rPr>
                <w:b/>
              </w:rPr>
              <w:t>Log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Activity</w:t>
            </w:r>
            <w:r w:rsidR="00F739C2">
              <w:rPr>
                <w:b/>
              </w:rPr>
              <w:t xml:space="preserve">: </w:t>
            </w:r>
            <w:r w:rsidR="005E04A9">
              <w:rPr>
                <w:b/>
              </w:rPr>
              <w:t xml:space="preserve"> </w:t>
            </w:r>
            <w:r w:rsidRPr="008E0FA4">
              <w:t>1327</w:t>
            </w:r>
            <w:r w:rsidR="005E04A9">
              <w:t xml:space="preserve"> </w:t>
            </w:r>
            <w:r w:rsidRPr="008E0FA4">
              <w:t>=</w:t>
            </w:r>
            <w:r w:rsidR="005E04A9">
              <w:t xml:space="preserve"> </w:t>
            </w:r>
            <w:r w:rsidRPr="008E0FA4">
              <w:t>Premium</w:t>
            </w:r>
            <w:r w:rsidR="005E04A9">
              <w:t xml:space="preserve"> </w:t>
            </w:r>
            <w:r w:rsidRPr="008E0FA4">
              <w:t>Billing.</w:t>
            </w:r>
          </w:p>
          <w:p w14:paraId="1D5D7E3F" w14:textId="77777777" w:rsidR="00B03460" w:rsidRPr="008E0FA4" w:rsidRDefault="00B03460" w:rsidP="00AD0526">
            <w:pPr>
              <w:spacing w:before="120" w:after="120"/>
            </w:pPr>
          </w:p>
        </w:tc>
      </w:tr>
      <w:tr w:rsidR="00F739C2" w:rsidRPr="008E0FA4" w14:paraId="17BE5D53" w14:textId="77777777" w:rsidTr="00F739C2">
        <w:trPr>
          <w:trHeight w:val="49"/>
        </w:trPr>
        <w:tc>
          <w:tcPr>
            <w:tcW w:w="1612" w:type="dxa"/>
            <w:vMerge/>
          </w:tcPr>
          <w:p w14:paraId="54D441F6" w14:textId="77777777" w:rsidR="006837AC" w:rsidRPr="008E0FA4" w:rsidRDefault="006837AC" w:rsidP="00AD0526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963" w:type="dxa"/>
          </w:tcPr>
          <w:p w14:paraId="6DF35A93" w14:textId="77777777" w:rsidR="006837AC" w:rsidRPr="008E0FA4" w:rsidRDefault="006837AC" w:rsidP="00AD0526">
            <w:pPr>
              <w:spacing w:before="120" w:after="120"/>
            </w:pPr>
            <w:r w:rsidRPr="008E0FA4">
              <w:t>No,</w:t>
            </w:r>
            <w:r w:rsidR="005E04A9">
              <w:t xml:space="preserve"> </w:t>
            </w:r>
            <w:r w:rsidRPr="008E0FA4">
              <w:t>check</w:t>
            </w:r>
            <w:r w:rsidR="005E04A9">
              <w:t xml:space="preserve"> </w:t>
            </w:r>
            <w:r w:rsidRPr="008E0FA4">
              <w:t>is</w:t>
            </w:r>
            <w:r w:rsidR="005E04A9">
              <w:t xml:space="preserve"> </w:t>
            </w:r>
            <w:r w:rsidRPr="008E0FA4">
              <w:t>not</w:t>
            </w:r>
            <w:r w:rsidR="005E04A9">
              <w:t xml:space="preserve"> </w:t>
            </w:r>
            <w:r w:rsidRPr="008E0FA4">
              <w:t>cashed</w:t>
            </w:r>
          </w:p>
        </w:tc>
        <w:tc>
          <w:tcPr>
            <w:tcW w:w="22897" w:type="dxa"/>
          </w:tcPr>
          <w:p w14:paraId="2BE69BEF" w14:textId="77777777" w:rsidR="006837AC" w:rsidRPr="008E0FA4" w:rsidRDefault="006837AC" w:rsidP="00AD0526">
            <w:pPr>
              <w:spacing w:before="120" w:after="120"/>
            </w:pPr>
            <w:r w:rsidRPr="008E0FA4">
              <w:rPr>
                <w:b/>
              </w:rPr>
              <w:t>Explain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to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beneficiary,</w:t>
            </w:r>
            <w:r w:rsidR="005E04A9">
              <w:t xml:space="preserve"> </w:t>
            </w:r>
            <w:r w:rsidRPr="008E0FA4">
              <w:t>It</w:t>
            </w:r>
            <w:r w:rsidR="005E04A9">
              <w:t xml:space="preserve"> </w:t>
            </w:r>
            <w:r w:rsidRPr="008E0FA4">
              <w:t>can</w:t>
            </w:r>
            <w:r w:rsidR="005E04A9">
              <w:t xml:space="preserve"> </w:t>
            </w:r>
            <w:r w:rsidRPr="008E0FA4">
              <w:t>take</w:t>
            </w:r>
            <w:r w:rsidR="005E04A9">
              <w:t xml:space="preserve"> </w:t>
            </w:r>
            <w:r w:rsidRPr="008E0FA4">
              <w:t>up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14</w:t>
            </w:r>
            <w:r w:rsidR="005E04A9">
              <w:t xml:space="preserve"> </w:t>
            </w:r>
            <w:r w:rsidRPr="008E0FA4">
              <w:t>days</w:t>
            </w:r>
            <w:r w:rsidR="005E04A9">
              <w:t xml:space="preserve"> </w:t>
            </w:r>
            <w:r w:rsidRPr="008E0FA4">
              <w:t>for</w:t>
            </w:r>
            <w:r w:rsidR="005E04A9">
              <w:t xml:space="preserve"> </w:t>
            </w:r>
            <w:r w:rsidRPr="008E0FA4">
              <w:t>checks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be</w:t>
            </w:r>
            <w:r w:rsidR="005E04A9">
              <w:t xml:space="preserve"> </w:t>
            </w:r>
            <w:r w:rsidRPr="008E0FA4">
              <w:t>received</w:t>
            </w:r>
            <w:r w:rsidR="005E04A9">
              <w:t xml:space="preserve"> </w:t>
            </w:r>
            <w:r w:rsidRPr="008E0FA4">
              <w:t>and</w:t>
            </w:r>
            <w:r w:rsidR="005E04A9">
              <w:t xml:space="preserve"> </w:t>
            </w:r>
            <w:r w:rsidRPr="008E0FA4">
              <w:t>applied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account.</w:t>
            </w:r>
            <w:r w:rsidR="005E04A9">
              <w:t xml:space="preserve"> </w:t>
            </w:r>
            <w:r w:rsidRPr="008E0FA4">
              <w:t>If</w:t>
            </w:r>
            <w:r w:rsidR="005E04A9">
              <w:t xml:space="preserve"> </w:t>
            </w:r>
            <w:r w:rsidRPr="008E0FA4">
              <w:t>it</w:t>
            </w:r>
            <w:r w:rsidR="005E04A9">
              <w:t xml:space="preserve"> </w:t>
            </w:r>
            <w:r w:rsidRPr="008E0FA4">
              <w:t>has</w:t>
            </w:r>
            <w:r w:rsidR="005E04A9">
              <w:t xml:space="preserve"> </w:t>
            </w:r>
            <w:r w:rsidRPr="008E0FA4">
              <w:t>been</w:t>
            </w:r>
            <w:r w:rsidR="005E04A9">
              <w:t xml:space="preserve"> </w:t>
            </w:r>
            <w:r w:rsidRPr="008E0FA4">
              <w:t>longer</w:t>
            </w:r>
            <w:r w:rsidR="005E04A9">
              <w:t xml:space="preserve"> </w:t>
            </w:r>
            <w:r w:rsidRPr="008E0FA4">
              <w:t>than</w:t>
            </w:r>
            <w:r w:rsidR="005E04A9">
              <w:t xml:space="preserve"> </w:t>
            </w:r>
            <w:r w:rsidRPr="008E0FA4">
              <w:t>14</w:t>
            </w:r>
            <w:r w:rsidR="005E04A9">
              <w:t xml:space="preserve"> </w:t>
            </w:r>
            <w:r w:rsidRPr="008E0FA4">
              <w:t>days</w:t>
            </w:r>
            <w:r w:rsidR="005E04A9">
              <w:t xml:space="preserve"> </w:t>
            </w:r>
            <w:r w:rsidRPr="008E0FA4">
              <w:t>from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date</w:t>
            </w:r>
            <w:r w:rsidR="005E04A9">
              <w:t xml:space="preserve"> </w:t>
            </w:r>
            <w:r w:rsidRPr="008E0FA4">
              <w:t>mailed,</w:t>
            </w:r>
            <w:r w:rsidR="005E04A9">
              <w:t xml:space="preserve"> </w:t>
            </w:r>
            <w:r w:rsidRPr="008E0FA4">
              <w:t>refer</w:t>
            </w:r>
            <w:r w:rsidR="005E04A9">
              <w:t xml:space="preserve"> </w:t>
            </w:r>
            <w:r w:rsidRPr="008E0FA4">
              <w:t>beneficiary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their</w:t>
            </w:r>
            <w:r w:rsidR="005E04A9">
              <w:t xml:space="preserve"> </w:t>
            </w:r>
            <w:r w:rsidRPr="008E0FA4">
              <w:t>bank</w:t>
            </w:r>
            <w:r w:rsidR="005E04A9">
              <w:t xml:space="preserve"> </w:t>
            </w:r>
            <w:r w:rsidRPr="008E0FA4">
              <w:t>for</w:t>
            </w:r>
            <w:r w:rsidR="005E04A9">
              <w:t xml:space="preserve"> </w:t>
            </w:r>
            <w:r w:rsidRPr="008E0FA4">
              <w:t>recourse.</w:t>
            </w:r>
            <w:r w:rsidR="005E04A9">
              <w:t xml:space="preserve"> </w:t>
            </w:r>
            <w:r w:rsidRPr="008E0FA4">
              <w:t>We</w:t>
            </w:r>
            <w:r w:rsidR="005E04A9">
              <w:t xml:space="preserve"> </w:t>
            </w:r>
            <w:r w:rsidRPr="008E0FA4">
              <w:t>are</w:t>
            </w:r>
            <w:r w:rsidR="005E04A9">
              <w:t xml:space="preserve"> </w:t>
            </w:r>
            <w:r w:rsidRPr="008E0FA4">
              <w:t>unable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search</w:t>
            </w:r>
            <w:r w:rsidR="005E04A9">
              <w:t xml:space="preserve"> </w:t>
            </w:r>
            <w:r w:rsidRPr="008E0FA4">
              <w:t>for</w:t>
            </w:r>
            <w:r w:rsidR="005E04A9">
              <w:t xml:space="preserve"> </w:t>
            </w:r>
            <w:r w:rsidRPr="008E0FA4">
              <w:t>uncashed</w:t>
            </w:r>
            <w:r w:rsidR="005E04A9">
              <w:t xml:space="preserve"> </w:t>
            </w:r>
            <w:r w:rsidRPr="008E0FA4">
              <w:t>checks.</w:t>
            </w:r>
            <w:r w:rsidR="005E04A9">
              <w:t xml:space="preserve"> </w:t>
            </w:r>
          </w:p>
          <w:p w14:paraId="48F8F445" w14:textId="77777777" w:rsidR="00326F0F" w:rsidRPr="008E0FA4" w:rsidRDefault="00326F0F" w:rsidP="00AD0526">
            <w:pPr>
              <w:spacing w:before="120" w:after="120"/>
              <w:rPr>
                <w:b/>
              </w:rPr>
            </w:pPr>
          </w:p>
          <w:p w14:paraId="11BFC9BF" w14:textId="65F9EC6E" w:rsidR="00326F0F" w:rsidRPr="008E0FA4" w:rsidRDefault="00326F0F" w:rsidP="00AD0526">
            <w:pPr>
              <w:spacing w:before="120" w:after="120"/>
            </w:pPr>
            <w:r w:rsidRPr="008E0FA4">
              <w:rPr>
                <w:b/>
              </w:rPr>
              <w:t>Log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Activity</w:t>
            </w:r>
            <w:r w:rsidR="00AD0526">
              <w:rPr>
                <w:b/>
              </w:rPr>
              <w:t xml:space="preserve">: </w:t>
            </w:r>
            <w:r w:rsidR="005E04A9">
              <w:rPr>
                <w:b/>
              </w:rPr>
              <w:t xml:space="preserve"> </w:t>
            </w:r>
            <w:r w:rsidRPr="008E0FA4">
              <w:t>1327</w:t>
            </w:r>
            <w:r w:rsidR="005E04A9">
              <w:t xml:space="preserve"> </w:t>
            </w:r>
            <w:r w:rsidRPr="008E0FA4">
              <w:t>=</w:t>
            </w:r>
            <w:r w:rsidR="005E04A9">
              <w:t xml:space="preserve"> </w:t>
            </w:r>
            <w:r w:rsidRPr="008E0FA4">
              <w:t>Premium</w:t>
            </w:r>
            <w:r w:rsidR="005E04A9">
              <w:t xml:space="preserve"> </w:t>
            </w:r>
            <w:r w:rsidRPr="008E0FA4">
              <w:t>Billing.</w:t>
            </w:r>
          </w:p>
          <w:p w14:paraId="05AB4D3A" w14:textId="77777777" w:rsidR="00B03460" w:rsidRPr="008E0FA4" w:rsidRDefault="00B03460" w:rsidP="00AD0526">
            <w:pPr>
              <w:spacing w:before="120" w:after="120"/>
            </w:pPr>
          </w:p>
        </w:tc>
      </w:tr>
    </w:tbl>
    <w:p w14:paraId="7D0EF5EA" w14:textId="77777777" w:rsidR="00364FBD" w:rsidRPr="00090305" w:rsidRDefault="00364FBD" w:rsidP="00AD0526">
      <w:pPr>
        <w:spacing w:before="120" w:after="120"/>
      </w:pPr>
    </w:p>
    <w:p w14:paraId="41FD1E20" w14:textId="77777777" w:rsidR="004F43D3" w:rsidRPr="00090305" w:rsidRDefault="001E72EA" w:rsidP="00AD0526">
      <w:pPr>
        <w:spacing w:before="120" w:after="120"/>
        <w:jc w:val="right"/>
      </w:pPr>
      <w:hyperlink w:anchor="_top" w:history="1">
        <w:r w:rsidRPr="008D296E">
          <w:rPr>
            <w:rStyle w:val="Hyperlink"/>
          </w:rPr>
          <w:t>Top</w:t>
        </w:r>
        <w:r w:rsidR="005E04A9" w:rsidRPr="008D296E">
          <w:rPr>
            <w:rStyle w:val="Hyperlink"/>
          </w:rPr>
          <w:t xml:space="preserve"> </w:t>
        </w:r>
        <w:r w:rsidRPr="008D296E">
          <w:rPr>
            <w:rStyle w:val="Hyperlink"/>
          </w:rPr>
          <w:t>of</w:t>
        </w:r>
        <w:r w:rsidR="005E04A9" w:rsidRPr="008D296E">
          <w:rPr>
            <w:rStyle w:val="Hyperlink"/>
          </w:rPr>
          <w:t xml:space="preserve"> </w:t>
        </w:r>
        <w:r w:rsidRPr="008D296E">
          <w:rPr>
            <w:rStyle w:val="Hyperlink"/>
          </w:rPr>
          <w:t>the</w:t>
        </w:r>
        <w:r w:rsidR="005E04A9" w:rsidRPr="008D296E">
          <w:rPr>
            <w:rStyle w:val="Hyperlink"/>
          </w:rPr>
          <w:t xml:space="preserve"> </w:t>
        </w:r>
        <w:r w:rsidRPr="008D296E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AD7AB4" w:rsidRPr="00090305" w14:paraId="1E053BA2" w14:textId="77777777" w:rsidTr="005E04A9">
        <w:tc>
          <w:tcPr>
            <w:tcW w:w="5000" w:type="pct"/>
            <w:shd w:val="clear" w:color="auto" w:fill="C0C0C0"/>
          </w:tcPr>
          <w:p w14:paraId="26797EE1" w14:textId="77777777" w:rsidR="00AD7AB4" w:rsidRPr="008E0FA4" w:rsidRDefault="00A81A57" w:rsidP="00AD052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9" w:name="_Overview"/>
            <w:bookmarkStart w:id="20" w:name="_FAQ"/>
            <w:bookmarkStart w:id="21" w:name="_Toc174363363"/>
            <w:bookmarkStart w:id="22" w:name="OLE_LINK4"/>
            <w:bookmarkStart w:id="23" w:name="OLE_LINK5"/>
            <w:bookmarkEnd w:id="19"/>
            <w:bookmarkEnd w:id="20"/>
            <w:r w:rsidRPr="008E0FA4">
              <w:rPr>
                <w:rFonts w:ascii="Verdana" w:hAnsi="Verdana"/>
                <w:i w:val="0"/>
                <w:iCs w:val="0"/>
              </w:rPr>
              <w:t>F</w:t>
            </w:r>
            <w:r w:rsidR="00C827E7" w:rsidRPr="008E0FA4">
              <w:rPr>
                <w:rFonts w:ascii="Verdana" w:hAnsi="Verdana"/>
                <w:i w:val="0"/>
                <w:iCs w:val="0"/>
              </w:rPr>
              <w:t>requently</w:t>
            </w:r>
            <w:r w:rsidR="005E04A9">
              <w:rPr>
                <w:rFonts w:ascii="Verdana" w:hAnsi="Verdana"/>
                <w:i w:val="0"/>
                <w:iCs w:val="0"/>
              </w:rPr>
              <w:t xml:space="preserve"> </w:t>
            </w:r>
            <w:r w:rsidR="00C827E7" w:rsidRPr="008E0FA4">
              <w:rPr>
                <w:rFonts w:ascii="Verdana" w:hAnsi="Verdana"/>
                <w:i w:val="0"/>
                <w:iCs w:val="0"/>
              </w:rPr>
              <w:t>Asked</w:t>
            </w:r>
            <w:r w:rsidR="005E04A9">
              <w:rPr>
                <w:rFonts w:ascii="Verdana" w:hAnsi="Verdana"/>
                <w:i w:val="0"/>
                <w:iCs w:val="0"/>
              </w:rPr>
              <w:t xml:space="preserve"> </w:t>
            </w:r>
            <w:r w:rsidR="00C827E7" w:rsidRPr="008E0FA4">
              <w:rPr>
                <w:rFonts w:ascii="Verdana" w:hAnsi="Verdana"/>
                <w:i w:val="0"/>
                <w:iCs w:val="0"/>
              </w:rPr>
              <w:t>Questions</w:t>
            </w:r>
            <w:bookmarkEnd w:id="21"/>
          </w:p>
        </w:tc>
      </w:tr>
      <w:bookmarkEnd w:id="22"/>
      <w:bookmarkEnd w:id="23"/>
    </w:tbl>
    <w:p w14:paraId="49CD6AAD" w14:textId="77777777" w:rsidR="004F43D3" w:rsidRDefault="004F43D3" w:rsidP="00AD0526">
      <w:pPr>
        <w:spacing w:before="120" w:after="120"/>
      </w:pPr>
    </w:p>
    <w:p w14:paraId="68824ADC" w14:textId="77777777" w:rsidR="0059667D" w:rsidRPr="00090305" w:rsidRDefault="0059667D" w:rsidP="00AD0526">
      <w:pPr>
        <w:spacing w:before="120" w:after="120"/>
      </w:pPr>
      <w:r w:rsidRPr="00090305">
        <w:t>Refer</w:t>
      </w:r>
      <w:r w:rsidR="005E04A9">
        <w:t xml:space="preserve"> </w:t>
      </w:r>
      <w:r w:rsidRPr="00090305">
        <w:t>to</w:t>
      </w:r>
      <w:r w:rsidR="005E04A9">
        <w:t xml:space="preserve"> </w:t>
      </w:r>
      <w:r w:rsidRPr="00090305">
        <w:t>the</w:t>
      </w:r>
      <w:r w:rsidR="005E04A9">
        <w:t xml:space="preserve"> </w:t>
      </w:r>
      <w:r w:rsidR="004F43D3">
        <w:t>following</w:t>
      </w:r>
      <w:r w:rsidRPr="00090305">
        <w:t>:</w:t>
      </w:r>
    </w:p>
    <w:tbl>
      <w:tblPr>
        <w:tblW w:w="27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7991"/>
        <w:gridCol w:w="18026"/>
      </w:tblGrid>
      <w:tr w:rsidR="00541CE4" w:rsidRPr="008E0FA4" w14:paraId="32373CEB" w14:textId="77777777" w:rsidTr="00541CE4">
        <w:tc>
          <w:tcPr>
            <w:tcW w:w="1612" w:type="dxa"/>
            <w:shd w:val="clear" w:color="auto" w:fill="D9D9D9" w:themeFill="background1" w:themeFillShade="D9"/>
          </w:tcPr>
          <w:p w14:paraId="2D8597D4" w14:textId="2B4A289F" w:rsidR="00541CE4" w:rsidRPr="008E0FA4" w:rsidRDefault="00541CE4" w:rsidP="00541CE4">
            <w:pPr>
              <w:spacing w:before="120" w:after="120"/>
              <w:jc w:val="center"/>
              <w:rPr>
                <w:b/>
              </w:rPr>
            </w:pPr>
            <w:r w:rsidRPr="00213BA6">
              <w:rPr>
                <w:b/>
              </w:rPr>
              <w:t>#</w:t>
            </w:r>
          </w:p>
        </w:tc>
        <w:tc>
          <w:tcPr>
            <w:tcW w:w="7991" w:type="dxa"/>
            <w:shd w:val="clear" w:color="auto" w:fill="D9D9D9" w:themeFill="background1" w:themeFillShade="D9"/>
          </w:tcPr>
          <w:p w14:paraId="697EB5DB" w14:textId="0CC7651D" w:rsidR="00541CE4" w:rsidRPr="008E0FA4" w:rsidRDefault="00541CE4" w:rsidP="00541CE4">
            <w:pPr>
              <w:spacing w:before="120" w:after="120"/>
              <w:jc w:val="center"/>
              <w:rPr>
                <w:b/>
              </w:rPr>
            </w:pPr>
            <w:r w:rsidRPr="008E0FA4">
              <w:rPr>
                <w:b/>
              </w:rPr>
              <w:t>Question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D138DE4" w14:textId="77777777" w:rsidR="00541CE4" w:rsidRPr="008E0FA4" w:rsidRDefault="00541CE4" w:rsidP="00541CE4">
            <w:pPr>
              <w:spacing w:before="120" w:after="120"/>
              <w:jc w:val="center"/>
              <w:rPr>
                <w:b/>
              </w:rPr>
            </w:pPr>
            <w:r w:rsidRPr="008E0FA4">
              <w:rPr>
                <w:b/>
              </w:rPr>
              <w:t>Answers</w:t>
            </w:r>
          </w:p>
        </w:tc>
      </w:tr>
      <w:tr w:rsidR="00541CE4" w:rsidRPr="008E0FA4" w14:paraId="29D50A9D" w14:textId="77777777" w:rsidTr="00541CE4">
        <w:tc>
          <w:tcPr>
            <w:tcW w:w="1612" w:type="dxa"/>
          </w:tcPr>
          <w:p w14:paraId="1F586DB3" w14:textId="57052AF6" w:rsidR="00541CE4" w:rsidRPr="008E0FA4" w:rsidRDefault="00541CE4" w:rsidP="00541CE4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7991" w:type="dxa"/>
          </w:tcPr>
          <w:p w14:paraId="0C28DC17" w14:textId="138FF1F6" w:rsidR="00541CE4" w:rsidRPr="008E0FA4" w:rsidRDefault="00541CE4" w:rsidP="00541CE4">
            <w:pPr>
              <w:spacing w:before="120" w:after="120"/>
              <w:rPr>
                <w:rFonts w:cs="Arial"/>
                <w:b/>
              </w:rPr>
            </w:pPr>
            <w:r w:rsidRPr="008E0FA4">
              <w:rPr>
                <w:rFonts w:cs="Arial"/>
                <w:b/>
              </w:rPr>
              <w:t>How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long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does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it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take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to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process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a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check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from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the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time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it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is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mailed?</w:t>
            </w:r>
          </w:p>
          <w:p w14:paraId="1690143B" w14:textId="77777777" w:rsidR="00541CE4" w:rsidRPr="008E0FA4" w:rsidRDefault="00541CE4" w:rsidP="00541CE4">
            <w:pPr>
              <w:spacing w:before="120" w:after="120"/>
              <w:rPr>
                <w:rFonts w:cs="Arial"/>
                <w:b/>
              </w:rPr>
            </w:pPr>
          </w:p>
        </w:tc>
        <w:tc>
          <w:tcPr>
            <w:tcW w:w="0" w:type="auto"/>
          </w:tcPr>
          <w:p w14:paraId="3064E5EA" w14:textId="77777777" w:rsidR="00541CE4" w:rsidRPr="008E0FA4" w:rsidRDefault="00541CE4" w:rsidP="00541CE4">
            <w:pPr>
              <w:spacing w:before="120" w:after="120"/>
              <w:rPr>
                <w:rFonts w:cs="Arial"/>
              </w:rPr>
            </w:pPr>
            <w:r w:rsidRPr="008E0FA4">
              <w:rPr>
                <w:rFonts w:cs="Arial"/>
                <w:noProof/>
              </w:rPr>
              <w:t>It</w:t>
            </w:r>
            <w:r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may</w:t>
            </w:r>
            <w:r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take</w:t>
            </w:r>
            <w:r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up</w:t>
            </w:r>
            <w:r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to</w:t>
            </w:r>
            <w:r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14</w:t>
            </w:r>
            <w:r>
              <w:rPr>
                <w:rFonts w:cs="Arial"/>
                <w:noProof/>
              </w:rPr>
              <w:t xml:space="preserve"> business </w:t>
            </w:r>
            <w:r w:rsidRPr="008E0FA4">
              <w:rPr>
                <w:rFonts w:cs="Arial"/>
                <w:noProof/>
              </w:rPr>
              <w:t>days</w:t>
            </w:r>
            <w:r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for</w:t>
            </w:r>
            <w:r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us</w:t>
            </w:r>
            <w:r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to</w:t>
            </w:r>
            <w:r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receive</w:t>
            </w:r>
            <w:r>
              <w:rPr>
                <w:rFonts w:cs="Arial"/>
                <w:noProof/>
              </w:rPr>
              <w:t xml:space="preserve"> check payments sent via </w:t>
            </w:r>
            <w:r w:rsidRPr="008E0FA4">
              <w:rPr>
                <w:rFonts w:cs="Arial"/>
                <w:noProof/>
              </w:rPr>
              <w:t>mail.</w:t>
            </w:r>
            <w:r>
              <w:rPr>
                <w:rFonts w:cs="Arial"/>
                <w:noProof/>
              </w:rPr>
              <w:t xml:space="preserve"> </w:t>
            </w:r>
            <w:bookmarkStart w:id="24" w:name="OLE_LINK54"/>
            <w:r>
              <w:rPr>
                <w:rFonts w:cs="Arial"/>
                <w:noProof/>
              </w:rPr>
              <w:t xml:space="preserve">Once received, check payments are processed/posted within 3 business days. </w:t>
            </w:r>
            <w:bookmarkEnd w:id="24"/>
          </w:p>
        </w:tc>
      </w:tr>
      <w:tr w:rsidR="00541CE4" w:rsidRPr="008E0FA4" w14:paraId="28EE2702" w14:textId="77777777" w:rsidTr="00541CE4">
        <w:tc>
          <w:tcPr>
            <w:tcW w:w="1612" w:type="dxa"/>
          </w:tcPr>
          <w:p w14:paraId="12FDB339" w14:textId="7C4DF8FA" w:rsidR="00541CE4" w:rsidRPr="008E0FA4" w:rsidRDefault="00541CE4" w:rsidP="00541CE4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7991" w:type="dxa"/>
          </w:tcPr>
          <w:p w14:paraId="6D05033F" w14:textId="46E1A041" w:rsidR="00541CE4" w:rsidRPr="008E0FA4" w:rsidRDefault="00541CE4" w:rsidP="00541CE4">
            <w:pPr>
              <w:spacing w:before="120" w:after="120"/>
              <w:rPr>
                <w:rFonts w:cs="Arial"/>
                <w:b/>
              </w:rPr>
            </w:pPr>
            <w:r w:rsidRPr="008E0FA4">
              <w:rPr>
                <w:rFonts w:cs="Arial"/>
                <w:b/>
              </w:rPr>
              <w:t>I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made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a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payment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online,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when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will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the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payment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post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to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my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account?</w:t>
            </w:r>
          </w:p>
        </w:tc>
        <w:tc>
          <w:tcPr>
            <w:tcW w:w="0" w:type="auto"/>
          </w:tcPr>
          <w:p w14:paraId="745A7C66" w14:textId="77777777" w:rsidR="00541CE4" w:rsidRPr="008E0FA4" w:rsidRDefault="00541CE4" w:rsidP="00541CE4">
            <w:pPr>
              <w:spacing w:before="120" w:after="120"/>
              <w:rPr>
                <w:rFonts w:cs="Arial"/>
              </w:rPr>
            </w:pPr>
            <w:r w:rsidRPr="008E0FA4">
              <w:rPr>
                <w:rFonts w:cs="Arial"/>
              </w:rPr>
              <w:t>Ask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beneficiary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if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payment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was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made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through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AetnaMedicare.com/PayYourPremium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or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through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beneficiary’s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on-line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banking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service?</w:t>
            </w:r>
          </w:p>
          <w:p w14:paraId="4E634047" w14:textId="77777777" w:rsidR="00541CE4" w:rsidRPr="008E0FA4" w:rsidRDefault="00541CE4" w:rsidP="00541CE4">
            <w:pPr>
              <w:numPr>
                <w:ilvl w:val="0"/>
                <w:numId w:val="11"/>
              </w:numPr>
              <w:spacing w:before="120" w:after="120"/>
              <w:ind w:left="432"/>
              <w:rPr>
                <w:rFonts w:cs="Arial"/>
              </w:rPr>
            </w:pPr>
            <w:r w:rsidRPr="008E0FA4">
              <w:rPr>
                <w:rFonts w:cs="Arial"/>
              </w:rPr>
              <w:t>Payments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through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AetnaMedicare.com/PayYourPremium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can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take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up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business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days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post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beneficiary’s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account.</w:t>
            </w:r>
          </w:p>
          <w:p w14:paraId="50A5BAEF" w14:textId="77777777" w:rsidR="00541CE4" w:rsidRPr="008E0FA4" w:rsidRDefault="00541CE4" w:rsidP="00541CE4">
            <w:pPr>
              <w:numPr>
                <w:ilvl w:val="0"/>
                <w:numId w:val="11"/>
              </w:numPr>
              <w:spacing w:before="120" w:after="120"/>
              <w:ind w:left="432"/>
              <w:rPr>
                <w:rFonts w:cs="Arial"/>
              </w:rPr>
            </w:pPr>
            <w:r w:rsidRPr="008E0FA4">
              <w:rPr>
                <w:rFonts w:cs="Arial"/>
              </w:rPr>
              <w:t>Payments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made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online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through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are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referred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bill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pay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service,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which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may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physical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check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mailed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through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postal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service.</w:t>
            </w:r>
            <w:r>
              <w:rPr>
                <w:rFonts w:cs="Arial"/>
              </w:rPr>
              <w:t xml:space="preserve"> </w:t>
            </w:r>
            <w:bookmarkStart w:id="25" w:name="OLE_LINK55"/>
            <w:r w:rsidRPr="008E0FA4">
              <w:rPr>
                <w:rFonts w:cs="Arial"/>
              </w:rPr>
              <w:t>It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can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take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up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14</w:t>
            </w:r>
            <w:r>
              <w:rPr>
                <w:rFonts w:cs="Arial"/>
              </w:rPr>
              <w:t xml:space="preserve"> business </w:t>
            </w:r>
            <w:r w:rsidRPr="008E0FA4">
              <w:rPr>
                <w:rFonts w:cs="Arial"/>
              </w:rPr>
              <w:t>days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for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us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receive.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noProof/>
              </w:rPr>
              <w:t>Once received, it may take up to 3 business days for the payment to be posted to the beneficiary’s account.</w:t>
            </w:r>
            <w:bookmarkEnd w:id="25"/>
          </w:p>
          <w:p w14:paraId="0101462F" w14:textId="77777777" w:rsidR="00541CE4" w:rsidRPr="008E0FA4" w:rsidRDefault="00541CE4" w:rsidP="00541CE4">
            <w:pPr>
              <w:spacing w:before="120" w:after="120"/>
              <w:rPr>
                <w:rFonts w:cs="Arial"/>
              </w:rPr>
            </w:pPr>
          </w:p>
        </w:tc>
      </w:tr>
      <w:tr w:rsidR="00541CE4" w:rsidRPr="008E0FA4" w14:paraId="238F15CF" w14:textId="77777777" w:rsidTr="00541CE4">
        <w:tc>
          <w:tcPr>
            <w:tcW w:w="1612" w:type="dxa"/>
          </w:tcPr>
          <w:p w14:paraId="5B9A3648" w14:textId="56559850" w:rsidR="00541CE4" w:rsidRPr="008E0FA4" w:rsidRDefault="00541CE4" w:rsidP="00541CE4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7991" w:type="dxa"/>
          </w:tcPr>
          <w:p w14:paraId="535B3877" w14:textId="666B55AA" w:rsidR="00541CE4" w:rsidRPr="008E0FA4" w:rsidRDefault="00541CE4" w:rsidP="00541CE4">
            <w:pPr>
              <w:spacing w:before="120" w:after="120"/>
              <w:rPr>
                <w:rFonts w:cs="Arial"/>
                <w:b/>
              </w:rPr>
            </w:pPr>
            <w:r w:rsidRPr="008E0FA4">
              <w:rPr>
                <w:rFonts w:cs="Arial"/>
                <w:b/>
              </w:rPr>
              <w:t>What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is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a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bill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pay</w:t>
            </w:r>
            <w:r>
              <w:rPr>
                <w:rFonts w:cs="Arial"/>
                <w:b/>
              </w:rPr>
              <w:t>check</w:t>
            </w:r>
            <w:r w:rsidRPr="008E0FA4">
              <w:rPr>
                <w:rFonts w:cs="Arial"/>
                <w:b/>
              </w:rPr>
              <w:t>?</w:t>
            </w:r>
          </w:p>
        </w:tc>
        <w:tc>
          <w:tcPr>
            <w:tcW w:w="0" w:type="auto"/>
          </w:tcPr>
          <w:p w14:paraId="6D92102C" w14:textId="77777777" w:rsidR="00541CE4" w:rsidRPr="008E0FA4" w:rsidRDefault="00541CE4" w:rsidP="00541CE4">
            <w:pPr>
              <w:spacing w:before="120" w:after="120"/>
              <w:rPr>
                <w:rFonts w:cs="Arial"/>
              </w:rPr>
            </w:pPr>
            <w:r w:rsidRPr="008E0FA4">
              <w:rPr>
                <w:rFonts w:cs="Arial"/>
              </w:rPr>
              <w:t>This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is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check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issued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when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beneficiary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requests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send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payment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SilverScript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through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bank’s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on-line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service.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check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is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sent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directly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from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beneficiary’s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plan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through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mail.</w:t>
            </w:r>
            <w:r>
              <w:rPr>
                <w:rFonts w:cs="Arial"/>
              </w:rPr>
              <w:t xml:space="preserve"> </w:t>
            </w:r>
          </w:p>
          <w:p w14:paraId="17834F8A" w14:textId="77777777" w:rsidR="00541CE4" w:rsidRPr="008E0FA4" w:rsidRDefault="00541CE4" w:rsidP="00541CE4">
            <w:pPr>
              <w:spacing w:before="120" w:after="120"/>
              <w:rPr>
                <w:rFonts w:cs="Arial"/>
                <w:b/>
                <w:noProof/>
              </w:rPr>
            </w:pPr>
          </w:p>
        </w:tc>
      </w:tr>
      <w:tr w:rsidR="00541CE4" w:rsidRPr="008E0FA4" w14:paraId="24FC5BF7" w14:textId="77777777" w:rsidTr="00541CE4">
        <w:tc>
          <w:tcPr>
            <w:tcW w:w="1612" w:type="dxa"/>
          </w:tcPr>
          <w:p w14:paraId="0560A024" w14:textId="2CC11AE4" w:rsidR="00541CE4" w:rsidRPr="008E0FA4" w:rsidRDefault="00541CE4" w:rsidP="00541CE4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7991" w:type="dxa"/>
          </w:tcPr>
          <w:p w14:paraId="43447446" w14:textId="3F53D61F" w:rsidR="00541CE4" w:rsidRPr="008E0FA4" w:rsidRDefault="00541CE4" w:rsidP="00541CE4">
            <w:pPr>
              <w:spacing w:before="120" w:after="120"/>
              <w:rPr>
                <w:rFonts w:cs="Arial"/>
                <w:b/>
              </w:rPr>
            </w:pPr>
            <w:r w:rsidRPr="008E0FA4">
              <w:rPr>
                <w:rFonts w:cs="Arial"/>
                <w:b/>
              </w:rPr>
              <w:t>Where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do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I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find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the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check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number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for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a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payment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made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online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through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my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bank?</w:t>
            </w:r>
          </w:p>
        </w:tc>
        <w:tc>
          <w:tcPr>
            <w:tcW w:w="0" w:type="auto"/>
          </w:tcPr>
          <w:p w14:paraId="342D859C" w14:textId="77777777" w:rsidR="00541CE4" w:rsidRPr="008E0FA4" w:rsidRDefault="00541CE4" w:rsidP="00541CE4">
            <w:pPr>
              <w:spacing w:before="120" w:after="120"/>
              <w:rPr>
                <w:rFonts w:cs="Arial"/>
              </w:rPr>
            </w:pPr>
            <w:r w:rsidRPr="008E0FA4">
              <w:rPr>
                <w:rFonts w:cs="Arial"/>
              </w:rPr>
              <w:t>Even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request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was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done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online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through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beneficiary’s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bank,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we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may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receive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physical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check.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beneficiary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will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need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contact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their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get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check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number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and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determine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if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check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was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cashed.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Advise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beneficiary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request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copy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of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front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and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back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of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check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from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their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bank.</w:t>
            </w:r>
          </w:p>
          <w:p w14:paraId="516B85E4" w14:textId="77777777" w:rsidR="00541CE4" w:rsidRPr="008E0FA4" w:rsidRDefault="00541CE4" w:rsidP="00541CE4">
            <w:pPr>
              <w:spacing w:before="120" w:after="120"/>
              <w:rPr>
                <w:rFonts w:cs="Arial"/>
                <w:b/>
                <w:noProof/>
              </w:rPr>
            </w:pPr>
          </w:p>
        </w:tc>
      </w:tr>
      <w:tr w:rsidR="00541CE4" w:rsidRPr="008E0FA4" w14:paraId="1874C5B0" w14:textId="77777777" w:rsidTr="00541CE4">
        <w:tc>
          <w:tcPr>
            <w:tcW w:w="1612" w:type="dxa"/>
          </w:tcPr>
          <w:p w14:paraId="0D7C45B2" w14:textId="073170E7" w:rsidR="00541CE4" w:rsidRPr="008E0FA4" w:rsidRDefault="00541CE4" w:rsidP="00541CE4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7991" w:type="dxa"/>
          </w:tcPr>
          <w:p w14:paraId="0060C7EF" w14:textId="4E34215A" w:rsidR="00541CE4" w:rsidRDefault="00541CE4" w:rsidP="00541CE4">
            <w:pPr>
              <w:spacing w:before="120" w:after="120"/>
              <w:rPr>
                <w:rFonts w:cs="Arial"/>
                <w:b/>
              </w:rPr>
            </w:pPr>
            <w:r w:rsidRPr="008E0FA4">
              <w:rPr>
                <w:rFonts w:cs="Arial"/>
                <w:b/>
              </w:rPr>
              <w:t>My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bank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account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shows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my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online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check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cleared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my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bank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on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this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date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XX/XX/XX,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why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is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my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check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not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applied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to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my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account?</w:t>
            </w:r>
          </w:p>
          <w:p w14:paraId="1BE2CDF4" w14:textId="77777777" w:rsidR="00541CE4" w:rsidRPr="008E0FA4" w:rsidRDefault="00541CE4" w:rsidP="00541CE4">
            <w:pPr>
              <w:spacing w:before="120" w:after="120"/>
              <w:rPr>
                <w:rFonts w:cs="Arial"/>
                <w:b/>
              </w:rPr>
            </w:pPr>
          </w:p>
        </w:tc>
        <w:tc>
          <w:tcPr>
            <w:tcW w:w="0" w:type="auto"/>
          </w:tcPr>
          <w:p w14:paraId="6703D0F9" w14:textId="77777777" w:rsidR="00541CE4" w:rsidRPr="008E0FA4" w:rsidRDefault="00541CE4" w:rsidP="00541CE4">
            <w:pPr>
              <w:spacing w:before="120" w:after="120"/>
              <w:rPr>
                <w:rFonts w:cs="Arial"/>
                <w:b/>
                <w:noProof/>
              </w:rPr>
            </w:pP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date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it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came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out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of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beneficiary’s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account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is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close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day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issued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check.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Advise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beneficiary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this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does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not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include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postal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delivery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time.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Please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request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copy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of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front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and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back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of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cleared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check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from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bank.</w:t>
            </w:r>
          </w:p>
        </w:tc>
      </w:tr>
      <w:tr w:rsidR="00541CE4" w:rsidRPr="008E0FA4" w14:paraId="229BF725" w14:textId="77777777" w:rsidTr="00541CE4">
        <w:tc>
          <w:tcPr>
            <w:tcW w:w="1612" w:type="dxa"/>
          </w:tcPr>
          <w:p w14:paraId="20E9C657" w14:textId="0EC4F9C1" w:rsidR="00541CE4" w:rsidRPr="008E0FA4" w:rsidRDefault="00541CE4" w:rsidP="00541CE4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</w:p>
        </w:tc>
        <w:tc>
          <w:tcPr>
            <w:tcW w:w="7991" w:type="dxa"/>
          </w:tcPr>
          <w:p w14:paraId="52D0B39F" w14:textId="622E38FF" w:rsidR="00541CE4" w:rsidRDefault="00541CE4" w:rsidP="00541CE4">
            <w:pPr>
              <w:spacing w:before="120" w:after="120"/>
              <w:rPr>
                <w:rFonts w:cs="Arial"/>
                <w:b/>
              </w:rPr>
            </w:pPr>
            <w:r w:rsidRPr="008E0FA4">
              <w:rPr>
                <w:rFonts w:cs="Arial"/>
                <w:b/>
              </w:rPr>
              <w:t>How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long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does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it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take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to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process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items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submitted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through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the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beneficiary’s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bank’s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electronic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(bill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pay)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process?</w:t>
            </w:r>
          </w:p>
          <w:p w14:paraId="2B87CDEE" w14:textId="77777777" w:rsidR="00541CE4" w:rsidRPr="008E0FA4" w:rsidRDefault="00541CE4" w:rsidP="00541CE4">
            <w:pPr>
              <w:spacing w:before="120" w:after="120"/>
            </w:pPr>
          </w:p>
        </w:tc>
        <w:tc>
          <w:tcPr>
            <w:tcW w:w="0" w:type="auto"/>
          </w:tcPr>
          <w:p w14:paraId="13F3DDE8" w14:textId="77777777" w:rsidR="00541CE4" w:rsidRDefault="00541CE4" w:rsidP="00541CE4">
            <w:pPr>
              <w:spacing w:before="120" w:after="120"/>
              <w:rPr>
                <w:rFonts w:cs="Arial"/>
                <w:noProof/>
              </w:rPr>
            </w:pPr>
            <w:r w:rsidRPr="008E0FA4">
              <w:rPr>
                <w:rFonts w:cs="Arial"/>
              </w:rPr>
              <w:t>Even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this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was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requested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electronically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through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beneficiary’s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bank,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we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may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receive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payments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check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through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mail.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These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checks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may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take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up</w:t>
            </w:r>
            <w:r>
              <w:rPr>
                <w:rFonts w:cs="Arial"/>
              </w:rPr>
              <w:t xml:space="preserve"> to 14 business days for us to receive. </w:t>
            </w:r>
            <w:r>
              <w:rPr>
                <w:rFonts w:cs="Arial"/>
                <w:noProof/>
              </w:rPr>
              <w:t>Once received, it may take up to 3 business days for the payment to be posted to the beneficiary’s account.</w:t>
            </w:r>
          </w:p>
          <w:p w14:paraId="0D94DAD6" w14:textId="77777777" w:rsidR="00541CE4" w:rsidRPr="008E0FA4" w:rsidRDefault="00541CE4" w:rsidP="00541CE4">
            <w:pPr>
              <w:spacing w:before="120" w:after="120"/>
              <w:rPr>
                <w:rFonts w:cs="Arial"/>
              </w:rPr>
            </w:pPr>
          </w:p>
        </w:tc>
      </w:tr>
    </w:tbl>
    <w:p w14:paraId="54651125" w14:textId="77777777" w:rsidR="001E4418" w:rsidRPr="00090305" w:rsidRDefault="001E4418" w:rsidP="00AD0526">
      <w:pPr>
        <w:spacing w:before="120" w:after="120"/>
      </w:pPr>
    </w:p>
    <w:p w14:paraId="444F95F4" w14:textId="77777777" w:rsidR="008C7CA7" w:rsidRDefault="00704A4E" w:rsidP="00AD0526">
      <w:pPr>
        <w:spacing w:before="120" w:after="120"/>
        <w:jc w:val="right"/>
      </w:pPr>
      <w:hyperlink w:anchor="_top" w:history="1">
        <w:r w:rsidRPr="008D296E">
          <w:rPr>
            <w:rStyle w:val="Hyperlink"/>
          </w:rPr>
          <w:t>Top</w:t>
        </w:r>
        <w:r w:rsidR="005E04A9" w:rsidRPr="008D296E">
          <w:rPr>
            <w:rStyle w:val="Hyperlink"/>
          </w:rPr>
          <w:t xml:space="preserve"> </w:t>
        </w:r>
        <w:r w:rsidRPr="008D296E">
          <w:rPr>
            <w:rStyle w:val="Hyperlink"/>
          </w:rPr>
          <w:t>of</w:t>
        </w:r>
        <w:r w:rsidR="005E04A9" w:rsidRPr="008D296E">
          <w:rPr>
            <w:rStyle w:val="Hyperlink"/>
          </w:rPr>
          <w:t xml:space="preserve"> </w:t>
        </w:r>
        <w:r w:rsidRPr="008D296E">
          <w:rPr>
            <w:rStyle w:val="Hyperlink"/>
          </w:rPr>
          <w:t>the</w:t>
        </w:r>
        <w:r w:rsidR="005E04A9" w:rsidRPr="008D296E">
          <w:rPr>
            <w:rStyle w:val="Hyperlink"/>
          </w:rPr>
          <w:t xml:space="preserve"> </w:t>
        </w:r>
        <w:r w:rsidRPr="008D296E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5E04A9" w14:paraId="5E7FD40C" w14:textId="77777777" w:rsidTr="005E04A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C387F7E" w14:textId="77777777" w:rsidR="005E04A9" w:rsidRDefault="005E04A9" w:rsidP="00AD052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6" w:name="_Toc174363364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6"/>
          </w:p>
        </w:tc>
      </w:tr>
    </w:tbl>
    <w:p w14:paraId="6C5D64AD" w14:textId="77777777" w:rsidR="00AD0526" w:rsidRDefault="00AD0526" w:rsidP="00AD0526">
      <w:pPr>
        <w:spacing w:before="120" w:after="120"/>
        <w:contextualSpacing/>
      </w:pPr>
    </w:p>
    <w:p w14:paraId="5AEEEC8F" w14:textId="108365B3" w:rsidR="008E0FA4" w:rsidRDefault="008D296E" w:rsidP="00AD0526">
      <w:pPr>
        <w:spacing w:before="120" w:after="120"/>
        <w:rPr>
          <w:b/>
          <w:bCs/>
        </w:rPr>
      </w:pPr>
      <w:hyperlink r:id="rId18" w:anchor="!/view?docid=7072bae5-b9f6-4141-991f-9b3d11e7a5bd" w:history="1">
        <w:r>
          <w:rPr>
            <w:rStyle w:val="Hyperlink"/>
          </w:rPr>
          <w:t>Aetna MED D - SilverScript - Premium Billing General Information &amp; Document Index (026695)</w:t>
        </w:r>
      </w:hyperlink>
    </w:p>
    <w:p w14:paraId="1AF61014" w14:textId="77777777" w:rsidR="003F272B" w:rsidRPr="003F272B" w:rsidRDefault="003F272B" w:rsidP="00AD0526">
      <w:pPr>
        <w:spacing w:before="120" w:after="120"/>
        <w:rPr>
          <w:b/>
          <w:bCs/>
          <w:u w:val="single"/>
        </w:rPr>
      </w:pPr>
      <w:r w:rsidRPr="00D31971">
        <w:rPr>
          <w:b/>
          <w:bCs/>
        </w:rPr>
        <w:t>Grievance</w:t>
      </w:r>
      <w:r w:rsidR="005E04A9">
        <w:rPr>
          <w:b/>
          <w:bCs/>
        </w:rPr>
        <w:t xml:space="preserve"> </w:t>
      </w:r>
      <w:r w:rsidRPr="00D31971">
        <w:rPr>
          <w:b/>
          <w:bCs/>
        </w:rPr>
        <w:t>Standard</w:t>
      </w:r>
      <w:r w:rsidR="005E04A9">
        <w:rPr>
          <w:b/>
          <w:bCs/>
        </w:rPr>
        <w:t xml:space="preserve"> </w:t>
      </w:r>
      <w:r w:rsidRPr="00D31971">
        <w:rPr>
          <w:b/>
          <w:bCs/>
        </w:rPr>
        <w:t>Verbiage:</w:t>
      </w:r>
      <w:r w:rsidR="005E04A9">
        <w:rPr>
          <w:b/>
          <w:bCs/>
        </w:rPr>
        <w:t xml:space="preserve">  </w:t>
      </w:r>
      <w:r w:rsidRPr="00D31971">
        <w:t>Grievance</w:t>
      </w:r>
      <w:r w:rsidR="005E04A9">
        <w:t xml:space="preserve"> </w:t>
      </w:r>
      <w:r w:rsidRPr="00D31971">
        <w:t>Standard</w:t>
      </w:r>
      <w:r w:rsidR="005E04A9">
        <w:t xml:space="preserve"> </w:t>
      </w:r>
      <w:r w:rsidRPr="00D31971">
        <w:t>Verbiage</w:t>
      </w:r>
      <w:r w:rsidR="005E04A9">
        <w:t xml:space="preserve"> </w:t>
      </w:r>
      <w:r w:rsidRPr="00D31971">
        <w:t>(for</w:t>
      </w:r>
      <w:r w:rsidR="005E04A9">
        <w:t xml:space="preserve"> </w:t>
      </w:r>
      <w:r w:rsidRPr="00D31971">
        <w:t>use</w:t>
      </w:r>
      <w:r w:rsidR="005E04A9">
        <w:t xml:space="preserve"> </w:t>
      </w:r>
      <w:r w:rsidRPr="00D31971">
        <w:t>in</w:t>
      </w:r>
      <w:r w:rsidR="005E04A9">
        <w:t xml:space="preserve"> </w:t>
      </w:r>
      <w:r w:rsidRPr="00D31971">
        <w:t>Discussion</w:t>
      </w:r>
      <w:r w:rsidR="005E04A9">
        <w:t xml:space="preserve"> </w:t>
      </w:r>
      <w:r w:rsidRPr="00D31971">
        <w:t>with</w:t>
      </w:r>
      <w:r w:rsidR="005E04A9">
        <w:t xml:space="preserve"> </w:t>
      </w:r>
      <w:r w:rsidRPr="00D31971">
        <w:t>Beneficiary)</w:t>
      </w:r>
      <w:r w:rsidR="005E04A9">
        <w:t xml:space="preserve"> </w:t>
      </w:r>
      <w:r w:rsidRPr="00D31971">
        <w:t>section</w:t>
      </w:r>
      <w:r w:rsidR="005E04A9">
        <w:t xml:space="preserve"> </w:t>
      </w:r>
      <w:r w:rsidRPr="00D31971">
        <w:t>in</w:t>
      </w:r>
      <w:r w:rsidR="005E04A9">
        <w:t xml:space="preserve"> </w:t>
      </w:r>
      <w:hyperlink r:id="rId19" w:anchor="!/view?docid=71364003-a41f-4b84-be24-1e85435462b2" w:history="1">
        <w:r w:rsidR="008D296E">
          <w:rPr>
            <w:rStyle w:val="Hyperlink"/>
          </w:rPr>
          <w:t>MED D - Grievances Index (007931)</w:t>
        </w:r>
      </w:hyperlink>
    </w:p>
    <w:p w14:paraId="6CD398D8" w14:textId="77777777" w:rsidR="00931463" w:rsidRDefault="003B3C62" w:rsidP="00AD0526">
      <w:pPr>
        <w:spacing w:before="120" w:after="120"/>
      </w:pPr>
      <w:r w:rsidRPr="003B3C62">
        <w:rPr>
          <w:b/>
        </w:rPr>
        <w:t>Parent</w:t>
      </w:r>
      <w:r w:rsidR="005E04A9">
        <w:rPr>
          <w:b/>
        </w:rPr>
        <w:t xml:space="preserve"> </w:t>
      </w:r>
      <w:r w:rsidRPr="003B3C62">
        <w:rPr>
          <w:b/>
        </w:rPr>
        <w:t>SOP:</w:t>
      </w:r>
      <w:r w:rsidR="005E04A9">
        <w:t xml:space="preserve">  </w:t>
      </w:r>
      <w:r w:rsidR="00931463" w:rsidRPr="00090305">
        <w:rPr>
          <w:b/>
          <w:bCs/>
        </w:rPr>
        <w:t>CALL-0048:</w:t>
      </w:r>
      <w:r w:rsidR="005E04A9">
        <w:rPr>
          <w:b/>
          <w:bCs/>
        </w:rPr>
        <w:t xml:space="preserve">  </w:t>
      </w:r>
      <w:hyperlink r:id="rId20" w:tgtFrame="_blank" w:history="1">
        <w:r w:rsidR="00931463" w:rsidRPr="00090305">
          <w:rPr>
            <w:rStyle w:val="Hyperlink"/>
          </w:rPr>
          <w:t>Medicare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Part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D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Customer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Care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Call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Center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Requirements-CVS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Caremark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Part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D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Services,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L.L.C.</w:t>
        </w:r>
      </w:hyperlink>
    </w:p>
    <w:p w14:paraId="0C9B7E8C" w14:textId="0369BC66" w:rsidR="003F272B" w:rsidRPr="00D31971" w:rsidRDefault="003F272B" w:rsidP="00AD0526">
      <w:pPr>
        <w:spacing w:before="120" w:after="120"/>
      </w:pPr>
      <w:r w:rsidRPr="00D31971">
        <w:rPr>
          <w:b/>
          <w:bCs/>
          <w:color w:val="000000"/>
        </w:rPr>
        <w:t>Abbreviations/Definitions:</w:t>
      </w:r>
      <w:r w:rsidR="005E04A9">
        <w:rPr>
          <w:b/>
          <w:bCs/>
          <w:color w:val="000000"/>
        </w:rPr>
        <w:t xml:space="preserve">  </w:t>
      </w:r>
      <w:hyperlink r:id="rId21" w:anchor="!/view?docid=c1f1028b-e42c-4b4f-a4cf-cc0b42c91606" w:history="1">
        <w:r w:rsidR="00AD0526">
          <w:rPr>
            <w:rStyle w:val="Hyperlink"/>
          </w:rPr>
          <w:t>Customer Care Abbreviations, Definitions, and Terms Index (017428)</w:t>
        </w:r>
      </w:hyperlink>
    </w:p>
    <w:p w14:paraId="44527FE0" w14:textId="77777777" w:rsidR="003F272B" w:rsidRPr="00090305" w:rsidRDefault="003F272B" w:rsidP="00AD0526">
      <w:pPr>
        <w:spacing w:before="120" w:after="120"/>
      </w:pPr>
    </w:p>
    <w:p w14:paraId="2C008500" w14:textId="77777777" w:rsidR="007A403E" w:rsidRPr="00090305" w:rsidRDefault="007A403E" w:rsidP="00AD0526">
      <w:pPr>
        <w:spacing w:before="120" w:after="120"/>
        <w:jc w:val="right"/>
      </w:pPr>
      <w:hyperlink w:anchor="_top" w:history="1">
        <w:r w:rsidRPr="008D296E">
          <w:rPr>
            <w:rStyle w:val="Hyperlink"/>
          </w:rPr>
          <w:t>Top</w:t>
        </w:r>
        <w:r w:rsidR="005E04A9" w:rsidRPr="008D296E">
          <w:rPr>
            <w:rStyle w:val="Hyperlink"/>
          </w:rPr>
          <w:t xml:space="preserve"> </w:t>
        </w:r>
        <w:r w:rsidRPr="008D296E">
          <w:rPr>
            <w:rStyle w:val="Hyperlink"/>
          </w:rPr>
          <w:t>of</w:t>
        </w:r>
        <w:r w:rsidR="005E04A9" w:rsidRPr="008D296E">
          <w:rPr>
            <w:rStyle w:val="Hyperlink"/>
          </w:rPr>
          <w:t xml:space="preserve"> </w:t>
        </w:r>
        <w:r w:rsidRPr="008D296E">
          <w:rPr>
            <w:rStyle w:val="Hyperlink"/>
          </w:rPr>
          <w:t>the</w:t>
        </w:r>
        <w:r w:rsidR="005E04A9" w:rsidRPr="008D296E">
          <w:rPr>
            <w:rStyle w:val="Hyperlink"/>
          </w:rPr>
          <w:t xml:space="preserve"> </w:t>
        </w:r>
        <w:r w:rsidRPr="008D296E">
          <w:rPr>
            <w:rStyle w:val="Hyperlink"/>
          </w:rPr>
          <w:t>Document</w:t>
        </w:r>
      </w:hyperlink>
    </w:p>
    <w:p w14:paraId="2AFB1590" w14:textId="77777777" w:rsidR="00710E68" w:rsidRPr="00090305" w:rsidRDefault="00710E68" w:rsidP="00AD0526">
      <w:pPr>
        <w:spacing w:before="120" w:after="120"/>
        <w:jc w:val="center"/>
        <w:rPr>
          <w:sz w:val="16"/>
          <w:szCs w:val="16"/>
        </w:rPr>
      </w:pPr>
      <w:r w:rsidRPr="00090305">
        <w:rPr>
          <w:sz w:val="16"/>
          <w:szCs w:val="16"/>
        </w:rPr>
        <w:t>Not</w:t>
      </w:r>
      <w:r w:rsidR="005E04A9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To</w:t>
      </w:r>
      <w:r w:rsidR="005E04A9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Be</w:t>
      </w:r>
      <w:r w:rsidR="005E04A9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Reproduced</w:t>
      </w:r>
      <w:r w:rsidR="005E04A9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Or</w:t>
      </w:r>
      <w:r w:rsidR="005E04A9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Disclosed</w:t>
      </w:r>
      <w:r w:rsidR="005E04A9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to</w:t>
      </w:r>
      <w:r w:rsidR="005E04A9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Others</w:t>
      </w:r>
      <w:r w:rsidR="005E04A9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Without</w:t>
      </w:r>
      <w:r w:rsidR="005E04A9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Prior</w:t>
      </w:r>
      <w:r w:rsidR="005E04A9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Written</w:t>
      </w:r>
      <w:r w:rsidR="005E04A9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Approval</w:t>
      </w:r>
    </w:p>
    <w:p w14:paraId="7D76F081" w14:textId="77777777" w:rsidR="005A64DA" w:rsidRPr="0058134F" w:rsidRDefault="00710E68" w:rsidP="00AD0526">
      <w:pPr>
        <w:spacing w:before="120" w:after="120"/>
        <w:jc w:val="center"/>
        <w:rPr>
          <w:sz w:val="16"/>
          <w:szCs w:val="16"/>
        </w:rPr>
      </w:pPr>
      <w:r w:rsidRPr="00090305">
        <w:rPr>
          <w:b/>
          <w:color w:val="000000"/>
          <w:sz w:val="16"/>
          <w:szCs w:val="16"/>
        </w:rPr>
        <w:t>ELECTRONIC</w:t>
      </w:r>
      <w:r w:rsidR="005E04A9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DATA</w:t>
      </w:r>
      <w:r w:rsidR="005E04A9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=</w:t>
      </w:r>
      <w:r w:rsidR="005E04A9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OFFICIAL</w:t>
      </w:r>
      <w:r w:rsidR="005E04A9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VERSION</w:t>
      </w:r>
      <w:r w:rsidR="005E04A9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–</w:t>
      </w:r>
      <w:r w:rsidR="005E04A9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PAPER</w:t>
      </w:r>
      <w:r w:rsidR="005E04A9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COPY</w:t>
      </w:r>
      <w:r w:rsidR="005E04A9">
        <w:rPr>
          <w:b/>
          <w:color w:val="000000"/>
          <w:sz w:val="16"/>
          <w:szCs w:val="16"/>
        </w:rPr>
        <w:t xml:space="preserve"> </w:t>
      </w:r>
      <w:r w:rsidR="00B44979">
        <w:rPr>
          <w:b/>
          <w:color w:val="000000"/>
          <w:sz w:val="16"/>
          <w:szCs w:val="16"/>
        </w:rPr>
        <w:t>=</w:t>
      </w:r>
      <w:r w:rsidR="005E04A9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INFORMATIONAL</w:t>
      </w:r>
      <w:r w:rsidR="005E04A9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ONLY</w:t>
      </w:r>
    </w:p>
    <w:sectPr w:rsidR="005A64DA" w:rsidRPr="0058134F" w:rsidSect="00EB1F94">
      <w:footerReference w:type="default" r:id="rId22"/>
      <w:headerReference w:type="first" r:id="rId23"/>
      <w:footerReference w:type="first" r:id="rId2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96324" w14:textId="77777777" w:rsidR="009A2095" w:rsidRDefault="009A2095">
      <w:r>
        <w:separator/>
      </w:r>
    </w:p>
  </w:endnote>
  <w:endnote w:type="continuationSeparator" w:id="0">
    <w:p w14:paraId="3208C45B" w14:textId="77777777" w:rsidR="009A2095" w:rsidRDefault="009A2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4CB5E" w14:textId="77777777" w:rsidR="009D04E0" w:rsidRPr="00C32D18" w:rsidRDefault="009D04E0" w:rsidP="00C32D18">
    <w:pPr>
      <w:pStyle w:val="Footer"/>
      <w:jc w:val="right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0CB55" w14:textId="77777777" w:rsidR="009D04E0" w:rsidRPr="00CD2229" w:rsidRDefault="009D04E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7A671" w14:textId="77777777" w:rsidR="009A2095" w:rsidRDefault="009A2095">
      <w:r>
        <w:separator/>
      </w:r>
    </w:p>
  </w:footnote>
  <w:footnote w:type="continuationSeparator" w:id="0">
    <w:p w14:paraId="38DAED0D" w14:textId="77777777" w:rsidR="009A2095" w:rsidRDefault="009A2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3C815" w14:textId="77777777" w:rsidR="009D04E0" w:rsidRDefault="005E04A9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5pt;height:14.25pt;visibility:visible;mso-wrap-style:square" o:bullet="t">
        <v:imagedata r:id="rId1" o:title=""/>
      </v:shape>
    </w:pict>
  </w:numPicBullet>
  <w:numPicBullet w:numPicBulletId="1">
    <w:pict>
      <v:shape id="_x0000_i1027" type="#_x0000_t75" style="width:18.75pt;height:16.5pt;visibility:visible;mso-wrap-style:square" o:bullet="t">
        <v:imagedata r:id="rId2" o:title=""/>
      </v:shape>
    </w:pict>
  </w:numPicBullet>
  <w:abstractNum w:abstractNumId="0" w15:restartNumberingAfterBreak="0">
    <w:nsid w:val="03ED487E"/>
    <w:multiLevelType w:val="hybridMultilevel"/>
    <w:tmpl w:val="96B4DE6A"/>
    <w:lvl w:ilvl="0" w:tplc="0890D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51B28"/>
    <w:multiLevelType w:val="hybridMultilevel"/>
    <w:tmpl w:val="DD68854C"/>
    <w:lvl w:ilvl="0" w:tplc="2A7E7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2E21775"/>
    <w:multiLevelType w:val="hybridMultilevel"/>
    <w:tmpl w:val="C2026A46"/>
    <w:lvl w:ilvl="0" w:tplc="8A7C55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DC3899"/>
    <w:multiLevelType w:val="hybridMultilevel"/>
    <w:tmpl w:val="25A8F65C"/>
    <w:lvl w:ilvl="0" w:tplc="E89417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D417B8"/>
    <w:multiLevelType w:val="hybridMultilevel"/>
    <w:tmpl w:val="1DEA0F7E"/>
    <w:lvl w:ilvl="0" w:tplc="C4F6B54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F205A6"/>
    <w:multiLevelType w:val="hybridMultilevel"/>
    <w:tmpl w:val="DD26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A6481"/>
    <w:multiLevelType w:val="hybridMultilevel"/>
    <w:tmpl w:val="D898EFA0"/>
    <w:lvl w:ilvl="0" w:tplc="7EA043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71418D"/>
    <w:multiLevelType w:val="hybridMultilevel"/>
    <w:tmpl w:val="9AA88FB4"/>
    <w:lvl w:ilvl="0" w:tplc="80FA9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D2BF8"/>
    <w:multiLevelType w:val="hybridMultilevel"/>
    <w:tmpl w:val="E512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6314B"/>
    <w:multiLevelType w:val="hybridMultilevel"/>
    <w:tmpl w:val="5E3A611A"/>
    <w:lvl w:ilvl="0" w:tplc="AA4837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89530B"/>
    <w:multiLevelType w:val="hybridMultilevel"/>
    <w:tmpl w:val="A61C292E"/>
    <w:lvl w:ilvl="0" w:tplc="4468C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1307"/>
    <w:multiLevelType w:val="hybridMultilevel"/>
    <w:tmpl w:val="6092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92270"/>
    <w:multiLevelType w:val="hybridMultilevel"/>
    <w:tmpl w:val="9FF64922"/>
    <w:lvl w:ilvl="0" w:tplc="01EC0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52DD9"/>
    <w:multiLevelType w:val="hybridMultilevel"/>
    <w:tmpl w:val="B3B81782"/>
    <w:lvl w:ilvl="0" w:tplc="5260A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253F4"/>
    <w:multiLevelType w:val="hybridMultilevel"/>
    <w:tmpl w:val="C554AE0E"/>
    <w:lvl w:ilvl="0" w:tplc="D2603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137943">
    <w:abstractNumId w:val="2"/>
  </w:num>
  <w:num w:numId="2" w16cid:durableId="1625884681">
    <w:abstractNumId w:val="8"/>
  </w:num>
  <w:num w:numId="3" w16cid:durableId="1922720081">
    <w:abstractNumId w:val="9"/>
  </w:num>
  <w:num w:numId="4" w16cid:durableId="829374073">
    <w:abstractNumId w:val="1"/>
  </w:num>
  <w:num w:numId="5" w16cid:durableId="1668359357">
    <w:abstractNumId w:val="15"/>
  </w:num>
  <w:num w:numId="6" w16cid:durableId="395782660">
    <w:abstractNumId w:val="0"/>
  </w:num>
  <w:num w:numId="7" w16cid:durableId="293294535">
    <w:abstractNumId w:val="13"/>
  </w:num>
  <w:num w:numId="8" w16cid:durableId="1948460179">
    <w:abstractNumId w:val="7"/>
  </w:num>
  <w:num w:numId="9" w16cid:durableId="1473281372">
    <w:abstractNumId w:val="5"/>
  </w:num>
  <w:num w:numId="10" w16cid:durableId="352151221">
    <w:abstractNumId w:val="6"/>
  </w:num>
  <w:num w:numId="11" w16cid:durableId="1866628922">
    <w:abstractNumId w:val="14"/>
  </w:num>
  <w:num w:numId="12" w16cid:durableId="525364350">
    <w:abstractNumId w:val="10"/>
  </w:num>
  <w:num w:numId="13" w16cid:durableId="1742942846">
    <w:abstractNumId w:val="3"/>
  </w:num>
  <w:num w:numId="14" w16cid:durableId="1532062102">
    <w:abstractNumId w:val="11"/>
  </w:num>
  <w:num w:numId="15" w16cid:durableId="1679575298">
    <w:abstractNumId w:val="4"/>
  </w:num>
  <w:num w:numId="16" w16cid:durableId="1620836654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7FA6"/>
    <w:rsid w:val="00015A2E"/>
    <w:rsid w:val="000162E3"/>
    <w:rsid w:val="000171FC"/>
    <w:rsid w:val="000177A8"/>
    <w:rsid w:val="00020A37"/>
    <w:rsid w:val="00022B24"/>
    <w:rsid w:val="00022DBE"/>
    <w:rsid w:val="00033583"/>
    <w:rsid w:val="00035BED"/>
    <w:rsid w:val="00037FEC"/>
    <w:rsid w:val="00041794"/>
    <w:rsid w:val="0004181B"/>
    <w:rsid w:val="000474D3"/>
    <w:rsid w:val="00061AD2"/>
    <w:rsid w:val="0006313D"/>
    <w:rsid w:val="000706D4"/>
    <w:rsid w:val="00077558"/>
    <w:rsid w:val="00085B7E"/>
    <w:rsid w:val="000863D4"/>
    <w:rsid w:val="0008665F"/>
    <w:rsid w:val="00090305"/>
    <w:rsid w:val="00095AB5"/>
    <w:rsid w:val="00097D70"/>
    <w:rsid w:val="000A6B88"/>
    <w:rsid w:val="000B010B"/>
    <w:rsid w:val="000B10E7"/>
    <w:rsid w:val="000B3C4C"/>
    <w:rsid w:val="000B4A3D"/>
    <w:rsid w:val="000B656F"/>
    <w:rsid w:val="000B72DF"/>
    <w:rsid w:val="000C3EDF"/>
    <w:rsid w:val="000C7EB9"/>
    <w:rsid w:val="000D1870"/>
    <w:rsid w:val="000D2E81"/>
    <w:rsid w:val="000D3027"/>
    <w:rsid w:val="000D4BA2"/>
    <w:rsid w:val="000D6714"/>
    <w:rsid w:val="000E0E9E"/>
    <w:rsid w:val="000F0D1B"/>
    <w:rsid w:val="000F2667"/>
    <w:rsid w:val="000F54AF"/>
    <w:rsid w:val="00102FF4"/>
    <w:rsid w:val="00103B82"/>
    <w:rsid w:val="00104CDE"/>
    <w:rsid w:val="00114D85"/>
    <w:rsid w:val="00115944"/>
    <w:rsid w:val="00121B9F"/>
    <w:rsid w:val="0012373E"/>
    <w:rsid w:val="00124169"/>
    <w:rsid w:val="0012641C"/>
    <w:rsid w:val="001360A5"/>
    <w:rsid w:val="00147534"/>
    <w:rsid w:val="00154EA9"/>
    <w:rsid w:val="0016273A"/>
    <w:rsid w:val="00181B1A"/>
    <w:rsid w:val="001840D7"/>
    <w:rsid w:val="0018775C"/>
    <w:rsid w:val="0019130B"/>
    <w:rsid w:val="00193797"/>
    <w:rsid w:val="00194640"/>
    <w:rsid w:val="001A4AC6"/>
    <w:rsid w:val="001A5256"/>
    <w:rsid w:val="001B3879"/>
    <w:rsid w:val="001D1801"/>
    <w:rsid w:val="001D31C8"/>
    <w:rsid w:val="001E069A"/>
    <w:rsid w:val="001E2A02"/>
    <w:rsid w:val="001E4418"/>
    <w:rsid w:val="001E72EA"/>
    <w:rsid w:val="001E7746"/>
    <w:rsid w:val="001F0774"/>
    <w:rsid w:val="001F1218"/>
    <w:rsid w:val="001F2782"/>
    <w:rsid w:val="001F4370"/>
    <w:rsid w:val="001F5255"/>
    <w:rsid w:val="001F5947"/>
    <w:rsid w:val="002016B4"/>
    <w:rsid w:val="002055CF"/>
    <w:rsid w:val="00205BA0"/>
    <w:rsid w:val="00232C66"/>
    <w:rsid w:val="00235618"/>
    <w:rsid w:val="00243EBB"/>
    <w:rsid w:val="002441F1"/>
    <w:rsid w:val="00247266"/>
    <w:rsid w:val="00251F88"/>
    <w:rsid w:val="002545B8"/>
    <w:rsid w:val="00255C6B"/>
    <w:rsid w:val="00264E11"/>
    <w:rsid w:val="00265D86"/>
    <w:rsid w:val="002750DC"/>
    <w:rsid w:val="00281A78"/>
    <w:rsid w:val="00286845"/>
    <w:rsid w:val="00291470"/>
    <w:rsid w:val="00291CE8"/>
    <w:rsid w:val="00291E9A"/>
    <w:rsid w:val="00293FD9"/>
    <w:rsid w:val="00296127"/>
    <w:rsid w:val="00296765"/>
    <w:rsid w:val="002A4FF1"/>
    <w:rsid w:val="002A673F"/>
    <w:rsid w:val="002B593E"/>
    <w:rsid w:val="002C3935"/>
    <w:rsid w:val="002C7CA4"/>
    <w:rsid w:val="002D0E97"/>
    <w:rsid w:val="002E06AC"/>
    <w:rsid w:val="002E1C45"/>
    <w:rsid w:val="002E6E58"/>
    <w:rsid w:val="002F1F92"/>
    <w:rsid w:val="002F4505"/>
    <w:rsid w:val="002F6F9E"/>
    <w:rsid w:val="00305162"/>
    <w:rsid w:val="00311462"/>
    <w:rsid w:val="00312782"/>
    <w:rsid w:val="003205BE"/>
    <w:rsid w:val="0032244E"/>
    <w:rsid w:val="00326F0F"/>
    <w:rsid w:val="0033143E"/>
    <w:rsid w:val="0033499D"/>
    <w:rsid w:val="00336D65"/>
    <w:rsid w:val="0034318F"/>
    <w:rsid w:val="00343845"/>
    <w:rsid w:val="0034552B"/>
    <w:rsid w:val="003456B7"/>
    <w:rsid w:val="00346D8A"/>
    <w:rsid w:val="003510E6"/>
    <w:rsid w:val="00354D29"/>
    <w:rsid w:val="00364FBD"/>
    <w:rsid w:val="003725A1"/>
    <w:rsid w:val="00372662"/>
    <w:rsid w:val="003801C1"/>
    <w:rsid w:val="00381A05"/>
    <w:rsid w:val="00383673"/>
    <w:rsid w:val="003868A2"/>
    <w:rsid w:val="00392A5B"/>
    <w:rsid w:val="003931D7"/>
    <w:rsid w:val="00396093"/>
    <w:rsid w:val="003A439A"/>
    <w:rsid w:val="003A6D70"/>
    <w:rsid w:val="003B19E0"/>
    <w:rsid w:val="003B1F86"/>
    <w:rsid w:val="003B294B"/>
    <w:rsid w:val="003B3C62"/>
    <w:rsid w:val="003B7610"/>
    <w:rsid w:val="003B7A12"/>
    <w:rsid w:val="003C28EC"/>
    <w:rsid w:val="003C2D49"/>
    <w:rsid w:val="003C4627"/>
    <w:rsid w:val="003D0C18"/>
    <w:rsid w:val="003D1148"/>
    <w:rsid w:val="003D1465"/>
    <w:rsid w:val="003D2A20"/>
    <w:rsid w:val="003E2F17"/>
    <w:rsid w:val="003E576C"/>
    <w:rsid w:val="003E6C1A"/>
    <w:rsid w:val="003F272B"/>
    <w:rsid w:val="003F43F0"/>
    <w:rsid w:val="003F778E"/>
    <w:rsid w:val="003F7E77"/>
    <w:rsid w:val="0040570A"/>
    <w:rsid w:val="0040640A"/>
    <w:rsid w:val="00406DB5"/>
    <w:rsid w:val="0040703A"/>
    <w:rsid w:val="00407923"/>
    <w:rsid w:val="00410AB6"/>
    <w:rsid w:val="00413622"/>
    <w:rsid w:val="0042336D"/>
    <w:rsid w:val="00424551"/>
    <w:rsid w:val="00434BEA"/>
    <w:rsid w:val="00457EAE"/>
    <w:rsid w:val="00461AEB"/>
    <w:rsid w:val="00473F8E"/>
    <w:rsid w:val="00474079"/>
    <w:rsid w:val="004768BE"/>
    <w:rsid w:val="00477F73"/>
    <w:rsid w:val="00481D8E"/>
    <w:rsid w:val="0048355A"/>
    <w:rsid w:val="00484781"/>
    <w:rsid w:val="00486108"/>
    <w:rsid w:val="004920FB"/>
    <w:rsid w:val="004A0750"/>
    <w:rsid w:val="004A17E3"/>
    <w:rsid w:val="004A74D7"/>
    <w:rsid w:val="004A7972"/>
    <w:rsid w:val="004B009D"/>
    <w:rsid w:val="004C3309"/>
    <w:rsid w:val="004D0AF2"/>
    <w:rsid w:val="004D3C53"/>
    <w:rsid w:val="004E0035"/>
    <w:rsid w:val="004E0FCE"/>
    <w:rsid w:val="004E2461"/>
    <w:rsid w:val="004E589F"/>
    <w:rsid w:val="004E5C02"/>
    <w:rsid w:val="004E7BC6"/>
    <w:rsid w:val="004F43D3"/>
    <w:rsid w:val="004F5B29"/>
    <w:rsid w:val="004F612D"/>
    <w:rsid w:val="004F7F34"/>
    <w:rsid w:val="00505588"/>
    <w:rsid w:val="00512486"/>
    <w:rsid w:val="00513A7E"/>
    <w:rsid w:val="0051494A"/>
    <w:rsid w:val="005229FD"/>
    <w:rsid w:val="0052465B"/>
    <w:rsid w:val="00524CDD"/>
    <w:rsid w:val="0054066B"/>
    <w:rsid w:val="00541CE4"/>
    <w:rsid w:val="00542AB2"/>
    <w:rsid w:val="00547C68"/>
    <w:rsid w:val="00550ECC"/>
    <w:rsid w:val="00551629"/>
    <w:rsid w:val="00554659"/>
    <w:rsid w:val="00562962"/>
    <w:rsid w:val="00563F76"/>
    <w:rsid w:val="00565A58"/>
    <w:rsid w:val="00570780"/>
    <w:rsid w:val="00571985"/>
    <w:rsid w:val="00574A0C"/>
    <w:rsid w:val="00577909"/>
    <w:rsid w:val="00577B91"/>
    <w:rsid w:val="0058134F"/>
    <w:rsid w:val="00582BAC"/>
    <w:rsid w:val="00582E85"/>
    <w:rsid w:val="00587EE4"/>
    <w:rsid w:val="005910B5"/>
    <w:rsid w:val="00593A73"/>
    <w:rsid w:val="0059667D"/>
    <w:rsid w:val="005A29BB"/>
    <w:rsid w:val="005A6118"/>
    <w:rsid w:val="005A64DA"/>
    <w:rsid w:val="005B1722"/>
    <w:rsid w:val="005B3973"/>
    <w:rsid w:val="005B446E"/>
    <w:rsid w:val="005C1D83"/>
    <w:rsid w:val="005E04A9"/>
    <w:rsid w:val="005E650E"/>
    <w:rsid w:val="005F1FEA"/>
    <w:rsid w:val="005F2D1B"/>
    <w:rsid w:val="005F5A09"/>
    <w:rsid w:val="0060480D"/>
    <w:rsid w:val="00604A82"/>
    <w:rsid w:val="00605DB9"/>
    <w:rsid w:val="006160D2"/>
    <w:rsid w:val="006165BB"/>
    <w:rsid w:val="0062203F"/>
    <w:rsid w:val="00622D77"/>
    <w:rsid w:val="006237D2"/>
    <w:rsid w:val="00625458"/>
    <w:rsid w:val="00627C06"/>
    <w:rsid w:val="00627F34"/>
    <w:rsid w:val="00636B18"/>
    <w:rsid w:val="00637CA1"/>
    <w:rsid w:val="00640B0C"/>
    <w:rsid w:val="00645169"/>
    <w:rsid w:val="00647CDD"/>
    <w:rsid w:val="00660F4F"/>
    <w:rsid w:val="006619AA"/>
    <w:rsid w:val="00662334"/>
    <w:rsid w:val="0066617F"/>
    <w:rsid w:val="00667573"/>
    <w:rsid w:val="00674A16"/>
    <w:rsid w:val="006837AC"/>
    <w:rsid w:val="00687C33"/>
    <w:rsid w:val="00691CA2"/>
    <w:rsid w:val="00691E10"/>
    <w:rsid w:val="0069262A"/>
    <w:rsid w:val="00695F13"/>
    <w:rsid w:val="006A0481"/>
    <w:rsid w:val="006A0509"/>
    <w:rsid w:val="006B1D24"/>
    <w:rsid w:val="006C2714"/>
    <w:rsid w:val="006C653F"/>
    <w:rsid w:val="006C678B"/>
    <w:rsid w:val="006D3E93"/>
    <w:rsid w:val="006F3BCD"/>
    <w:rsid w:val="006F7964"/>
    <w:rsid w:val="006F7DFC"/>
    <w:rsid w:val="0070076D"/>
    <w:rsid w:val="00704A4E"/>
    <w:rsid w:val="00704AF2"/>
    <w:rsid w:val="0070776C"/>
    <w:rsid w:val="00710E68"/>
    <w:rsid w:val="00714A73"/>
    <w:rsid w:val="00714BA0"/>
    <w:rsid w:val="00714FCD"/>
    <w:rsid w:val="007160CB"/>
    <w:rsid w:val="00721008"/>
    <w:rsid w:val="00722949"/>
    <w:rsid w:val="00722AF9"/>
    <w:rsid w:val="007231D1"/>
    <w:rsid w:val="00725A73"/>
    <w:rsid w:val="00725B82"/>
    <w:rsid w:val="007269B6"/>
    <w:rsid w:val="00726E7A"/>
    <w:rsid w:val="00731FA2"/>
    <w:rsid w:val="0073294A"/>
    <w:rsid w:val="00732E52"/>
    <w:rsid w:val="00733E80"/>
    <w:rsid w:val="00736607"/>
    <w:rsid w:val="0074172C"/>
    <w:rsid w:val="007476F1"/>
    <w:rsid w:val="00752801"/>
    <w:rsid w:val="007551A9"/>
    <w:rsid w:val="007650B7"/>
    <w:rsid w:val="00767057"/>
    <w:rsid w:val="00775CE0"/>
    <w:rsid w:val="00780A82"/>
    <w:rsid w:val="00781C0F"/>
    <w:rsid w:val="00785118"/>
    <w:rsid w:val="00785C47"/>
    <w:rsid w:val="00786BEB"/>
    <w:rsid w:val="00786D71"/>
    <w:rsid w:val="00787AAA"/>
    <w:rsid w:val="0079536C"/>
    <w:rsid w:val="00796ADC"/>
    <w:rsid w:val="007A0915"/>
    <w:rsid w:val="007A36BA"/>
    <w:rsid w:val="007A3828"/>
    <w:rsid w:val="007A403E"/>
    <w:rsid w:val="007A75EA"/>
    <w:rsid w:val="007A7F29"/>
    <w:rsid w:val="007B710F"/>
    <w:rsid w:val="007C2536"/>
    <w:rsid w:val="007C3695"/>
    <w:rsid w:val="007C77DD"/>
    <w:rsid w:val="007E3EA6"/>
    <w:rsid w:val="007E64E5"/>
    <w:rsid w:val="007F04AB"/>
    <w:rsid w:val="007F7298"/>
    <w:rsid w:val="00803AE3"/>
    <w:rsid w:val="008042E1"/>
    <w:rsid w:val="00804D63"/>
    <w:rsid w:val="00806B9D"/>
    <w:rsid w:val="0080754F"/>
    <w:rsid w:val="00812777"/>
    <w:rsid w:val="0081665F"/>
    <w:rsid w:val="00822791"/>
    <w:rsid w:val="008230FA"/>
    <w:rsid w:val="00823D54"/>
    <w:rsid w:val="008308F7"/>
    <w:rsid w:val="00834AAC"/>
    <w:rsid w:val="0084129E"/>
    <w:rsid w:val="00843390"/>
    <w:rsid w:val="00844AB2"/>
    <w:rsid w:val="00846373"/>
    <w:rsid w:val="00846ECB"/>
    <w:rsid w:val="0084799F"/>
    <w:rsid w:val="00851210"/>
    <w:rsid w:val="008568AE"/>
    <w:rsid w:val="00857581"/>
    <w:rsid w:val="00860590"/>
    <w:rsid w:val="00861316"/>
    <w:rsid w:val="008614E8"/>
    <w:rsid w:val="00864F8C"/>
    <w:rsid w:val="0086581F"/>
    <w:rsid w:val="00866BA0"/>
    <w:rsid w:val="00867EDF"/>
    <w:rsid w:val="008714AA"/>
    <w:rsid w:val="008720FE"/>
    <w:rsid w:val="008734D7"/>
    <w:rsid w:val="00875F0D"/>
    <w:rsid w:val="008771B1"/>
    <w:rsid w:val="00877414"/>
    <w:rsid w:val="008777B3"/>
    <w:rsid w:val="00877BCB"/>
    <w:rsid w:val="008825E7"/>
    <w:rsid w:val="008876EB"/>
    <w:rsid w:val="0089071E"/>
    <w:rsid w:val="00895D8E"/>
    <w:rsid w:val="008A03B7"/>
    <w:rsid w:val="008A0881"/>
    <w:rsid w:val="008A335B"/>
    <w:rsid w:val="008A54A5"/>
    <w:rsid w:val="008B01B9"/>
    <w:rsid w:val="008B061E"/>
    <w:rsid w:val="008B301B"/>
    <w:rsid w:val="008B365D"/>
    <w:rsid w:val="008B69CD"/>
    <w:rsid w:val="008C047F"/>
    <w:rsid w:val="008C2197"/>
    <w:rsid w:val="008C3493"/>
    <w:rsid w:val="008C7CA7"/>
    <w:rsid w:val="008D0483"/>
    <w:rsid w:val="008D11A6"/>
    <w:rsid w:val="008D1F7B"/>
    <w:rsid w:val="008D296E"/>
    <w:rsid w:val="008D2D64"/>
    <w:rsid w:val="008D729D"/>
    <w:rsid w:val="008E0FA4"/>
    <w:rsid w:val="008E21BE"/>
    <w:rsid w:val="00902E07"/>
    <w:rsid w:val="00904548"/>
    <w:rsid w:val="00904880"/>
    <w:rsid w:val="009049B5"/>
    <w:rsid w:val="0091161C"/>
    <w:rsid w:val="00913B1B"/>
    <w:rsid w:val="00916CB9"/>
    <w:rsid w:val="00920C5D"/>
    <w:rsid w:val="00924C85"/>
    <w:rsid w:val="00927861"/>
    <w:rsid w:val="009300AE"/>
    <w:rsid w:val="00931463"/>
    <w:rsid w:val="00934B4B"/>
    <w:rsid w:val="0093625C"/>
    <w:rsid w:val="0094148C"/>
    <w:rsid w:val="0094215A"/>
    <w:rsid w:val="00942635"/>
    <w:rsid w:val="009475FD"/>
    <w:rsid w:val="00947783"/>
    <w:rsid w:val="00951304"/>
    <w:rsid w:val="00953E1A"/>
    <w:rsid w:val="00954FE8"/>
    <w:rsid w:val="00960383"/>
    <w:rsid w:val="00966C23"/>
    <w:rsid w:val="00967119"/>
    <w:rsid w:val="009671ED"/>
    <w:rsid w:val="00967866"/>
    <w:rsid w:val="009726E0"/>
    <w:rsid w:val="00990822"/>
    <w:rsid w:val="0099120B"/>
    <w:rsid w:val="00995865"/>
    <w:rsid w:val="00995F18"/>
    <w:rsid w:val="009971FC"/>
    <w:rsid w:val="009A058A"/>
    <w:rsid w:val="009A2095"/>
    <w:rsid w:val="009A2F3F"/>
    <w:rsid w:val="009C3087"/>
    <w:rsid w:val="009C381A"/>
    <w:rsid w:val="009C4A31"/>
    <w:rsid w:val="009C4BA5"/>
    <w:rsid w:val="009C4EE3"/>
    <w:rsid w:val="009C58FA"/>
    <w:rsid w:val="009C5B25"/>
    <w:rsid w:val="009C5D89"/>
    <w:rsid w:val="009D04E0"/>
    <w:rsid w:val="009D29E2"/>
    <w:rsid w:val="009D5FE8"/>
    <w:rsid w:val="009E00C2"/>
    <w:rsid w:val="009F0692"/>
    <w:rsid w:val="009F6FD2"/>
    <w:rsid w:val="009F78D3"/>
    <w:rsid w:val="00A023E1"/>
    <w:rsid w:val="00A02B43"/>
    <w:rsid w:val="00A0399C"/>
    <w:rsid w:val="00A100CE"/>
    <w:rsid w:val="00A17D19"/>
    <w:rsid w:val="00A317D1"/>
    <w:rsid w:val="00A31F37"/>
    <w:rsid w:val="00A323CE"/>
    <w:rsid w:val="00A338D1"/>
    <w:rsid w:val="00A33CA5"/>
    <w:rsid w:val="00A416E1"/>
    <w:rsid w:val="00A4732A"/>
    <w:rsid w:val="00A53B6E"/>
    <w:rsid w:val="00A57D26"/>
    <w:rsid w:val="00A65F8A"/>
    <w:rsid w:val="00A67770"/>
    <w:rsid w:val="00A7166B"/>
    <w:rsid w:val="00A71B4C"/>
    <w:rsid w:val="00A72DEB"/>
    <w:rsid w:val="00A816B8"/>
    <w:rsid w:val="00A81A57"/>
    <w:rsid w:val="00A83BA0"/>
    <w:rsid w:val="00A84F18"/>
    <w:rsid w:val="00A85045"/>
    <w:rsid w:val="00A95738"/>
    <w:rsid w:val="00A96328"/>
    <w:rsid w:val="00A97B7D"/>
    <w:rsid w:val="00AA13F0"/>
    <w:rsid w:val="00AA1F7D"/>
    <w:rsid w:val="00AA2252"/>
    <w:rsid w:val="00AA4825"/>
    <w:rsid w:val="00AB2CBD"/>
    <w:rsid w:val="00AB33E1"/>
    <w:rsid w:val="00AC02C7"/>
    <w:rsid w:val="00AC1C3B"/>
    <w:rsid w:val="00AC393E"/>
    <w:rsid w:val="00AC4214"/>
    <w:rsid w:val="00AC632D"/>
    <w:rsid w:val="00AC6E70"/>
    <w:rsid w:val="00AD0526"/>
    <w:rsid w:val="00AD0B1F"/>
    <w:rsid w:val="00AD1646"/>
    <w:rsid w:val="00AD222A"/>
    <w:rsid w:val="00AD65D1"/>
    <w:rsid w:val="00AD7AB4"/>
    <w:rsid w:val="00AF038B"/>
    <w:rsid w:val="00AF5D2F"/>
    <w:rsid w:val="00AF64AE"/>
    <w:rsid w:val="00AF78FA"/>
    <w:rsid w:val="00B01F0B"/>
    <w:rsid w:val="00B03460"/>
    <w:rsid w:val="00B03DB3"/>
    <w:rsid w:val="00B078F6"/>
    <w:rsid w:val="00B20CD2"/>
    <w:rsid w:val="00B21B16"/>
    <w:rsid w:val="00B24ABA"/>
    <w:rsid w:val="00B26045"/>
    <w:rsid w:val="00B37426"/>
    <w:rsid w:val="00B44979"/>
    <w:rsid w:val="00B44C55"/>
    <w:rsid w:val="00B46A95"/>
    <w:rsid w:val="00B5114C"/>
    <w:rsid w:val="00B5123C"/>
    <w:rsid w:val="00B544C2"/>
    <w:rsid w:val="00B5566F"/>
    <w:rsid w:val="00B630A6"/>
    <w:rsid w:val="00B67B43"/>
    <w:rsid w:val="00B70CC4"/>
    <w:rsid w:val="00B76064"/>
    <w:rsid w:val="00B91017"/>
    <w:rsid w:val="00B92199"/>
    <w:rsid w:val="00BA0913"/>
    <w:rsid w:val="00BA22B4"/>
    <w:rsid w:val="00BA23E5"/>
    <w:rsid w:val="00BB02DE"/>
    <w:rsid w:val="00BB371A"/>
    <w:rsid w:val="00BB3E97"/>
    <w:rsid w:val="00BC15D2"/>
    <w:rsid w:val="00BD5E06"/>
    <w:rsid w:val="00BD6F87"/>
    <w:rsid w:val="00BD7B25"/>
    <w:rsid w:val="00BE1AFF"/>
    <w:rsid w:val="00BE22C5"/>
    <w:rsid w:val="00BE5425"/>
    <w:rsid w:val="00BF74E9"/>
    <w:rsid w:val="00C008CC"/>
    <w:rsid w:val="00C01A68"/>
    <w:rsid w:val="00C050E0"/>
    <w:rsid w:val="00C15856"/>
    <w:rsid w:val="00C16AC2"/>
    <w:rsid w:val="00C247CB"/>
    <w:rsid w:val="00C300A8"/>
    <w:rsid w:val="00C32D18"/>
    <w:rsid w:val="00C338F7"/>
    <w:rsid w:val="00C360BD"/>
    <w:rsid w:val="00C365BF"/>
    <w:rsid w:val="00C36892"/>
    <w:rsid w:val="00C36A16"/>
    <w:rsid w:val="00C428C8"/>
    <w:rsid w:val="00C443A5"/>
    <w:rsid w:val="00C47178"/>
    <w:rsid w:val="00C476E1"/>
    <w:rsid w:val="00C52E77"/>
    <w:rsid w:val="00C566B3"/>
    <w:rsid w:val="00C56B84"/>
    <w:rsid w:val="00C62BD4"/>
    <w:rsid w:val="00C65249"/>
    <w:rsid w:val="00C67B32"/>
    <w:rsid w:val="00C72007"/>
    <w:rsid w:val="00C7233E"/>
    <w:rsid w:val="00C726EB"/>
    <w:rsid w:val="00C754B5"/>
    <w:rsid w:val="00C75C83"/>
    <w:rsid w:val="00C808DF"/>
    <w:rsid w:val="00C80F5D"/>
    <w:rsid w:val="00C827E7"/>
    <w:rsid w:val="00C837BA"/>
    <w:rsid w:val="00C84AF7"/>
    <w:rsid w:val="00C90AF5"/>
    <w:rsid w:val="00C90DA7"/>
    <w:rsid w:val="00C92F85"/>
    <w:rsid w:val="00C95346"/>
    <w:rsid w:val="00C960F3"/>
    <w:rsid w:val="00CA1218"/>
    <w:rsid w:val="00CA3B23"/>
    <w:rsid w:val="00CA62F6"/>
    <w:rsid w:val="00CB0C1D"/>
    <w:rsid w:val="00CC54DA"/>
    <w:rsid w:val="00CC5AA2"/>
    <w:rsid w:val="00CC721A"/>
    <w:rsid w:val="00CD0963"/>
    <w:rsid w:val="00CD5C71"/>
    <w:rsid w:val="00CD5E81"/>
    <w:rsid w:val="00CE1479"/>
    <w:rsid w:val="00CE3D42"/>
    <w:rsid w:val="00CE53E6"/>
    <w:rsid w:val="00CE53F7"/>
    <w:rsid w:val="00CE65FD"/>
    <w:rsid w:val="00CE66B6"/>
    <w:rsid w:val="00CF3A16"/>
    <w:rsid w:val="00CF539A"/>
    <w:rsid w:val="00CF6131"/>
    <w:rsid w:val="00D02357"/>
    <w:rsid w:val="00D024B6"/>
    <w:rsid w:val="00D0464C"/>
    <w:rsid w:val="00D06EAA"/>
    <w:rsid w:val="00D07859"/>
    <w:rsid w:val="00D07BC8"/>
    <w:rsid w:val="00D10FC4"/>
    <w:rsid w:val="00D1360F"/>
    <w:rsid w:val="00D17A11"/>
    <w:rsid w:val="00D24009"/>
    <w:rsid w:val="00D24351"/>
    <w:rsid w:val="00D317F4"/>
    <w:rsid w:val="00D36733"/>
    <w:rsid w:val="00D41209"/>
    <w:rsid w:val="00D41911"/>
    <w:rsid w:val="00D471B5"/>
    <w:rsid w:val="00D471C4"/>
    <w:rsid w:val="00D571DB"/>
    <w:rsid w:val="00D6774D"/>
    <w:rsid w:val="00D7009A"/>
    <w:rsid w:val="00D71B3B"/>
    <w:rsid w:val="00D75191"/>
    <w:rsid w:val="00D76195"/>
    <w:rsid w:val="00D80929"/>
    <w:rsid w:val="00D81136"/>
    <w:rsid w:val="00D81EF4"/>
    <w:rsid w:val="00D85254"/>
    <w:rsid w:val="00D91586"/>
    <w:rsid w:val="00D924AB"/>
    <w:rsid w:val="00D92903"/>
    <w:rsid w:val="00D92FCF"/>
    <w:rsid w:val="00D942C3"/>
    <w:rsid w:val="00D953E0"/>
    <w:rsid w:val="00DA3C81"/>
    <w:rsid w:val="00DB0154"/>
    <w:rsid w:val="00DB79D9"/>
    <w:rsid w:val="00DC1D2F"/>
    <w:rsid w:val="00DC4FFC"/>
    <w:rsid w:val="00DE04E7"/>
    <w:rsid w:val="00DE127E"/>
    <w:rsid w:val="00DE2D8B"/>
    <w:rsid w:val="00DE3E6B"/>
    <w:rsid w:val="00DE4833"/>
    <w:rsid w:val="00DE6256"/>
    <w:rsid w:val="00DE7938"/>
    <w:rsid w:val="00DE79F7"/>
    <w:rsid w:val="00DF62B2"/>
    <w:rsid w:val="00DF6BE4"/>
    <w:rsid w:val="00E157BC"/>
    <w:rsid w:val="00E167E6"/>
    <w:rsid w:val="00E20744"/>
    <w:rsid w:val="00E35993"/>
    <w:rsid w:val="00E400CD"/>
    <w:rsid w:val="00E414EC"/>
    <w:rsid w:val="00E50E4A"/>
    <w:rsid w:val="00E55827"/>
    <w:rsid w:val="00E56C3F"/>
    <w:rsid w:val="00E650D0"/>
    <w:rsid w:val="00E7324A"/>
    <w:rsid w:val="00E76334"/>
    <w:rsid w:val="00E80DF4"/>
    <w:rsid w:val="00E81A75"/>
    <w:rsid w:val="00E83014"/>
    <w:rsid w:val="00E875DB"/>
    <w:rsid w:val="00E90481"/>
    <w:rsid w:val="00E91F5F"/>
    <w:rsid w:val="00EB0508"/>
    <w:rsid w:val="00EB12DD"/>
    <w:rsid w:val="00EB153E"/>
    <w:rsid w:val="00EB1F94"/>
    <w:rsid w:val="00EB2C42"/>
    <w:rsid w:val="00EB57EB"/>
    <w:rsid w:val="00EC14CE"/>
    <w:rsid w:val="00ED0CB7"/>
    <w:rsid w:val="00ED2211"/>
    <w:rsid w:val="00ED50CF"/>
    <w:rsid w:val="00EE2407"/>
    <w:rsid w:val="00EE5945"/>
    <w:rsid w:val="00EF0508"/>
    <w:rsid w:val="00EF1097"/>
    <w:rsid w:val="00F00535"/>
    <w:rsid w:val="00F05B3F"/>
    <w:rsid w:val="00F05D59"/>
    <w:rsid w:val="00F1152F"/>
    <w:rsid w:val="00F14868"/>
    <w:rsid w:val="00F15B7F"/>
    <w:rsid w:val="00F16218"/>
    <w:rsid w:val="00F207B3"/>
    <w:rsid w:val="00F234AE"/>
    <w:rsid w:val="00F24023"/>
    <w:rsid w:val="00F2756F"/>
    <w:rsid w:val="00F36F59"/>
    <w:rsid w:val="00F40DE0"/>
    <w:rsid w:val="00F5486B"/>
    <w:rsid w:val="00F626F7"/>
    <w:rsid w:val="00F62BC4"/>
    <w:rsid w:val="00F633DA"/>
    <w:rsid w:val="00F658E0"/>
    <w:rsid w:val="00F6686D"/>
    <w:rsid w:val="00F66BD5"/>
    <w:rsid w:val="00F70C30"/>
    <w:rsid w:val="00F739C2"/>
    <w:rsid w:val="00F73EAD"/>
    <w:rsid w:val="00F81783"/>
    <w:rsid w:val="00F82EB2"/>
    <w:rsid w:val="00F859B7"/>
    <w:rsid w:val="00F877B4"/>
    <w:rsid w:val="00F91587"/>
    <w:rsid w:val="00FB0924"/>
    <w:rsid w:val="00FB2D67"/>
    <w:rsid w:val="00FB3DBC"/>
    <w:rsid w:val="00FB5E5C"/>
    <w:rsid w:val="00FC1C44"/>
    <w:rsid w:val="00FC2B2D"/>
    <w:rsid w:val="00FD627E"/>
    <w:rsid w:val="00FE0149"/>
    <w:rsid w:val="00FE7EC3"/>
    <w:rsid w:val="00FF371F"/>
    <w:rsid w:val="00FF4C41"/>
    <w:rsid w:val="00FF636B"/>
    <w:rsid w:val="00F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2AECC9DB"/>
  <w15:chartTrackingRefBased/>
  <w15:docId w15:val="{DD928A9C-A744-435B-A278-66744F2E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link w:val="BlockTextChar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A81A57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1E72EA"/>
    <w:pPr>
      <w:tabs>
        <w:tab w:val="right" w:leader="dot" w:pos="12950"/>
      </w:tabs>
    </w:pPr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827E7"/>
  </w:style>
  <w:style w:type="paragraph" w:styleId="BalloonText">
    <w:name w:val="Balloon Text"/>
    <w:basedOn w:val="Normal"/>
    <w:link w:val="BalloonTextChar"/>
    <w:rsid w:val="00C827E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827E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B9219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92199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B92199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B92199"/>
    <w:rPr>
      <w:b/>
      <w:bCs/>
    </w:rPr>
  </w:style>
  <w:style w:type="character" w:customStyle="1" w:styleId="CommentSubjectChar">
    <w:name w:val="Comment Subject Char"/>
    <w:link w:val="CommentSubject"/>
    <w:rsid w:val="00B92199"/>
    <w:rPr>
      <w:rFonts w:ascii="Verdana" w:hAnsi="Verdana"/>
      <w:b/>
      <w:bCs/>
    </w:rPr>
  </w:style>
  <w:style w:type="character" w:customStyle="1" w:styleId="BlockTextChar">
    <w:name w:val="Block Text Char"/>
    <w:link w:val="BlockText"/>
    <w:locked/>
    <w:rsid w:val="00550ECC"/>
    <w:rPr>
      <w:rFonts w:ascii="PCS Corporate" w:hAnsi="PCS Corporate"/>
      <w:sz w:val="22"/>
    </w:rPr>
  </w:style>
  <w:style w:type="paragraph" w:styleId="Revision">
    <w:name w:val="Revision"/>
    <w:hidden/>
    <w:uiPriority w:val="99"/>
    <w:semiHidden/>
    <w:rsid w:val="00291470"/>
    <w:rPr>
      <w:rFonts w:ascii="Verdana" w:hAnsi="Verdana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8D2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policy.corp.cvscaremark.com/pnp/faces/DocRenderer?documentId=CALL-004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F2B3C1958C64099989C83849CBEF8" ma:contentTypeVersion="0" ma:contentTypeDescription="Create a new document." ma:contentTypeScope="" ma:versionID="bbc326bddea1d5ecc73d8fbe3407fb2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E827BE-3898-444E-B765-C151C5DAD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F0807BF-EAE1-4E05-B6DA-51288DD32D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AC313B-09C2-459A-B5BF-E191C20A4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0</TotalTime>
  <Pages>1</Pages>
  <Words>1605</Words>
  <Characters>9097</Characters>
  <Application>Microsoft Office Word</Application>
  <DocSecurity>2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10681</CharactersWithSpaces>
  <SharedDoc>false</SharedDoc>
  <HLinks>
    <vt:vector size="72" baseType="variant"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1376333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2359351</vt:i4>
      </vt:variant>
      <vt:variant>
        <vt:i4>30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4915271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!/view?docid=71364003-a41f-4b84-be24-1e85435462b2</vt:lpwstr>
      </vt:variant>
      <vt:variant>
        <vt:i4>1179679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!/view?docid=7072bae5-b9f6-4141-991f-9b3d11e7a5bd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1441840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_Toc174363364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_Toc174363363</vt:lpwstr>
      </vt:variant>
      <vt:variant>
        <vt:i4>1441840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_Toc174363362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_Toc174363361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2</cp:revision>
  <cp:lastPrinted>2007-01-03T20:56:00Z</cp:lastPrinted>
  <dcterms:created xsi:type="dcterms:W3CDTF">2024-12-20T16:48:00Z</dcterms:created>
  <dcterms:modified xsi:type="dcterms:W3CDTF">2024-12-20T16:48:00Z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0x010100BA6F2B3C1958C64099989C83849CBEF8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2021-09-03T11:42:18Z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8daacf50-b80d-42bf-82aa-a1f4a4d7e70f</vt:lpwstr>
  </property>
  <property fmtid="{D5CDD505-2E9C-101B-9397-08002B2CF9AE}" pid="9" name="MSIP_Label_67599526-06ca-49cc-9fa9-5307800a949a_ContentBits">
    <vt:lpwstr>0</vt:lpwstr>
  </property>
</Properties>
</file>