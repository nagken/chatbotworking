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B1AC" w14:textId="77777777" w:rsidR="00255C6B" w:rsidRPr="005D7976" w:rsidRDefault="00F90ABF" w:rsidP="00255C6B">
      <w:pPr>
        <w:pStyle w:val="Heading1"/>
        <w:rPr>
          <w:rFonts w:ascii="Verdana" w:hAnsi="Verdana"/>
          <w:color w:val="000000"/>
          <w:sz w:val="36"/>
          <w:szCs w:val="36"/>
        </w:rPr>
      </w:pPr>
      <w:bookmarkStart w:id="0" w:name="_top"/>
      <w:bookmarkStart w:id="1" w:name="OLE_LINK2"/>
      <w:bookmarkEnd w:id="0"/>
      <w:r>
        <w:rPr>
          <w:rFonts w:ascii="Verdana" w:hAnsi="Verdana"/>
          <w:color w:val="000000"/>
          <w:sz w:val="36"/>
          <w:szCs w:val="36"/>
        </w:rPr>
        <w:t>Member Engagement Call Flow</w:t>
      </w:r>
    </w:p>
    <w:bookmarkEnd w:id="1"/>
    <w:p w14:paraId="78322D19" w14:textId="5BE5274D" w:rsidR="00265444" w:rsidRDefault="00B23526">
      <w:pPr>
        <w:pStyle w:val="TOC2"/>
        <w:rPr>
          <w:rFonts w:asciiTheme="minorHAnsi" w:eastAsiaTheme="minorEastAsia" w:hAnsiTheme="minorHAnsi" w:cstheme="minorBidi"/>
          <w:noProof/>
          <w:kern w:val="2"/>
          <w:sz w:val="22"/>
          <w:szCs w:val="22"/>
          <w14:ligatures w14:val="standardContextual"/>
        </w:rPr>
      </w:pPr>
      <w:r>
        <w:fldChar w:fldCharType="begin"/>
      </w:r>
      <w:r>
        <w:instrText xml:space="preserve"> TOC \o "2-3" \n \p " " \h \z \u </w:instrText>
      </w:r>
      <w:r>
        <w:fldChar w:fldCharType="separate"/>
      </w:r>
      <w:hyperlink w:anchor="_Toc180671784" w:history="1">
        <w:r w:rsidR="00265444" w:rsidRPr="000601E1">
          <w:rPr>
            <w:rStyle w:val="Hyperlink"/>
            <w:noProof/>
          </w:rPr>
          <w:t>Process</w:t>
        </w:r>
      </w:hyperlink>
    </w:p>
    <w:p w14:paraId="37F9124A" w14:textId="01E616EB"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85" w:history="1">
        <w:r w:rsidR="00265444" w:rsidRPr="000601E1">
          <w:rPr>
            <w:rStyle w:val="Hyperlink"/>
            <w:noProof/>
          </w:rPr>
          <w:t>Greeting</w:t>
        </w:r>
      </w:hyperlink>
    </w:p>
    <w:p w14:paraId="693F849C" w14:textId="5B202D91"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86" w:history="1">
        <w:r w:rsidR="00265444" w:rsidRPr="000601E1">
          <w:rPr>
            <w:rStyle w:val="Hyperlink"/>
            <w:noProof/>
          </w:rPr>
          <w:t>Initial Call</w:t>
        </w:r>
      </w:hyperlink>
    </w:p>
    <w:p w14:paraId="44CF4BCF" w14:textId="7AF09DEE"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87" w:history="1">
        <w:r w:rsidR="00265444" w:rsidRPr="000601E1">
          <w:rPr>
            <w:rStyle w:val="Hyperlink"/>
            <w:noProof/>
          </w:rPr>
          <w:t>Follow Up Call</w:t>
        </w:r>
      </w:hyperlink>
    </w:p>
    <w:p w14:paraId="5F9C16B2" w14:textId="01C4DF71"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88" w:history="1">
        <w:r w:rsidR="00265444" w:rsidRPr="000601E1">
          <w:rPr>
            <w:rStyle w:val="Hyperlink"/>
            <w:noProof/>
          </w:rPr>
          <w:t>Transition from Program Call</w:t>
        </w:r>
      </w:hyperlink>
    </w:p>
    <w:p w14:paraId="021F83FC" w14:textId="77A88368"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89" w:history="1">
        <w:r w:rsidR="00265444" w:rsidRPr="000601E1">
          <w:rPr>
            <w:rStyle w:val="Hyperlink"/>
            <w:noProof/>
          </w:rPr>
          <w:t>Initial Call Program Introduction only</w:t>
        </w:r>
      </w:hyperlink>
    </w:p>
    <w:p w14:paraId="0E16FB72" w14:textId="47CA7E8F"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90" w:history="1">
        <w:r w:rsidR="00265444" w:rsidRPr="000601E1">
          <w:rPr>
            <w:rStyle w:val="Hyperlink"/>
            <w:noProof/>
          </w:rPr>
          <w:t>Demographic Information</w:t>
        </w:r>
      </w:hyperlink>
    </w:p>
    <w:p w14:paraId="22B8EDEE" w14:textId="6AD5BF71"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91" w:history="1">
        <w:r w:rsidR="00265444" w:rsidRPr="000601E1">
          <w:rPr>
            <w:rStyle w:val="Hyperlink"/>
            <w:noProof/>
          </w:rPr>
          <w:t>Educate on Messaging Preferences.</w:t>
        </w:r>
      </w:hyperlink>
    </w:p>
    <w:p w14:paraId="2B8C7FB4" w14:textId="15F60892"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92" w:history="1">
        <w:r w:rsidR="00265444" w:rsidRPr="000601E1">
          <w:rPr>
            <w:rStyle w:val="Hyperlink"/>
            <w:noProof/>
          </w:rPr>
          <w:t>Check Order Status.</w:t>
        </w:r>
      </w:hyperlink>
    </w:p>
    <w:p w14:paraId="480BF7BA" w14:textId="7246CAED"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93" w:history="1">
        <w:r w:rsidR="00265444" w:rsidRPr="000601E1">
          <w:rPr>
            <w:rStyle w:val="Hyperlink"/>
            <w:noProof/>
          </w:rPr>
          <w:t>Review the Order Placement Screen.</w:t>
        </w:r>
      </w:hyperlink>
    </w:p>
    <w:p w14:paraId="0E2B8486" w14:textId="5E88F1DD"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94" w:history="1">
        <w:r w:rsidR="00265444" w:rsidRPr="000601E1">
          <w:rPr>
            <w:rStyle w:val="Hyperlink"/>
            <w:noProof/>
          </w:rPr>
          <w:t>Prior Authorization or Clinical Exception</w:t>
        </w:r>
      </w:hyperlink>
    </w:p>
    <w:p w14:paraId="3687B603" w14:textId="724E740A"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95" w:history="1">
        <w:r w:rsidR="00265444" w:rsidRPr="000601E1">
          <w:rPr>
            <w:rStyle w:val="Hyperlink"/>
            <w:noProof/>
          </w:rPr>
          <w:t>Retail to Mail</w:t>
        </w:r>
      </w:hyperlink>
    </w:p>
    <w:p w14:paraId="0F5E66D0" w14:textId="4E936E63"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96" w:history="1">
        <w:r w:rsidR="00265444" w:rsidRPr="000601E1">
          <w:rPr>
            <w:rStyle w:val="Hyperlink"/>
            <w:noProof/>
          </w:rPr>
          <w:t>Close the Call</w:t>
        </w:r>
      </w:hyperlink>
    </w:p>
    <w:p w14:paraId="339AE53F" w14:textId="2C28C1A3" w:rsidR="00265444" w:rsidRDefault="00162263">
      <w:pPr>
        <w:pStyle w:val="TOC3"/>
        <w:rPr>
          <w:rFonts w:asciiTheme="minorHAnsi" w:eastAsiaTheme="minorEastAsia" w:hAnsiTheme="minorHAnsi" w:cstheme="minorBidi"/>
          <w:noProof/>
          <w:kern w:val="2"/>
          <w:sz w:val="22"/>
          <w:szCs w:val="22"/>
          <w14:ligatures w14:val="standardContextual"/>
        </w:rPr>
      </w:pPr>
      <w:hyperlink w:anchor="_Toc180671797" w:history="1">
        <w:r w:rsidR="00265444" w:rsidRPr="000601E1">
          <w:rPr>
            <w:rStyle w:val="Hyperlink"/>
            <w:noProof/>
          </w:rPr>
          <w:t>Close the Call – Transitioning off the program</w:t>
        </w:r>
      </w:hyperlink>
    </w:p>
    <w:p w14:paraId="585977C1" w14:textId="422D186C" w:rsidR="00265444" w:rsidRDefault="00162263">
      <w:pPr>
        <w:pStyle w:val="TOC2"/>
        <w:rPr>
          <w:rFonts w:asciiTheme="minorHAnsi" w:eastAsiaTheme="minorEastAsia" w:hAnsiTheme="minorHAnsi" w:cstheme="minorBidi"/>
          <w:noProof/>
          <w:kern w:val="2"/>
          <w:sz w:val="22"/>
          <w:szCs w:val="22"/>
          <w14:ligatures w14:val="standardContextual"/>
        </w:rPr>
      </w:pPr>
      <w:hyperlink w:anchor="_Toc180671798" w:history="1">
        <w:r w:rsidR="00265444" w:rsidRPr="000601E1">
          <w:rPr>
            <w:rStyle w:val="Hyperlink"/>
            <w:noProof/>
          </w:rPr>
          <w:t>Related Documents</w:t>
        </w:r>
      </w:hyperlink>
    </w:p>
    <w:p w14:paraId="055DAB22" w14:textId="7B540718" w:rsidR="008B69C1" w:rsidRPr="005D7976" w:rsidRDefault="00B23526" w:rsidP="00D34CAD">
      <w:pPr>
        <w:pStyle w:val="TOC2"/>
      </w:pPr>
      <w:r>
        <w:fldChar w:fldCharType="end"/>
      </w:r>
    </w:p>
    <w:p w14:paraId="27A77102" w14:textId="77777777" w:rsidR="003A247F" w:rsidRDefault="003A247F" w:rsidP="00176400">
      <w:pPr>
        <w:pStyle w:val="BodyTextIndent2"/>
        <w:spacing w:after="0" w:line="240" w:lineRule="auto"/>
        <w:ind w:left="0"/>
        <w:rPr>
          <w:b/>
          <w:bCs/>
        </w:rPr>
      </w:pPr>
      <w:bookmarkStart w:id="2" w:name="_Overview"/>
      <w:bookmarkEnd w:id="2"/>
    </w:p>
    <w:p w14:paraId="6584A5B5" w14:textId="0A778EA1" w:rsidR="00846373" w:rsidRDefault="00D15ED5" w:rsidP="00176400">
      <w:pPr>
        <w:pStyle w:val="BodyTextIndent2"/>
        <w:spacing w:after="0" w:line="240" w:lineRule="auto"/>
        <w:ind w:left="0"/>
      </w:pPr>
      <w:r w:rsidRPr="003A247F">
        <w:rPr>
          <w:b/>
          <w:bCs/>
        </w:rPr>
        <w:t>Description:</w:t>
      </w:r>
      <w:r>
        <w:t xml:space="preserve">  </w:t>
      </w:r>
      <w:r w:rsidR="00B23526">
        <w:t xml:space="preserve">This document describes the Member Engagement Call Flow to include Reintroduce, Demographic Information, Educating on Messaging Preferences, Checking order status, Reviewing the Order Placement screen, Prior Authorization, Retail to Mail and Closing the call. </w:t>
      </w:r>
    </w:p>
    <w:p w14:paraId="2CD5F143" w14:textId="77777777" w:rsidR="000A7DC9" w:rsidRDefault="000A7DC9" w:rsidP="00176400">
      <w:pPr>
        <w:pStyle w:val="BodyTextIndent2"/>
        <w:spacing w:after="0" w:line="240" w:lineRule="auto"/>
        <w:ind w:left="0"/>
      </w:pPr>
    </w:p>
    <w:p w14:paraId="179826B7" w14:textId="77777777" w:rsidR="00641C4C" w:rsidRDefault="000A7DC9" w:rsidP="00176400">
      <w:pPr>
        <w:pStyle w:val="BodyTextIndent2"/>
        <w:spacing w:after="0" w:line="240" w:lineRule="auto"/>
        <w:ind w:left="0"/>
        <w:rPr>
          <w:b/>
        </w:rPr>
      </w:pPr>
      <w:r>
        <w:rPr>
          <w:b/>
        </w:rPr>
        <w:t>Note</w:t>
      </w:r>
      <w:r w:rsidR="00E8005E">
        <w:rPr>
          <w:b/>
        </w:rPr>
        <w:t>:</w:t>
      </w:r>
      <w:r w:rsidRPr="00E8005E">
        <w:t xml:space="preserve"> </w:t>
      </w:r>
      <w:r w:rsidR="00AB04FA">
        <w:t xml:space="preserve"> </w:t>
      </w:r>
      <w:r w:rsidRPr="00E8005E">
        <w:t xml:space="preserve">If you are not on the Member Engagement Team located in Knoxville or Phoenix this </w:t>
      </w:r>
      <w:r w:rsidR="00E8005E">
        <w:t xml:space="preserve">work </w:t>
      </w:r>
      <w:r w:rsidR="00831273">
        <w:t>i</w:t>
      </w:r>
      <w:r w:rsidR="00E8005E">
        <w:t xml:space="preserve">nstruction </w:t>
      </w:r>
      <w:r w:rsidR="00E8005E" w:rsidRPr="00E8005E">
        <w:rPr>
          <w:b/>
        </w:rPr>
        <w:t xml:space="preserve">does NOT </w:t>
      </w:r>
      <w:r w:rsidRPr="00E8005E">
        <w:rPr>
          <w:b/>
        </w:rPr>
        <w:t>apply</w:t>
      </w:r>
      <w:r w:rsidR="00E8005E">
        <w:t xml:space="preserve"> to you</w:t>
      </w:r>
      <w:r w:rsidRPr="00E8005E">
        <w:t xml:space="preserve">.  </w:t>
      </w:r>
      <w:r w:rsidR="00E76E1C" w:rsidRPr="00E8005E">
        <w:t>Re</w:t>
      </w:r>
      <w:r w:rsidRPr="00E8005E">
        <w:t>fer</w:t>
      </w:r>
      <w:r w:rsidR="00E76E1C" w:rsidRPr="00E8005E">
        <w:t xml:space="preserve"> to</w:t>
      </w:r>
      <w:r w:rsidRPr="00E8005E">
        <w:t xml:space="preserve"> the applicable Inbound </w:t>
      </w:r>
      <w:r w:rsidR="00BC5FC8" w:rsidRPr="00E8005E">
        <w:t>C</w:t>
      </w:r>
      <w:r w:rsidRPr="00E8005E">
        <w:t xml:space="preserve">all </w:t>
      </w:r>
      <w:r w:rsidR="00E76E1C" w:rsidRPr="00E8005E">
        <w:t>work instructions</w:t>
      </w:r>
      <w:r w:rsidRPr="00E8005E">
        <w:t>.</w:t>
      </w:r>
      <w:r>
        <w:rPr>
          <w:b/>
        </w:rPr>
        <w:t xml:space="preserve">  </w:t>
      </w:r>
    </w:p>
    <w:p w14:paraId="2A63645F" w14:textId="77777777" w:rsidR="00BA3421" w:rsidRDefault="00BA3421" w:rsidP="00176400">
      <w:pPr>
        <w:pStyle w:val="BodyTextIndent2"/>
        <w:spacing w:after="0" w:line="240" w:lineRule="auto"/>
        <w:ind w:left="0"/>
        <w:rPr>
          <w:b/>
        </w:rPr>
      </w:pPr>
    </w:p>
    <w:p w14:paraId="4DDEC67C" w14:textId="77777777" w:rsidR="00846373" w:rsidRPr="005D7976" w:rsidRDefault="00846373" w:rsidP="005A64DA">
      <w:pPr>
        <w:pStyle w:val="BodyTextIndent2"/>
        <w:spacing w:after="0" w:line="240" w:lineRule="auto"/>
        <w:ind w:left="0"/>
        <w:jc w:val="right"/>
      </w:pPr>
    </w:p>
    <w:p w14:paraId="7671729D" w14:textId="2A5E980D" w:rsidR="005A64DA" w:rsidRPr="005D7976" w:rsidRDefault="005A64DA" w:rsidP="005A64DA">
      <w:pPr>
        <w:jc w:val="right"/>
      </w:pPr>
      <w:bookmarkStart w:id="3" w:name="_Rationale"/>
      <w:bookmarkStart w:id="4" w:name="_Definitions"/>
      <w:bookmarkStart w:id="5" w:name="_Definitions/Abbreviations"/>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5D7976" w14:paraId="2E8B0666" w14:textId="77777777" w:rsidTr="00153E63">
        <w:tc>
          <w:tcPr>
            <w:tcW w:w="5000" w:type="pct"/>
            <w:shd w:val="clear" w:color="auto" w:fill="BFBFBF" w:themeFill="background1" w:themeFillShade="BF"/>
          </w:tcPr>
          <w:p w14:paraId="7946DCA1" w14:textId="6F90CFBE" w:rsidR="005A64DA" w:rsidRPr="005D7976" w:rsidRDefault="00F90ABF" w:rsidP="003A247F">
            <w:pPr>
              <w:pStyle w:val="Heading2"/>
              <w:spacing w:before="120" w:after="120"/>
              <w:rPr>
                <w:rFonts w:ascii="Verdana" w:hAnsi="Verdana"/>
                <w:i w:val="0"/>
                <w:iCs w:val="0"/>
              </w:rPr>
            </w:pPr>
            <w:bookmarkStart w:id="6" w:name="_Process_for_Handling"/>
            <w:bookmarkStart w:id="7" w:name="_Toc180671784"/>
            <w:bookmarkEnd w:id="6"/>
            <w:r>
              <w:rPr>
                <w:rFonts w:ascii="Verdana" w:hAnsi="Verdana"/>
                <w:i w:val="0"/>
                <w:iCs w:val="0"/>
              </w:rPr>
              <w:t>Process</w:t>
            </w:r>
            <w:bookmarkEnd w:id="7"/>
            <w:r w:rsidR="00E8005E">
              <w:rPr>
                <w:rFonts w:ascii="Verdana" w:hAnsi="Verdana"/>
                <w:i w:val="0"/>
                <w:iCs w:val="0"/>
              </w:rPr>
              <w:t xml:space="preserve"> </w:t>
            </w:r>
          </w:p>
        </w:tc>
      </w:tr>
    </w:tbl>
    <w:p w14:paraId="243981DC" w14:textId="5B0A27EA" w:rsidR="00A04D47" w:rsidRPr="00E76E1C" w:rsidRDefault="00A04D47" w:rsidP="007C18C8">
      <w:pPr>
        <w:pStyle w:val="BodyTextIndent2"/>
        <w:spacing w:before="120" w:after="0" w:line="240" w:lineRule="auto"/>
        <w:ind w:left="0"/>
        <w:rPr>
          <w:b/>
        </w:rPr>
      </w:pPr>
      <w:r>
        <w:rPr>
          <w:b/>
        </w:rPr>
        <w:t xml:space="preserve">Note:  </w:t>
      </w:r>
      <w:r w:rsidRPr="007C18C8">
        <w:rPr>
          <w:bCs/>
        </w:rPr>
        <w:t>When making outbound call</w:t>
      </w:r>
      <w:r>
        <w:rPr>
          <w:bCs/>
        </w:rPr>
        <w:t>s</w:t>
      </w:r>
      <w:r w:rsidRPr="007C18C8">
        <w:rPr>
          <w:bCs/>
        </w:rPr>
        <w:t xml:space="preserve"> to members</w:t>
      </w:r>
      <w:r>
        <w:rPr>
          <w:bCs/>
        </w:rPr>
        <w:t>,</w:t>
      </w:r>
      <w:r w:rsidRPr="007C18C8">
        <w:rPr>
          <w:bCs/>
        </w:rPr>
        <w:t xml:space="preserve"> refer to policy</w:t>
      </w:r>
      <w:r w:rsidR="00B54307">
        <w:rPr>
          <w:bCs/>
        </w:rPr>
        <w:t xml:space="preserve"> </w:t>
      </w:r>
      <w:hyperlink r:id="rId8" w:history="1">
        <w:r w:rsidRPr="007C18C8">
          <w:rPr>
            <w:rStyle w:val="Hyperlink"/>
            <w:bCs/>
          </w:rPr>
          <w:t>CALL-0049</w:t>
        </w:r>
      </w:hyperlink>
      <w:r w:rsidRPr="007C18C8">
        <w:rPr>
          <w:bCs/>
        </w:rPr>
        <w:t xml:space="preserve"> </w:t>
      </w:r>
      <w:r>
        <w:rPr>
          <w:bCs/>
        </w:rPr>
        <w:t xml:space="preserve">for information </w:t>
      </w:r>
      <w:r w:rsidR="00625A47">
        <w:rPr>
          <w:bCs/>
        </w:rPr>
        <w:t xml:space="preserve">regarding when calls can be made. </w:t>
      </w:r>
      <w:r>
        <w:rPr>
          <w:b/>
        </w:rPr>
        <w:t xml:space="preserve"> </w:t>
      </w:r>
    </w:p>
    <w:p w14:paraId="3A2B358C" w14:textId="3E67D99D" w:rsidR="008A5B68" w:rsidRDefault="008A5B68" w:rsidP="003A247F">
      <w:pPr>
        <w:spacing w:before="120" w:after="120"/>
      </w:pPr>
    </w:p>
    <w:p w14:paraId="475751E7" w14:textId="54221277" w:rsidR="005A64DA" w:rsidRPr="005D7976" w:rsidRDefault="00176400" w:rsidP="003A247F">
      <w:pPr>
        <w:spacing w:before="120" w:after="120"/>
      </w:pPr>
      <w:r w:rsidRPr="005D7976">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273"/>
        <w:gridCol w:w="1323"/>
        <w:gridCol w:w="4866"/>
        <w:gridCol w:w="3664"/>
      </w:tblGrid>
      <w:tr w:rsidR="005A64DA" w:rsidRPr="00B54307" w14:paraId="3B434B8A" w14:textId="77777777" w:rsidTr="00726C52">
        <w:tc>
          <w:tcPr>
            <w:tcW w:w="249" w:type="pct"/>
            <w:shd w:val="clear" w:color="auto" w:fill="D9D9D9" w:themeFill="background1" w:themeFillShade="D9"/>
          </w:tcPr>
          <w:p w14:paraId="6F1A8768" w14:textId="77777777" w:rsidR="005A64DA" w:rsidRPr="00B54307" w:rsidRDefault="005A64DA" w:rsidP="003A247F">
            <w:pPr>
              <w:spacing w:before="120" w:after="120"/>
              <w:jc w:val="center"/>
              <w:rPr>
                <w:b/>
              </w:rPr>
            </w:pPr>
            <w:r w:rsidRPr="00B54307">
              <w:rPr>
                <w:b/>
              </w:rPr>
              <w:t>Step</w:t>
            </w:r>
          </w:p>
        </w:tc>
        <w:tc>
          <w:tcPr>
            <w:tcW w:w="4751" w:type="pct"/>
            <w:gridSpan w:val="4"/>
            <w:shd w:val="clear" w:color="auto" w:fill="D9D9D9" w:themeFill="background1" w:themeFillShade="D9"/>
          </w:tcPr>
          <w:p w14:paraId="67C99418" w14:textId="77777777" w:rsidR="00153D7E" w:rsidRPr="00B54307" w:rsidRDefault="005A64DA" w:rsidP="003A247F">
            <w:pPr>
              <w:spacing w:before="120" w:after="120"/>
              <w:jc w:val="center"/>
              <w:rPr>
                <w:b/>
              </w:rPr>
            </w:pPr>
            <w:r w:rsidRPr="00B54307">
              <w:rPr>
                <w:b/>
              </w:rPr>
              <w:t xml:space="preserve">Action </w:t>
            </w:r>
          </w:p>
        </w:tc>
      </w:tr>
      <w:tr w:rsidR="0092103C" w:rsidRPr="00B54307" w14:paraId="7CB4B774" w14:textId="77777777" w:rsidTr="00726C52">
        <w:trPr>
          <w:trHeight w:val="262"/>
        </w:trPr>
        <w:tc>
          <w:tcPr>
            <w:tcW w:w="249" w:type="pct"/>
            <w:vMerge w:val="restart"/>
          </w:tcPr>
          <w:p w14:paraId="1FB5B96A" w14:textId="77777777" w:rsidR="0092103C" w:rsidRPr="00B54307" w:rsidRDefault="0092103C" w:rsidP="003A247F">
            <w:pPr>
              <w:spacing w:before="120" w:after="120"/>
              <w:jc w:val="center"/>
              <w:rPr>
                <w:b/>
              </w:rPr>
            </w:pPr>
            <w:r w:rsidRPr="00B54307">
              <w:rPr>
                <w:b/>
              </w:rPr>
              <w:t>1</w:t>
            </w:r>
          </w:p>
          <w:p w14:paraId="1996C78A" w14:textId="77777777" w:rsidR="001A05D6" w:rsidRPr="00B54307" w:rsidRDefault="00E8005E" w:rsidP="003A247F">
            <w:pPr>
              <w:spacing w:before="120" w:after="120"/>
              <w:jc w:val="center"/>
            </w:pPr>
            <w:r w:rsidRPr="00B54307">
              <w:t xml:space="preserve"> </w:t>
            </w:r>
          </w:p>
        </w:tc>
        <w:tc>
          <w:tcPr>
            <w:tcW w:w="4751" w:type="pct"/>
            <w:gridSpan w:val="4"/>
          </w:tcPr>
          <w:p w14:paraId="4871BD2B" w14:textId="086BA560" w:rsidR="0092103C" w:rsidRPr="00B54307" w:rsidRDefault="0092103C" w:rsidP="003A247F">
            <w:pPr>
              <w:pStyle w:val="Heading3"/>
              <w:spacing w:before="120" w:after="120"/>
              <w:rPr>
                <w:rFonts w:ascii="Verdana" w:hAnsi="Verdana"/>
                <w:sz w:val="24"/>
                <w:szCs w:val="24"/>
              </w:rPr>
            </w:pPr>
            <w:bookmarkStart w:id="8" w:name="_Toc180671785"/>
            <w:r w:rsidRPr="00B54307">
              <w:rPr>
                <w:rFonts w:ascii="Verdana" w:hAnsi="Verdana"/>
                <w:sz w:val="24"/>
                <w:szCs w:val="24"/>
              </w:rPr>
              <w:t>Greeting</w:t>
            </w:r>
            <w:bookmarkEnd w:id="8"/>
          </w:p>
          <w:p w14:paraId="2AB1A932" w14:textId="61D2641C" w:rsidR="0092103C" w:rsidRPr="00B54307" w:rsidRDefault="0092103C" w:rsidP="003A247F">
            <w:pPr>
              <w:spacing w:before="120" w:after="120"/>
              <w:rPr>
                <w:rStyle w:val="Heading3Char"/>
                <w:rFonts w:ascii="Verdana" w:hAnsi="Verdana"/>
                <w:sz w:val="24"/>
                <w:szCs w:val="24"/>
              </w:rPr>
            </w:pPr>
            <w:r w:rsidRPr="00B54307">
              <w:t>Determine the type of call:</w:t>
            </w:r>
          </w:p>
        </w:tc>
      </w:tr>
      <w:tr w:rsidR="00382A83" w:rsidRPr="00B54307" w14:paraId="760FC235" w14:textId="77777777" w:rsidTr="00726C52">
        <w:trPr>
          <w:trHeight w:val="262"/>
        </w:trPr>
        <w:tc>
          <w:tcPr>
            <w:tcW w:w="249" w:type="pct"/>
            <w:vMerge/>
          </w:tcPr>
          <w:p w14:paraId="3BEEEA9B" w14:textId="77777777" w:rsidR="0092103C" w:rsidRPr="00B54307" w:rsidRDefault="0092103C" w:rsidP="003A247F">
            <w:pPr>
              <w:spacing w:before="120" w:after="120"/>
              <w:jc w:val="center"/>
              <w:rPr>
                <w:b/>
              </w:rPr>
            </w:pPr>
          </w:p>
        </w:tc>
        <w:tc>
          <w:tcPr>
            <w:tcW w:w="1423" w:type="pct"/>
            <w:gridSpan w:val="2"/>
            <w:shd w:val="clear" w:color="auto" w:fill="D9D9D9" w:themeFill="background1" w:themeFillShade="D9"/>
          </w:tcPr>
          <w:p w14:paraId="57AB13C0" w14:textId="77777777" w:rsidR="0092103C" w:rsidRPr="00B54307" w:rsidRDefault="0092103C" w:rsidP="003A247F">
            <w:pPr>
              <w:spacing w:before="120" w:after="120"/>
              <w:jc w:val="center"/>
              <w:rPr>
                <w:b/>
              </w:rPr>
            </w:pPr>
            <w:r w:rsidRPr="00B54307">
              <w:rPr>
                <w:b/>
              </w:rPr>
              <w:t>If making the…</w:t>
            </w:r>
          </w:p>
        </w:tc>
        <w:tc>
          <w:tcPr>
            <w:tcW w:w="3328" w:type="pct"/>
            <w:gridSpan w:val="2"/>
            <w:shd w:val="clear" w:color="auto" w:fill="D9D9D9" w:themeFill="background1" w:themeFillShade="D9"/>
          </w:tcPr>
          <w:p w14:paraId="5921859D" w14:textId="77777777" w:rsidR="0092103C" w:rsidRPr="00B54307" w:rsidRDefault="0092103C" w:rsidP="003A247F">
            <w:pPr>
              <w:spacing w:before="120" w:after="120"/>
              <w:jc w:val="center"/>
              <w:rPr>
                <w:b/>
              </w:rPr>
            </w:pPr>
            <w:r w:rsidRPr="00B54307">
              <w:rPr>
                <w:b/>
              </w:rPr>
              <w:t>Then…</w:t>
            </w:r>
          </w:p>
        </w:tc>
      </w:tr>
      <w:tr w:rsidR="00382A83" w:rsidRPr="00B54307" w14:paraId="21CB4544" w14:textId="77777777" w:rsidTr="00726C52">
        <w:trPr>
          <w:trHeight w:val="262"/>
        </w:trPr>
        <w:tc>
          <w:tcPr>
            <w:tcW w:w="249" w:type="pct"/>
            <w:vMerge/>
          </w:tcPr>
          <w:p w14:paraId="559A53DA" w14:textId="77777777" w:rsidR="0092103C" w:rsidRPr="00B54307" w:rsidRDefault="0092103C" w:rsidP="003A247F">
            <w:pPr>
              <w:spacing w:before="120" w:after="120"/>
              <w:jc w:val="center"/>
              <w:rPr>
                <w:b/>
              </w:rPr>
            </w:pPr>
          </w:p>
        </w:tc>
        <w:tc>
          <w:tcPr>
            <w:tcW w:w="1423" w:type="pct"/>
            <w:gridSpan w:val="2"/>
          </w:tcPr>
          <w:p w14:paraId="1C8FC1EA" w14:textId="77777777" w:rsidR="0092103C" w:rsidRPr="00B54307" w:rsidRDefault="0092103C" w:rsidP="003A247F">
            <w:pPr>
              <w:pStyle w:val="Heading3"/>
              <w:spacing w:before="120" w:after="120"/>
              <w:rPr>
                <w:rFonts w:ascii="Verdana" w:hAnsi="Verdana"/>
                <w:sz w:val="24"/>
                <w:szCs w:val="24"/>
              </w:rPr>
            </w:pPr>
            <w:bookmarkStart w:id="9" w:name="_Toc180671786"/>
            <w:r w:rsidRPr="00B54307">
              <w:rPr>
                <w:rFonts w:ascii="Verdana" w:hAnsi="Verdana"/>
                <w:sz w:val="24"/>
                <w:szCs w:val="24"/>
              </w:rPr>
              <w:t>Initial Call</w:t>
            </w:r>
            <w:bookmarkEnd w:id="9"/>
          </w:p>
          <w:p w14:paraId="520F012D" w14:textId="77777777" w:rsidR="0092103C" w:rsidRPr="00B54307" w:rsidRDefault="0092103C" w:rsidP="003A247F">
            <w:pPr>
              <w:spacing w:before="120" w:after="120"/>
            </w:pPr>
            <w:r w:rsidRPr="00B54307">
              <w:t>(Reaching out to the member for the first time as part of the Member Engagement Program).</w:t>
            </w:r>
          </w:p>
          <w:p w14:paraId="24AD0D04" w14:textId="77777777" w:rsidR="0092103C" w:rsidRPr="00B54307" w:rsidRDefault="0092103C" w:rsidP="003A247F">
            <w:pPr>
              <w:spacing w:before="120" w:after="120"/>
            </w:pPr>
          </w:p>
        </w:tc>
        <w:tc>
          <w:tcPr>
            <w:tcW w:w="3328" w:type="pct"/>
            <w:gridSpan w:val="2"/>
          </w:tcPr>
          <w:p w14:paraId="2CED08CB" w14:textId="3113E513" w:rsidR="0092103C" w:rsidRPr="00B54307" w:rsidRDefault="00B54307" w:rsidP="00BA1AB0">
            <w:pPr>
              <w:spacing w:before="120" w:after="120"/>
              <w:ind w:left="360"/>
            </w:pPr>
            <w:r>
              <w:t xml:space="preserve"> </w:t>
            </w:r>
            <w:r w:rsidRPr="00B54307">
              <w:rPr>
                <w:noProof/>
              </w:rPr>
              <w:drawing>
                <wp:inline distT="0" distB="0" distL="0" distR="0" wp14:anchorId="6347DC9F" wp14:editId="56E7ADFB">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t>
            </w:r>
            <w:r w:rsidR="0092103C" w:rsidRPr="00B54307">
              <w:t>Hello</w:t>
            </w:r>
            <w:r w:rsidR="00D15ED5" w:rsidRPr="00B54307">
              <w:t>,</w:t>
            </w:r>
            <w:r w:rsidR="0092103C" w:rsidRPr="00B54307">
              <w:t xml:space="preserve"> is &lt;FULL MEMBER NAME&gt; available?</w:t>
            </w:r>
          </w:p>
          <w:p w14:paraId="21FA523A" w14:textId="77777777" w:rsidR="0092103C" w:rsidRPr="00B54307" w:rsidRDefault="0092103C" w:rsidP="00BA1AB0">
            <w:pPr>
              <w:pStyle w:val="Heading3"/>
              <w:spacing w:before="120" w:after="120"/>
              <w:ind w:left="720"/>
              <w:rPr>
                <w:rFonts w:ascii="Verdana" w:hAnsi="Verdana"/>
                <w:b w:val="0"/>
                <w:sz w:val="24"/>
                <w:szCs w:val="24"/>
              </w:rPr>
            </w:pPr>
          </w:p>
          <w:p w14:paraId="1B314EB1" w14:textId="77777777" w:rsidR="00153D7E" w:rsidRPr="00B54307" w:rsidRDefault="00153D7E" w:rsidP="009A3A87">
            <w:pPr>
              <w:pStyle w:val="ListParagraph"/>
              <w:numPr>
                <w:ilvl w:val="0"/>
                <w:numId w:val="52"/>
              </w:numPr>
              <w:rPr>
                <w:rFonts w:ascii="Verdana" w:hAnsi="Verdana"/>
                <w:sz w:val="24"/>
                <w:szCs w:val="24"/>
              </w:rPr>
            </w:pPr>
            <w:r w:rsidRPr="00B54307">
              <w:rPr>
                <w:rFonts w:ascii="Verdana" w:hAnsi="Verdana"/>
                <w:sz w:val="24"/>
                <w:szCs w:val="24"/>
              </w:rPr>
              <w:t>If member confirms it is them on the phone, continue.</w:t>
            </w:r>
          </w:p>
          <w:p w14:paraId="4DA4AB0D" w14:textId="77777777" w:rsidR="0092103C" w:rsidRPr="00B54307" w:rsidRDefault="0092103C" w:rsidP="003A247F">
            <w:pPr>
              <w:pStyle w:val="Heading3"/>
              <w:spacing w:before="120" w:after="120"/>
              <w:rPr>
                <w:rFonts w:ascii="Verdana" w:hAnsi="Verdana"/>
                <w:b w:val="0"/>
                <w:sz w:val="24"/>
                <w:szCs w:val="24"/>
              </w:rPr>
            </w:pPr>
          </w:p>
          <w:p w14:paraId="4142E7E4" w14:textId="0ACCB91E" w:rsidR="0092103C" w:rsidRPr="00B54307" w:rsidRDefault="0092103C" w:rsidP="003A247F">
            <w:pPr>
              <w:spacing w:before="120" w:after="120"/>
              <w:ind w:left="1080"/>
              <w:rPr>
                <w:color w:val="000000" w:themeColor="text1"/>
              </w:rPr>
            </w:pPr>
            <w:r w:rsidRPr="00B54307">
              <w:rPr>
                <w:noProof/>
              </w:rPr>
              <w:drawing>
                <wp:inline distT="0" distB="0" distL="0" distR="0" wp14:anchorId="0D2B2ED1" wp14:editId="4CAFBD80">
                  <wp:extent cx="238095" cy="20952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t>
            </w:r>
            <w:r w:rsidRPr="00B54307">
              <w:rPr>
                <w:color w:val="000000" w:themeColor="text1"/>
              </w:rPr>
              <w:t>This is &lt;AGENT NAME&gt; with CVS Caremark Member Engagement Team on behalf of &lt;CLIENT NAME&gt;.  We are calling to do a monthly review of your account to make sure everything is up to date</w:t>
            </w:r>
            <w:r w:rsidR="00114141" w:rsidRPr="00B54307">
              <w:rPr>
                <w:color w:val="000000" w:themeColor="text1"/>
              </w:rPr>
              <w:t xml:space="preserve"> and</w:t>
            </w:r>
            <w:r w:rsidRPr="00B54307">
              <w:rPr>
                <w:color w:val="000000" w:themeColor="text1"/>
              </w:rPr>
              <w:t xml:space="preserve"> answer any questions or concerns you may have</w:t>
            </w:r>
            <w:r w:rsidR="00114141" w:rsidRPr="00B54307">
              <w:rPr>
                <w:color w:val="000000" w:themeColor="text1"/>
              </w:rPr>
              <w:t>. D</w:t>
            </w:r>
            <w:r w:rsidRPr="00B54307">
              <w:rPr>
                <w:color w:val="000000" w:themeColor="text1"/>
              </w:rPr>
              <w:t>o you have a minute to speak with me?</w:t>
            </w:r>
          </w:p>
          <w:p w14:paraId="3EC6EB52" w14:textId="77777777" w:rsidR="0092103C" w:rsidRPr="00B54307" w:rsidRDefault="0092103C" w:rsidP="003A247F">
            <w:pPr>
              <w:spacing w:before="120" w:after="120"/>
              <w:rPr>
                <w:color w:val="000000" w:themeColor="text1"/>
              </w:rPr>
            </w:pPr>
          </w:p>
          <w:p w14:paraId="6F30B054" w14:textId="77777777" w:rsidR="0095235E" w:rsidRPr="00B54307" w:rsidRDefault="0092103C" w:rsidP="009A3A87">
            <w:pPr>
              <w:pStyle w:val="ListParagraph"/>
              <w:numPr>
                <w:ilvl w:val="1"/>
                <w:numId w:val="52"/>
              </w:numPr>
              <w:spacing w:before="120" w:after="120"/>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yes</w:t>
            </w:r>
            <w:r w:rsidRPr="00B54307">
              <w:rPr>
                <w:rFonts w:ascii="Verdana" w:hAnsi="Verdana"/>
                <w:color w:val="000000" w:themeColor="text1"/>
                <w:sz w:val="24"/>
                <w:szCs w:val="24"/>
              </w:rPr>
              <w:t>, continue to next step.</w:t>
            </w:r>
          </w:p>
          <w:p w14:paraId="2A98FB7B" w14:textId="50F557A8" w:rsidR="0092103C" w:rsidRPr="00B54307" w:rsidRDefault="0092103C" w:rsidP="009A3A87">
            <w:pPr>
              <w:pStyle w:val="ListParagraph"/>
              <w:numPr>
                <w:ilvl w:val="1"/>
                <w:numId w:val="52"/>
              </w:numPr>
              <w:spacing w:before="120" w:after="120"/>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no</w:t>
            </w:r>
            <w:r w:rsidRPr="00B54307">
              <w:rPr>
                <w:rFonts w:ascii="Verdana" w:hAnsi="Verdana"/>
                <w:color w:val="000000" w:themeColor="text1"/>
                <w:sz w:val="24"/>
                <w:szCs w:val="24"/>
              </w:rPr>
              <w:t xml:space="preserve">, ask when </w:t>
            </w:r>
            <w:r w:rsidR="0029424B" w:rsidRPr="00B54307">
              <w:rPr>
                <w:rFonts w:ascii="Verdana" w:hAnsi="Verdana"/>
                <w:color w:val="000000" w:themeColor="text1"/>
                <w:sz w:val="24"/>
                <w:szCs w:val="24"/>
              </w:rPr>
              <w:t>a good time would be</w:t>
            </w:r>
            <w:r w:rsidRPr="00B54307">
              <w:rPr>
                <w:rFonts w:ascii="Verdana" w:hAnsi="Verdana"/>
                <w:color w:val="000000" w:themeColor="text1"/>
                <w:sz w:val="24"/>
                <w:szCs w:val="24"/>
              </w:rPr>
              <w:t xml:space="preserve"> to call back.</w:t>
            </w:r>
          </w:p>
          <w:p w14:paraId="49F45641" w14:textId="77777777" w:rsidR="0092103C" w:rsidRPr="00B54307" w:rsidRDefault="0092103C" w:rsidP="003A247F">
            <w:pPr>
              <w:spacing w:before="120" w:after="120"/>
              <w:rPr>
                <w:color w:val="000000" w:themeColor="text1"/>
              </w:rPr>
            </w:pPr>
          </w:p>
          <w:p w14:paraId="586B2730" w14:textId="4AB121F8" w:rsidR="0092103C" w:rsidRPr="00B54307" w:rsidRDefault="0092103C" w:rsidP="00083A23">
            <w:pPr>
              <w:spacing w:before="120" w:after="120"/>
              <w:ind w:left="1440"/>
              <w:rPr>
                <w:color w:val="000000" w:themeColor="text1"/>
              </w:rPr>
            </w:pPr>
            <w:r w:rsidRPr="00B54307">
              <w:rPr>
                <w:noProof/>
                <w:color w:val="000000" w:themeColor="text1"/>
              </w:rPr>
              <w:drawing>
                <wp:inline distT="0" distB="0" distL="0" distR="0" wp14:anchorId="0D05AC79" wp14:editId="2DB650AF">
                  <wp:extent cx="238095" cy="209524"/>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color w:val="000000" w:themeColor="text1"/>
              </w:rPr>
              <w:t xml:space="preserve"> Before we get started</w:t>
            </w:r>
            <w:r w:rsidR="00114141" w:rsidRPr="00B54307">
              <w:rPr>
                <w:color w:val="000000" w:themeColor="text1"/>
              </w:rPr>
              <w:t>,</w:t>
            </w:r>
            <w:r w:rsidRPr="00B54307">
              <w:rPr>
                <w:color w:val="000000" w:themeColor="text1"/>
              </w:rPr>
              <w:t xml:space="preserve"> I need to let you know this call is being recorded for quality and training purposes.  If I can get you to verify your zip code and year of birth.  Thank you.</w:t>
            </w:r>
          </w:p>
        </w:tc>
      </w:tr>
      <w:tr w:rsidR="00382A83" w:rsidRPr="00B54307" w14:paraId="11E2D910" w14:textId="77777777" w:rsidTr="00726C52">
        <w:trPr>
          <w:trHeight w:val="262"/>
        </w:trPr>
        <w:tc>
          <w:tcPr>
            <w:tcW w:w="249" w:type="pct"/>
            <w:vMerge/>
          </w:tcPr>
          <w:p w14:paraId="0E2CF99A" w14:textId="77777777" w:rsidR="0092103C" w:rsidRPr="00B54307" w:rsidRDefault="0092103C" w:rsidP="0064267B">
            <w:pPr>
              <w:jc w:val="center"/>
              <w:rPr>
                <w:b/>
              </w:rPr>
            </w:pPr>
          </w:p>
        </w:tc>
        <w:tc>
          <w:tcPr>
            <w:tcW w:w="1423" w:type="pct"/>
            <w:gridSpan w:val="2"/>
          </w:tcPr>
          <w:p w14:paraId="6E704FC0" w14:textId="77777777" w:rsidR="0092103C" w:rsidRPr="00B54307" w:rsidRDefault="0092103C" w:rsidP="003A247F">
            <w:pPr>
              <w:pStyle w:val="Heading3"/>
              <w:spacing w:before="120" w:after="120"/>
              <w:rPr>
                <w:rFonts w:ascii="Verdana" w:hAnsi="Verdana"/>
                <w:sz w:val="24"/>
                <w:szCs w:val="24"/>
              </w:rPr>
            </w:pPr>
            <w:bookmarkStart w:id="10" w:name="_Toc180671787"/>
            <w:r w:rsidRPr="00B54307">
              <w:rPr>
                <w:rFonts w:ascii="Verdana" w:hAnsi="Verdana"/>
                <w:sz w:val="24"/>
                <w:szCs w:val="24"/>
              </w:rPr>
              <w:t>Follow Up Call</w:t>
            </w:r>
            <w:bookmarkEnd w:id="10"/>
          </w:p>
          <w:p w14:paraId="65B06B8A" w14:textId="77777777" w:rsidR="0092103C" w:rsidRPr="00B54307" w:rsidRDefault="0092103C" w:rsidP="003A247F">
            <w:pPr>
              <w:spacing w:before="120" w:after="120"/>
            </w:pPr>
            <w:r w:rsidRPr="00B54307">
              <w:t>(</w:t>
            </w:r>
            <w:r w:rsidR="00A90CE8" w:rsidRPr="00B54307">
              <w:t>Making a monthly follow up call as part of the Member Engagement program</w:t>
            </w:r>
            <w:r w:rsidRPr="00B54307">
              <w:t>)</w:t>
            </w:r>
            <w:r w:rsidR="00A90CE8" w:rsidRPr="00B54307">
              <w:t>.</w:t>
            </w:r>
          </w:p>
          <w:p w14:paraId="3C1A7176" w14:textId="77777777" w:rsidR="0092103C" w:rsidRPr="00B54307" w:rsidRDefault="0092103C" w:rsidP="003A247F">
            <w:pPr>
              <w:spacing w:before="120" w:after="120"/>
            </w:pPr>
          </w:p>
        </w:tc>
        <w:tc>
          <w:tcPr>
            <w:tcW w:w="3328" w:type="pct"/>
            <w:gridSpan w:val="2"/>
          </w:tcPr>
          <w:p w14:paraId="5D7F9E06" w14:textId="648D0F9E" w:rsidR="0092103C" w:rsidRPr="00B54307" w:rsidRDefault="0092103C" w:rsidP="003A247F">
            <w:pPr>
              <w:spacing w:before="120" w:after="120"/>
            </w:pPr>
            <w:r w:rsidRPr="00B54307">
              <w:rPr>
                <w:rFonts w:cs="Arial"/>
                <w:bCs/>
                <w:noProof/>
              </w:rPr>
              <w:drawing>
                <wp:inline distT="0" distB="0" distL="0" distR="0" wp14:anchorId="4642224A" wp14:editId="722A4D1E">
                  <wp:extent cx="238095" cy="209524"/>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cs="Arial"/>
                <w:bCs/>
              </w:rPr>
              <w:t xml:space="preserve"> </w:t>
            </w:r>
            <w:r w:rsidRPr="00B54307">
              <w:t>Hello</w:t>
            </w:r>
            <w:r w:rsidR="00D15ED5" w:rsidRPr="00B54307">
              <w:t xml:space="preserve">, </w:t>
            </w:r>
            <w:r w:rsidRPr="00B54307">
              <w:t xml:space="preserve"> is &lt;FULL MEMBER NAME&gt; available?</w:t>
            </w:r>
          </w:p>
          <w:p w14:paraId="03DE2413" w14:textId="77777777" w:rsidR="0092103C" w:rsidRPr="00B54307" w:rsidRDefault="0092103C" w:rsidP="003A247F">
            <w:pPr>
              <w:spacing w:before="120" w:after="120"/>
              <w:rPr>
                <w:rFonts w:cs="Arial"/>
                <w:bCs/>
              </w:rPr>
            </w:pPr>
          </w:p>
          <w:p w14:paraId="7C1AA2D9" w14:textId="77777777" w:rsidR="000046A6" w:rsidRPr="00B54307" w:rsidRDefault="000046A6" w:rsidP="009A3A87">
            <w:pPr>
              <w:pStyle w:val="ListParagraph"/>
              <w:numPr>
                <w:ilvl w:val="0"/>
                <w:numId w:val="45"/>
              </w:numPr>
              <w:spacing w:before="120" w:after="120"/>
              <w:rPr>
                <w:rFonts w:ascii="Verdana" w:hAnsi="Verdana"/>
                <w:sz w:val="24"/>
                <w:szCs w:val="24"/>
              </w:rPr>
            </w:pPr>
            <w:r w:rsidRPr="00B54307">
              <w:rPr>
                <w:rFonts w:ascii="Verdana" w:hAnsi="Verdana"/>
                <w:sz w:val="24"/>
                <w:szCs w:val="24"/>
              </w:rPr>
              <w:t>If member confirms it is them on the phone, continue.</w:t>
            </w:r>
          </w:p>
          <w:p w14:paraId="24E656A5" w14:textId="7FAB138C" w:rsidR="0092103C" w:rsidRPr="00B54307" w:rsidRDefault="0092103C" w:rsidP="003A247F">
            <w:pPr>
              <w:spacing w:before="120" w:after="120"/>
              <w:ind w:left="720"/>
            </w:pPr>
            <w:r w:rsidRPr="00B54307">
              <w:rPr>
                <w:noProof/>
              </w:rPr>
              <w:drawing>
                <wp:inline distT="0" distB="0" distL="0" distR="0" wp14:anchorId="5BDD68BD" wp14:editId="580809C7">
                  <wp:extent cx="238095" cy="209524"/>
                  <wp:effectExtent l="0" t="0" r="0"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This is &lt;AGENT NAME&gt; with CVS Caremark Member Engagement Team on behalf of &lt;CLIENT NAME&gt;.  I sp</w:t>
            </w:r>
            <w:r w:rsidR="003A247F" w:rsidRPr="00B54307">
              <w:t>o</w:t>
            </w:r>
            <w:r w:rsidR="00C2570D" w:rsidRPr="00B54307">
              <w:t>k</w:t>
            </w:r>
            <w:r w:rsidRPr="00B54307">
              <w:t>e with you back on &lt;PREVIOUS CALL DATE&gt; and I’m calling for your monthly follow up call.  Do you have a minute to speak with me?</w:t>
            </w:r>
          </w:p>
          <w:p w14:paraId="3396BC80" w14:textId="77777777" w:rsidR="0092103C" w:rsidRPr="00B54307" w:rsidRDefault="0092103C" w:rsidP="003A247F">
            <w:pPr>
              <w:spacing w:before="120" w:after="120"/>
              <w:rPr>
                <w:rFonts w:cs="Arial"/>
                <w:bCs/>
              </w:rPr>
            </w:pPr>
          </w:p>
          <w:p w14:paraId="5F83B0C2" w14:textId="77777777" w:rsidR="0095235E" w:rsidRPr="00B54307" w:rsidRDefault="000046A6" w:rsidP="009A3A87">
            <w:pPr>
              <w:pStyle w:val="ListParagraph"/>
              <w:numPr>
                <w:ilvl w:val="1"/>
                <w:numId w:val="45"/>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w:t>
            </w:r>
            <w:r w:rsidR="0092103C" w:rsidRPr="00B54307">
              <w:rPr>
                <w:rFonts w:ascii="Verdana" w:hAnsi="Verdana"/>
                <w:sz w:val="24"/>
                <w:szCs w:val="24"/>
              </w:rPr>
              <w:t xml:space="preserve"> to </w:t>
            </w:r>
            <w:r w:rsidR="0029495B" w:rsidRPr="00B54307">
              <w:rPr>
                <w:rFonts w:ascii="Verdana" w:hAnsi="Verdana"/>
                <w:sz w:val="24"/>
                <w:szCs w:val="24"/>
              </w:rPr>
              <w:t>next step</w:t>
            </w:r>
            <w:r w:rsidRPr="00B54307">
              <w:rPr>
                <w:rFonts w:ascii="Verdana" w:hAnsi="Verdana"/>
                <w:sz w:val="24"/>
                <w:szCs w:val="24"/>
              </w:rPr>
              <w:t>.</w:t>
            </w:r>
          </w:p>
          <w:p w14:paraId="463A71F5" w14:textId="2FA4C76F" w:rsidR="000046A6" w:rsidRPr="00B54307" w:rsidRDefault="000046A6" w:rsidP="009A3A87">
            <w:pPr>
              <w:pStyle w:val="ListParagraph"/>
              <w:numPr>
                <w:ilvl w:val="1"/>
                <w:numId w:val="45"/>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xml:space="preserve">, ask when </w:t>
            </w:r>
            <w:r w:rsidR="0029424B" w:rsidRPr="00B54307">
              <w:rPr>
                <w:rFonts w:ascii="Verdana" w:hAnsi="Verdana"/>
                <w:sz w:val="24"/>
                <w:szCs w:val="24"/>
              </w:rPr>
              <w:t>a good time would be</w:t>
            </w:r>
            <w:r w:rsidRPr="00B54307">
              <w:rPr>
                <w:rFonts w:ascii="Verdana" w:hAnsi="Verdana"/>
                <w:sz w:val="24"/>
                <w:szCs w:val="24"/>
              </w:rPr>
              <w:t xml:space="preserve"> to call back.</w:t>
            </w:r>
          </w:p>
          <w:p w14:paraId="4B329AEC" w14:textId="77777777" w:rsidR="0092103C" w:rsidRPr="00B54307" w:rsidRDefault="0092103C" w:rsidP="003A247F">
            <w:pPr>
              <w:spacing w:before="120" w:after="120"/>
              <w:rPr>
                <w:rFonts w:cs="Arial"/>
                <w:bCs/>
              </w:rPr>
            </w:pPr>
          </w:p>
          <w:p w14:paraId="6E88D1BB" w14:textId="180A8BCC" w:rsidR="0092103C" w:rsidRPr="00B54307" w:rsidRDefault="0092103C" w:rsidP="00083A23">
            <w:pPr>
              <w:spacing w:before="120" w:after="120"/>
              <w:ind w:left="1440"/>
            </w:pPr>
            <w:r w:rsidRPr="00B54307">
              <w:rPr>
                <w:rFonts w:cs="Arial"/>
                <w:bCs/>
                <w:noProof/>
              </w:rPr>
              <w:drawing>
                <wp:inline distT="0" distB="0" distL="0" distR="0" wp14:anchorId="476BFF71" wp14:editId="15337E53">
                  <wp:extent cx="238095" cy="209524"/>
                  <wp:effectExtent l="0" t="0" r="0"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cs="Arial"/>
                <w:bCs/>
              </w:rPr>
              <w:t xml:space="preserve"> </w:t>
            </w:r>
            <w:r w:rsidRPr="00B54307">
              <w:t xml:space="preserve">Before we get </w:t>
            </w:r>
            <w:r w:rsidR="00683FC0" w:rsidRPr="00B54307">
              <w:t>started,</w:t>
            </w:r>
            <w:r w:rsidRPr="00B54307">
              <w:t xml:space="preserve"> I need to let you know this call is being recorded for quality and training purposes.  If I can get you to verify your zip code and year of birth.  Thank you.</w:t>
            </w:r>
          </w:p>
        </w:tc>
      </w:tr>
      <w:tr w:rsidR="00382A83" w:rsidRPr="00B54307" w14:paraId="69B08415" w14:textId="77777777" w:rsidTr="00726C52">
        <w:trPr>
          <w:trHeight w:val="262"/>
        </w:trPr>
        <w:tc>
          <w:tcPr>
            <w:tcW w:w="249" w:type="pct"/>
            <w:vMerge/>
          </w:tcPr>
          <w:p w14:paraId="46AE0478" w14:textId="77777777" w:rsidR="0092103C" w:rsidRPr="00B54307" w:rsidRDefault="0092103C" w:rsidP="0064267B">
            <w:pPr>
              <w:jc w:val="center"/>
              <w:rPr>
                <w:b/>
              </w:rPr>
            </w:pPr>
          </w:p>
        </w:tc>
        <w:tc>
          <w:tcPr>
            <w:tcW w:w="1423" w:type="pct"/>
            <w:gridSpan w:val="2"/>
          </w:tcPr>
          <w:p w14:paraId="1CEE3847" w14:textId="77777777" w:rsidR="0092103C" w:rsidRPr="00B54307" w:rsidRDefault="0092103C" w:rsidP="003A247F">
            <w:pPr>
              <w:pStyle w:val="Heading3"/>
              <w:spacing w:before="120" w:after="120"/>
              <w:rPr>
                <w:rFonts w:ascii="Verdana" w:hAnsi="Verdana"/>
                <w:sz w:val="24"/>
                <w:szCs w:val="24"/>
              </w:rPr>
            </w:pPr>
            <w:bookmarkStart w:id="11" w:name="_Toc180671788"/>
            <w:r w:rsidRPr="00B54307">
              <w:rPr>
                <w:rFonts w:ascii="Verdana" w:hAnsi="Verdana"/>
                <w:sz w:val="24"/>
                <w:szCs w:val="24"/>
              </w:rPr>
              <w:t>Transition from Program Call</w:t>
            </w:r>
            <w:bookmarkEnd w:id="11"/>
          </w:p>
          <w:p w14:paraId="79F1B69C" w14:textId="77777777" w:rsidR="0092103C" w:rsidRPr="00B54307" w:rsidRDefault="0092103C" w:rsidP="003A247F">
            <w:pPr>
              <w:spacing w:before="120" w:after="120"/>
            </w:pPr>
            <w:r w:rsidRPr="00B54307">
              <w:rPr>
                <w:rFonts w:cs="Arial"/>
                <w:bCs/>
              </w:rPr>
              <w:t>(On the 6</w:t>
            </w:r>
            <w:r w:rsidRPr="00B54307">
              <w:rPr>
                <w:rFonts w:cs="Arial"/>
                <w:bCs/>
                <w:vertAlign w:val="superscript"/>
              </w:rPr>
              <w:t>th</w:t>
            </w:r>
            <w:r w:rsidRPr="00B54307">
              <w:rPr>
                <w:rFonts w:cs="Arial"/>
                <w:bCs/>
              </w:rPr>
              <w:t xml:space="preserve"> month of reaching out to the member as part of the Member Engagement program, we will be placing the final call to the member as we transition them off the program.)</w:t>
            </w:r>
          </w:p>
        </w:tc>
        <w:tc>
          <w:tcPr>
            <w:tcW w:w="3328" w:type="pct"/>
            <w:gridSpan w:val="2"/>
          </w:tcPr>
          <w:p w14:paraId="48F76F10" w14:textId="0C9316B5" w:rsidR="0092103C" w:rsidRPr="00B54307" w:rsidRDefault="0092103C" w:rsidP="003A247F">
            <w:pPr>
              <w:spacing w:before="120" w:after="120"/>
            </w:pPr>
            <w:r w:rsidRPr="00B54307">
              <w:t>All the member’s initial issues and concerns should have been met at this point.</w:t>
            </w:r>
          </w:p>
          <w:p w14:paraId="576CA455" w14:textId="77777777" w:rsidR="0092103C" w:rsidRPr="00B54307" w:rsidRDefault="0092103C" w:rsidP="003A247F">
            <w:pPr>
              <w:spacing w:before="120" w:after="120"/>
            </w:pPr>
          </w:p>
          <w:p w14:paraId="7DE943D1" w14:textId="129D1690" w:rsidR="0092103C" w:rsidRPr="00B54307" w:rsidRDefault="0092103C" w:rsidP="003A247F">
            <w:pPr>
              <w:spacing w:before="120" w:after="120"/>
              <w:ind w:left="720"/>
            </w:pPr>
            <w:r w:rsidRPr="00B54307">
              <w:rPr>
                <w:noProof/>
              </w:rPr>
              <w:drawing>
                <wp:inline distT="0" distB="0" distL="0" distR="0" wp14:anchorId="7381FBAF" wp14:editId="5CA157FE">
                  <wp:extent cx="238095" cy="209524"/>
                  <wp:effectExtent l="0" t="0" r="0"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Hello</w:t>
            </w:r>
            <w:r w:rsidR="00D15ED5" w:rsidRPr="00B54307">
              <w:t xml:space="preserve">, </w:t>
            </w:r>
            <w:r w:rsidRPr="00B54307">
              <w:t xml:space="preserve"> is &lt;FULL MEMBER NAME&gt; available?</w:t>
            </w:r>
          </w:p>
          <w:p w14:paraId="78DB9B30" w14:textId="77777777" w:rsidR="0029495B" w:rsidRPr="00B54307" w:rsidRDefault="0029495B" w:rsidP="003A247F">
            <w:pPr>
              <w:spacing w:before="120" w:after="120"/>
              <w:ind w:left="1440"/>
            </w:pPr>
          </w:p>
          <w:p w14:paraId="1BDD80CB" w14:textId="77777777" w:rsidR="0092103C" w:rsidRPr="00B54307" w:rsidRDefault="0092103C" w:rsidP="009A3A87">
            <w:pPr>
              <w:pStyle w:val="ListParagraph"/>
              <w:numPr>
                <w:ilvl w:val="1"/>
                <w:numId w:val="41"/>
              </w:numPr>
              <w:spacing w:before="120" w:after="120"/>
              <w:rPr>
                <w:rFonts w:ascii="Verdana" w:hAnsi="Verdana"/>
                <w:sz w:val="24"/>
                <w:szCs w:val="24"/>
              </w:rPr>
            </w:pPr>
            <w:r w:rsidRPr="00B54307">
              <w:rPr>
                <w:rFonts w:ascii="Verdana" w:hAnsi="Verdana"/>
                <w:sz w:val="24"/>
                <w:szCs w:val="24"/>
              </w:rPr>
              <w:t>If yes, continue.</w:t>
            </w:r>
          </w:p>
          <w:p w14:paraId="1BA2A512" w14:textId="77777777" w:rsidR="0092103C" w:rsidRPr="00B54307" w:rsidRDefault="0092103C" w:rsidP="003A247F">
            <w:pPr>
              <w:spacing w:before="120" w:after="120"/>
            </w:pPr>
          </w:p>
          <w:p w14:paraId="49A3554B" w14:textId="4EB3CEE8" w:rsidR="0092103C" w:rsidRPr="00B54307" w:rsidRDefault="0092103C" w:rsidP="003A247F">
            <w:pPr>
              <w:spacing w:before="120" w:after="120"/>
              <w:ind w:left="720"/>
            </w:pPr>
            <w:r w:rsidRPr="00B54307">
              <w:rPr>
                <w:noProof/>
              </w:rPr>
              <w:drawing>
                <wp:inline distT="0" distB="0" distL="0" distR="0" wp14:anchorId="34B98902" wp14:editId="4CC9F47B">
                  <wp:extent cx="238095" cy="209524"/>
                  <wp:effectExtent l="0" t="0" r="0"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This is &lt;AGENT NAME&gt; with CVS Caremark Member Engagement Team on behalf of &lt;CLIENT NAME&gt;.  We are calling to do our final monthly review of your account</w:t>
            </w:r>
            <w:r w:rsidR="00083A23" w:rsidRPr="00B54307">
              <w:t xml:space="preserve"> and</w:t>
            </w:r>
            <w:r w:rsidRPr="00B54307">
              <w:t xml:space="preserve"> answer any questions or concerns you may </w:t>
            </w:r>
            <w:r w:rsidR="0029424B" w:rsidRPr="00B54307">
              <w:t>have;</w:t>
            </w:r>
            <w:r w:rsidRPr="00B54307">
              <w:t xml:space="preserve"> do you have a moment to speak with me?</w:t>
            </w:r>
          </w:p>
          <w:p w14:paraId="1A0BE91A" w14:textId="77777777" w:rsidR="0092103C" w:rsidRPr="00B54307" w:rsidRDefault="0092103C" w:rsidP="009A3A87">
            <w:pPr>
              <w:pStyle w:val="ListParagraph"/>
              <w:numPr>
                <w:ilvl w:val="1"/>
                <w:numId w:val="41"/>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 to next step.</w:t>
            </w:r>
          </w:p>
          <w:p w14:paraId="55FA4F87" w14:textId="41B4B141" w:rsidR="0092103C" w:rsidRPr="00B54307" w:rsidRDefault="0092103C" w:rsidP="009A3A87">
            <w:pPr>
              <w:pStyle w:val="ListParagraph"/>
              <w:numPr>
                <w:ilvl w:val="1"/>
                <w:numId w:val="41"/>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xml:space="preserve">, ask when </w:t>
            </w:r>
            <w:r w:rsidR="0029424B" w:rsidRPr="00B54307">
              <w:rPr>
                <w:rFonts w:ascii="Verdana" w:hAnsi="Verdana"/>
                <w:sz w:val="24"/>
                <w:szCs w:val="24"/>
              </w:rPr>
              <w:t>a good time would be</w:t>
            </w:r>
            <w:r w:rsidRPr="00B54307">
              <w:rPr>
                <w:rFonts w:ascii="Verdana" w:hAnsi="Verdana"/>
                <w:sz w:val="24"/>
                <w:szCs w:val="24"/>
              </w:rPr>
              <w:t xml:space="preserve"> to call back.</w:t>
            </w:r>
          </w:p>
          <w:p w14:paraId="7EC9DA03" w14:textId="77777777" w:rsidR="0029495B" w:rsidRPr="00B54307" w:rsidRDefault="0029495B" w:rsidP="003A247F">
            <w:pPr>
              <w:spacing w:before="120" w:after="120"/>
              <w:ind w:left="720"/>
            </w:pPr>
          </w:p>
          <w:p w14:paraId="20BD9B7B" w14:textId="3D2D1476" w:rsidR="0092103C" w:rsidRPr="00B54307" w:rsidRDefault="0092103C" w:rsidP="003A247F">
            <w:pPr>
              <w:spacing w:before="120" w:after="120"/>
              <w:ind w:left="1440"/>
            </w:pPr>
            <w:r w:rsidRPr="00B54307">
              <w:rPr>
                <w:noProof/>
              </w:rPr>
              <w:drawing>
                <wp:inline distT="0" distB="0" distL="0" distR="0" wp14:anchorId="7AB4FBF4" wp14:editId="0C32C7B7">
                  <wp:extent cx="238095" cy="209524"/>
                  <wp:effectExtent l="0" t="0" r="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Before we get </w:t>
            </w:r>
            <w:r w:rsidR="00683FC0" w:rsidRPr="00B54307">
              <w:t>started,</w:t>
            </w:r>
            <w:r w:rsidRPr="00B54307">
              <w:t xml:space="preserve"> I need to let you know this call is being recorded for quality and training purposes.  If I can get you to verify your zip code and year of birth.  Thank you.</w:t>
            </w:r>
          </w:p>
          <w:p w14:paraId="250270DD" w14:textId="77777777" w:rsidR="0092103C" w:rsidRPr="00B54307" w:rsidRDefault="0092103C" w:rsidP="003A247F">
            <w:pPr>
              <w:spacing w:before="120" w:after="120"/>
            </w:pPr>
          </w:p>
        </w:tc>
      </w:tr>
      <w:tr w:rsidR="00A11B79" w:rsidRPr="00B54307" w14:paraId="30DBF005" w14:textId="77777777" w:rsidTr="00726C52">
        <w:trPr>
          <w:trHeight w:val="220"/>
        </w:trPr>
        <w:tc>
          <w:tcPr>
            <w:tcW w:w="249" w:type="pct"/>
            <w:vMerge w:val="restart"/>
          </w:tcPr>
          <w:p w14:paraId="33C80381" w14:textId="77777777" w:rsidR="00A11B79" w:rsidRPr="00B54307" w:rsidRDefault="001A05D6" w:rsidP="00083A23">
            <w:pPr>
              <w:spacing w:before="120" w:after="120"/>
              <w:jc w:val="center"/>
              <w:rPr>
                <w:b/>
              </w:rPr>
            </w:pPr>
            <w:r w:rsidRPr="00B54307">
              <w:rPr>
                <w:b/>
              </w:rPr>
              <w:t>2</w:t>
            </w:r>
          </w:p>
          <w:p w14:paraId="1B3B3898" w14:textId="77777777" w:rsidR="001A05D6" w:rsidRPr="00B54307" w:rsidRDefault="001A05D6" w:rsidP="001A05D6">
            <w:pPr>
              <w:jc w:val="center"/>
              <w:rPr>
                <w:b/>
              </w:rPr>
            </w:pPr>
          </w:p>
          <w:p w14:paraId="49F6D2B2" w14:textId="77777777" w:rsidR="001A05D6" w:rsidRPr="00B54307" w:rsidRDefault="00E8005E" w:rsidP="001A05D6">
            <w:pPr>
              <w:jc w:val="center"/>
            </w:pPr>
            <w:r w:rsidRPr="00B54307">
              <w:rPr>
                <w:noProof/>
              </w:rPr>
              <w:t xml:space="preserve"> </w:t>
            </w:r>
          </w:p>
          <w:p w14:paraId="1CFDC857" w14:textId="77777777" w:rsidR="001A05D6" w:rsidRPr="00B54307" w:rsidRDefault="001A05D6" w:rsidP="0064267B">
            <w:pPr>
              <w:jc w:val="center"/>
              <w:rPr>
                <w:b/>
              </w:rPr>
            </w:pPr>
          </w:p>
        </w:tc>
        <w:tc>
          <w:tcPr>
            <w:tcW w:w="4751" w:type="pct"/>
            <w:gridSpan w:val="4"/>
          </w:tcPr>
          <w:p w14:paraId="1D506914" w14:textId="34C0D542" w:rsidR="00A11B79" w:rsidRPr="00B54307" w:rsidRDefault="00A11B79" w:rsidP="00083A23">
            <w:pPr>
              <w:spacing w:before="120" w:after="120"/>
              <w:rPr>
                <w:b/>
              </w:rPr>
            </w:pPr>
            <w:r w:rsidRPr="00B54307">
              <w:rPr>
                <w:b/>
              </w:rPr>
              <w:t>Authenticate the Caller.</w:t>
            </w:r>
          </w:p>
        </w:tc>
      </w:tr>
      <w:tr w:rsidR="00382A83" w:rsidRPr="00B54307" w14:paraId="0F9AB1CE" w14:textId="77777777" w:rsidTr="00726C52">
        <w:trPr>
          <w:trHeight w:val="220"/>
        </w:trPr>
        <w:tc>
          <w:tcPr>
            <w:tcW w:w="249" w:type="pct"/>
            <w:vMerge/>
          </w:tcPr>
          <w:p w14:paraId="0093BBCC" w14:textId="77777777" w:rsidR="00A11B79" w:rsidRPr="00B54307" w:rsidRDefault="00A11B79" w:rsidP="0064267B">
            <w:pPr>
              <w:jc w:val="center"/>
              <w:rPr>
                <w:b/>
              </w:rPr>
            </w:pPr>
          </w:p>
        </w:tc>
        <w:tc>
          <w:tcPr>
            <w:tcW w:w="1423" w:type="pct"/>
            <w:gridSpan w:val="2"/>
            <w:shd w:val="clear" w:color="auto" w:fill="D9D9D9" w:themeFill="background1" w:themeFillShade="D9"/>
          </w:tcPr>
          <w:p w14:paraId="3E983BA1" w14:textId="77777777" w:rsidR="00A11B79" w:rsidRPr="00B54307" w:rsidRDefault="00A11B79" w:rsidP="003A247F">
            <w:pPr>
              <w:spacing w:before="120" w:after="120"/>
              <w:jc w:val="center"/>
              <w:rPr>
                <w:b/>
              </w:rPr>
            </w:pPr>
            <w:r w:rsidRPr="00B54307">
              <w:rPr>
                <w:b/>
              </w:rPr>
              <w:t>If speaking with…</w:t>
            </w:r>
          </w:p>
        </w:tc>
        <w:tc>
          <w:tcPr>
            <w:tcW w:w="1896" w:type="pct"/>
            <w:shd w:val="clear" w:color="auto" w:fill="D9D9D9" w:themeFill="background1" w:themeFillShade="D9"/>
          </w:tcPr>
          <w:p w14:paraId="71346402" w14:textId="77777777" w:rsidR="00A11B79" w:rsidRPr="00B54307" w:rsidRDefault="00A11B79" w:rsidP="003A247F">
            <w:pPr>
              <w:spacing w:before="120" w:after="120"/>
              <w:jc w:val="center"/>
              <w:rPr>
                <w:b/>
              </w:rPr>
            </w:pPr>
            <w:r w:rsidRPr="00B54307">
              <w:rPr>
                <w:b/>
              </w:rPr>
              <w:t>Ask for the…</w:t>
            </w:r>
          </w:p>
        </w:tc>
        <w:tc>
          <w:tcPr>
            <w:tcW w:w="1432" w:type="pct"/>
            <w:shd w:val="clear" w:color="auto" w:fill="D9D9D9" w:themeFill="background1" w:themeFillShade="D9"/>
          </w:tcPr>
          <w:p w14:paraId="01ED81D6" w14:textId="77777777" w:rsidR="00A11B79" w:rsidRPr="00B54307" w:rsidRDefault="00A11B79" w:rsidP="003A247F">
            <w:pPr>
              <w:spacing w:before="120" w:after="120"/>
              <w:jc w:val="center"/>
              <w:rPr>
                <w:b/>
              </w:rPr>
            </w:pPr>
            <w:r w:rsidRPr="00B54307">
              <w:rPr>
                <w:b/>
              </w:rPr>
              <w:t>Then state the Quality Recording Disclaimer…</w:t>
            </w:r>
          </w:p>
        </w:tc>
      </w:tr>
      <w:tr w:rsidR="00382A83" w:rsidRPr="00B54307" w14:paraId="666BA276" w14:textId="77777777" w:rsidTr="00726C52">
        <w:trPr>
          <w:trHeight w:val="220"/>
        </w:trPr>
        <w:tc>
          <w:tcPr>
            <w:tcW w:w="249" w:type="pct"/>
            <w:vMerge/>
          </w:tcPr>
          <w:p w14:paraId="3CA3F51E" w14:textId="77777777" w:rsidR="00A11B79" w:rsidRPr="00B54307" w:rsidRDefault="00A11B79" w:rsidP="0064267B">
            <w:pPr>
              <w:jc w:val="center"/>
              <w:rPr>
                <w:b/>
              </w:rPr>
            </w:pPr>
          </w:p>
        </w:tc>
        <w:tc>
          <w:tcPr>
            <w:tcW w:w="1423" w:type="pct"/>
            <w:gridSpan w:val="2"/>
          </w:tcPr>
          <w:p w14:paraId="78FF631A" w14:textId="77777777" w:rsidR="00A11B79" w:rsidRPr="00B54307" w:rsidRDefault="00A11B79" w:rsidP="003A247F">
            <w:pPr>
              <w:spacing w:before="120" w:after="120"/>
            </w:pPr>
            <w:r w:rsidRPr="00B54307">
              <w:t>Someone who represents themselves as the member/beneficiary.</w:t>
            </w:r>
          </w:p>
        </w:tc>
        <w:tc>
          <w:tcPr>
            <w:tcW w:w="1896" w:type="pct"/>
          </w:tcPr>
          <w:p w14:paraId="7889C92A" w14:textId="77777777" w:rsidR="00A11B79" w:rsidRPr="00B54307" w:rsidRDefault="00A11B79" w:rsidP="003A247F">
            <w:pPr>
              <w:spacing w:before="120" w:after="120"/>
            </w:pPr>
            <w:r w:rsidRPr="00B54307">
              <w:t>First and last name of the person we need to contact.</w:t>
            </w:r>
          </w:p>
          <w:p w14:paraId="58F73FAD" w14:textId="77777777" w:rsidR="00A11B79" w:rsidRPr="00B54307" w:rsidRDefault="00A11B79" w:rsidP="003A247F">
            <w:pPr>
              <w:spacing w:before="120" w:after="120"/>
            </w:pPr>
          </w:p>
          <w:p w14:paraId="063A1530" w14:textId="4DC05024" w:rsidR="00083A23" w:rsidRPr="00B54307" w:rsidRDefault="00A11B79" w:rsidP="009A3A87">
            <w:pPr>
              <w:pStyle w:val="ListParagraph"/>
              <w:numPr>
                <w:ilvl w:val="0"/>
                <w:numId w:val="49"/>
              </w:numPr>
              <w:spacing w:before="120" w:after="120"/>
              <w:rPr>
                <w:rFonts w:ascii="Verdana" w:hAnsi="Verdana"/>
                <w:sz w:val="24"/>
                <w:szCs w:val="24"/>
              </w:rPr>
            </w:pPr>
            <w:r w:rsidRPr="00B54307">
              <w:rPr>
                <w:rFonts w:ascii="Verdana" w:hAnsi="Verdana"/>
                <w:sz w:val="24"/>
                <w:szCs w:val="24"/>
              </w:rPr>
              <w:t>If the person answering the phone says</w:t>
            </w:r>
            <w:r w:rsidR="003A247F" w:rsidRPr="00B54307">
              <w:rPr>
                <w:rFonts w:ascii="Verdana" w:hAnsi="Verdana"/>
                <w:sz w:val="24"/>
                <w:szCs w:val="24"/>
              </w:rPr>
              <w:t>,</w:t>
            </w:r>
            <w:r w:rsidRPr="00B54307">
              <w:rPr>
                <w:rFonts w:ascii="Verdana" w:hAnsi="Verdana"/>
                <w:sz w:val="24"/>
                <w:szCs w:val="24"/>
              </w:rPr>
              <w:t xml:space="preserve"> "This is" or "Wait" and the person comes to the phone, AND </w:t>
            </w:r>
            <w:r w:rsidR="00125D78" w:rsidRPr="00B54307">
              <w:rPr>
                <w:rFonts w:ascii="Verdana" w:hAnsi="Verdana"/>
                <w:sz w:val="24"/>
                <w:szCs w:val="24"/>
              </w:rPr>
              <w:t>they</w:t>
            </w:r>
            <w:r w:rsidRPr="00B54307">
              <w:rPr>
                <w:rFonts w:ascii="Verdana" w:hAnsi="Verdana"/>
                <w:sz w:val="24"/>
                <w:szCs w:val="24"/>
              </w:rPr>
              <w:t xml:space="preserve"> can provide the required authentication elements, we can take the person’s word </w:t>
            </w:r>
            <w:r w:rsidR="00125D78" w:rsidRPr="00B54307">
              <w:rPr>
                <w:rFonts w:ascii="Verdana" w:hAnsi="Verdana"/>
                <w:sz w:val="24"/>
                <w:szCs w:val="24"/>
              </w:rPr>
              <w:t>they are</w:t>
            </w:r>
            <w:r w:rsidRPr="00B54307">
              <w:rPr>
                <w:rFonts w:ascii="Verdana" w:hAnsi="Verdana"/>
                <w:sz w:val="24"/>
                <w:szCs w:val="24"/>
              </w:rPr>
              <w:t xml:space="preserve"> the person.  </w:t>
            </w:r>
          </w:p>
          <w:p w14:paraId="0E8F65A8" w14:textId="77777777" w:rsidR="00083A23" w:rsidRPr="00B54307" w:rsidRDefault="00A11B79" w:rsidP="009A3A87">
            <w:pPr>
              <w:pStyle w:val="ListParagraph"/>
              <w:numPr>
                <w:ilvl w:val="1"/>
                <w:numId w:val="49"/>
              </w:numPr>
              <w:spacing w:before="120" w:after="120"/>
              <w:rPr>
                <w:rFonts w:ascii="Verdana" w:hAnsi="Verdana"/>
                <w:sz w:val="24"/>
                <w:szCs w:val="24"/>
              </w:rPr>
            </w:pPr>
            <w:r w:rsidRPr="00B54307">
              <w:rPr>
                <w:rFonts w:ascii="Verdana" w:hAnsi="Verdana"/>
                <w:sz w:val="24"/>
                <w:szCs w:val="24"/>
              </w:rPr>
              <w:t>Year of birth (or full date of birth)             </w:t>
            </w:r>
          </w:p>
          <w:p w14:paraId="53EC5695" w14:textId="4C10D14F" w:rsidR="0029495B" w:rsidRPr="00B54307" w:rsidRDefault="00A11B79" w:rsidP="009A3A87">
            <w:pPr>
              <w:pStyle w:val="ListParagraph"/>
              <w:numPr>
                <w:ilvl w:val="1"/>
                <w:numId w:val="49"/>
              </w:numPr>
              <w:spacing w:before="120" w:after="120"/>
              <w:rPr>
                <w:rFonts w:ascii="Verdana" w:hAnsi="Verdana"/>
                <w:sz w:val="24"/>
                <w:szCs w:val="24"/>
              </w:rPr>
            </w:pPr>
            <w:r w:rsidRPr="00B54307">
              <w:rPr>
                <w:rFonts w:ascii="Verdana" w:hAnsi="Verdana"/>
                <w:sz w:val="24"/>
                <w:szCs w:val="24"/>
              </w:rPr>
              <w:t>Zip Code</w:t>
            </w:r>
            <w:r w:rsidRPr="00B54307">
              <w:rPr>
                <w:rFonts w:ascii="Verdana" w:hAnsi="Verdana"/>
                <w:color w:val="FF0000"/>
                <w:sz w:val="24"/>
                <w:szCs w:val="24"/>
              </w:rPr>
              <w:t> </w:t>
            </w:r>
            <w:r w:rsidRPr="00B54307">
              <w:rPr>
                <w:rFonts w:ascii="Verdana" w:hAnsi="Verdana"/>
                <w:sz w:val="24"/>
                <w:szCs w:val="24"/>
              </w:rPr>
              <w:t> </w:t>
            </w:r>
          </w:p>
        </w:tc>
        <w:tc>
          <w:tcPr>
            <w:tcW w:w="1432" w:type="pct"/>
          </w:tcPr>
          <w:p w14:paraId="2CC26693" w14:textId="77777777" w:rsidR="00A11B79" w:rsidRPr="00B54307" w:rsidRDefault="00A11B79" w:rsidP="003A247F">
            <w:pPr>
              <w:spacing w:before="120" w:after="120"/>
              <w:rPr>
                <w:rFonts w:cs="Arial"/>
              </w:rPr>
            </w:pPr>
            <w:r w:rsidRPr="00B54307">
              <w:rPr>
                <w:rFonts w:cs="Arial"/>
                <w:noProof/>
              </w:rPr>
              <w:drawing>
                <wp:inline distT="0" distB="0" distL="0" distR="0" wp14:anchorId="13246590" wp14:editId="765913FC">
                  <wp:extent cx="238095" cy="209524"/>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t>
            </w:r>
            <w:r w:rsidRPr="00B54307">
              <w:rPr>
                <w:rFonts w:cs="Arial"/>
              </w:rPr>
              <w:t>I need to let you know that this call is being recorded or monitored for quality purposes.</w:t>
            </w:r>
          </w:p>
          <w:p w14:paraId="38E5E414" w14:textId="4D17DF35" w:rsidR="00A11B79" w:rsidRPr="00B54307" w:rsidRDefault="00A11B79" w:rsidP="009A3A87">
            <w:pPr>
              <w:pStyle w:val="ListParagraph"/>
              <w:numPr>
                <w:ilvl w:val="0"/>
                <w:numId w:val="43"/>
              </w:numPr>
              <w:spacing w:before="120" w:after="120"/>
              <w:rPr>
                <w:rFonts w:ascii="Verdana" w:hAnsi="Verdana"/>
                <w:sz w:val="24"/>
                <w:szCs w:val="24"/>
              </w:rPr>
            </w:pPr>
            <w:r w:rsidRPr="00B54307">
              <w:rPr>
                <w:rFonts w:ascii="Verdana" w:hAnsi="Verdana"/>
                <w:sz w:val="24"/>
                <w:szCs w:val="24"/>
              </w:rPr>
              <w:t>If caller requests that call not to be recorded, refer to </w:t>
            </w:r>
            <w:hyperlink r:id="rId10" w:anchor="!/view?docid=dee979fb-f11b-40de-9201-611f8095e3a8" w:tgtFrame="_blank" w:history="1">
              <w:r w:rsidRPr="00B54307">
                <w:rPr>
                  <w:rStyle w:val="Hyperlink"/>
                  <w:rFonts w:ascii="Verdana" w:hAnsi="Verdana"/>
                  <w:sz w:val="24"/>
                  <w:szCs w:val="24"/>
                </w:rPr>
                <w:t>Inbound or Outbound Call Quality Recording Disclaimer CCR</w:t>
              </w:r>
              <w:r w:rsidR="00B54307">
                <w:rPr>
                  <w:rStyle w:val="Hyperlink"/>
                  <w:rFonts w:ascii="Verdana" w:hAnsi="Verdana"/>
                  <w:sz w:val="24"/>
                  <w:szCs w:val="24"/>
                </w:rPr>
                <w:t xml:space="preserve"> </w:t>
              </w:r>
              <w:r w:rsidR="00B54307" w:rsidRPr="00B54307">
                <w:rPr>
                  <w:rStyle w:val="Hyperlink"/>
                  <w:rFonts w:ascii="Verdana" w:hAnsi="Verdana"/>
                  <w:sz w:val="24"/>
                  <w:szCs w:val="24"/>
                </w:rPr>
                <w:t>(024665)</w:t>
              </w:r>
              <w:r w:rsidRPr="00B54307">
                <w:rPr>
                  <w:rStyle w:val="Hyperlink"/>
                  <w:rFonts w:ascii="Verdana" w:hAnsi="Verdana"/>
                  <w:sz w:val="24"/>
                  <w:szCs w:val="24"/>
                </w:rPr>
                <w:t>.</w:t>
              </w:r>
            </w:hyperlink>
            <w:r w:rsidR="001D167D" w:rsidRPr="00B54307">
              <w:rPr>
                <w:rStyle w:val="Hyperlink"/>
                <w:rFonts w:ascii="Verdana" w:hAnsi="Verdana"/>
                <w:sz w:val="24"/>
                <w:szCs w:val="24"/>
              </w:rPr>
              <w:t xml:space="preserve"> </w:t>
            </w:r>
          </w:p>
        </w:tc>
      </w:tr>
      <w:tr w:rsidR="00382A83" w:rsidRPr="00B54307" w14:paraId="57227258" w14:textId="77777777" w:rsidTr="00726C52">
        <w:trPr>
          <w:trHeight w:val="220"/>
        </w:trPr>
        <w:tc>
          <w:tcPr>
            <w:tcW w:w="249" w:type="pct"/>
            <w:vMerge/>
          </w:tcPr>
          <w:p w14:paraId="4A4488D8" w14:textId="77777777" w:rsidR="00A11B79" w:rsidRPr="00B54307" w:rsidRDefault="00A11B79" w:rsidP="0064267B">
            <w:pPr>
              <w:jc w:val="center"/>
              <w:rPr>
                <w:b/>
              </w:rPr>
            </w:pPr>
          </w:p>
        </w:tc>
        <w:tc>
          <w:tcPr>
            <w:tcW w:w="1423" w:type="pct"/>
            <w:gridSpan w:val="2"/>
          </w:tcPr>
          <w:p w14:paraId="4242A999" w14:textId="77777777" w:rsidR="00A11B79" w:rsidRPr="00B54307" w:rsidRDefault="00A11B79" w:rsidP="003A247F">
            <w:pPr>
              <w:spacing w:before="120" w:after="120"/>
              <w:rPr>
                <w:b/>
              </w:rPr>
            </w:pPr>
            <w:r w:rsidRPr="00B54307">
              <w:rPr>
                <w:b/>
              </w:rPr>
              <w:t>3</w:t>
            </w:r>
            <w:r w:rsidRPr="00B54307">
              <w:rPr>
                <w:b/>
                <w:vertAlign w:val="superscript"/>
              </w:rPr>
              <w:t>rd</w:t>
            </w:r>
            <w:r w:rsidRPr="00B54307">
              <w:rPr>
                <w:b/>
              </w:rPr>
              <w:t xml:space="preserve"> Party</w:t>
            </w:r>
          </w:p>
          <w:p w14:paraId="12713856" w14:textId="77777777" w:rsidR="00F26438" w:rsidRPr="00B54307" w:rsidRDefault="00F26438" w:rsidP="003A247F">
            <w:pPr>
              <w:spacing w:before="120" w:after="120"/>
            </w:pPr>
            <w:r w:rsidRPr="00B54307">
              <w:t>(Authenticated member/beneficiary must give verbal permission on the call to speak with a 3</w:t>
            </w:r>
            <w:r w:rsidRPr="00B54307">
              <w:rPr>
                <w:vertAlign w:val="superscript"/>
              </w:rPr>
              <w:t>rd</w:t>
            </w:r>
            <w:r w:rsidRPr="00B54307">
              <w:t xml:space="preserve"> party.)</w:t>
            </w:r>
          </w:p>
          <w:p w14:paraId="1C8B0859" w14:textId="77777777" w:rsidR="00A11B79" w:rsidRPr="00B54307" w:rsidRDefault="00A11B79" w:rsidP="003A247F">
            <w:pPr>
              <w:spacing w:before="120" w:after="120"/>
            </w:pPr>
          </w:p>
        </w:tc>
        <w:tc>
          <w:tcPr>
            <w:tcW w:w="1896" w:type="pct"/>
          </w:tcPr>
          <w:p w14:paraId="1CCBEE4A" w14:textId="77777777" w:rsidR="00A11B79" w:rsidRPr="00B54307" w:rsidRDefault="00A11B79" w:rsidP="009A3A87">
            <w:pPr>
              <w:pStyle w:val="ListParagraph"/>
              <w:numPr>
                <w:ilvl w:val="0"/>
                <w:numId w:val="43"/>
              </w:numPr>
              <w:spacing w:before="120" w:after="120"/>
              <w:ind w:left="347"/>
              <w:rPr>
                <w:rFonts w:ascii="Verdana" w:hAnsi="Verdana" w:cs="Arial"/>
                <w:bCs/>
                <w:sz w:val="24"/>
                <w:szCs w:val="24"/>
              </w:rPr>
            </w:pPr>
            <w:r w:rsidRPr="00B54307">
              <w:rPr>
                <w:rFonts w:ascii="Verdana" w:hAnsi="Verdana" w:cs="Arial"/>
                <w:bCs/>
                <w:sz w:val="24"/>
                <w:szCs w:val="24"/>
              </w:rPr>
              <w:t>First and last name of the person we need to contact.</w:t>
            </w:r>
          </w:p>
          <w:p w14:paraId="568149F3" w14:textId="77777777" w:rsidR="00A11B79" w:rsidRPr="00B54307" w:rsidRDefault="00A11B79" w:rsidP="009A3A87">
            <w:pPr>
              <w:pStyle w:val="ListParagraph"/>
              <w:numPr>
                <w:ilvl w:val="0"/>
                <w:numId w:val="43"/>
              </w:numPr>
              <w:spacing w:before="120" w:after="120"/>
              <w:ind w:left="347"/>
              <w:rPr>
                <w:rFonts w:ascii="Verdana" w:hAnsi="Verdana" w:cs="Arial"/>
                <w:bCs/>
                <w:sz w:val="24"/>
                <w:szCs w:val="24"/>
              </w:rPr>
            </w:pPr>
            <w:r w:rsidRPr="00B54307">
              <w:rPr>
                <w:rFonts w:ascii="Verdana" w:hAnsi="Verdana" w:cs="Arial"/>
                <w:bCs/>
                <w:sz w:val="24"/>
                <w:szCs w:val="24"/>
              </w:rPr>
              <w:t>Year of birth (or full date of birth)         </w:t>
            </w:r>
          </w:p>
          <w:p w14:paraId="38FECA8A" w14:textId="77777777" w:rsidR="00A11B79" w:rsidRPr="00B54307" w:rsidRDefault="00A11B79" w:rsidP="009A3A87">
            <w:pPr>
              <w:pStyle w:val="ListParagraph"/>
              <w:numPr>
                <w:ilvl w:val="0"/>
                <w:numId w:val="43"/>
              </w:numPr>
              <w:spacing w:before="120" w:after="120"/>
              <w:ind w:left="347"/>
              <w:rPr>
                <w:rFonts w:ascii="Verdana" w:hAnsi="Verdana" w:cs="Arial"/>
                <w:bCs/>
                <w:sz w:val="24"/>
                <w:szCs w:val="24"/>
              </w:rPr>
            </w:pPr>
            <w:r w:rsidRPr="00B54307">
              <w:rPr>
                <w:rFonts w:ascii="Verdana" w:hAnsi="Verdana" w:cs="Arial"/>
                <w:bCs/>
                <w:sz w:val="24"/>
                <w:szCs w:val="24"/>
              </w:rPr>
              <w:t>Zip Code  </w:t>
            </w:r>
          </w:p>
          <w:p w14:paraId="21ACF31E" w14:textId="77777777" w:rsidR="00A11B79" w:rsidRPr="00B54307" w:rsidRDefault="00A11B79" w:rsidP="003A247F">
            <w:pPr>
              <w:spacing w:before="120" w:after="120"/>
            </w:pPr>
          </w:p>
        </w:tc>
        <w:tc>
          <w:tcPr>
            <w:tcW w:w="1432" w:type="pct"/>
          </w:tcPr>
          <w:p w14:paraId="02F7775B" w14:textId="77777777" w:rsidR="00A11B79" w:rsidRPr="00B54307" w:rsidRDefault="00A11B79" w:rsidP="003A247F">
            <w:pPr>
              <w:spacing w:before="120" w:after="120"/>
              <w:rPr>
                <w:rFonts w:cs="Arial"/>
                <w:bCs/>
              </w:rPr>
            </w:pPr>
            <w:r w:rsidRPr="00B54307">
              <w:rPr>
                <w:rFonts w:cs="Arial"/>
                <w:bCs/>
                <w:noProof/>
              </w:rPr>
              <w:drawing>
                <wp:inline distT="0" distB="0" distL="0" distR="0" wp14:anchorId="5260A01C" wp14:editId="5FEB2BDC">
                  <wp:extent cx="238095" cy="209524"/>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t>
            </w:r>
            <w:r w:rsidRPr="00B54307">
              <w:rPr>
                <w:rFonts w:cs="Arial"/>
                <w:bCs/>
              </w:rPr>
              <w:t>I need to let you know that this call is being recorded or monitored for quality purposes.</w:t>
            </w:r>
          </w:p>
          <w:p w14:paraId="6AAA8D09" w14:textId="77777777" w:rsidR="0029495B" w:rsidRPr="00B54307" w:rsidRDefault="0029495B" w:rsidP="003A247F">
            <w:pPr>
              <w:spacing w:before="120" w:after="120"/>
              <w:rPr>
                <w:rFonts w:cs="Arial"/>
                <w:bCs/>
              </w:rPr>
            </w:pPr>
          </w:p>
          <w:p w14:paraId="6CE93C00" w14:textId="5F47DF9B" w:rsidR="00A11B79" w:rsidRPr="00B54307" w:rsidRDefault="00A11B79" w:rsidP="009A3A87">
            <w:pPr>
              <w:pStyle w:val="ListParagraph"/>
              <w:numPr>
                <w:ilvl w:val="0"/>
                <w:numId w:val="53"/>
              </w:numPr>
              <w:spacing w:before="120" w:after="120"/>
              <w:rPr>
                <w:rFonts w:ascii="Verdana" w:hAnsi="Verdana" w:cs="Arial"/>
                <w:bCs/>
                <w:sz w:val="24"/>
                <w:szCs w:val="24"/>
              </w:rPr>
            </w:pPr>
            <w:r w:rsidRPr="00B54307">
              <w:rPr>
                <w:rFonts w:ascii="Verdana" w:hAnsi="Verdana" w:cs="Arial"/>
                <w:bCs/>
                <w:sz w:val="24"/>
                <w:szCs w:val="24"/>
              </w:rPr>
              <w:t>If caller requests that call not to be recorded, refer to </w:t>
            </w:r>
            <w:hyperlink r:id="rId11" w:anchor="!/view?docid=dee979fb-f11b-40de-9201-611f8095e3a8" w:tgtFrame="_blank" w:history="1">
              <w:r w:rsidRPr="00B54307">
                <w:rPr>
                  <w:rStyle w:val="Hyperlink"/>
                  <w:rFonts w:ascii="Verdana" w:hAnsi="Verdana"/>
                  <w:sz w:val="24"/>
                  <w:szCs w:val="24"/>
                </w:rPr>
                <w:t>Inbound or Outbound Call Quality Recording Disclaimer CCR</w:t>
              </w:r>
              <w:r w:rsidR="00B54307">
                <w:rPr>
                  <w:rStyle w:val="Hyperlink"/>
                  <w:rFonts w:ascii="Verdana" w:hAnsi="Verdana"/>
                  <w:sz w:val="24"/>
                  <w:szCs w:val="24"/>
                </w:rPr>
                <w:t xml:space="preserve"> </w:t>
              </w:r>
              <w:r w:rsidR="00B54307" w:rsidRPr="00B54307">
                <w:rPr>
                  <w:rStyle w:val="Hyperlink"/>
                  <w:rFonts w:ascii="Verdana" w:hAnsi="Verdana"/>
                  <w:sz w:val="24"/>
                  <w:szCs w:val="24"/>
                </w:rPr>
                <w:t>(024665)</w:t>
              </w:r>
              <w:r w:rsidRPr="00B54307">
                <w:rPr>
                  <w:rStyle w:val="Hyperlink"/>
                  <w:rFonts w:ascii="Verdana" w:hAnsi="Verdana"/>
                  <w:sz w:val="24"/>
                  <w:szCs w:val="24"/>
                </w:rPr>
                <w:t>.</w:t>
              </w:r>
            </w:hyperlink>
            <w:r w:rsidR="001D167D" w:rsidRPr="00B54307">
              <w:rPr>
                <w:rStyle w:val="Hyperlink"/>
                <w:rFonts w:ascii="Verdana" w:hAnsi="Verdana"/>
                <w:sz w:val="24"/>
                <w:szCs w:val="24"/>
              </w:rPr>
              <w:t xml:space="preserve"> </w:t>
            </w:r>
          </w:p>
          <w:p w14:paraId="4AAFC768" w14:textId="77777777" w:rsidR="00A11B79" w:rsidRPr="00B54307" w:rsidRDefault="00A11B79" w:rsidP="003A247F">
            <w:pPr>
              <w:spacing w:before="120" w:after="120"/>
              <w:rPr>
                <w:rFonts w:cs="Arial"/>
                <w:bCs/>
              </w:rPr>
            </w:pPr>
          </w:p>
          <w:p w14:paraId="5481C0EA" w14:textId="77777777" w:rsidR="00A11B79" w:rsidRPr="00B54307" w:rsidRDefault="00F26438" w:rsidP="003A247F">
            <w:pPr>
              <w:spacing w:before="120" w:after="120"/>
              <w:rPr>
                <w:rFonts w:cs="Arial"/>
                <w:bCs/>
              </w:rPr>
            </w:pPr>
            <w:r w:rsidRPr="00B54307">
              <w:rPr>
                <w:noProof/>
              </w:rPr>
              <w:drawing>
                <wp:inline distT="0" distB="0" distL="0" distR="0" wp14:anchorId="5BFE8105" wp14:editId="4DA87E73">
                  <wp:extent cx="238095" cy="209524"/>
                  <wp:effectExtent l="0" t="0" r="0"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con - Important Information.png"/>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B54307">
              <w:t xml:space="preserve"> </w:t>
            </w:r>
            <w:r w:rsidR="00A11B79" w:rsidRPr="00B54307">
              <w:rPr>
                <w:rFonts w:cs="Arial"/>
                <w:bCs/>
              </w:rPr>
              <w:t>Authenticated member must give verbal permission on the call to speak with a 3</w:t>
            </w:r>
            <w:r w:rsidR="00A11B79" w:rsidRPr="00B54307">
              <w:rPr>
                <w:rFonts w:cs="Arial"/>
                <w:bCs/>
                <w:vertAlign w:val="superscript"/>
              </w:rPr>
              <w:t>rd</w:t>
            </w:r>
            <w:r w:rsidR="00A11B79" w:rsidRPr="00B54307">
              <w:rPr>
                <w:rFonts w:cs="Arial"/>
                <w:bCs/>
              </w:rPr>
              <w:t xml:space="preserve"> party.</w:t>
            </w:r>
          </w:p>
          <w:p w14:paraId="10D2AC93" w14:textId="77777777" w:rsidR="00A11B79" w:rsidRPr="00B54307" w:rsidRDefault="00A11B79" w:rsidP="003A247F">
            <w:pPr>
              <w:spacing w:before="120" w:after="120"/>
              <w:rPr>
                <w:rFonts w:cs="Arial"/>
                <w:bCs/>
              </w:rPr>
            </w:pPr>
          </w:p>
          <w:p w14:paraId="7D333587" w14:textId="77777777" w:rsidR="00F26438" w:rsidRPr="00B54307" w:rsidRDefault="00A11B79" w:rsidP="003A247F">
            <w:pPr>
              <w:spacing w:before="120" w:after="120"/>
            </w:pPr>
            <w:r w:rsidRPr="00B54307">
              <w:t>Inform member we will require a POA or authorization form on file to speak with 3</w:t>
            </w:r>
            <w:r w:rsidRPr="00B54307">
              <w:rPr>
                <w:vertAlign w:val="superscript"/>
              </w:rPr>
              <w:t>rd</w:t>
            </w:r>
            <w:r w:rsidRPr="00B54307">
              <w:t xml:space="preserve"> party on future calls.  </w:t>
            </w:r>
          </w:p>
          <w:p w14:paraId="309969BD" w14:textId="53FA3EA8" w:rsidR="00A11B79" w:rsidRPr="00B54307" w:rsidRDefault="00A11B79" w:rsidP="009A3A87">
            <w:pPr>
              <w:pStyle w:val="ListParagraph"/>
              <w:numPr>
                <w:ilvl w:val="0"/>
                <w:numId w:val="44"/>
              </w:numPr>
              <w:spacing w:before="120" w:after="120"/>
              <w:rPr>
                <w:rFonts w:ascii="Verdana" w:hAnsi="Verdana"/>
                <w:sz w:val="24"/>
                <w:szCs w:val="24"/>
              </w:rPr>
            </w:pPr>
            <w:r w:rsidRPr="00B54307">
              <w:rPr>
                <w:rFonts w:ascii="Verdana" w:hAnsi="Verdana"/>
                <w:sz w:val="24"/>
                <w:szCs w:val="24"/>
              </w:rPr>
              <w:t xml:space="preserve">If we do not have one on </w:t>
            </w:r>
            <w:r w:rsidR="00683FC0" w:rsidRPr="00B54307">
              <w:rPr>
                <w:rFonts w:ascii="Verdana" w:hAnsi="Verdana"/>
                <w:sz w:val="24"/>
                <w:szCs w:val="24"/>
              </w:rPr>
              <w:t>file,</w:t>
            </w:r>
            <w:r w:rsidRPr="00B54307">
              <w:rPr>
                <w:rFonts w:ascii="Verdana" w:hAnsi="Verdana"/>
                <w:sz w:val="24"/>
                <w:szCs w:val="24"/>
              </w:rPr>
              <w:t xml:space="preserve"> we will require member to give verbal authorization on that call.</w:t>
            </w:r>
          </w:p>
          <w:p w14:paraId="087A4E81" w14:textId="77777777" w:rsidR="0029495B" w:rsidRPr="00B54307" w:rsidRDefault="0029495B" w:rsidP="003A247F">
            <w:pPr>
              <w:pStyle w:val="ListParagraph"/>
              <w:spacing w:before="120" w:after="120"/>
              <w:rPr>
                <w:rFonts w:ascii="Verdana" w:hAnsi="Verdana"/>
                <w:sz w:val="24"/>
                <w:szCs w:val="24"/>
              </w:rPr>
            </w:pPr>
          </w:p>
        </w:tc>
      </w:tr>
      <w:tr w:rsidR="00F26438" w:rsidRPr="00B54307" w14:paraId="4EC062D5" w14:textId="77777777" w:rsidTr="00726C52">
        <w:tc>
          <w:tcPr>
            <w:tcW w:w="249" w:type="pct"/>
          </w:tcPr>
          <w:p w14:paraId="5F897EBF" w14:textId="77777777" w:rsidR="00F26438" w:rsidRPr="00B54307" w:rsidRDefault="00F26438" w:rsidP="003A247F">
            <w:pPr>
              <w:spacing w:before="120" w:after="120"/>
              <w:jc w:val="center"/>
              <w:rPr>
                <w:b/>
              </w:rPr>
            </w:pPr>
            <w:r w:rsidRPr="00B54307">
              <w:rPr>
                <w:b/>
              </w:rPr>
              <w:t>3</w:t>
            </w:r>
          </w:p>
          <w:p w14:paraId="38D04AFE" w14:textId="77777777" w:rsidR="001A05D6" w:rsidRPr="00B54307" w:rsidRDefault="001A05D6" w:rsidP="003A247F">
            <w:pPr>
              <w:spacing w:before="120" w:after="120"/>
              <w:jc w:val="center"/>
            </w:pPr>
          </w:p>
          <w:p w14:paraId="29D9B171" w14:textId="77777777" w:rsidR="00F26438" w:rsidRPr="00B54307" w:rsidRDefault="00E8005E" w:rsidP="003A247F">
            <w:pPr>
              <w:spacing w:before="120" w:after="120"/>
              <w:jc w:val="center"/>
            </w:pPr>
            <w:r w:rsidRPr="00B54307">
              <w:rPr>
                <w:noProof/>
              </w:rPr>
              <w:t xml:space="preserve"> </w:t>
            </w:r>
          </w:p>
          <w:p w14:paraId="1F78F440" w14:textId="77777777" w:rsidR="00F26438" w:rsidRPr="00B54307" w:rsidRDefault="00F26438" w:rsidP="003A247F">
            <w:pPr>
              <w:spacing w:before="120" w:after="120"/>
              <w:jc w:val="center"/>
              <w:rPr>
                <w:b/>
              </w:rPr>
            </w:pPr>
          </w:p>
          <w:p w14:paraId="7E3EF790" w14:textId="77777777" w:rsidR="00F26438" w:rsidRPr="00B54307" w:rsidRDefault="00F26438" w:rsidP="003A247F">
            <w:pPr>
              <w:spacing w:before="120" w:after="120"/>
              <w:jc w:val="center"/>
              <w:rPr>
                <w:b/>
              </w:rPr>
            </w:pPr>
          </w:p>
        </w:tc>
        <w:tc>
          <w:tcPr>
            <w:tcW w:w="4751" w:type="pct"/>
            <w:gridSpan w:val="4"/>
          </w:tcPr>
          <w:p w14:paraId="50AC57FB" w14:textId="570EB682" w:rsidR="003B511E" w:rsidRPr="00B54307" w:rsidRDefault="00F26438" w:rsidP="003A247F">
            <w:pPr>
              <w:pStyle w:val="Heading3"/>
              <w:spacing w:before="120" w:after="120"/>
              <w:rPr>
                <w:rFonts w:ascii="Verdana" w:hAnsi="Verdana"/>
                <w:b w:val="0"/>
                <w:sz w:val="24"/>
                <w:szCs w:val="24"/>
              </w:rPr>
            </w:pPr>
            <w:bookmarkStart w:id="12" w:name="_Toc20492300"/>
            <w:bookmarkStart w:id="13" w:name="_Toc180671789"/>
            <w:r w:rsidRPr="00B54307">
              <w:rPr>
                <w:rFonts w:ascii="Verdana" w:hAnsi="Verdana"/>
                <w:sz w:val="24"/>
                <w:szCs w:val="24"/>
              </w:rPr>
              <w:t>Initial Call Program Introduction</w:t>
            </w:r>
            <w:bookmarkEnd w:id="12"/>
            <w:r w:rsidRPr="00B54307">
              <w:rPr>
                <w:rFonts w:ascii="Verdana" w:hAnsi="Verdana"/>
                <w:sz w:val="24"/>
                <w:szCs w:val="24"/>
              </w:rPr>
              <w:t xml:space="preserve"> only</w:t>
            </w:r>
            <w:bookmarkEnd w:id="13"/>
            <w:r w:rsidR="00265444">
              <w:rPr>
                <w:rFonts w:ascii="Verdana" w:hAnsi="Verdana"/>
                <w:sz w:val="24"/>
                <w:szCs w:val="24"/>
              </w:rPr>
              <w:t>.</w:t>
            </w:r>
            <w:r w:rsidRPr="00B54307">
              <w:rPr>
                <w:rFonts w:ascii="Verdana" w:hAnsi="Verdana"/>
                <w:b w:val="0"/>
                <w:sz w:val="24"/>
                <w:szCs w:val="24"/>
              </w:rPr>
              <w:t xml:space="preserve"> </w:t>
            </w:r>
          </w:p>
          <w:p w14:paraId="7EB81E02" w14:textId="527EF338" w:rsidR="00F26438" w:rsidRPr="00B54307" w:rsidRDefault="00F26438" w:rsidP="003A247F">
            <w:pPr>
              <w:spacing w:before="120" w:after="120"/>
              <w:rPr>
                <w:b/>
              </w:rPr>
            </w:pPr>
            <w:r w:rsidRPr="00B54307">
              <w:t>(All other call types</w:t>
            </w:r>
            <w:r w:rsidR="00EA5EB9" w:rsidRPr="00B54307">
              <w:t>, proceed to Step 4</w:t>
            </w:r>
            <w:r w:rsidR="00683FC0" w:rsidRPr="00B54307">
              <w:t>.</w:t>
            </w:r>
            <w:r w:rsidRPr="00B54307">
              <w:t>)</w:t>
            </w:r>
          </w:p>
          <w:p w14:paraId="78642D28" w14:textId="77777777" w:rsidR="00F26438" w:rsidRPr="00B54307" w:rsidRDefault="00F26438" w:rsidP="003A247F">
            <w:pPr>
              <w:spacing w:before="120" w:after="120"/>
            </w:pPr>
          </w:p>
          <w:p w14:paraId="3625503E" w14:textId="2CDD7284" w:rsidR="00F26438" w:rsidRPr="00B54307" w:rsidRDefault="00F26438" w:rsidP="003A247F">
            <w:pPr>
              <w:spacing w:before="120" w:after="120"/>
              <w:rPr>
                <w:rFonts w:eastAsiaTheme="minorHAnsi" w:cs="Calibri"/>
              </w:rPr>
            </w:pPr>
            <w:r w:rsidRPr="00B54307">
              <w:rPr>
                <w:rFonts w:eastAsiaTheme="minorHAnsi" w:cs="Calibri"/>
                <w:noProof/>
              </w:rPr>
              <w:drawing>
                <wp:inline distT="0" distB="0" distL="0" distR="0" wp14:anchorId="5407CF41" wp14:editId="4AA6C369">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CVS Caremark’s member engagement team is a program where we reach out to you once a month over a </w:t>
            </w:r>
            <w:r w:rsidR="00683FC0" w:rsidRPr="00B54307">
              <w:rPr>
                <w:rFonts w:eastAsiaTheme="minorHAnsi" w:cs="Calibri"/>
              </w:rPr>
              <w:t>6-month</w:t>
            </w:r>
            <w:r w:rsidRPr="00B54307">
              <w:rPr>
                <w:rFonts w:eastAsiaTheme="minorHAnsi" w:cs="Calibri"/>
              </w:rPr>
              <w:t xml:space="preserve"> period to go over your account.</w:t>
            </w:r>
            <w:r w:rsidR="00D15ED5" w:rsidRPr="00B54307">
              <w:rPr>
                <w:rFonts w:eastAsiaTheme="minorHAnsi" w:cs="Calibri"/>
              </w:rPr>
              <w:t xml:space="preserve">  </w:t>
            </w:r>
            <w:r w:rsidRPr="00B54307">
              <w:rPr>
                <w:rFonts w:eastAsiaTheme="minorHAnsi" w:cs="Calibri"/>
              </w:rPr>
              <w:t>If we identify something that we can help you with</w:t>
            </w:r>
            <w:r w:rsidR="00482F59" w:rsidRPr="00B54307">
              <w:rPr>
                <w:rFonts w:eastAsiaTheme="minorHAnsi" w:cs="Calibri"/>
              </w:rPr>
              <w:t>,</w:t>
            </w:r>
            <w:r w:rsidRPr="00B54307">
              <w:rPr>
                <w:rFonts w:eastAsiaTheme="minorHAnsi" w:cs="Calibri"/>
              </w:rPr>
              <w:t xml:space="preserve"> we’ll reach out to you. This being our first time contacting you I would like to </w:t>
            </w:r>
            <w:r w:rsidR="003A247F" w:rsidRPr="00B54307">
              <w:rPr>
                <w:rFonts w:eastAsiaTheme="minorHAnsi" w:cs="Calibri"/>
              </w:rPr>
              <w:t>ask;</w:t>
            </w:r>
            <w:r w:rsidRPr="00B54307">
              <w:rPr>
                <w:rFonts w:eastAsiaTheme="minorHAnsi" w:cs="Calibri"/>
              </w:rPr>
              <w:t xml:space="preserve"> do you have any questions with your account?</w:t>
            </w:r>
          </w:p>
          <w:p w14:paraId="508425FA" w14:textId="77777777" w:rsidR="00F26438" w:rsidRPr="00B54307" w:rsidRDefault="00F26438" w:rsidP="003A247F">
            <w:pPr>
              <w:spacing w:before="120" w:after="120"/>
              <w:rPr>
                <w:rFonts w:eastAsiaTheme="minorHAnsi" w:cs="Calibri"/>
              </w:rPr>
            </w:pPr>
          </w:p>
          <w:p w14:paraId="78B1BE49" w14:textId="08F9FC41" w:rsidR="00F26438" w:rsidRPr="00B54307" w:rsidRDefault="00F26438" w:rsidP="009A3A87">
            <w:pPr>
              <w:pStyle w:val="ListParagraph"/>
              <w:numPr>
                <w:ilvl w:val="0"/>
                <w:numId w:val="44"/>
              </w:numPr>
              <w:spacing w:before="120" w:after="120"/>
              <w:rPr>
                <w:rFonts w:ascii="Verdana" w:hAnsi="Verdana"/>
                <w:sz w:val="24"/>
                <w:szCs w:val="24"/>
              </w:rPr>
            </w:pPr>
            <w:r w:rsidRPr="00B54307">
              <w:rPr>
                <w:rFonts w:ascii="Verdana" w:hAnsi="Verdana"/>
                <w:b/>
                <w:sz w:val="24"/>
                <w:szCs w:val="24"/>
              </w:rPr>
              <w:t>If yes</w:t>
            </w:r>
            <w:r w:rsidRPr="00B54307">
              <w:rPr>
                <w:rFonts w:ascii="Verdana" w:hAnsi="Verdana"/>
                <w:sz w:val="24"/>
                <w:szCs w:val="24"/>
              </w:rPr>
              <w:t xml:space="preserve">, </w:t>
            </w:r>
            <w:r w:rsidR="00D15ED5" w:rsidRPr="00B54307">
              <w:rPr>
                <w:rFonts w:ascii="Verdana" w:hAnsi="Verdana"/>
                <w:sz w:val="24"/>
                <w:szCs w:val="24"/>
              </w:rPr>
              <w:t xml:space="preserve">answer </w:t>
            </w:r>
            <w:r w:rsidRPr="00B54307">
              <w:rPr>
                <w:rFonts w:ascii="Verdana" w:hAnsi="Verdana"/>
                <w:sz w:val="24"/>
                <w:szCs w:val="24"/>
              </w:rPr>
              <w:t xml:space="preserve">questions or concerns that member has on their account. </w:t>
            </w:r>
          </w:p>
          <w:p w14:paraId="55DDE7E3" w14:textId="77777777" w:rsidR="00F26438" w:rsidRPr="00B54307" w:rsidRDefault="00F26438" w:rsidP="009A3A87">
            <w:pPr>
              <w:pStyle w:val="ListParagraph"/>
              <w:numPr>
                <w:ilvl w:val="0"/>
                <w:numId w:val="44"/>
              </w:numPr>
              <w:spacing w:before="120" w:after="120"/>
              <w:rPr>
                <w:rFonts w:ascii="Verdana" w:hAnsi="Verdana"/>
                <w:sz w:val="24"/>
                <w:szCs w:val="24"/>
              </w:rPr>
            </w:pPr>
            <w:r w:rsidRPr="00B54307">
              <w:rPr>
                <w:rFonts w:ascii="Verdana" w:hAnsi="Verdana"/>
                <w:b/>
                <w:sz w:val="24"/>
                <w:szCs w:val="24"/>
              </w:rPr>
              <w:t xml:space="preserve">If </w:t>
            </w:r>
            <w:r w:rsidR="003B511E" w:rsidRPr="00B54307">
              <w:rPr>
                <w:rFonts w:ascii="Verdana" w:hAnsi="Verdana"/>
                <w:b/>
                <w:sz w:val="24"/>
                <w:szCs w:val="24"/>
              </w:rPr>
              <w:t>n</w:t>
            </w:r>
            <w:r w:rsidRPr="00B54307">
              <w:rPr>
                <w:rFonts w:ascii="Verdana" w:hAnsi="Verdana"/>
                <w:b/>
                <w:sz w:val="24"/>
                <w:szCs w:val="24"/>
              </w:rPr>
              <w:t>o</w:t>
            </w:r>
            <w:r w:rsidRPr="00B54307">
              <w:rPr>
                <w:rFonts w:ascii="Verdana" w:hAnsi="Verdana"/>
                <w:sz w:val="24"/>
                <w:szCs w:val="24"/>
              </w:rPr>
              <w:t>, continue.</w:t>
            </w:r>
          </w:p>
          <w:p w14:paraId="3D15C290" w14:textId="77777777" w:rsidR="00F26438" w:rsidRPr="00B54307" w:rsidRDefault="00F26438" w:rsidP="003A247F">
            <w:pPr>
              <w:spacing w:before="120" w:after="120"/>
              <w:rPr>
                <w:rFonts w:eastAsiaTheme="minorHAnsi" w:cs="Calibri"/>
              </w:rPr>
            </w:pPr>
          </w:p>
          <w:p w14:paraId="06D5D2A7" w14:textId="77777777" w:rsidR="00B3762A" w:rsidRPr="00B54307" w:rsidRDefault="00162263" w:rsidP="003A247F">
            <w:pPr>
              <w:spacing w:before="120" w:after="120"/>
              <w:rPr>
                <w:rFonts w:eastAsiaTheme="minorHAnsi" w:cs="Calibri"/>
              </w:rPr>
            </w:pPr>
            <w:r>
              <w:pict w14:anchorId="7AA361F7">
                <v:shape id="_x0000_i1027" type="#_x0000_t75" style="width:18.75pt;height:16.5pt;flip:x;visibility:visible;mso-wrap-style:square">
                  <v:imagedata r:id="rId13" o:title=""/>
                </v:shape>
              </w:pict>
            </w:r>
            <w:r w:rsidR="00F26438" w:rsidRPr="00B54307">
              <w:rPr>
                <w:rFonts w:eastAsiaTheme="minorHAnsi" w:cs="Calibri"/>
              </w:rPr>
              <w:t xml:space="preserve"> Great, I’m glad to hear that. </w:t>
            </w:r>
          </w:p>
          <w:p w14:paraId="7754E7DF" w14:textId="270B1F2A" w:rsidR="00B3762A" w:rsidRPr="00B54307" w:rsidRDefault="00B3762A" w:rsidP="003A247F">
            <w:pPr>
              <w:spacing w:before="120" w:after="120"/>
              <w:rPr>
                <w:rFonts w:eastAsiaTheme="minorHAnsi" w:cs="Calibri"/>
              </w:rPr>
            </w:pPr>
          </w:p>
          <w:p w14:paraId="176D14B7" w14:textId="30B6D87D" w:rsidR="00B3762A" w:rsidRPr="00B54307" w:rsidRDefault="00F26438" w:rsidP="003A247F">
            <w:pPr>
              <w:spacing w:before="120" w:after="120"/>
              <w:rPr>
                <w:rFonts w:eastAsiaTheme="minorHAnsi" w:cs="Calibri"/>
              </w:rPr>
            </w:pPr>
            <w:r w:rsidRPr="00B54307">
              <w:rPr>
                <w:rFonts w:eastAsiaTheme="minorHAnsi" w:cs="Calibri"/>
              </w:rPr>
              <w:t xml:space="preserve">Continue to </w:t>
            </w:r>
            <w:hyperlink w:anchor="DemographicInformation" w:history="1">
              <w:r w:rsidRPr="00B54307">
                <w:rPr>
                  <w:rStyle w:val="Hyperlink"/>
                  <w:rFonts w:eastAsiaTheme="minorHAnsi" w:cs="Calibri"/>
                </w:rPr>
                <w:t>Demographic Information</w:t>
              </w:r>
            </w:hyperlink>
            <w:r w:rsidRPr="00B54307">
              <w:rPr>
                <w:rFonts w:eastAsiaTheme="minorHAnsi" w:cs="Calibri"/>
              </w:rPr>
              <w:t>.</w:t>
            </w:r>
          </w:p>
        </w:tc>
      </w:tr>
      <w:tr w:rsidR="00F26438" w:rsidRPr="00B54307" w14:paraId="5326103D" w14:textId="77777777" w:rsidTr="00726C52">
        <w:tc>
          <w:tcPr>
            <w:tcW w:w="249" w:type="pct"/>
          </w:tcPr>
          <w:p w14:paraId="459C619E" w14:textId="77777777" w:rsidR="00F26438" w:rsidRPr="00B54307" w:rsidRDefault="001A05D6" w:rsidP="003A247F">
            <w:pPr>
              <w:spacing w:before="120" w:after="120"/>
              <w:jc w:val="center"/>
              <w:rPr>
                <w:b/>
              </w:rPr>
            </w:pPr>
            <w:r w:rsidRPr="00B54307">
              <w:rPr>
                <w:b/>
              </w:rPr>
              <w:t>4</w:t>
            </w:r>
          </w:p>
        </w:tc>
        <w:tc>
          <w:tcPr>
            <w:tcW w:w="4751" w:type="pct"/>
            <w:gridSpan w:val="4"/>
          </w:tcPr>
          <w:p w14:paraId="1B59B4E1" w14:textId="7481069B" w:rsidR="00F26438" w:rsidRPr="00B54307" w:rsidRDefault="00F26438" w:rsidP="003A247F">
            <w:pPr>
              <w:pStyle w:val="Heading3"/>
              <w:spacing w:before="120" w:after="120"/>
              <w:rPr>
                <w:rFonts w:ascii="Verdana" w:hAnsi="Verdana"/>
                <w:sz w:val="24"/>
                <w:szCs w:val="24"/>
              </w:rPr>
            </w:pPr>
            <w:bookmarkStart w:id="14" w:name="_Toc180671790"/>
            <w:bookmarkStart w:id="15" w:name="DemographicInformation"/>
            <w:r w:rsidRPr="00B54307">
              <w:rPr>
                <w:rFonts w:ascii="Verdana" w:hAnsi="Verdana"/>
                <w:sz w:val="24"/>
                <w:szCs w:val="24"/>
              </w:rPr>
              <w:t>Demographic Information</w:t>
            </w:r>
            <w:bookmarkEnd w:id="14"/>
          </w:p>
          <w:bookmarkEnd w:id="15"/>
          <w:p w14:paraId="5B7CE458" w14:textId="77777777" w:rsidR="00F26438" w:rsidRPr="00B54307" w:rsidRDefault="00F26438" w:rsidP="003A247F">
            <w:pPr>
              <w:spacing w:before="120" w:after="120"/>
            </w:pPr>
          </w:p>
          <w:p w14:paraId="6150DE2E" w14:textId="794EF717" w:rsidR="00F26438" w:rsidRPr="00B54307" w:rsidRDefault="00F26438" w:rsidP="003A247F">
            <w:pPr>
              <w:spacing w:before="120" w:after="120"/>
              <w:rPr>
                <w:rFonts w:eastAsiaTheme="minorHAnsi" w:cs="Calibri"/>
              </w:rPr>
            </w:pPr>
            <w:r w:rsidRPr="00B54307">
              <w:rPr>
                <w:rFonts w:eastAsiaTheme="minorHAnsi" w:cs="Calibri"/>
                <w:noProof/>
              </w:rPr>
              <w:drawing>
                <wp:inline distT="0" distB="0" distL="0" distR="0" wp14:anchorId="68F2443A" wp14:editId="31305CE2">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C2570D" w:rsidRPr="00B54307">
              <w:rPr>
                <w:rFonts w:eastAsiaTheme="minorHAnsi" w:cs="Calibri"/>
              </w:rPr>
              <w:t>Ok</w:t>
            </w:r>
            <w:r w:rsidRPr="00B54307">
              <w:rPr>
                <w:rFonts w:eastAsiaTheme="minorHAnsi" w:cs="Calibri"/>
              </w:rPr>
              <w:t>, I do want to make sure your information is up to date on your account.</w:t>
            </w:r>
          </w:p>
          <w:p w14:paraId="0ADD89F7" w14:textId="77777777" w:rsidR="00D15ED5" w:rsidRPr="00B54307" w:rsidRDefault="00D15ED5" w:rsidP="003A247F">
            <w:pPr>
              <w:pStyle w:val="ListParagraph"/>
              <w:spacing w:before="120" w:after="120"/>
              <w:ind w:left="1080"/>
              <w:rPr>
                <w:rFonts w:ascii="Verdana" w:hAnsi="Verdana"/>
                <w:sz w:val="24"/>
                <w:szCs w:val="24"/>
              </w:rPr>
            </w:pPr>
          </w:p>
          <w:p w14:paraId="76687F39" w14:textId="152D6DE4" w:rsidR="00F26438" w:rsidRPr="00B54307" w:rsidRDefault="00F26438" w:rsidP="009A3A87">
            <w:pPr>
              <w:pStyle w:val="ListParagraph"/>
              <w:numPr>
                <w:ilvl w:val="0"/>
                <w:numId w:val="46"/>
              </w:numPr>
              <w:spacing w:before="120" w:after="120"/>
              <w:rPr>
                <w:rFonts w:ascii="Verdana" w:hAnsi="Verdana"/>
                <w:sz w:val="24"/>
                <w:szCs w:val="24"/>
              </w:rPr>
            </w:pPr>
            <w:r w:rsidRPr="00B54307">
              <w:rPr>
                <w:rFonts w:ascii="Verdana" w:hAnsi="Verdana"/>
                <w:sz w:val="24"/>
                <w:szCs w:val="24"/>
              </w:rPr>
              <w:t>Verify address.</w:t>
            </w:r>
          </w:p>
          <w:p w14:paraId="21E598DB" w14:textId="77777777" w:rsidR="00F26438" w:rsidRPr="00B54307" w:rsidRDefault="00F26438" w:rsidP="009A3A87">
            <w:pPr>
              <w:pStyle w:val="ListParagraph"/>
              <w:numPr>
                <w:ilvl w:val="0"/>
                <w:numId w:val="46"/>
              </w:numPr>
              <w:spacing w:before="120" w:after="120"/>
              <w:rPr>
                <w:rFonts w:ascii="Verdana" w:hAnsi="Verdana"/>
                <w:sz w:val="24"/>
                <w:szCs w:val="24"/>
              </w:rPr>
            </w:pPr>
            <w:r w:rsidRPr="00B54307">
              <w:rPr>
                <w:rFonts w:ascii="Verdana" w:hAnsi="Verdana"/>
                <w:sz w:val="24"/>
                <w:szCs w:val="24"/>
              </w:rPr>
              <w:t>Verify if this is the best contact # where you reached them.</w:t>
            </w:r>
          </w:p>
          <w:p w14:paraId="0025D9D0" w14:textId="19E511E0" w:rsidR="00F26438" w:rsidRPr="00B54307" w:rsidRDefault="00F26438" w:rsidP="009A3A87">
            <w:pPr>
              <w:pStyle w:val="ListParagraph"/>
              <w:numPr>
                <w:ilvl w:val="0"/>
                <w:numId w:val="46"/>
              </w:numPr>
              <w:spacing w:before="120" w:after="120"/>
              <w:rPr>
                <w:rFonts w:ascii="Verdana" w:hAnsi="Verdana"/>
                <w:sz w:val="24"/>
                <w:szCs w:val="24"/>
              </w:rPr>
            </w:pPr>
            <w:r w:rsidRPr="00B54307">
              <w:rPr>
                <w:rFonts w:ascii="Verdana" w:hAnsi="Verdana"/>
                <w:sz w:val="24"/>
                <w:szCs w:val="24"/>
              </w:rPr>
              <w:t xml:space="preserve">Verify </w:t>
            </w:r>
            <w:r w:rsidR="00AE0011" w:rsidRPr="00B54307">
              <w:rPr>
                <w:rFonts w:ascii="Verdana" w:hAnsi="Verdana"/>
                <w:sz w:val="24"/>
                <w:szCs w:val="24"/>
              </w:rPr>
              <w:t xml:space="preserve">and update </w:t>
            </w:r>
            <w:r w:rsidRPr="00B54307">
              <w:rPr>
                <w:rFonts w:ascii="Verdana" w:hAnsi="Verdana"/>
                <w:sz w:val="24"/>
                <w:szCs w:val="24"/>
              </w:rPr>
              <w:t xml:space="preserve">Email </w:t>
            </w:r>
            <w:r w:rsidR="00AE0011" w:rsidRPr="00B54307">
              <w:rPr>
                <w:rFonts w:ascii="Verdana" w:hAnsi="Verdana"/>
                <w:sz w:val="24"/>
                <w:szCs w:val="24"/>
              </w:rPr>
              <w:t xml:space="preserve">address. </w:t>
            </w:r>
            <w:r w:rsidR="00D15ED5" w:rsidRPr="00B54307">
              <w:rPr>
                <w:rFonts w:ascii="Verdana" w:hAnsi="Verdana"/>
                <w:sz w:val="24"/>
                <w:szCs w:val="24"/>
              </w:rPr>
              <w:t xml:space="preserve"> </w:t>
            </w:r>
          </w:p>
          <w:p w14:paraId="4721A248" w14:textId="77777777" w:rsidR="00F26438" w:rsidRPr="00B54307" w:rsidRDefault="00F26438" w:rsidP="003A247F">
            <w:pPr>
              <w:spacing w:before="120" w:after="120"/>
              <w:rPr>
                <w:rFonts w:eastAsiaTheme="minorHAnsi" w:cs="Calibri"/>
              </w:rPr>
            </w:pPr>
          </w:p>
          <w:p w14:paraId="705B73F4" w14:textId="3EFC7A4F" w:rsidR="00F26438" w:rsidRPr="00B54307" w:rsidRDefault="00F26438" w:rsidP="009A3A87">
            <w:pPr>
              <w:pStyle w:val="ListParagraph"/>
              <w:numPr>
                <w:ilvl w:val="0"/>
                <w:numId w:val="47"/>
              </w:numPr>
              <w:spacing w:before="120" w:after="120"/>
              <w:rPr>
                <w:rFonts w:ascii="Verdana" w:hAnsi="Verdana"/>
                <w:sz w:val="24"/>
                <w:szCs w:val="24"/>
              </w:rPr>
            </w:pPr>
            <w:r w:rsidRPr="00B54307">
              <w:rPr>
                <w:rFonts w:ascii="Verdana" w:hAnsi="Verdana"/>
                <w:sz w:val="24"/>
                <w:szCs w:val="24"/>
              </w:rPr>
              <w:t>If anything needs updat</w:t>
            </w:r>
            <w:r w:rsidR="00482F59" w:rsidRPr="00B54307">
              <w:rPr>
                <w:rFonts w:ascii="Verdana" w:hAnsi="Verdana"/>
                <w:sz w:val="24"/>
                <w:szCs w:val="24"/>
              </w:rPr>
              <w:t>ing</w:t>
            </w:r>
            <w:r w:rsidRPr="00B54307">
              <w:rPr>
                <w:rFonts w:ascii="Verdana" w:hAnsi="Verdana"/>
                <w:sz w:val="24"/>
                <w:szCs w:val="24"/>
              </w:rPr>
              <w:t>, make the necessary corrections.</w:t>
            </w:r>
          </w:p>
          <w:p w14:paraId="4A70597E" w14:textId="1A52A3AB" w:rsidR="00F26438" w:rsidRPr="00B54307" w:rsidRDefault="00F26438" w:rsidP="009A3A87">
            <w:pPr>
              <w:pStyle w:val="ListParagraph"/>
              <w:numPr>
                <w:ilvl w:val="0"/>
                <w:numId w:val="47"/>
              </w:numPr>
              <w:spacing w:before="120" w:after="120"/>
              <w:rPr>
                <w:rFonts w:ascii="Verdana" w:hAnsi="Verdana"/>
                <w:sz w:val="24"/>
                <w:szCs w:val="24"/>
              </w:rPr>
            </w:pPr>
            <w:r w:rsidRPr="00B54307">
              <w:rPr>
                <w:rFonts w:ascii="Verdana" w:hAnsi="Verdana"/>
                <w:sz w:val="24"/>
                <w:szCs w:val="24"/>
              </w:rPr>
              <w:t xml:space="preserve">If everything is correct, continue to </w:t>
            </w:r>
            <w:hyperlink w:anchor="EducateonMessagingPreferences" w:history="1">
              <w:r w:rsidRPr="00B54307">
                <w:rPr>
                  <w:rStyle w:val="Hyperlink"/>
                  <w:rFonts w:ascii="Verdana" w:hAnsi="Verdana"/>
                  <w:sz w:val="24"/>
                  <w:szCs w:val="24"/>
                </w:rPr>
                <w:t>Educate on Messaging Preferences</w:t>
              </w:r>
            </w:hyperlink>
            <w:r w:rsidRPr="00B54307">
              <w:rPr>
                <w:rFonts w:ascii="Verdana" w:hAnsi="Verdana"/>
                <w:sz w:val="24"/>
                <w:szCs w:val="24"/>
              </w:rPr>
              <w:t>.</w:t>
            </w:r>
          </w:p>
        </w:tc>
      </w:tr>
      <w:tr w:rsidR="00F26438" w:rsidRPr="00B54307" w14:paraId="4C12D507" w14:textId="77777777" w:rsidTr="00726C52">
        <w:trPr>
          <w:trHeight w:val="122"/>
        </w:trPr>
        <w:tc>
          <w:tcPr>
            <w:tcW w:w="249" w:type="pct"/>
            <w:vMerge w:val="restart"/>
          </w:tcPr>
          <w:p w14:paraId="7649C95A" w14:textId="77777777" w:rsidR="00F26438" w:rsidRPr="00B54307" w:rsidRDefault="001A05D6" w:rsidP="003A247F">
            <w:pPr>
              <w:spacing w:before="120" w:after="120"/>
              <w:jc w:val="center"/>
              <w:rPr>
                <w:b/>
              </w:rPr>
            </w:pPr>
            <w:r w:rsidRPr="00B54307">
              <w:rPr>
                <w:b/>
              </w:rPr>
              <w:t>5</w:t>
            </w:r>
          </w:p>
        </w:tc>
        <w:tc>
          <w:tcPr>
            <w:tcW w:w="4751" w:type="pct"/>
            <w:gridSpan w:val="4"/>
          </w:tcPr>
          <w:p w14:paraId="2FCFA5A7" w14:textId="080E681E" w:rsidR="00F26438" w:rsidRPr="00B54307" w:rsidRDefault="00F26438" w:rsidP="00596C50">
            <w:pPr>
              <w:pStyle w:val="Heading3"/>
              <w:spacing w:before="120" w:after="120"/>
              <w:rPr>
                <w:rFonts w:ascii="Verdana" w:hAnsi="Verdana"/>
                <w:sz w:val="24"/>
                <w:szCs w:val="24"/>
              </w:rPr>
            </w:pPr>
            <w:bookmarkStart w:id="16" w:name="EducateonMessagingPreferences"/>
            <w:bookmarkStart w:id="17" w:name="_Toc180671791"/>
            <w:r w:rsidRPr="00B54307">
              <w:rPr>
                <w:rFonts w:ascii="Verdana" w:hAnsi="Verdana"/>
                <w:sz w:val="24"/>
                <w:szCs w:val="24"/>
              </w:rPr>
              <w:t>Educate on Messaging Preferences</w:t>
            </w:r>
            <w:bookmarkEnd w:id="16"/>
            <w:r w:rsidRPr="00B54307">
              <w:rPr>
                <w:rFonts w:ascii="Verdana" w:hAnsi="Verdana"/>
                <w:sz w:val="24"/>
                <w:szCs w:val="24"/>
              </w:rPr>
              <w:t>.</w:t>
            </w:r>
            <w:bookmarkEnd w:id="17"/>
          </w:p>
        </w:tc>
      </w:tr>
      <w:tr w:rsidR="00683FC0" w:rsidRPr="00B54307" w14:paraId="26C4322D" w14:textId="77777777" w:rsidTr="00726C52">
        <w:trPr>
          <w:trHeight w:val="122"/>
        </w:trPr>
        <w:tc>
          <w:tcPr>
            <w:tcW w:w="249" w:type="pct"/>
            <w:vMerge/>
            <w:tcBorders>
              <w:bottom w:val="single" w:sz="4" w:space="0" w:color="C00000"/>
            </w:tcBorders>
          </w:tcPr>
          <w:p w14:paraId="098353D3" w14:textId="77777777" w:rsidR="00F26438" w:rsidRPr="00B54307" w:rsidRDefault="00F26438" w:rsidP="003A247F">
            <w:pPr>
              <w:spacing w:before="120" w:after="120"/>
              <w:jc w:val="center"/>
              <w:rPr>
                <w:b/>
              </w:rPr>
            </w:pPr>
          </w:p>
        </w:tc>
        <w:tc>
          <w:tcPr>
            <w:tcW w:w="895" w:type="pct"/>
            <w:shd w:val="clear" w:color="auto" w:fill="D9D9D9" w:themeFill="background1" w:themeFillShade="D9"/>
          </w:tcPr>
          <w:p w14:paraId="0E3376CF" w14:textId="77777777" w:rsidR="00F26438" w:rsidRPr="00B54307" w:rsidRDefault="00F26438" w:rsidP="003A247F">
            <w:pPr>
              <w:spacing w:before="120" w:after="120"/>
              <w:jc w:val="center"/>
              <w:rPr>
                <w:b/>
                <w:color w:val="000000" w:themeColor="text1"/>
              </w:rPr>
            </w:pPr>
            <w:r w:rsidRPr="00B54307">
              <w:rPr>
                <w:b/>
                <w:color w:val="000000" w:themeColor="text1"/>
              </w:rPr>
              <w:t>If for…</w:t>
            </w:r>
          </w:p>
        </w:tc>
        <w:tc>
          <w:tcPr>
            <w:tcW w:w="3856" w:type="pct"/>
            <w:gridSpan w:val="3"/>
            <w:shd w:val="clear" w:color="auto" w:fill="D9D9D9" w:themeFill="background1" w:themeFillShade="D9"/>
          </w:tcPr>
          <w:p w14:paraId="67619CAB" w14:textId="77777777" w:rsidR="00F26438" w:rsidRPr="00B54307" w:rsidRDefault="00F26438" w:rsidP="003A247F">
            <w:pPr>
              <w:spacing w:before="120" w:after="120"/>
              <w:jc w:val="center"/>
              <w:rPr>
                <w:b/>
                <w:color w:val="000000" w:themeColor="text1"/>
              </w:rPr>
            </w:pPr>
            <w:r w:rsidRPr="00B54307">
              <w:rPr>
                <w:b/>
                <w:color w:val="000000" w:themeColor="text1"/>
              </w:rPr>
              <w:t>Then…</w:t>
            </w:r>
          </w:p>
        </w:tc>
      </w:tr>
      <w:tr w:rsidR="00683FC0" w:rsidRPr="00B54307" w14:paraId="16C480E2" w14:textId="77777777" w:rsidTr="00726C52">
        <w:trPr>
          <w:trHeight w:val="119"/>
        </w:trPr>
        <w:tc>
          <w:tcPr>
            <w:tcW w:w="249" w:type="pct"/>
            <w:vMerge/>
            <w:tcBorders>
              <w:top w:val="single" w:sz="4" w:space="0" w:color="C00000"/>
            </w:tcBorders>
          </w:tcPr>
          <w:p w14:paraId="4FC5AAF5" w14:textId="77777777" w:rsidR="00F26438" w:rsidRPr="00B54307" w:rsidRDefault="00F26438" w:rsidP="003A247F">
            <w:pPr>
              <w:spacing w:before="120" w:after="120"/>
              <w:jc w:val="center"/>
              <w:rPr>
                <w:b/>
              </w:rPr>
            </w:pPr>
          </w:p>
        </w:tc>
        <w:tc>
          <w:tcPr>
            <w:tcW w:w="895" w:type="pct"/>
          </w:tcPr>
          <w:p w14:paraId="6D3C6533" w14:textId="77777777" w:rsidR="00F26438" w:rsidRPr="00B54307" w:rsidRDefault="00F26438" w:rsidP="003A247F">
            <w:pPr>
              <w:spacing w:before="120" w:after="120"/>
            </w:pPr>
            <w:r w:rsidRPr="00B54307">
              <w:t>Email</w:t>
            </w:r>
          </w:p>
        </w:tc>
        <w:tc>
          <w:tcPr>
            <w:tcW w:w="3856" w:type="pct"/>
            <w:gridSpan w:val="3"/>
          </w:tcPr>
          <w:p w14:paraId="41033A75" w14:textId="11F8B224" w:rsidR="00F26438" w:rsidRPr="00B54307" w:rsidRDefault="00F26438" w:rsidP="003A247F">
            <w:pPr>
              <w:spacing w:before="120" w:after="120"/>
              <w:rPr>
                <w:rFonts w:eastAsiaTheme="minorHAnsi" w:cs="Calibri"/>
              </w:rPr>
            </w:pPr>
            <w:r w:rsidRPr="00B54307">
              <w:rPr>
                <w:rFonts w:eastAsiaTheme="minorHAnsi" w:cs="Calibri"/>
              </w:rPr>
              <w:t>If member does not have email on file</w:t>
            </w:r>
            <w:r w:rsidR="005646C1" w:rsidRPr="00B54307">
              <w:rPr>
                <w:rFonts w:eastAsiaTheme="minorHAnsi" w:cs="Calibri"/>
              </w:rPr>
              <w:t>,</w:t>
            </w:r>
            <w:r w:rsidRPr="00B54307">
              <w:rPr>
                <w:rFonts w:eastAsiaTheme="minorHAnsi" w:cs="Calibri"/>
              </w:rPr>
              <w:t xml:space="preserve"> try to obtain one from member.</w:t>
            </w:r>
          </w:p>
          <w:p w14:paraId="33E667C2" w14:textId="23BFAE5E" w:rsidR="00F26438" w:rsidRPr="00B54307" w:rsidRDefault="00B54307" w:rsidP="00B54307">
            <w:pPr>
              <w:spacing w:before="120" w:after="120"/>
              <w:ind w:left="360"/>
            </w:pPr>
            <w:r w:rsidRPr="00B54307">
              <w:rPr>
                <w:rFonts w:eastAsiaTheme="minorHAnsi"/>
                <w:noProof/>
                <w:color w:val="000000"/>
              </w:rPr>
              <w:drawing>
                <wp:inline distT="0" distB="0" distL="0" distR="0" wp14:anchorId="0B9106D2" wp14:editId="45354D31">
                  <wp:extent cx="238158" cy="2095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B54307">
              <w:rPr>
                <w:rFonts w:eastAsiaTheme="minorHAnsi"/>
                <w:color w:val="000000"/>
              </w:rPr>
              <w:t xml:space="preserve"> </w:t>
            </w:r>
            <w:r w:rsidR="00AE0011" w:rsidRPr="00BA1AB0">
              <w:rPr>
                <w:rFonts w:eastAsiaTheme="minorHAnsi"/>
                <w:color w:val="000000"/>
              </w:rPr>
              <w:t xml:space="preserve">I want to make sure your information is up to date on your account. What is your email address? </w:t>
            </w:r>
            <w:r w:rsidR="00D15ED5" w:rsidRPr="00B54307">
              <w:t xml:space="preserve"> </w:t>
            </w:r>
          </w:p>
          <w:p w14:paraId="29273B5E" w14:textId="77777777" w:rsidR="00F26438" w:rsidRPr="00B54307" w:rsidRDefault="00F26438" w:rsidP="00B54307">
            <w:pPr>
              <w:pStyle w:val="ListParagraph"/>
              <w:spacing w:before="120" w:after="120"/>
              <w:rPr>
                <w:rFonts w:ascii="Verdana" w:hAnsi="Verdana"/>
                <w:sz w:val="24"/>
                <w:szCs w:val="24"/>
              </w:rPr>
            </w:pPr>
          </w:p>
          <w:p w14:paraId="611D6056" w14:textId="77777777" w:rsidR="00F26438" w:rsidRPr="00B54307" w:rsidRDefault="00F26438" w:rsidP="009A3A87">
            <w:pPr>
              <w:pStyle w:val="ListParagraph"/>
              <w:numPr>
                <w:ilvl w:val="0"/>
                <w:numId w:val="23"/>
              </w:numPr>
              <w:spacing w:before="120" w:after="120"/>
              <w:rPr>
                <w:rFonts w:ascii="Verdana" w:hAnsi="Verdana"/>
                <w:sz w:val="24"/>
                <w:szCs w:val="24"/>
              </w:rPr>
            </w:pPr>
            <w:r w:rsidRPr="00B54307">
              <w:rPr>
                <w:rFonts w:ascii="Verdana" w:hAnsi="Verdana"/>
                <w:sz w:val="24"/>
                <w:szCs w:val="24"/>
              </w:rPr>
              <w:t>If email is obtained and member sets up for notifications, continue to educate on website.</w:t>
            </w:r>
          </w:p>
          <w:p w14:paraId="3F059F41" w14:textId="6B45924B" w:rsidR="00F26438" w:rsidRPr="00B54307" w:rsidRDefault="00F26438" w:rsidP="009A3A87">
            <w:pPr>
              <w:pStyle w:val="ListParagraph"/>
              <w:numPr>
                <w:ilvl w:val="0"/>
                <w:numId w:val="23"/>
              </w:numPr>
              <w:spacing w:before="120" w:after="120"/>
              <w:rPr>
                <w:rFonts w:ascii="Verdana" w:hAnsi="Verdana"/>
                <w:sz w:val="24"/>
                <w:szCs w:val="24"/>
              </w:rPr>
            </w:pPr>
            <w:r w:rsidRPr="00B54307">
              <w:rPr>
                <w:rFonts w:ascii="Verdana" w:hAnsi="Verdana"/>
                <w:sz w:val="24"/>
                <w:szCs w:val="24"/>
              </w:rPr>
              <w:t xml:space="preserve">If email is on file, verify email and if not set up for email </w:t>
            </w:r>
            <w:r w:rsidR="00AB2A01" w:rsidRPr="00B54307">
              <w:rPr>
                <w:rFonts w:ascii="Verdana" w:hAnsi="Verdana"/>
                <w:sz w:val="24"/>
                <w:szCs w:val="24"/>
              </w:rPr>
              <w:t>notifications,</w:t>
            </w:r>
            <w:r w:rsidRPr="00B54307">
              <w:rPr>
                <w:rFonts w:ascii="Verdana" w:hAnsi="Verdana"/>
                <w:sz w:val="24"/>
                <w:szCs w:val="24"/>
              </w:rPr>
              <w:t xml:space="preserve"> then continue.</w:t>
            </w:r>
          </w:p>
          <w:p w14:paraId="55BB5C8D" w14:textId="77777777" w:rsidR="00F26438" w:rsidRPr="00B54307" w:rsidRDefault="00F26438" w:rsidP="003A247F">
            <w:pPr>
              <w:spacing w:before="120" w:after="120"/>
              <w:rPr>
                <w:rFonts w:eastAsiaTheme="minorHAnsi" w:cs="Calibri"/>
              </w:rPr>
            </w:pPr>
            <w:r w:rsidRPr="00B54307">
              <w:rPr>
                <w:rFonts w:eastAsiaTheme="minorHAnsi" w:cs="Calibri"/>
              </w:rPr>
              <w:t xml:space="preserve">                   </w:t>
            </w:r>
          </w:p>
          <w:p w14:paraId="0FDA6232" w14:textId="5C8F7F09" w:rsidR="00F26438" w:rsidRPr="00B54307" w:rsidRDefault="00F26438" w:rsidP="003A247F">
            <w:pPr>
              <w:spacing w:before="120" w:after="120"/>
              <w:ind w:left="360"/>
              <w:rPr>
                <w:rFonts w:eastAsiaTheme="minorHAnsi" w:cs="Calibri"/>
              </w:rPr>
            </w:pPr>
            <w:r w:rsidRPr="00B54307">
              <w:rPr>
                <w:rFonts w:eastAsiaTheme="minorHAnsi" w:cs="Calibri"/>
                <w:noProof/>
              </w:rPr>
              <w:drawing>
                <wp:inline distT="0" distB="0" distL="0" distR="0" wp14:anchorId="544D6EC2" wp14:editId="399EFC17">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I can also set you up to receive your notifications through email. You can receive order status updates and refill reminders via email. Would that </w:t>
            </w:r>
            <w:proofErr w:type="gramStart"/>
            <w:r w:rsidRPr="00B54307">
              <w:rPr>
                <w:rFonts w:eastAsiaTheme="minorHAnsi" w:cs="Calibri"/>
              </w:rPr>
              <w:t>be</w:t>
            </w:r>
            <w:proofErr w:type="gramEnd"/>
            <w:r w:rsidRPr="00B54307">
              <w:rPr>
                <w:rFonts w:eastAsiaTheme="minorHAnsi" w:cs="Calibri"/>
              </w:rPr>
              <w:t xml:space="preserve"> </w:t>
            </w:r>
            <w:r w:rsidR="00C2570D" w:rsidRPr="00B54307">
              <w:rPr>
                <w:rFonts w:eastAsiaTheme="minorHAnsi" w:cs="Calibri"/>
              </w:rPr>
              <w:t>Ok</w:t>
            </w:r>
            <w:r w:rsidRPr="00B54307">
              <w:rPr>
                <w:rFonts w:eastAsiaTheme="minorHAnsi" w:cs="Calibri"/>
              </w:rPr>
              <w:t>?</w:t>
            </w:r>
          </w:p>
          <w:p w14:paraId="47F5CAE4" w14:textId="77777777" w:rsidR="00F26438" w:rsidRPr="00B54307" w:rsidRDefault="00F26438" w:rsidP="003A247F">
            <w:pPr>
              <w:spacing w:before="120" w:after="120"/>
              <w:ind w:left="360"/>
              <w:rPr>
                <w:rFonts w:eastAsiaTheme="minorHAnsi" w:cs="Calibri"/>
              </w:rPr>
            </w:pPr>
          </w:p>
          <w:p w14:paraId="3B75658B" w14:textId="77777777" w:rsidR="00F26438" w:rsidRPr="00B54307" w:rsidRDefault="00F26438" w:rsidP="009A3A87">
            <w:pPr>
              <w:pStyle w:val="ListParagraph"/>
              <w:numPr>
                <w:ilvl w:val="0"/>
                <w:numId w:val="29"/>
              </w:numPr>
              <w:spacing w:before="120" w:after="120"/>
              <w:ind w:left="788"/>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yes</w:t>
            </w:r>
            <w:r w:rsidRPr="00B54307">
              <w:rPr>
                <w:rFonts w:ascii="Verdana" w:hAnsi="Verdana"/>
                <w:color w:val="000000" w:themeColor="text1"/>
                <w:sz w:val="24"/>
                <w:szCs w:val="24"/>
              </w:rPr>
              <w:t>, enroll member in email notifications, continue to website education.</w:t>
            </w:r>
          </w:p>
          <w:p w14:paraId="21C561BC" w14:textId="77777777" w:rsidR="00F26438" w:rsidRPr="00B54307" w:rsidRDefault="00F26438" w:rsidP="009A3A87">
            <w:pPr>
              <w:pStyle w:val="ListParagraph"/>
              <w:numPr>
                <w:ilvl w:val="0"/>
                <w:numId w:val="29"/>
              </w:numPr>
              <w:spacing w:before="120" w:after="120"/>
              <w:ind w:left="788"/>
              <w:rPr>
                <w:rFonts w:ascii="Verdana" w:hAnsi="Verdana"/>
                <w:color w:val="000000" w:themeColor="text1"/>
                <w:sz w:val="24"/>
                <w:szCs w:val="24"/>
              </w:rPr>
            </w:pPr>
            <w:r w:rsidRPr="00B54307">
              <w:rPr>
                <w:rFonts w:ascii="Verdana" w:hAnsi="Verdana"/>
                <w:color w:val="000000" w:themeColor="text1"/>
                <w:sz w:val="24"/>
                <w:szCs w:val="24"/>
              </w:rPr>
              <w:t>If member declined to add an email, continue.</w:t>
            </w:r>
          </w:p>
          <w:p w14:paraId="2C4333C7" w14:textId="77777777" w:rsidR="00F26438" w:rsidRPr="00B54307" w:rsidRDefault="00F26438" w:rsidP="003A247F">
            <w:pPr>
              <w:pStyle w:val="ListParagraph"/>
              <w:spacing w:before="120" w:after="120"/>
              <w:ind w:left="1080"/>
              <w:rPr>
                <w:rFonts w:ascii="Verdana" w:hAnsi="Verdana"/>
                <w:color w:val="000000" w:themeColor="text1"/>
                <w:sz w:val="24"/>
                <w:szCs w:val="24"/>
              </w:rPr>
            </w:pPr>
          </w:p>
          <w:p w14:paraId="292621E6" w14:textId="6327DF9B" w:rsidR="00F26438" w:rsidRPr="00B54307" w:rsidRDefault="00F26438" w:rsidP="003A247F">
            <w:pPr>
              <w:spacing w:before="120" w:after="120"/>
              <w:ind w:left="360"/>
              <w:rPr>
                <w:rFonts w:eastAsiaTheme="minorHAnsi" w:cs="Calibri"/>
                <w:color w:val="000000" w:themeColor="text1"/>
              </w:rPr>
            </w:pPr>
            <w:r w:rsidRPr="00B54307">
              <w:rPr>
                <w:rFonts w:eastAsiaTheme="minorHAnsi" w:cs="Calibri"/>
                <w:noProof/>
              </w:rPr>
              <w:drawing>
                <wp:inline distT="0" distB="0" distL="0" distR="0" wp14:anchorId="2339E29D" wp14:editId="7EB755DB">
                  <wp:extent cx="238095" cy="2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Keep in mind this option is always available if you would like to set it up at a later time. It can help reduce the number of automated phone notifications you receive (if applicable).</w:t>
            </w:r>
            <w:r w:rsidR="00B3762A" w:rsidRPr="00B54307">
              <w:rPr>
                <w:rFonts w:eastAsiaTheme="minorHAnsi" w:cs="Calibri"/>
              </w:rPr>
              <w:t xml:space="preserve"> </w:t>
            </w:r>
            <w:r w:rsidRPr="00B54307">
              <w:rPr>
                <w:rFonts w:eastAsiaTheme="minorHAnsi" w:cs="Calibri"/>
              </w:rPr>
              <w:t xml:space="preserve"> </w:t>
            </w:r>
            <w:r w:rsidRPr="00B54307">
              <w:rPr>
                <w:rFonts w:eastAsiaTheme="minorHAnsi" w:cs="Calibri"/>
                <w:color w:val="000000" w:themeColor="text1"/>
              </w:rPr>
              <w:t>We could also send you a link to register your account on the website at Caremark.com if you choose to add an email.</w:t>
            </w:r>
          </w:p>
          <w:p w14:paraId="36EF4EC5" w14:textId="77777777" w:rsidR="00F26438" w:rsidRPr="00B54307" w:rsidRDefault="00F26438" w:rsidP="003A247F">
            <w:pPr>
              <w:spacing w:before="120" w:after="120"/>
              <w:ind w:left="360"/>
              <w:rPr>
                <w:rFonts w:eastAsiaTheme="minorHAnsi" w:cs="Calibri"/>
              </w:rPr>
            </w:pPr>
          </w:p>
          <w:p w14:paraId="15ADA9B8" w14:textId="77777777" w:rsidR="00F26438" w:rsidRPr="00B54307" w:rsidRDefault="00F26438" w:rsidP="009A3A87">
            <w:pPr>
              <w:pStyle w:val="ListParagraph"/>
              <w:numPr>
                <w:ilvl w:val="0"/>
                <w:numId w:val="24"/>
              </w:numPr>
              <w:spacing w:before="120" w:after="120"/>
              <w:ind w:left="788"/>
              <w:rPr>
                <w:rFonts w:ascii="Verdana" w:hAnsi="Verdana"/>
                <w:sz w:val="24"/>
                <w:szCs w:val="24"/>
              </w:rPr>
            </w:pPr>
            <w:r w:rsidRPr="00B54307">
              <w:rPr>
                <w:rFonts w:ascii="Verdana" w:hAnsi="Verdana"/>
                <w:sz w:val="24"/>
                <w:szCs w:val="24"/>
              </w:rPr>
              <w:t>If email is on file and is set up for email notifications:</w:t>
            </w:r>
          </w:p>
          <w:p w14:paraId="4254BCA1" w14:textId="670A371D" w:rsidR="00F26438" w:rsidRPr="00B54307" w:rsidRDefault="00F26438" w:rsidP="003A247F">
            <w:pPr>
              <w:spacing w:before="120" w:after="120"/>
              <w:ind w:left="1080"/>
              <w:rPr>
                <w:rFonts w:eastAsiaTheme="minorHAnsi" w:cs="Calibri"/>
              </w:rPr>
            </w:pPr>
            <w:r w:rsidRPr="00B54307">
              <w:rPr>
                <w:rFonts w:eastAsiaTheme="minorHAnsi" w:cs="Calibri"/>
                <w:noProof/>
              </w:rPr>
              <w:drawing>
                <wp:inline distT="0" distB="0" distL="0" distR="0" wp14:anchorId="5A65B4EF" wp14:editId="0ADB10C4">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Keep in </w:t>
            </w:r>
            <w:r w:rsidR="0043727A" w:rsidRPr="00B54307">
              <w:rPr>
                <w:rFonts w:eastAsiaTheme="minorHAnsi" w:cs="Calibri"/>
              </w:rPr>
              <w:t>m</w:t>
            </w:r>
            <w:r w:rsidRPr="00B54307">
              <w:rPr>
                <w:rFonts w:eastAsiaTheme="minorHAnsi" w:cs="Calibri"/>
              </w:rPr>
              <w:t xml:space="preserve">ind, you are set up for email notifications. We will send your order status updates and refills reminders via email. </w:t>
            </w:r>
          </w:p>
          <w:p w14:paraId="47D53C96" w14:textId="77777777" w:rsidR="00F26438" w:rsidRPr="00B54307" w:rsidRDefault="00F26438" w:rsidP="003A247F">
            <w:pPr>
              <w:spacing w:before="120" w:after="120"/>
              <w:rPr>
                <w:rFonts w:eastAsiaTheme="minorHAnsi" w:cs="Calibri"/>
              </w:rPr>
            </w:pPr>
          </w:p>
          <w:p w14:paraId="4E1F030A" w14:textId="57D6CC75" w:rsidR="00F26438" w:rsidRPr="00B54307" w:rsidRDefault="00F26438" w:rsidP="003A247F">
            <w:pPr>
              <w:spacing w:before="120" w:after="120"/>
              <w:rPr>
                <w:rFonts w:eastAsiaTheme="minorHAnsi" w:cs="Calibri"/>
              </w:rPr>
            </w:pPr>
            <w:r w:rsidRPr="00B54307">
              <w:rPr>
                <w:rFonts w:eastAsiaTheme="minorHAnsi" w:cs="Calibri"/>
              </w:rPr>
              <w:t xml:space="preserve">Continue to </w:t>
            </w:r>
            <w:hyperlink w:anchor="Website" w:history="1">
              <w:r w:rsidRPr="00B54307">
                <w:rPr>
                  <w:rStyle w:val="Hyperlink"/>
                  <w:rFonts w:eastAsiaTheme="minorHAnsi" w:cs="Calibri"/>
                </w:rPr>
                <w:t>Website</w:t>
              </w:r>
            </w:hyperlink>
            <w:r w:rsidRPr="00B54307">
              <w:rPr>
                <w:rFonts w:eastAsiaTheme="minorHAnsi" w:cs="Calibri"/>
              </w:rPr>
              <w:t>.</w:t>
            </w:r>
          </w:p>
        </w:tc>
      </w:tr>
      <w:tr w:rsidR="00683FC0" w:rsidRPr="00B54307" w14:paraId="10321DBC" w14:textId="77777777" w:rsidTr="00726C52">
        <w:trPr>
          <w:trHeight w:val="119"/>
        </w:trPr>
        <w:tc>
          <w:tcPr>
            <w:tcW w:w="249" w:type="pct"/>
            <w:vMerge/>
          </w:tcPr>
          <w:p w14:paraId="0B91274F" w14:textId="77777777" w:rsidR="00F26438" w:rsidRPr="00B54307" w:rsidRDefault="00F26438" w:rsidP="00F26438">
            <w:pPr>
              <w:jc w:val="center"/>
              <w:rPr>
                <w:b/>
              </w:rPr>
            </w:pPr>
          </w:p>
        </w:tc>
        <w:tc>
          <w:tcPr>
            <w:tcW w:w="895" w:type="pct"/>
          </w:tcPr>
          <w:p w14:paraId="5A9DC6EF" w14:textId="77777777" w:rsidR="00F26438" w:rsidRPr="00B54307" w:rsidRDefault="00F26438" w:rsidP="003A247F">
            <w:pPr>
              <w:spacing w:before="120" w:after="120"/>
            </w:pPr>
            <w:bookmarkStart w:id="18" w:name="Website"/>
            <w:r w:rsidRPr="00B54307">
              <w:t>Website</w:t>
            </w:r>
            <w:bookmarkEnd w:id="18"/>
          </w:p>
        </w:tc>
        <w:tc>
          <w:tcPr>
            <w:tcW w:w="3856" w:type="pct"/>
            <w:gridSpan w:val="3"/>
          </w:tcPr>
          <w:p w14:paraId="71E5925E" w14:textId="77777777" w:rsidR="00F26438" w:rsidRPr="00B54307" w:rsidRDefault="00F26438" w:rsidP="003A247F">
            <w:pPr>
              <w:spacing w:before="120" w:after="120"/>
              <w:rPr>
                <w:rFonts w:eastAsiaTheme="minorHAnsi" w:cs="Calibri"/>
              </w:rPr>
            </w:pPr>
            <w:r w:rsidRPr="00B54307">
              <w:rPr>
                <w:rFonts w:eastAsiaTheme="minorHAnsi" w:cs="Calibri"/>
              </w:rPr>
              <w:t>If email is obtained or already on file, if not registered on website, educate on sending link to website.</w:t>
            </w:r>
          </w:p>
          <w:p w14:paraId="0F2D0E4C" w14:textId="77777777" w:rsidR="00F26438" w:rsidRPr="00B54307" w:rsidRDefault="00F26438" w:rsidP="003A247F">
            <w:pPr>
              <w:spacing w:before="120" w:after="120"/>
              <w:rPr>
                <w:rFonts w:eastAsiaTheme="minorHAnsi" w:cs="Calibri"/>
              </w:rPr>
            </w:pPr>
          </w:p>
          <w:p w14:paraId="4E8A2DAF" w14:textId="0B9574B8" w:rsidR="00F26438" w:rsidRPr="00B54307" w:rsidRDefault="00162263" w:rsidP="003A247F">
            <w:pPr>
              <w:spacing w:before="120" w:after="120"/>
              <w:rPr>
                <w:rFonts w:cs="Calibri"/>
                <w:color w:val="000000"/>
              </w:rPr>
            </w:pPr>
            <w:r>
              <w:pict w14:anchorId="111EDDD0">
                <v:shape id="_x0000_i1028" type="#_x0000_t75" style="width:18.75pt;height:16.5pt;flip:x;visibility:visible;mso-wrap-style:square">
                  <v:imagedata r:id="rId13" o:title=""/>
                </v:shape>
              </w:pict>
            </w:r>
            <w:r w:rsidR="00AE0011" w:rsidRPr="00B54307">
              <w:rPr>
                <w:rFonts w:eastAsiaTheme="minorHAnsi" w:cs="Calibri"/>
              </w:rPr>
              <w:t xml:space="preserve"> </w:t>
            </w:r>
            <w:r w:rsidR="00AE0011" w:rsidRPr="00B54307">
              <w:rPr>
                <w:rFonts w:cs="Calibri"/>
                <w:color w:val="000000"/>
              </w:rPr>
              <w:t xml:space="preserve">I’m going to send you an email with a personalized registration page on Caremark.com. You’ll be able to check an order status, order refills, and check drug costs and coverage. </w:t>
            </w:r>
            <w:r w:rsidR="00D15ED5" w:rsidRPr="00B54307">
              <w:rPr>
                <w:rFonts w:cs="Calibri"/>
                <w:color w:val="000000"/>
              </w:rPr>
              <w:t xml:space="preserve"> </w:t>
            </w:r>
          </w:p>
          <w:p w14:paraId="260775A2" w14:textId="77777777" w:rsidR="00AE0011" w:rsidRPr="00B54307" w:rsidRDefault="00AE0011" w:rsidP="003A247F">
            <w:pPr>
              <w:spacing w:before="120" w:after="120"/>
              <w:rPr>
                <w:rFonts w:eastAsiaTheme="minorHAnsi" w:cs="Calibri"/>
              </w:rPr>
            </w:pPr>
          </w:p>
          <w:p w14:paraId="07388047" w14:textId="5AE67E66" w:rsidR="00AE0011" w:rsidRPr="00B54307" w:rsidRDefault="00AE0011" w:rsidP="003A247F">
            <w:pPr>
              <w:spacing w:before="120" w:after="120"/>
              <w:rPr>
                <w:rFonts w:eastAsiaTheme="minorHAnsi" w:cs="Calibri"/>
              </w:rPr>
            </w:pPr>
            <w:r w:rsidRPr="00B54307">
              <w:rPr>
                <w:rFonts w:eastAsiaTheme="minorHAnsi" w:cs="Calibri"/>
              </w:rPr>
              <w:t>If the member declin</w:t>
            </w:r>
            <w:r w:rsidR="00683FC0" w:rsidRPr="00B54307">
              <w:rPr>
                <w:rFonts w:eastAsiaTheme="minorHAnsi" w:cs="Calibri"/>
              </w:rPr>
              <w:t>es:</w:t>
            </w:r>
          </w:p>
          <w:p w14:paraId="1D9DCEA8" w14:textId="77777777" w:rsidR="00AE0011" w:rsidRPr="00B54307" w:rsidRDefault="00AE0011" w:rsidP="003A247F">
            <w:pPr>
              <w:spacing w:before="120" w:after="120"/>
              <w:rPr>
                <w:rFonts w:eastAsiaTheme="minorHAnsi" w:cs="Calibri"/>
              </w:rPr>
            </w:pPr>
          </w:p>
          <w:p w14:paraId="4A0DB29C" w14:textId="6C278016" w:rsidR="00AE0011" w:rsidRPr="00B54307" w:rsidRDefault="00AE0011" w:rsidP="003A247F">
            <w:pPr>
              <w:spacing w:before="120" w:after="120"/>
              <w:rPr>
                <w:rFonts w:eastAsiaTheme="minorHAnsi" w:cs="Calibri"/>
              </w:rPr>
            </w:pPr>
            <w:r w:rsidRPr="00B54307">
              <w:rPr>
                <w:noProof/>
              </w:rPr>
              <w:drawing>
                <wp:inline distT="0" distB="0" distL="0" distR="0" wp14:anchorId="73E93BD1" wp14:editId="55A8B1C4">
                  <wp:extent cx="241300" cy="2095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41300" cy="209550"/>
                          </a:xfrm>
                          <a:prstGeom prst="rect">
                            <a:avLst/>
                          </a:prstGeom>
                          <a:noFill/>
                          <a:ln>
                            <a:noFill/>
                          </a:ln>
                        </pic:spPr>
                      </pic:pic>
                    </a:graphicData>
                  </a:graphic>
                </wp:inline>
              </w:drawing>
            </w:r>
            <w:r w:rsidRPr="00B54307">
              <w:rPr>
                <w:rFonts w:eastAsiaTheme="minorHAnsi" w:cs="Calibri"/>
              </w:rPr>
              <w:t xml:space="preserve"> </w:t>
            </w:r>
            <w:r w:rsidR="00C2570D" w:rsidRPr="00B54307">
              <w:rPr>
                <w:rFonts w:eastAsiaTheme="minorHAnsi" w:cs="Calibri"/>
              </w:rPr>
              <w:t>Ok</w:t>
            </w:r>
            <w:r w:rsidRPr="00B54307">
              <w:rPr>
                <w:rFonts w:eastAsiaTheme="minorHAnsi" w:cs="Calibri"/>
              </w:rPr>
              <w:t xml:space="preserve">, if you change your mind, you can go to Caremark.com to register any time. </w:t>
            </w:r>
            <w:r w:rsidR="00D15ED5" w:rsidRPr="00B54307">
              <w:rPr>
                <w:rFonts w:cs="Calibri"/>
                <w:color w:val="000000"/>
              </w:rPr>
              <w:t xml:space="preserve"> </w:t>
            </w:r>
          </w:p>
          <w:p w14:paraId="0A89F1A0" w14:textId="77777777" w:rsidR="00F26438" w:rsidRPr="00B54307" w:rsidRDefault="00F26438" w:rsidP="003A247F">
            <w:pPr>
              <w:spacing w:before="120" w:after="120"/>
              <w:rPr>
                <w:rFonts w:eastAsiaTheme="minorHAnsi" w:cs="Calibri"/>
              </w:rPr>
            </w:pPr>
          </w:p>
          <w:p w14:paraId="690750A1" w14:textId="77777777" w:rsidR="00F26438" w:rsidRPr="00B54307" w:rsidRDefault="00F26438" w:rsidP="009A3A87">
            <w:pPr>
              <w:pStyle w:val="ListParagraph"/>
              <w:numPr>
                <w:ilvl w:val="0"/>
                <w:numId w:val="24"/>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send link</w:t>
            </w:r>
            <w:r w:rsidRPr="00B54307">
              <w:rPr>
                <w:rFonts w:ascii="Verdana" w:hAnsi="Verdana"/>
                <w:color w:val="000000" w:themeColor="text1"/>
                <w:sz w:val="24"/>
                <w:szCs w:val="24"/>
              </w:rPr>
              <w:t>, continue.</w:t>
            </w:r>
          </w:p>
          <w:p w14:paraId="58AD1198" w14:textId="77777777" w:rsidR="00F26438" w:rsidRPr="00B54307" w:rsidRDefault="00F26438" w:rsidP="003A247F">
            <w:pPr>
              <w:spacing w:before="120" w:after="120"/>
            </w:pPr>
          </w:p>
          <w:p w14:paraId="0288DDA6" w14:textId="01DAE311" w:rsidR="00F26438" w:rsidRPr="00B54307" w:rsidRDefault="00F26438" w:rsidP="003A247F">
            <w:pPr>
              <w:spacing w:before="120" w:after="120"/>
              <w:rPr>
                <w:rFonts w:eastAsiaTheme="minorHAnsi" w:cs="Calibri"/>
              </w:rPr>
            </w:pPr>
            <w:r w:rsidRPr="00B54307">
              <w:rPr>
                <w:rFonts w:eastAsiaTheme="minorHAnsi" w:cs="Calibri"/>
                <w:noProof/>
              </w:rPr>
              <w:drawing>
                <wp:inline distT="0" distB="0" distL="0" distR="0" wp14:anchorId="4BFE6375" wp14:editId="793A6B66">
                  <wp:extent cx="238095" cy="2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00B3762A" w:rsidRPr="00B54307">
              <w:rPr>
                <w:rFonts w:eastAsiaTheme="minorHAnsi" w:cs="Calibri"/>
              </w:rPr>
              <w:t xml:space="preserve"> </w:t>
            </w:r>
            <w:r w:rsidRPr="00B54307">
              <w:rPr>
                <w:rFonts w:eastAsiaTheme="minorHAnsi" w:cs="Calibri"/>
              </w:rPr>
              <w:t xml:space="preserve">You should receive a registration link in the next few minutes. All you </w:t>
            </w:r>
            <w:r w:rsidR="00311275" w:rsidRPr="00B54307">
              <w:rPr>
                <w:rFonts w:eastAsiaTheme="minorHAnsi" w:cs="Calibri"/>
              </w:rPr>
              <w:t xml:space="preserve"> need</w:t>
            </w:r>
            <w:r w:rsidRPr="00B54307">
              <w:rPr>
                <w:rFonts w:eastAsiaTheme="minorHAnsi" w:cs="Calibri"/>
              </w:rPr>
              <w:t xml:space="preserve"> to do is open the link, enter your name and date of birth, create a username and password, and fill out two security questions.  Then you can view your account on Caremark.com.</w:t>
            </w:r>
          </w:p>
          <w:p w14:paraId="57ABCC38" w14:textId="77777777" w:rsidR="00F26438" w:rsidRPr="00B54307" w:rsidRDefault="00F26438" w:rsidP="003A247F">
            <w:pPr>
              <w:spacing w:before="120" w:after="120"/>
              <w:rPr>
                <w:rFonts w:eastAsiaTheme="minorHAnsi" w:cs="Calibri"/>
              </w:rPr>
            </w:pPr>
          </w:p>
          <w:p w14:paraId="74C672E9" w14:textId="77777777" w:rsidR="00F26438" w:rsidRPr="00B54307" w:rsidRDefault="00F26438" w:rsidP="009A3A87">
            <w:pPr>
              <w:pStyle w:val="ListParagraph"/>
              <w:numPr>
                <w:ilvl w:val="0"/>
                <w:numId w:val="24"/>
              </w:numPr>
              <w:spacing w:before="120" w:after="120"/>
              <w:rPr>
                <w:rFonts w:ascii="Verdana" w:hAnsi="Verdana"/>
                <w:color w:val="000000" w:themeColor="text1"/>
                <w:sz w:val="24"/>
                <w:szCs w:val="24"/>
              </w:rPr>
            </w:pPr>
            <w:r w:rsidRPr="00B54307">
              <w:rPr>
                <w:rFonts w:ascii="Verdana" w:hAnsi="Verdana"/>
                <w:color w:val="000000" w:themeColor="text1"/>
                <w:sz w:val="24"/>
                <w:szCs w:val="24"/>
              </w:rPr>
              <w:t>If member declines website, continue.</w:t>
            </w:r>
          </w:p>
          <w:p w14:paraId="7C333B11" w14:textId="77777777" w:rsidR="00F26438" w:rsidRPr="00B54307" w:rsidRDefault="00F26438" w:rsidP="003A247F">
            <w:pPr>
              <w:pStyle w:val="ListParagraph"/>
              <w:spacing w:before="120" w:after="120"/>
              <w:rPr>
                <w:rFonts w:ascii="Verdana" w:hAnsi="Verdana"/>
                <w:sz w:val="24"/>
                <w:szCs w:val="24"/>
              </w:rPr>
            </w:pPr>
          </w:p>
          <w:p w14:paraId="546E0711" w14:textId="4545B753" w:rsidR="00F26438" w:rsidRPr="00B54307" w:rsidRDefault="00F26438" w:rsidP="003A247F">
            <w:pPr>
              <w:spacing w:before="120" w:after="120"/>
              <w:rPr>
                <w:rFonts w:eastAsiaTheme="minorHAnsi" w:cs="Calibri"/>
              </w:rPr>
            </w:pPr>
            <w:r w:rsidRPr="00B54307">
              <w:rPr>
                <w:rFonts w:eastAsiaTheme="minorHAnsi" w:cs="Calibri"/>
                <w:noProof/>
              </w:rPr>
              <w:drawing>
                <wp:inline distT="0" distB="0" distL="0" distR="0" wp14:anchorId="51371779" wp14:editId="498C5AB1">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Caremark.com is always available to you if you ever want to access your account. All you </w:t>
            </w:r>
            <w:r w:rsidR="00311275" w:rsidRPr="00B54307">
              <w:rPr>
                <w:rFonts w:eastAsiaTheme="minorHAnsi" w:cs="Calibri"/>
              </w:rPr>
              <w:t xml:space="preserve">need </w:t>
            </w:r>
            <w:r w:rsidRPr="00B54307">
              <w:rPr>
                <w:rFonts w:eastAsiaTheme="minorHAnsi" w:cs="Calibri"/>
              </w:rPr>
              <w:t>to do is go to Caremark.com at any time to register.</w:t>
            </w:r>
          </w:p>
          <w:p w14:paraId="1C11F5D0" w14:textId="77777777" w:rsidR="00F26438" w:rsidRPr="00B54307" w:rsidRDefault="00F26438" w:rsidP="003A247F">
            <w:pPr>
              <w:spacing w:before="120" w:after="120"/>
              <w:rPr>
                <w:rFonts w:eastAsiaTheme="minorHAnsi" w:cs="Calibri"/>
              </w:rPr>
            </w:pPr>
          </w:p>
          <w:p w14:paraId="16713605" w14:textId="2F01C300" w:rsidR="00F26438" w:rsidRPr="00B54307" w:rsidRDefault="00F26438" w:rsidP="003A247F">
            <w:pPr>
              <w:spacing w:before="120" w:after="120"/>
              <w:rPr>
                <w:rFonts w:eastAsiaTheme="minorHAnsi" w:cs="Calibri"/>
              </w:rPr>
            </w:pPr>
            <w:r w:rsidRPr="00B54307">
              <w:rPr>
                <w:rFonts w:eastAsiaTheme="minorHAnsi" w:cs="Calibri"/>
              </w:rPr>
              <w:t xml:space="preserve">Continue to </w:t>
            </w:r>
            <w:hyperlink w:anchor="SMSText" w:history="1">
              <w:r w:rsidRPr="00B54307">
                <w:rPr>
                  <w:rStyle w:val="Hyperlink"/>
                  <w:rFonts w:eastAsiaTheme="minorHAnsi" w:cs="Calibri"/>
                </w:rPr>
                <w:t>SMS (text)</w:t>
              </w:r>
              <w:r w:rsidRPr="00BA1AB0">
                <w:rPr>
                  <w:rStyle w:val="Hyperlink"/>
                  <w:rFonts w:eastAsiaTheme="minorHAnsi" w:cs="Calibri"/>
                  <w:color w:val="auto"/>
                  <w:u w:val="none"/>
                </w:rPr>
                <w:t>.</w:t>
              </w:r>
            </w:hyperlink>
          </w:p>
        </w:tc>
      </w:tr>
      <w:tr w:rsidR="00683FC0" w:rsidRPr="00B54307" w14:paraId="11BAA222" w14:textId="77777777" w:rsidTr="00726C52">
        <w:trPr>
          <w:trHeight w:val="122"/>
        </w:trPr>
        <w:tc>
          <w:tcPr>
            <w:tcW w:w="249" w:type="pct"/>
            <w:vMerge/>
          </w:tcPr>
          <w:p w14:paraId="6DAB6673" w14:textId="77777777" w:rsidR="00F26438" w:rsidRPr="00B54307" w:rsidRDefault="00F26438" w:rsidP="00F26438">
            <w:pPr>
              <w:jc w:val="center"/>
              <w:rPr>
                <w:b/>
              </w:rPr>
            </w:pPr>
          </w:p>
        </w:tc>
        <w:tc>
          <w:tcPr>
            <w:tcW w:w="895" w:type="pct"/>
          </w:tcPr>
          <w:p w14:paraId="6386299C" w14:textId="77777777" w:rsidR="00F26438" w:rsidRPr="00B54307" w:rsidRDefault="00F26438" w:rsidP="003A247F">
            <w:pPr>
              <w:spacing w:before="120" w:after="120"/>
            </w:pPr>
            <w:bookmarkStart w:id="19" w:name="SMSText"/>
            <w:r w:rsidRPr="00B54307">
              <w:t>SMS (text)</w:t>
            </w:r>
            <w:bookmarkEnd w:id="19"/>
          </w:p>
        </w:tc>
        <w:tc>
          <w:tcPr>
            <w:tcW w:w="3856" w:type="pct"/>
            <w:gridSpan w:val="3"/>
          </w:tcPr>
          <w:p w14:paraId="2CF72BCD" w14:textId="6F838F37" w:rsidR="00F26438" w:rsidRPr="00B54307" w:rsidRDefault="00F26438" w:rsidP="003A247F">
            <w:pPr>
              <w:spacing w:before="120" w:after="120"/>
              <w:rPr>
                <w:rFonts w:eastAsiaTheme="minorHAnsi" w:cs="Calibri"/>
              </w:rPr>
            </w:pPr>
            <w:r w:rsidRPr="00B54307">
              <w:rPr>
                <w:rFonts w:eastAsiaTheme="minorHAnsi" w:cs="Calibri"/>
                <w:noProof/>
              </w:rPr>
              <w:drawing>
                <wp:inline distT="0" distB="0" distL="0" distR="0" wp14:anchorId="28801B0F" wp14:editId="559AD15C">
                  <wp:extent cx="238095" cy="2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I would also like to let you know</w:t>
            </w:r>
            <w:r w:rsidR="00D15ED5" w:rsidRPr="00B54307">
              <w:rPr>
                <w:rFonts w:eastAsiaTheme="minorHAnsi" w:cs="Calibri"/>
              </w:rPr>
              <w:t xml:space="preserve"> that</w:t>
            </w:r>
            <w:r w:rsidRPr="00B54307">
              <w:rPr>
                <w:rFonts w:eastAsiaTheme="minorHAnsi" w:cs="Calibri"/>
              </w:rPr>
              <w:t xml:space="preserve"> your plan has a feature for text messaging. We can text you order status updates and when your prescription is available for refill.  You can then then respond Yes or No to refill the prescription. I can set you up today, would that be </w:t>
            </w:r>
            <w:r w:rsidR="00C2570D" w:rsidRPr="00B54307">
              <w:rPr>
                <w:rFonts w:eastAsiaTheme="minorHAnsi" w:cs="Calibri"/>
              </w:rPr>
              <w:t>O</w:t>
            </w:r>
            <w:r w:rsidR="003A247F" w:rsidRPr="00B54307">
              <w:rPr>
                <w:rFonts w:eastAsiaTheme="minorHAnsi" w:cs="Calibri"/>
              </w:rPr>
              <w:t>k</w:t>
            </w:r>
            <w:r w:rsidRPr="00B54307">
              <w:rPr>
                <w:rFonts w:eastAsiaTheme="minorHAnsi" w:cs="Calibri"/>
              </w:rPr>
              <w:t>?</w:t>
            </w:r>
          </w:p>
          <w:p w14:paraId="2158210E" w14:textId="77777777" w:rsidR="00F26438" w:rsidRPr="00B54307" w:rsidRDefault="00F26438" w:rsidP="003A247F">
            <w:pPr>
              <w:spacing w:before="120" w:after="120"/>
              <w:rPr>
                <w:rFonts w:eastAsiaTheme="minorHAnsi" w:cs="Calibri"/>
              </w:rPr>
            </w:pPr>
          </w:p>
          <w:p w14:paraId="4CF8D7CC" w14:textId="77777777" w:rsidR="00F26438" w:rsidRPr="00B54307" w:rsidRDefault="00F26438" w:rsidP="009A3A87">
            <w:pPr>
              <w:pStyle w:val="ListParagraph"/>
              <w:numPr>
                <w:ilvl w:val="0"/>
                <w:numId w:val="25"/>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proceed to enroll, continue to order status.</w:t>
            </w:r>
          </w:p>
          <w:p w14:paraId="017B926B" w14:textId="77777777" w:rsidR="00F26438" w:rsidRPr="00B54307" w:rsidRDefault="00F26438" w:rsidP="009A3A87">
            <w:pPr>
              <w:pStyle w:val="ListParagraph"/>
              <w:numPr>
                <w:ilvl w:val="0"/>
                <w:numId w:val="25"/>
              </w:numPr>
              <w:spacing w:before="120" w:after="120"/>
              <w:rPr>
                <w:rFonts w:ascii="Verdana" w:hAnsi="Verdana"/>
                <w:sz w:val="24"/>
                <w:szCs w:val="24"/>
              </w:rPr>
            </w:pPr>
            <w:r w:rsidRPr="00B54307">
              <w:rPr>
                <w:rFonts w:ascii="Verdana" w:hAnsi="Verdana"/>
                <w:sz w:val="24"/>
                <w:szCs w:val="24"/>
              </w:rPr>
              <w:t>If member is already set up for text notifications.</w:t>
            </w:r>
          </w:p>
          <w:p w14:paraId="7CACB629" w14:textId="77777777" w:rsidR="00F26438" w:rsidRPr="00B54307" w:rsidRDefault="00F26438" w:rsidP="003A247F">
            <w:pPr>
              <w:spacing w:before="120" w:after="120"/>
              <w:rPr>
                <w:rFonts w:eastAsiaTheme="minorHAnsi" w:cs="Calibri"/>
              </w:rPr>
            </w:pPr>
          </w:p>
          <w:p w14:paraId="08D531F1" w14:textId="77777777" w:rsidR="00F26438" w:rsidRPr="00B54307" w:rsidRDefault="00F26438" w:rsidP="003A247F">
            <w:pPr>
              <w:spacing w:before="120" w:after="120"/>
              <w:rPr>
                <w:rFonts w:eastAsiaTheme="minorHAnsi" w:cs="Calibri"/>
              </w:rPr>
            </w:pPr>
            <w:r w:rsidRPr="00B54307">
              <w:rPr>
                <w:rFonts w:eastAsiaTheme="minorHAnsi" w:cs="Calibri"/>
                <w:noProof/>
              </w:rPr>
              <w:drawing>
                <wp:inline distT="0" distB="0" distL="0" distR="0" wp14:anchorId="2F5E9821" wp14:editId="5AFEFE6E">
                  <wp:extent cx="238095" cy="2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Keep in Mind, you are set up for text notifications. We will send your order status updates and refills reminders via text.</w:t>
            </w:r>
          </w:p>
          <w:p w14:paraId="75E9B0E8" w14:textId="77777777" w:rsidR="00F26438" w:rsidRPr="00B54307" w:rsidRDefault="00F26438" w:rsidP="003A247F">
            <w:pPr>
              <w:spacing w:before="120" w:after="120"/>
              <w:rPr>
                <w:rFonts w:eastAsiaTheme="minorHAnsi" w:cs="Calibri"/>
              </w:rPr>
            </w:pPr>
          </w:p>
          <w:p w14:paraId="2134A3A0" w14:textId="77777777" w:rsidR="00F26438" w:rsidRPr="00B54307" w:rsidRDefault="00F26438" w:rsidP="009A3A87">
            <w:pPr>
              <w:pStyle w:val="ListParagraph"/>
              <w:numPr>
                <w:ilvl w:val="0"/>
                <w:numId w:val="26"/>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w:t>
            </w:r>
          </w:p>
          <w:p w14:paraId="7B7607F7" w14:textId="77777777" w:rsidR="00F26438" w:rsidRPr="00B54307" w:rsidRDefault="00F26438" w:rsidP="003A247F">
            <w:pPr>
              <w:spacing w:before="120" w:after="120"/>
              <w:rPr>
                <w:rFonts w:eastAsiaTheme="minorHAnsi" w:cs="Calibri"/>
              </w:rPr>
            </w:pPr>
            <w:r w:rsidRPr="00B54307">
              <w:rPr>
                <w:rFonts w:eastAsiaTheme="minorHAnsi" w:cs="Calibri"/>
              </w:rPr>
              <w:t xml:space="preserve">                                </w:t>
            </w:r>
          </w:p>
          <w:p w14:paraId="31E3F855" w14:textId="40C7B507" w:rsidR="00F26438" w:rsidRPr="00B54307" w:rsidRDefault="00F26438" w:rsidP="003A247F">
            <w:pPr>
              <w:spacing w:before="120" w:after="120"/>
              <w:rPr>
                <w:rFonts w:eastAsiaTheme="minorHAnsi" w:cs="Calibri"/>
              </w:rPr>
            </w:pPr>
            <w:r w:rsidRPr="00B54307">
              <w:rPr>
                <w:rFonts w:eastAsiaTheme="minorHAnsi" w:cs="Calibri"/>
                <w:noProof/>
              </w:rPr>
              <w:drawing>
                <wp:inline distT="0" distB="0" distL="0" distR="0" wp14:anchorId="0373B701" wp14:editId="09404A34">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This option is always available to you if you ever want to set that up on your account. </w:t>
            </w:r>
          </w:p>
        </w:tc>
      </w:tr>
      <w:tr w:rsidR="00EE04CB" w:rsidRPr="00B54307" w14:paraId="6E1BF5C0" w14:textId="77777777" w:rsidTr="00726C52">
        <w:trPr>
          <w:trHeight w:val="73"/>
        </w:trPr>
        <w:tc>
          <w:tcPr>
            <w:tcW w:w="249" w:type="pct"/>
            <w:vMerge w:val="restart"/>
          </w:tcPr>
          <w:p w14:paraId="3FEAB03E" w14:textId="77777777" w:rsidR="00EE04CB" w:rsidRPr="00B54307" w:rsidRDefault="001A05D6" w:rsidP="003A247F">
            <w:pPr>
              <w:spacing w:before="120" w:after="120"/>
              <w:jc w:val="center"/>
              <w:rPr>
                <w:b/>
              </w:rPr>
            </w:pPr>
            <w:r w:rsidRPr="00B54307">
              <w:rPr>
                <w:b/>
              </w:rPr>
              <w:t>6</w:t>
            </w:r>
          </w:p>
          <w:p w14:paraId="297815B6" w14:textId="77777777" w:rsidR="005F1F7E" w:rsidRPr="00B54307" w:rsidRDefault="005F1F7E" w:rsidP="003A247F">
            <w:pPr>
              <w:spacing w:before="120" w:after="120"/>
              <w:jc w:val="center"/>
              <w:rPr>
                <w:b/>
              </w:rPr>
            </w:pPr>
          </w:p>
        </w:tc>
        <w:tc>
          <w:tcPr>
            <w:tcW w:w="4751" w:type="pct"/>
            <w:gridSpan w:val="4"/>
          </w:tcPr>
          <w:p w14:paraId="7EE5C320" w14:textId="4878A2E3" w:rsidR="00EE04CB" w:rsidRPr="00B54307" w:rsidRDefault="00EE04CB" w:rsidP="003A247F">
            <w:pPr>
              <w:pStyle w:val="Heading3"/>
              <w:spacing w:before="120" w:after="120"/>
              <w:rPr>
                <w:rFonts w:ascii="Verdana" w:hAnsi="Verdana"/>
                <w:sz w:val="24"/>
                <w:szCs w:val="24"/>
              </w:rPr>
            </w:pPr>
            <w:bookmarkStart w:id="20" w:name="_Toc180671792"/>
            <w:r w:rsidRPr="00B54307">
              <w:rPr>
                <w:rFonts w:ascii="Verdana" w:hAnsi="Verdana"/>
                <w:sz w:val="24"/>
                <w:szCs w:val="24"/>
              </w:rPr>
              <w:t>Check Order Status</w:t>
            </w:r>
            <w:r w:rsidR="0043727A" w:rsidRPr="00B54307">
              <w:rPr>
                <w:rFonts w:ascii="Verdana" w:hAnsi="Verdana"/>
                <w:sz w:val="24"/>
                <w:szCs w:val="24"/>
              </w:rPr>
              <w:t>.</w:t>
            </w:r>
            <w:bookmarkEnd w:id="20"/>
          </w:p>
          <w:p w14:paraId="5572ED24" w14:textId="77777777" w:rsidR="005F1F7E" w:rsidRPr="00B54307" w:rsidRDefault="00E8005E" w:rsidP="003A247F">
            <w:pPr>
              <w:spacing w:before="120" w:after="120"/>
            </w:pPr>
            <w:r w:rsidRPr="00B54307">
              <w:rPr>
                <w:noProof/>
              </w:rPr>
              <w:t xml:space="preserve"> </w:t>
            </w:r>
          </w:p>
          <w:p w14:paraId="35005E23" w14:textId="77777777" w:rsidR="00EE04CB" w:rsidRPr="00B54307" w:rsidRDefault="00EE04CB" w:rsidP="009A3A87">
            <w:pPr>
              <w:pStyle w:val="ListParagraph"/>
              <w:numPr>
                <w:ilvl w:val="0"/>
                <w:numId w:val="27"/>
              </w:numPr>
              <w:spacing w:before="120" w:after="120"/>
              <w:rPr>
                <w:rFonts w:ascii="Verdana" w:eastAsia="Times New Roman" w:hAnsi="Verdana" w:cs="Times New Roman"/>
                <w:sz w:val="24"/>
                <w:szCs w:val="24"/>
              </w:rPr>
            </w:pPr>
            <w:r w:rsidRPr="00B54307">
              <w:rPr>
                <w:rFonts w:ascii="Verdana" w:hAnsi="Verdana"/>
                <w:sz w:val="24"/>
                <w:szCs w:val="24"/>
              </w:rPr>
              <w:t xml:space="preserve">Review the Order Status Screen for the member. </w:t>
            </w:r>
          </w:p>
          <w:p w14:paraId="2094B991" w14:textId="77777777" w:rsidR="003A247F" w:rsidRPr="00B54307" w:rsidRDefault="003A247F" w:rsidP="003A247F">
            <w:pPr>
              <w:pStyle w:val="ListParagraph"/>
              <w:spacing w:before="120" w:after="120"/>
              <w:rPr>
                <w:rFonts w:ascii="Verdana" w:hAnsi="Verdana"/>
                <w:sz w:val="24"/>
                <w:szCs w:val="24"/>
              </w:rPr>
            </w:pPr>
          </w:p>
          <w:p w14:paraId="6A28394E" w14:textId="0DF134B8" w:rsidR="00EE04CB" w:rsidRPr="00B54307" w:rsidRDefault="00EE04CB" w:rsidP="009A3A87">
            <w:pPr>
              <w:pStyle w:val="ListParagraph"/>
              <w:numPr>
                <w:ilvl w:val="0"/>
                <w:numId w:val="27"/>
              </w:numPr>
              <w:spacing w:before="120" w:after="120"/>
              <w:rPr>
                <w:rFonts w:ascii="Verdana" w:hAnsi="Verdana"/>
                <w:sz w:val="24"/>
                <w:szCs w:val="24"/>
              </w:rPr>
            </w:pPr>
            <w:r w:rsidRPr="00B54307">
              <w:rPr>
                <w:rFonts w:ascii="Verdana" w:hAnsi="Verdana"/>
                <w:sz w:val="24"/>
                <w:szCs w:val="24"/>
              </w:rPr>
              <w:t>Provide update for orders that have shipped out recently</w:t>
            </w:r>
            <w:r w:rsidR="0043727A" w:rsidRPr="00B54307">
              <w:rPr>
                <w:rFonts w:ascii="Verdana" w:hAnsi="Verdana"/>
                <w:sz w:val="24"/>
                <w:szCs w:val="24"/>
              </w:rPr>
              <w:t>,</w:t>
            </w:r>
            <w:r w:rsidRPr="00B54307">
              <w:rPr>
                <w:rFonts w:ascii="Verdana" w:hAnsi="Verdana"/>
                <w:sz w:val="24"/>
                <w:szCs w:val="24"/>
              </w:rPr>
              <w:t xml:space="preserve"> and let the member know </w:t>
            </w:r>
            <w:r w:rsidR="00640800" w:rsidRPr="00B54307">
              <w:rPr>
                <w:rFonts w:ascii="Verdana" w:hAnsi="Verdana"/>
                <w:sz w:val="24"/>
                <w:szCs w:val="24"/>
              </w:rPr>
              <w:t xml:space="preserve">prescription </w:t>
            </w:r>
            <w:r w:rsidRPr="00B54307">
              <w:rPr>
                <w:rFonts w:ascii="Verdana" w:hAnsi="Verdana"/>
                <w:sz w:val="24"/>
                <w:szCs w:val="24"/>
              </w:rPr>
              <w:t>is in transit</w:t>
            </w:r>
            <w:r w:rsidR="002A27EC" w:rsidRPr="00B54307">
              <w:rPr>
                <w:rFonts w:ascii="Verdana" w:hAnsi="Verdana"/>
                <w:sz w:val="24"/>
                <w:szCs w:val="24"/>
              </w:rPr>
              <w:t>,</w:t>
            </w:r>
            <w:r w:rsidRPr="00B54307">
              <w:rPr>
                <w:rFonts w:ascii="Verdana" w:hAnsi="Verdana"/>
                <w:sz w:val="24"/>
                <w:szCs w:val="24"/>
              </w:rPr>
              <w:t xml:space="preserve"> and provide tracking if available. </w:t>
            </w:r>
          </w:p>
          <w:p w14:paraId="7B17C2C7" w14:textId="77777777" w:rsidR="003A247F" w:rsidRPr="00B54307" w:rsidRDefault="003A247F" w:rsidP="003A247F">
            <w:pPr>
              <w:pStyle w:val="ListParagraph"/>
              <w:spacing w:before="120" w:after="120"/>
              <w:rPr>
                <w:rFonts w:ascii="Verdana" w:hAnsi="Verdana"/>
                <w:sz w:val="24"/>
                <w:szCs w:val="24"/>
              </w:rPr>
            </w:pPr>
          </w:p>
          <w:p w14:paraId="242B6850" w14:textId="049FA208" w:rsidR="00EE04CB" w:rsidRPr="00B54307" w:rsidRDefault="00EE04CB" w:rsidP="009A3A87">
            <w:pPr>
              <w:pStyle w:val="ListParagraph"/>
              <w:numPr>
                <w:ilvl w:val="0"/>
                <w:numId w:val="27"/>
              </w:numPr>
              <w:spacing w:before="120" w:after="120"/>
              <w:rPr>
                <w:rFonts w:ascii="Verdana" w:hAnsi="Verdana"/>
                <w:sz w:val="24"/>
                <w:szCs w:val="24"/>
              </w:rPr>
            </w:pPr>
            <w:r w:rsidRPr="00B54307">
              <w:rPr>
                <w:rFonts w:ascii="Verdana" w:hAnsi="Verdana"/>
                <w:sz w:val="24"/>
                <w:szCs w:val="24"/>
              </w:rPr>
              <w:t>Lo</w:t>
            </w:r>
            <w:r w:rsidR="003A247F"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for medications in Future Fill and give the member an update of dispensing date.</w:t>
            </w:r>
          </w:p>
          <w:p w14:paraId="406E3078" w14:textId="77777777" w:rsidR="003A247F" w:rsidRPr="00B54307" w:rsidRDefault="003A247F" w:rsidP="003A247F">
            <w:pPr>
              <w:pStyle w:val="ListParagraph"/>
              <w:spacing w:before="120" w:after="120"/>
              <w:rPr>
                <w:rFonts w:ascii="Verdana" w:hAnsi="Verdana"/>
                <w:sz w:val="24"/>
                <w:szCs w:val="24"/>
              </w:rPr>
            </w:pPr>
          </w:p>
          <w:p w14:paraId="304D8C05" w14:textId="798040DF" w:rsidR="00EE04CB" w:rsidRPr="00B54307" w:rsidRDefault="00EE04CB" w:rsidP="009A3A87">
            <w:pPr>
              <w:pStyle w:val="ListParagraph"/>
              <w:numPr>
                <w:ilvl w:val="0"/>
                <w:numId w:val="27"/>
              </w:numPr>
              <w:spacing w:before="120" w:after="120"/>
              <w:rPr>
                <w:rFonts w:ascii="Verdana" w:hAnsi="Verdana"/>
                <w:sz w:val="24"/>
                <w:szCs w:val="24"/>
              </w:rPr>
            </w:pPr>
            <w:r w:rsidRPr="00B54307">
              <w:rPr>
                <w:rFonts w:ascii="Verdana" w:hAnsi="Verdana"/>
                <w:sz w:val="24"/>
                <w:szCs w:val="24"/>
              </w:rPr>
              <w:t>Lo</w:t>
            </w:r>
            <w:r w:rsidR="003A247F"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for prescription on Auto Refill</w:t>
            </w:r>
            <w:r w:rsidR="002A27EC" w:rsidRPr="00B54307">
              <w:rPr>
                <w:rFonts w:ascii="Verdana" w:hAnsi="Verdana"/>
                <w:sz w:val="24"/>
                <w:szCs w:val="24"/>
              </w:rPr>
              <w:t>;</w:t>
            </w:r>
            <w:r w:rsidRPr="00B54307">
              <w:rPr>
                <w:rFonts w:ascii="Verdana" w:hAnsi="Verdana"/>
                <w:sz w:val="24"/>
                <w:szCs w:val="24"/>
              </w:rPr>
              <w:t xml:space="preserve"> remind the member their prescription is on Auto Refill, and we are going to begin dispensing on &lt;DATE&gt;. </w:t>
            </w:r>
          </w:p>
          <w:p w14:paraId="4B078C4B" w14:textId="77777777" w:rsidR="003A247F" w:rsidRPr="00B54307" w:rsidRDefault="003A247F" w:rsidP="003A247F">
            <w:pPr>
              <w:pStyle w:val="ListParagraph"/>
              <w:spacing w:before="120" w:after="120"/>
              <w:rPr>
                <w:rFonts w:ascii="Verdana" w:hAnsi="Verdana"/>
                <w:sz w:val="24"/>
                <w:szCs w:val="24"/>
              </w:rPr>
            </w:pPr>
          </w:p>
          <w:p w14:paraId="2A01762E" w14:textId="30ACD26C" w:rsidR="00EE04CB" w:rsidRPr="00B54307" w:rsidRDefault="00EE04CB" w:rsidP="009A3A87">
            <w:pPr>
              <w:pStyle w:val="ListParagraph"/>
              <w:numPr>
                <w:ilvl w:val="0"/>
                <w:numId w:val="27"/>
              </w:numPr>
              <w:spacing w:before="120" w:after="120"/>
              <w:rPr>
                <w:rFonts w:ascii="Verdana" w:hAnsi="Verdana"/>
                <w:sz w:val="24"/>
                <w:szCs w:val="24"/>
              </w:rPr>
            </w:pPr>
            <w:r w:rsidRPr="00B54307">
              <w:rPr>
                <w:rFonts w:ascii="Verdana" w:hAnsi="Verdana"/>
                <w:sz w:val="24"/>
                <w:szCs w:val="24"/>
              </w:rPr>
              <w:t>Lo</w:t>
            </w:r>
            <w:r w:rsidR="003A247F"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for prescriptions on Auto Renewal</w:t>
            </w:r>
            <w:r w:rsidR="0069488E" w:rsidRPr="00B54307">
              <w:rPr>
                <w:rFonts w:ascii="Verdana" w:hAnsi="Verdana"/>
                <w:sz w:val="24"/>
                <w:szCs w:val="24"/>
              </w:rPr>
              <w:t>;</w:t>
            </w:r>
            <w:r w:rsidRPr="00B54307">
              <w:rPr>
                <w:rFonts w:ascii="Verdana" w:hAnsi="Verdana"/>
                <w:sz w:val="24"/>
                <w:szCs w:val="24"/>
              </w:rPr>
              <w:t xml:space="preserve"> remind the member their prescription is on Auto Renewal, and we will reach out to the Doctor’s Office to get a new </w:t>
            </w:r>
            <w:r w:rsidR="00640800" w:rsidRPr="00B54307">
              <w:rPr>
                <w:rFonts w:ascii="Verdana" w:hAnsi="Verdana"/>
                <w:sz w:val="24"/>
                <w:szCs w:val="24"/>
              </w:rPr>
              <w:t>prescription</w:t>
            </w:r>
            <w:r w:rsidRPr="00B54307">
              <w:rPr>
                <w:rFonts w:ascii="Verdana" w:hAnsi="Verdana"/>
                <w:sz w:val="24"/>
                <w:szCs w:val="24"/>
              </w:rPr>
              <w:t>.</w:t>
            </w:r>
          </w:p>
          <w:p w14:paraId="7838257E" w14:textId="77777777" w:rsidR="003A247F" w:rsidRPr="00B54307" w:rsidRDefault="003A247F" w:rsidP="003A247F">
            <w:pPr>
              <w:pStyle w:val="ListParagraph"/>
              <w:spacing w:before="120" w:after="120"/>
              <w:rPr>
                <w:rFonts w:ascii="Verdana" w:hAnsi="Verdana"/>
                <w:sz w:val="24"/>
                <w:szCs w:val="24"/>
              </w:rPr>
            </w:pPr>
          </w:p>
          <w:p w14:paraId="151F9ECD" w14:textId="71114C1A" w:rsidR="00EE04CB" w:rsidRPr="00B54307" w:rsidRDefault="00EE04CB" w:rsidP="009A3A87">
            <w:pPr>
              <w:pStyle w:val="ListParagraph"/>
              <w:numPr>
                <w:ilvl w:val="0"/>
                <w:numId w:val="27"/>
              </w:numPr>
              <w:spacing w:before="120" w:after="120"/>
              <w:rPr>
                <w:rFonts w:ascii="Verdana" w:hAnsi="Verdana"/>
                <w:sz w:val="24"/>
                <w:szCs w:val="24"/>
              </w:rPr>
            </w:pPr>
            <w:r w:rsidRPr="00B54307">
              <w:rPr>
                <w:rFonts w:ascii="Verdana" w:hAnsi="Verdana"/>
                <w:sz w:val="24"/>
                <w:szCs w:val="24"/>
              </w:rPr>
              <w:t>Lo</w:t>
            </w:r>
            <w:r w:rsidR="003A247F"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for prescriptions that are out of refills and offer to send a new prescription request (review Ready Fill at Mail screen to make sure </w:t>
            </w:r>
            <w:r w:rsidR="00640800" w:rsidRPr="00B54307">
              <w:rPr>
                <w:rFonts w:ascii="Verdana" w:hAnsi="Verdana"/>
                <w:sz w:val="24"/>
                <w:szCs w:val="24"/>
              </w:rPr>
              <w:t>prescription</w:t>
            </w:r>
            <w:r w:rsidRPr="00B54307">
              <w:rPr>
                <w:rFonts w:ascii="Verdana" w:hAnsi="Verdana"/>
                <w:sz w:val="24"/>
                <w:szCs w:val="24"/>
              </w:rPr>
              <w:t xml:space="preserve"> is not enrolled).</w:t>
            </w:r>
          </w:p>
          <w:p w14:paraId="7941D882" w14:textId="783A8489" w:rsidR="00EE04CB" w:rsidRPr="00B54307" w:rsidRDefault="00EE04CB" w:rsidP="009A3A87">
            <w:pPr>
              <w:pStyle w:val="ListParagraph"/>
              <w:numPr>
                <w:ilvl w:val="0"/>
                <w:numId w:val="28"/>
              </w:numPr>
              <w:spacing w:before="120" w:after="120"/>
              <w:rPr>
                <w:rFonts w:ascii="Verdana" w:hAnsi="Verdana"/>
                <w:sz w:val="24"/>
                <w:szCs w:val="24"/>
              </w:rPr>
            </w:pPr>
            <w:r w:rsidRPr="00B54307">
              <w:rPr>
                <w:rFonts w:ascii="Verdana" w:hAnsi="Verdana"/>
                <w:sz w:val="24"/>
                <w:szCs w:val="24"/>
              </w:rPr>
              <w:t>If not applicable, move to the Order Placement screen.</w:t>
            </w:r>
          </w:p>
        </w:tc>
      </w:tr>
      <w:tr w:rsidR="00683FC0" w:rsidRPr="00B54307" w14:paraId="7B306C3C" w14:textId="77777777" w:rsidTr="00726C52">
        <w:trPr>
          <w:trHeight w:val="71"/>
        </w:trPr>
        <w:tc>
          <w:tcPr>
            <w:tcW w:w="249" w:type="pct"/>
            <w:vMerge/>
          </w:tcPr>
          <w:p w14:paraId="41AFB0C6" w14:textId="77777777" w:rsidR="00EE04CB" w:rsidRPr="00B54307" w:rsidRDefault="00EE04CB" w:rsidP="00F26438">
            <w:pPr>
              <w:jc w:val="center"/>
              <w:rPr>
                <w:b/>
              </w:rPr>
            </w:pPr>
          </w:p>
        </w:tc>
        <w:tc>
          <w:tcPr>
            <w:tcW w:w="1423" w:type="pct"/>
            <w:gridSpan w:val="2"/>
            <w:shd w:val="clear" w:color="auto" w:fill="D9D9D9" w:themeFill="background1" w:themeFillShade="D9"/>
          </w:tcPr>
          <w:p w14:paraId="0C1D76AC" w14:textId="3E5D6FFC" w:rsidR="00EE04CB" w:rsidRPr="00B54307" w:rsidRDefault="00EE04CB" w:rsidP="003A247F">
            <w:pPr>
              <w:spacing w:before="120" w:after="120"/>
              <w:jc w:val="center"/>
              <w:rPr>
                <w:b/>
              </w:rPr>
            </w:pPr>
            <w:r w:rsidRPr="00B54307">
              <w:rPr>
                <w:b/>
              </w:rPr>
              <w:t xml:space="preserve">If </w:t>
            </w:r>
            <w:r w:rsidR="00640800" w:rsidRPr="00B54307">
              <w:rPr>
                <w:b/>
              </w:rPr>
              <w:t>p</w:t>
            </w:r>
            <w:r w:rsidRPr="00B54307">
              <w:rPr>
                <w:b/>
              </w:rPr>
              <w:t>rescription…</w:t>
            </w:r>
          </w:p>
        </w:tc>
        <w:tc>
          <w:tcPr>
            <w:tcW w:w="3328" w:type="pct"/>
            <w:gridSpan w:val="2"/>
            <w:shd w:val="clear" w:color="auto" w:fill="D9D9D9" w:themeFill="background1" w:themeFillShade="D9"/>
          </w:tcPr>
          <w:p w14:paraId="615E56AF" w14:textId="77777777" w:rsidR="00EE04CB" w:rsidRPr="00B54307" w:rsidRDefault="00EE04CB" w:rsidP="003A247F">
            <w:pPr>
              <w:spacing w:before="120" w:after="120"/>
              <w:jc w:val="center"/>
              <w:rPr>
                <w:b/>
              </w:rPr>
            </w:pPr>
            <w:r w:rsidRPr="00B54307">
              <w:rPr>
                <w:b/>
              </w:rPr>
              <w:t>Then…</w:t>
            </w:r>
          </w:p>
        </w:tc>
      </w:tr>
      <w:tr w:rsidR="00683FC0" w:rsidRPr="00B54307" w14:paraId="3AB59A57" w14:textId="77777777" w:rsidTr="00726C52">
        <w:trPr>
          <w:trHeight w:val="71"/>
        </w:trPr>
        <w:tc>
          <w:tcPr>
            <w:tcW w:w="249" w:type="pct"/>
            <w:vMerge/>
          </w:tcPr>
          <w:p w14:paraId="0BB532E2" w14:textId="77777777" w:rsidR="00EE04CB" w:rsidRPr="00B54307" w:rsidRDefault="00EE04CB" w:rsidP="00F26438">
            <w:pPr>
              <w:jc w:val="center"/>
              <w:rPr>
                <w:b/>
              </w:rPr>
            </w:pPr>
          </w:p>
        </w:tc>
        <w:tc>
          <w:tcPr>
            <w:tcW w:w="1423" w:type="pct"/>
            <w:gridSpan w:val="2"/>
          </w:tcPr>
          <w:p w14:paraId="416DCFF5" w14:textId="77777777" w:rsidR="00EE04CB" w:rsidRPr="00B54307" w:rsidRDefault="00EE04CB" w:rsidP="003A247F">
            <w:pPr>
              <w:spacing w:before="120" w:after="120"/>
            </w:pPr>
            <w:r w:rsidRPr="00B54307">
              <w:t>Recently shipped out</w:t>
            </w:r>
          </w:p>
        </w:tc>
        <w:tc>
          <w:tcPr>
            <w:tcW w:w="3328" w:type="pct"/>
            <w:gridSpan w:val="2"/>
          </w:tcPr>
          <w:p w14:paraId="139270D1" w14:textId="219DF2C9" w:rsidR="0069488E" w:rsidRPr="00B54307" w:rsidRDefault="00162263" w:rsidP="003A247F">
            <w:pPr>
              <w:spacing w:before="120" w:after="120"/>
              <w:rPr>
                <w:rFonts w:eastAsiaTheme="minorHAnsi" w:cs="Calibri"/>
              </w:rPr>
            </w:pPr>
            <w:r>
              <w:pict w14:anchorId="026B6025">
                <v:shape id="_x0000_i1029" type="#_x0000_t75" style="width:18.75pt;height:16.5pt;flip:x;visibility:visible;mso-wrap-style:square" o:bullet="t">
                  <v:imagedata r:id="rId13" o:title=""/>
                </v:shape>
              </w:pict>
            </w:r>
            <w:r w:rsidR="00EE04CB" w:rsidRPr="00B54307">
              <w:rPr>
                <w:rFonts w:eastAsiaTheme="minorHAnsi" w:cs="Calibri"/>
              </w:rPr>
              <w:t xml:space="preserve"> </w:t>
            </w:r>
            <w:r w:rsidR="009A2B63" w:rsidRPr="00B54307">
              <w:rPr>
                <w:rFonts w:eastAsiaTheme="minorHAnsi" w:cs="Calibri"/>
              </w:rPr>
              <w:t>It shows</w:t>
            </w:r>
            <w:r w:rsidR="00EE04CB" w:rsidRPr="00B54307">
              <w:rPr>
                <w:rFonts w:eastAsiaTheme="minorHAnsi" w:cs="Calibri"/>
              </w:rPr>
              <w:t xml:space="preserve"> your prescription &lt;RX NAME &amp; DOSAGE&gt; shipped out on &lt;DATE ORDER SHIPPED&gt;.  And it’s on the way to you.  </w:t>
            </w:r>
          </w:p>
          <w:p w14:paraId="2BD6ECA4" w14:textId="77777777" w:rsidR="0069488E" w:rsidRPr="00B54307" w:rsidRDefault="0069488E" w:rsidP="003A247F">
            <w:pPr>
              <w:spacing w:before="120" w:after="120"/>
              <w:rPr>
                <w:rFonts w:eastAsiaTheme="minorHAnsi" w:cs="Calibri"/>
              </w:rPr>
            </w:pPr>
          </w:p>
          <w:p w14:paraId="2CCFCB43" w14:textId="583607D2" w:rsidR="00EE04CB" w:rsidRPr="00B54307" w:rsidRDefault="00EE04CB" w:rsidP="003A247F">
            <w:pPr>
              <w:spacing w:before="120" w:after="120"/>
            </w:pPr>
            <w:r w:rsidRPr="00B54307">
              <w:rPr>
                <w:rFonts w:eastAsiaTheme="minorHAnsi" w:cs="Calibri"/>
              </w:rPr>
              <w:t>You may also provide tracking information if available.</w:t>
            </w:r>
          </w:p>
        </w:tc>
      </w:tr>
      <w:tr w:rsidR="00683FC0" w:rsidRPr="00B54307" w14:paraId="537AF7A1" w14:textId="77777777" w:rsidTr="00726C52">
        <w:trPr>
          <w:trHeight w:val="71"/>
        </w:trPr>
        <w:tc>
          <w:tcPr>
            <w:tcW w:w="249" w:type="pct"/>
            <w:vMerge/>
          </w:tcPr>
          <w:p w14:paraId="63EEBCA4" w14:textId="77777777" w:rsidR="00EE04CB" w:rsidRPr="00B54307" w:rsidRDefault="00EE04CB" w:rsidP="00F26438">
            <w:pPr>
              <w:jc w:val="center"/>
              <w:rPr>
                <w:b/>
              </w:rPr>
            </w:pPr>
          </w:p>
        </w:tc>
        <w:tc>
          <w:tcPr>
            <w:tcW w:w="1423" w:type="pct"/>
            <w:gridSpan w:val="2"/>
          </w:tcPr>
          <w:p w14:paraId="58C7D2E4" w14:textId="77777777" w:rsidR="00EE04CB" w:rsidRPr="00B54307" w:rsidRDefault="00EE04CB" w:rsidP="003A247F">
            <w:pPr>
              <w:spacing w:before="120" w:after="120"/>
            </w:pPr>
            <w:r w:rsidRPr="00B54307">
              <w:t>Is in Future Fill</w:t>
            </w:r>
          </w:p>
        </w:tc>
        <w:tc>
          <w:tcPr>
            <w:tcW w:w="3328" w:type="pct"/>
            <w:gridSpan w:val="2"/>
          </w:tcPr>
          <w:p w14:paraId="61E2C3B6" w14:textId="692EAECB" w:rsidR="00EE04CB" w:rsidRPr="00B54307" w:rsidRDefault="00EE04CB" w:rsidP="003A247F">
            <w:pPr>
              <w:spacing w:before="120" w:after="120"/>
              <w:rPr>
                <w:rFonts w:eastAsiaTheme="minorHAnsi" w:cs="Calibri"/>
              </w:rPr>
            </w:pPr>
            <w:r w:rsidRPr="00B54307">
              <w:rPr>
                <w:rFonts w:eastAsiaTheme="minorHAnsi" w:cs="Calibri"/>
                <w:noProof/>
              </w:rPr>
              <w:drawing>
                <wp:inline distT="0" distB="0" distL="0" distR="0" wp14:anchorId="6C542835" wp14:editId="73975F02">
                  <wp:extent cx="238095" cy="20952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9A2B63" w:rsidRPr="00B54307">
              <w:rPr>
                <w:rFonts w:eastAsiaTheme="minorHAnsi" w:cs="Calibri"/>
              </w:rPr>
              <w:t>It shows</w:t>
            </w:r>
            <w:r w:rsidRPr="00B54307">
              <w:rPr>
                <w:rFonts w:eastAsiaTheme="minorHAnsi" w:cs="Calibri"/>
              </w:rPr>
              <w:t xml:space="preserve"> your prescription for &lt;RX NAME &amp; DOSAGE&gt; is set to begin dispensing on the &lt;DATE SET FOR DISPENSING&gt;. Once your order is shipped, we will send you a </w:t>
            </w:r>
            <w:r w:rsidR="00683FC0" w:rsidRPr="00B54307">
              <w:rPr>
                <w:rFonts w:eastAsiaTheme="minorHAnsi" w:cs="Calibri"/>
              </w:rPr>
              <w:t>notification</w:t>
            </w:r>
            <w:r w:rsidRPr="00B54307">
              <w:rPr>
                <w:rFonts w:eastAsiaTheme="minorHAnsi" w:cs="Calibri"/>
              </w:rPr>
              <w:t xml:space="preserve"> by &lt;MESSAGE PREFERENCES&gt; letting you know it’s on its way.</w:t>
            </w:r>
          </w:p>
        </w:tc>
      </w:tr>
      <w:tr w:rsidR="00683FC0" w:rsidRPr="00B54307" w14:paraId="0EACDBFB" w14:textId="77777777" w:rsidTr="00726C52">
        <w:trPr>
          <w:trHeight w:val="71"/>
        </w:trPr>
        <w:tc>
          <w:tcPr>
            <w:tcW w:w="249" w:type="pct"/>
            <w:vMerge/>
          </w:tcPr>
          <w:p w14:paraId="2F7AC583" w14:textId="77777777" w:rsidR="00EE04CB" w:rsidRPr="00B54307" w:rsidRDefault="00EE04CB" w:rsidP="00F26438">
            <w:pPr>
              <w:jc w:val="center"/>
              <w:rPr>
                <w:b/>
              </w:rPr>
            </w:pPr>
          </w:p>
        </w:tc>
        <w:tc>
          <w:tcPr>
            <w:tcW w:w="1423" w:type="pct"/>
            <w:gridSpan w:val="2"/>
          </w:tcPr>
          <w:p w14:paraId="13F80D42" w14:textId="77777777" w:rsidR="00EE04CB" w:rsidRPr="00B54307" w:rsidRDefault="00EE04CB" w:rsidP="003A247F">
            <w:pPr>
              <w:spacing w:before="120" w:after="120"/>
            </w:pPr>
            <w:r w:rsidRPr="00B54307">
              <w:t>Is on Auto Refill and set to begin dispensing on a future date</w:t>
            </w:r>
          </w:p>
        </w:tc>
        <w:tc>
          <w:tcPr>
            <w:tcW w:w="3328" w:type="pct"/>
            <w:gridSpan w:val="2"/>
          </w:tcPr>
          <w:p w14:paraId="4DDC120A" w14:textId="4377D380" w:rsidR="00EE04CB" w:rsidRPr="00B54307" w:rsidRDefault="00EE04CB" w:rsidP="003A247F">
            <w:pPr>
              <w:spacing w:before="120" w:after="120"/>
            </w:pPr>
            <w:r w:rsidRPr="00B54307">
              <w:rPr>
                <w:b/>
                <w:noProof/>
              </w:rPr>
              <w:drawing>
                <wp:inline distT="0" distB="0" distL="0" distR="0" wp14:anchorId="1124B3E9" wp14:editId="48169F93">
                  <wp:extent cx="238095" cy="2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b/>
              </w:rPr>
              <w:t xml:space="preserve"> </w:t>
            </w:r>
            <w:r w:rsidR="009A2B63" w:rsidRPr="00B54307">
              <w:t>It shows</w:t>
            </w:r>
            <w:r w:rsidRPr="00B54307">
              <w:t xml:space="preserve"> your prescription for &lt;RX NAME &amp; DOSAGE&gt; is on auto </w:t>
            </w:r>
            <w:r w:rsidR="00683FC0" w:rsidRPr="00B54307">
              <w:t>refill and</w:t>
            </w:r>
            <w:r w:rsidRPr="00B54307">
              <w:t xml:space="preserve"> is set to begin dispensing on &lt;DATE SET FOR DISPENSING&gt;. Once your order ships out we will notify you by &lt;MESSAGE PREFERENCE&gt; letting you know the </w:t>
            </w:r>
            <w:r w:rsidR="00640800" w:rsidRPr="00B54307">
              <w:t>prescription</w:t>
            </w:r>
            <w:r w:rsidRPr="00B54307">
              <w:t xml:space="preserve"> is on its way to you. </w:t>
            </w:r>
          </w:p>
        </w:tc>
      </w:tr>
      <w:tr w:rsidR="00683FC0" w:rsidRPr="00B54307" w14:paraId="77C353BF" w14:textId="77777777" w:rsidTr="00726C52">
        <w:trPr>
          <w:trHeight w:val="71"/>
        </w:trPr>
        <w:tc>
          <w:tcPr>
            <w:tcW w:w="249" w:type="pct"/>
            <w:vMerge/>
          </w:tcPr>
          <w:p w14:paraId="187FF790" w14:textId="77777777" w:rsidR="00EE04CB" w:rsidRPr="00B54307" w:rsidRDefault="00EE04CB" w:rsidP="00F26438">
            <w:pPr>
              <w:jc w:val="center"/>
              <w:rPr>
                <w:b/>
              </w:rPr>
            </w:pPr>
          </w:p>
        </w:tc>
        <w:tc>
          <w:tcPr>
            <w:tcW w:w="1423" w:type="pct"/>
            <w:gridSpan w:val="2"/>
          </w:tcPr>
          <w:p w14:paraId="00491ED1" w14:textId="77777777" w:rsidR="00EE04CB" w:rsidRPr="00B54307" w:rsidRDefault="00EE04CB" w:rsidP="003A247F">
            <w:pPr>
              <w:spacing w:before="120" w:after="120"/>
            </w:pPr>
            <w:r w:rsidRPr="00B54307">
              <w:t>Is on Auto Renewal and set to reach out to the doctor on a future date</w:t>
            </w:r>
          </w:p>
        </w:tc>
        <w:tc>
          <w:tcPr>
            <w:tcW w:w="3328" w:type="pct"/>
            <w:gridSpan w:val="2"/>
          </w:tcPr>
          <w:p w14:paraId="17CB9296" w14:textId="07CA1D14" w:rsidR="00EE04CB" w:rsidRPr="00B54307" w:rsidRDefault="00EE04CB" w:rsidP="003A247F">
            <w:pPr>
              <w:spacing w:before="120" w:after="120"/>
              <w:rPr>
                <w:b/>
              </w:rPr>
            </w:pPr>
            <w:r w:rsidRPr="00B54307">
              <w:rPr>
                <w:b/>
                <w:noProof/>
              </w:rPr>
              <w:drawing>
                <wp:inline distT="0" distB="0" distL="0" distR="0" wp14:anchorId="26F4B181" wp14:editId="144A794F">
                  <wp:extent cx="238095" cy="20952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b/>
              </w:rPr>
              <w:t xml:space="preserve"> </w:t>
            </w:r>
            <w:r w:rsidR="009A2B63" w:rsidRPr="00B54307">
              <w:t>It shows</w:t>
            </w:r>
            <w:r w:rsidRPr="00B54307">
              <w:t xml:space="preserve"> your prescription for &lt;RX NAME &amp; DOSAGE&gt; is on Auto Renewal, we are set to reach out to the Doctor to get a new prescription on &lt;DATE SET TO REACH OUT TO DOCTOR&gt;. Once we receive the prescription from the Doctor, we will notify you by &lt;MESSAGE PREFERENCE&gt; letting you know that we have received the new prescription, and it’s in process.</w:t>
            </w:r>
          </w:p>
        </w:tc>
      </w:tr>
      <w:tr w:rsidR="00683FC0" w:rsidRPr="00B54307" w14:paraId="43880566" w14:textId="77777777" w:rsidTr="00726C52">
        <w:trPr>
          <w:trHeight w:val="3888"/>
        </w:trPr>
        <w:tc>
          <w:tcPr>
            <w:tcW w:w="249" w:type="pct"/>
            <w:vMerge/>
          </w:tcPr>
          <w:p w14:paraId="1B70AED2" w14:textId="77777777" w:rsidR="00EE04CB" w:rsidRPr="00B54307" w:rsidRDefault="00EE04CB" w:rsidP="00F26438">
            <w:pPr>
              <w:jc w:val="center"/>
              <w:rPr>
                <w:b/>
              </w:rPr>
            </w:pPr>
          </w:p>
        </w:tc>
        <w:tc>
          <w:tcPr>
            <w:tcW w:w="1423" w:type="pct"/>
            <w:gridSpan w:val="2"/>
          </w:tcPr>
          <w:p w14:paraId="4CEF71A6" w14:textId="77777777" w:rsidR="00EE04CB" w:rsidRPr="00B54307" w:rsidRDefault="00EE04CB" w:rsidP="003A247F">
            <w:pPr>
              <w:spacing w:before="120" w:after="120"/>
            </w:pPr>
            <w:r w:rsidRPr="00B54307">
              <w:t>Is on the Order Status screen and is Out of Refills</w:t>
            </w:r>
          </w:p>
        </w:tc>
        <w:tc>
          <w:tcPr>
            <w:tcW w:w="3328" w:type="pct"/>
            <w:gridSpan w:val="2"/>
          </w:tcPr>
          <w:p w14:paraId="18E7D276" w14:textId="77777777" w:rsidR="00EE04CB" w:rsidRPr="00B54307" w:rsidRDefault="00EE04CB" w:rsidP="009A3A87">
            <w:pPr>
              <w:pStyle w:val="ListParagraph"/>
              <w:numPr>
                <w:ilvl w:val="2"/>
                <w:numId w:val="42"/>
              </w:numPr>
              <w:spacing w:before="120" w:after="120"/>
              <w:ind w:left="360"/>
              <w:rPr>
                <w:rFonts w:ascii="Verdana" w:hAnsi="Verdana"/>
                <w:sz w:val="24"/>
                <w:szCs w:val="24"/>
              </w:rPr>
            </w:pPr>
            <w:r w:rsidRPr="00B54307">
              <w:rPr>
                <w:rFonts w:ascii="Verdana" w:hAnsi="Verdana"/>
                <w:sz w:val="24"/>
                <w:szCs w:val="24"/>
              </w:rPr>
              <w:t>Review the Order Placement screen (to make sure we don’t have an Rx).</w:t>
            </w:r>
          </w:p>
          <w:p w14:paraId="1081B497" w14:textId="77777777" w:rsidR="00EE04CB" w:rsidRPr="00B54307" w:rsidRDefault="00EE04CB" w:rsidP="003A247F">
            <w:pPr>
              <w:spacing w:before="120" w:after="120"/>
            </w:pPr>
          </w:p>
          <w:p w14:paraId="5AF9AF6A" w14:textId="77777777" w:rsidR="00EE04CB" w:rsidRPr="00B54307" w:rsidRDefault="00EE04CB" w:rsidP="009A3A87">
            <w:pPr>
              <w:pStyle w:val="ListParagraph"/>
              <w:numPr>
                <w:ilvl w:val="2"/>
                <w:numId w:val="42"/>
              </w:numPr>
              <w:spacing w:before="120" w:after="120"/>
              <w:ind w:left="360"/>
              <w:rPr>
                <w:rFonts w:ascii="Verdana" w:hAnsi="Verdana"/>
                <w:sz w:val="24"/>
                <w:szCs w:val="24"/>
              </w:rPr>
            </w:pPr>
            <w:r w:rsidRPr="00B54307">
              <w:rPr>
                <w:rFonts w:ascii="Verdana" w:hAnsi="Verdana"/>
                <w:sz w:val="24"/>
                <w:szCs w:val="24"/>
              </w:rPr>
              <w:t>Review the Ready Fill at Mail tab to make sure not enrolled in Auto Renewal.</w:t>
            </w:r>
          </w:p>
          <w:p w14:paraId="37CB55F1" w14:textId="77777777" w:rsidR="00EE04CB" w:rsidRPr="00B54307" w:rsidRDefault="00EE04CB" w:rsidP="003A247F">
            <w:pPr>
              <w:spacing w:before="120" w:after="120"/>
            </w:pPr>
          </w:p>
          <w:p w14:paraId="0EACCFA0" w14:textId="24288BD8" w:rsidR="00EE04CB" w:rsidRPr="00B54307" w:rsidRDefault="00EE04CB" w:rsidP="003A247F">
            <w:pPr>
              <w:spacing w:before="120" w:after="120"/>
            </w:pPr>
            <w:r w:rsidRPr="00B54307">
              <w:rPr>
                <w:noProof/>
              </w:rPr>
              <w:drawing>
                <wp:inline distT="0" distB="0" distL="0" distR="0" wp14:anchorId="081C7E34" wp14:editId="482254B3">
                  <wp:extent cx="238095" cy="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t>
            </w:r>
            <w:r w:rsidR="009A2B63" w:rsidRPr="00B54307">
              <w:t>It shows</w:t>
            </w:r>
            <w:r w:rsidRPr="00B54307">
              <w:t xml:space="preserve"> your prescription for &lt;RX NAME &amp; DOSAGE&gt; is currently out of refills. I can send a request to the Doctor’s Office requesting that they send a new prescription in for the medication. Would that be </w:t>
            </w:r>
            <w:r w:rsidR="00C2570D" w:rsidRPr="00B54307">
              <w:t>O</w:t>
            </w:r>
            <w:r w:rsidR="003A247F" w:rsidRPr="00B54307">
              <w:t>k</w:t>
            </w:r>
            <w:r w:rsidRPr="00B54307">
              <w:t>?</w:t>
            </w:r>
          </w:p>
          <w:p w14:paraId="16A5F522" w14:textId="77777777" w:rsidR="00EE04CB" w:rsidRPr="00B54307" w:rsidRDefault="00EE04CB" w:rsidP="003A247F">
            <w:pPr>
              <w:spacing w:before="120" w:after="120"/>
            </w:pPr>
          </w:p>
          <w:p w14:paraId="77B9E22E" w14:textId="66F99E1A" w:rsidR="00EE04CB" w:rsidRPr="00B54307" w:rsidRDefault="00EE04CB" w:rsidP="009A3A87">
            <w:pPr>
              <w:pStyle w:val="ListParagraph"/>
              <w:numPr>
                <w:ilvl w:val="0"/>
                <w:numId w:val="48"/>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explain new </w:t>
            </w:r>
            <w:r w:rsidR="00640800" w:rsidRPr="00B54307">
              <w:rPr>
                <w:rFonts w:ascii="Verdana" w:hAnsi="Verdana"/>
                <w:sz w:val="24"/>
                <w:szCs w:val="24"/>
              </w:rPr>
              <w:t>prescription</w:t>
            </w:r>
            <w:r w:rsidRPr="00B54307">
              <w:rPr>
                <w:rFonts w:ascii="Verdana" w:hAnsi="Verdana"/>
                <w:sz w:val="24"/>
                <w:szCs w:val="24"/>
              </w:rPr>
              <w:t xml:space="preserve"> request process. Verify prescription information with member, including dosage and quantity. </w:t>
            </w:r>
          </w:p>
          <w:p w14:paraId="35E5DEEB" w14:textId="77777777" w:rsidR="003A247F" w:rsidRPr="00B54307" w:rsidRDefault="003A247F" w:rsidP="003A247F">
            <w:pPr>
              <w:pStyle w:val="ListParagraph"/>
              <w:spacing w:before="120" w:after="120"/>
              <w:ind w:left="360"/>
              <w:rPr>
                <w:rFonts w:ascii="Verdana" w:hAnsi="Verdana"/>
                <w:sz w:val="24"/>
                <w:szCs w:val="24"/>
              </w:rPr>
            </w:pPr>
          </w:p>
          <w:p w14:paraId="3D7EC63E" w14:textId="5AD6352A" w:rsidR="00EE04CB" w:rsidRPr="00B54307" w:rsidRDefault="00EE04CB" w:rsidP="009A3A87">
            <w:pPr>
              <w:pStyle w:val="ListParagraph"/>
              <w:numPr>
                <w:ilvl w:val="0"/>
                <w:numId w:val="48"/>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 to Review Order Placement screen.</w:t>
            </w:r>
          </w:p>
        </w:tc>
      </w:tr>
      <w:tr w:rsidR="00F26438" w:rsidRPr="00B54307" w14:paraId="178A8F02" w14:textId="77777777" w:rsidTr="00726C52">
        <w:trPr>
          <w:trHeight w:val="74"/>
        </w:trPr>
        <w:tc>
          <w:tcPr>
            <w:tcW w:w="249" w:type="pct"/>
            <w:vMerge w:val="restart"/>
          </w:tcPr>
          <w:p w14:paraId="544401D4" w14:textId="77777777" w:rsidR="00F26438" w:rsidRPr="00B54307" w:rsidRDefault="001A05D6" w:rsidP="003A247F">
            <w:pPr>
              <w:spacing w:before="120" w:after="120"/>
              <w:jc w:val="center"/>
              <w:rPr>
                <w:b/>
              </w:rPr>
            </w:pPr>
            <w:r w:rsidRPr="00B54307">
              <w:rPr>
                <w:b/>
              </w:rPr>
              <w:t>7</w:t>
            </w:r>
          </w:p>
        </w:tc>
        <w:tc>
          <w:tcPr>
            <w:tcW w:w="4751" w:type="pct"/>
            <w:gridSpan w:val="4"/>
          </w:tcPr>
          <w:p w14:paraId="500711CF" w14:textId="5DDCB377" w:rsidR="00F26438" w:rsidRPr="00B54307" w:rsidRDefault="00F26438" w:rsidP="003A247F">
            <w:pPr>
              <w:pStyle w:val="Heading3"/>
              <w:spacing w:before="120" w:after="120"/>
              <w:rPr>
                <w:rFonts w:ascii="Verdana" w:hAnsi="Verdana"/>
                <w:sz w:val="24"/>
                <w:szCs w:val="24"/>
              </w:rPr>
            </w:pPr>
            <w:bookmarkStart w:id="21" w:name="_Toc180671793"/>
            <w:r w:rsidRPr="00B54307">
              <w:rPr>
                <w:rFonts w:ascii="Verdana" w:hAnsi="Verdana"/>
                <w:sz w:val="24"/>
                <w:szCs w:val="24"/>
              </w:rPr>
              <w:t xml:space="preserve">Review </w:t>
            </w:r>
            <w:r w:rsidR="00EE04CB" w:rsidRPr="00B54307">
              <w:rPr>
                <w:rFonts w:ascii="Verdana" w:hAnsi="Verdana"/>
                <w:sz w:val="24"/>
                <w:szCs w:val="24"/>
              </w:rPr>
              <w:t xml:space="preserve">the </w:t>
            </w:r>
            <w:r w:rsidRPr="00B54307">
              <w:rPr>
                <w:rFonts w:ascii="Verdana" w:hAnsi="Verdana"/>
                <w:sz w:val="24"/>
                <w:szCs w:val="24"/>
              </w:rPr>
              <w:t>Order Placement Screen</w:t>
            </w:r>
            <w:r w:rsidR="00640800" w:rsidRPr="00B54307">
              <w:rPr>
                <w:rFonts w:ascii="Verdana" w:hAnsi="Verdana"/>
                <w:sz w:val="24"/>
                <w:szCs w:val="24"/>
              </w:rPr>
              <w:t>.</w:t>
            </w:r>
            <w:bookmarkEnd w:id="21"/>
          </w:p>
          <w:p w14:paraId="3A430C57" w14:textId="77777777" w:rsidR="00F26438" w:rsidRPr="00B54307" w:rsidRDefault="00F26438" w:rsidP="003A247F">
            <w:pPr>
              <w:spacing w:before="120" w:after="120"/>
            </w:pPr>
          </w:p>
          <w:p w14:paraId="393D2CCA" w14:textId="4CC70826" w:rsidR="00F26438" w:rsidRPr="00B54307" w:rsidRDefault="00F26438" w:rsidP="003A247F">
            <w:pPr>
              <w:pStyle w:val="ListParagraph"/>
              <w:numPr>
                <w:ilvl w:val="0"/>
                <w:numId w:val="1"/>
              </w:numPr>
              <w:spacing w:before="120" w:after="120"/>
              <w:rPr>
                <w:rFonts w:ascii="Verdana" w:hAnsi="Verdana"/>
                <w:sz w:val="24"/>
                <w:szCs w:val="24"/>
              </w:rPr>
            </w:pPr>
            <w:r w:rsidRPr="00B54307">
              <w:rPr>
                <w:rFonts w:ascii="Verdana" w:hAnsi="Verdana"/>
                <w:sz w:val="24"/>
                <w:szCs w:val="24"/>
              </w:rPr>
              <w:t>Lo</w:t>
            </w:r>
            <w:r w:rsidR="003A247F"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for </w:t>
            </w:r>
            <w:r w:rsidR="00640800" w:rsidRPr="00B54307">
              <w:rPr>
                <w:rFonts w:ascii="Verdana" w:hAnsi="Verdana"/>
                <w:sz w:val="24"/>
                <w:szCs w:val="24"/>
              </w:rPr>
              <w:t>prescriptions</w:t>
            </w:r>
            <w:r w:rsidRPr="00B54307">
              <w:rPr>
                <w:rFonts w:ascii="Verdana" w:hAnsi="Verdana"/>
                <w:sz w:val="24"/>
                <w:szCs w:val="24"/>
              </w:rPr>
              <w:t xml:space="preserve"> past due for refill and see if member needs a refill.</w:t>
            </w:r>
          </w:p>
          <w:p w14:paraId="7AEC0A49" w14:textId="77777777" w:rsidR="00F26438" w:rsidRPr="00B54307" w:rsidRDefault="00F26438" w:rsidP="003A247F">
            <w:pPr>
              <w:pStyle w:val="ListParagraph"/>
              <w:spacing w:before="120" w:after="120"/>
              <w:rPr>
                <w:rFonts w:ascii="Verdana" w:hAnsi="Verdana"/>
                <w:sz w:val="24"/>
                <w:szCs w:val="24"/>
              </w:rPr>
            </w:pPr>
          </w:p>
          <w:p w14:paraId="4C53889B" w14:textId="326D0228" w:rsidR="00F26438" w:rsidRPr="00B54307" w:rsidRDefault="00F26438" w:rsidP="003A247F">
            <w:pPr>
              <w:pStyle w:val="ListParagraph"/>
              <w:numPr>
                <w:ilvl w:val="0"/>
                <w:numId w:val="1"/>
              </w:numPr>
              <w:spacing w:before="120" w:after="120"/>
              <w:rPr>
                <w:rFonts w:ascii="Verdana" w:hAnsi="Verdana"/>
                <w:sz w:val="24"/>
                <w:szCs w:val="24"/>
              </w:rPr>
            </w:pPr>
            <w:r w:rsidRPr="00B54307">
              <w:rPr>
                <w:rFonts w:ascii="Verdana" w:hAnsi="Verdana"/>
                <w:sz w:val="24"/>
                <w:szCs w:val="24"/>
              </w:rPr>
              <w:t>Lo</w:t>
            </w:r>
            <w:r w:rsidR="003A247F"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for </w:t>
            </w:r>
            <w:r w:rsidR="00640800" w:rsidRPr="00B54307">
              <w:rPr>
                <w:rFonts w:ascii="Verdana" w:hAnsi="Verdana"/>
                <w:sz w:val="24"/>
                <w:szCs w:val="24"/>
              </w:rPr>
              <w:t>prescriptions</w:t>
            </w:r>
            <w:r w:rsidRPr="00B54307">
              <w:rPr>
                <w:rFonts w:ascii="Verdana" w:hAnsi="Verdana"/>
                <w:sz w:val="24"/>
                <w:szCs w:val="24"/>
              </w:rPr>
              <w:t xml:space="preserve"> available for refill within the next 14 days and offer to pull forward for refill. </w:t>
            </w:r>
            <w:r w:rsidR="00E8005E" w:rsidRPr="00B54307">
              <w:rPr>
                <w:rFonts w:ascii="Verdana" w:hAnsi="Verdana"/>
                <w:sz w:val="24"/>
                <w:szCs w:val="24"/>
              </w:rPr>
              <w:t xml:space="preserve"> </w:t>
            </w:r>
          </w:p>
          <w:p w14:paraId="3BAC8657" w14:textId="77777777" w:rsidR="00F26438" w:rsidRPr="00B54307" w:rsidRDefault="00F26438" w:rsidP="003A247F">
            <w:pPr>
              <w:pStyle w:val="ListParagraph"/>
              <w:spacing w:before="120" w:after="120"/>
              <w:rPr>
                <w:rFonts w:ascii="Verdana" w:hAnsi="Verdana"/>
                <w:b/>
                <w:sz w:val="24"/>
                <w:szCs w:val="24"/>
              </w:rPr>
            </w:pPr>
          </w:p>
          <w:p w14:paraId="64AA7DE3" w14:textId="6F417C2C" w:rsidR="00F26438" w:rsidRPr="00B54307" w:rsidRDefault="002F623C" w:rsidP="003A247F">
            <w:pPr>
              <w:pStyle w:val="ListParagraph"/>
              <w:spacing w:before="120" w:after="120"/>
              <w:rPr>
                <w:rFonts w:ascii="Verdana" w:hAnsi="Verdana"/>
                <w:sz w:val="24"/>
                <w:szCs w:val="24"/>
              </w:rPr>
            </w:pPr>
            <w:r w:rsidRPr="00B54307">
              <w:rPr>
                <w:rFonts w:ascii="Verdana" w:hAnsi="Verdana"/>
                <w:noProof/>
                <w:sz w:val="24"/>
                <w:szCs w:val="24"/>
              </w:rPr>
              <w:drawing>
                <wp:inline distT="0" distB="0" distL="0" distR="0" wp14:anchorId="68183FA0" wp14:editId="054DCCD9">
                  <wp:extent cx="238095" cy="209524"/>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con - Important Information.png"/>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B54307">
              <w:rPr>
                <w:rFonts w:ascii="Verdana" w:hAnsi="Verdana"/>
                <w:sz w:val="24"/>
                <w:szCs w:val="24"/>
              </w:rPr>
              <w:t xml:space="preserve"> </w:t>
            </w:r>
            <w:r w:rsidR="00F26438" w:rsidRPr="00B54307">
              <w:rPr>
                <w:rFonts w:ascii="Verdana" w:hAnsi="Verdana"/>
                <w:sz w:val="24"/>
                <w:szCs w:val="24"/>
              </w:rPr>
              <w:t xml:space="preserve">Pulling forward any </w:t>
            </w:r>
            <w:r w:rsidR="00640800" w:rsidRPr="00B54307">
              <w:rPr>
                <w:rFonts w:ascii="Verdana" w:hAnsi="Verdana"/>
                <w:sz w:val="24"/>
                <w:szCs w:val="24"/>
              </w:rPr>
              <w:t>prescriptions</w:t>
            </w:r>
            <w:r w:rsidR="00F26438" w:rsidRPr="00B54307">
              <w:rPr>
                <w:rFonts w:ascii="Verdana" w:hAnsi="Verdana"/>
                <w:sz w:val="24"/>
                <w:szCs w:val="24"/>
              </w:rPr>
              <w:t xml:space="preserve"> that are available for refill in more than 14 days will </w:t>
            </w:r>
            <w:r w:rsidR="00640800" w:rsidRPr="00B54307">
              <w:rPr>
                <w:rFonts w:ascii="Verdana" w:hAnsi="Verdana"/>
                <w:sz w:val="24"/>
                <w:szCs w:val="24"/>
              </w:rPr>
              <w:t>place them</w:t>
            </w:r>
            <w:r w:rsidR="00F26438" w:rsidRPr="00B54307">
              <w:rPr>
                <w:rFonts w:ascii="Verdana" w:hAnsi="Verdana"/>
                <w:sz w:val="24"/>
                <w:szCs w:val="24"/>
              </w:rPr>
              <w:t xml:space="preserve"> on Indefinite Hold</w:t>
            </w:r>
            <w:r w:rsidR="00640800" w:rsidRPr="00B54307">
              <w:rPr>
                <w:rFonts w:ascii="Verdana" w:hAnsi="Verdana"/>
                <w:sz w:val="24"/>
                <w:szCs w:val="24"/>
              </w:rPr>
              <w:t xml:space="preserve">, </w:t>
            </w:r>
            <w:r w:rsidR="00F26438" w:rsidRPr="00B54307">
              <w:rPr>
                <w:rFonts w:ascii="Verdana" w:hAnsi="Verdana"/>
                <w:sz w:val="24"/>
                <w:szCs w:val="24"/>
              </w:rPr>
              <w:t xml:space="preserve">and </w:t>
            </w:r>
            <w:r w:rsidR="00640800" w:rsidRPr="00B54307">
              <w:rPr>
                <w:rFonts w:ascii="Verdana" w:hAnsi="Verdana"/>
                <w:sz w:val="24"/>
                <w:szCs w:val="24"/>
              </w:rPr>
              <w:t xml:space="preserve">they </w:t>
            </w:r>
            <w:r w:rsidR="00F26438" w:rsidRPr="00B54307">
              <w:rPr>
                <w:rFonts w:ascii="Verdana" w:hAnsi="Verdana"/>
                <w:sz w:val="24"/>
                <w:szCs w:val="24"/>
              </w:rPr>
              <w:t>will manually have to be refilled on the Next Fill Date.</w:t>
            </w:r>
            <w:r w:rsidR="00F26438" w:rsidRPr="00B54307">
              <w:rPr>
                <w:rFonts w:ascii="Verdana" w:hAnsi="Verdana"/>
                <w:b/>
                <w:sz w:val="24"/>
                <w:szCs w:val="24"/>
              </w:rPr>
              <w:t xml:space="preserve"> </w:t>
            </w:r>
            <w:r w:rsidR="00E8005E" w:rsidRPr="00B54307">
              <w:rPr>
                <w:rFonts w:ascii="Verdana" w:hAnsi="Verdana"/>
                <w:sz w:val="24"/>
                <w:szCs w:val="24"/>
              </w:rPr>
              <w:t xml:space="preserve"> </w:t>
            </w:r>
          </w:p>
          <w:p w14:paraId="1D65F3EC" w14:textId="77777777" w:rsidR="00831273" w:rsidRPr="00B54307" w:rsidRDefault="00831273" w:rsidP="00683FC0"/>
          <w:p w14:paraId="6B4B5DE7" w14:textId="3CEB6A2B" w:rsidR="00F26438" w:rsidRPr="00D042B1" w:rsidRDefault="000F454A" w:rsidP="003A247F">
            <w:pPr>
              <w:pStyle w:val="ListParagraph"/>
              <w:numPr>
                <w:ilvl w:val="0"/>
                <w:numId w:val="1"/>
              </w:numPr>
              <w:spacing w:before="120" w:after="120"/>
              <w:rPr>
                <w:rFonts w:ascii="Verdana" w:hAnsi="Verdana"/>
                <w:sz w:val="24"/>
                <w:szCs w:val="24"/>
              </w:rPr>
            </w:pPr>
            <w:r w:rsidRPr="00D042B1">
              <w:rPr>
                <w:rFonts w:ascii="Verdana" w:hAnsi="Verdana"/>
                <w:i/>
                <w:noProof/>
                <w:sz w:val="24"/>
                <w:szCs w:val="24"/>
              </w:rPr>
              <w:drawing>
                <wp:inline distT="0" distB="0" distL="0" distR="0" wp14:anchorId="73847CB1" wp14:editId="3CB07CA0">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042B1">
              <w:rPr>
                <w:rFonts w:ascii="Verdana" w:hAnsi="Verdana"/>
                <w:sz w:val="24"/>
                <w:szCs w:val="24"/>
              </w:rPr>
              <w:t xml:space="preserve"> </w:t>
            </w:r>
            <w:r w:rsidR="00F26438" w:rsidRPr="00D042B1">
              <w:rPr>
                <w:rFonts w:ascii="Verdana" w:hAnsi="Verdana"/>
                <w:sz w:val="24"/>
                <w:szCs w:val="24"/>
              </w:rPr>
              <w:t>Lo</w:t>
            </w:r>
            <w:r w:rsidR="003A247F" w:rsidRPr="00D042B1">
              <w:rPr>
                <w:rFonts w:ascii="Verdana" w:hAnsi="Verdana"/>
                <w:sz w:val="24"/>
                <w:szCs w:val="24"/>
              </w:rPr>
              <w:t>o</w:t>
            </w:r>
            <w:r w:rsidR="00C2570D" w:rsidRPr="00D042B1">
              <w:rPr>
                <w:rFonts w:ascii="Verdana" w:hAnsi="Verdana"/>
                <w:sz w:val="24"/>
                <w:szCs w:val="24"/>
              </w:rPr>
              <w:t>k</w:t>
            </w:r>
            <w:r w:rsidR="00F26438" w:rsidRPr="00D042B1">
              <w:rPr>
                <w:rFonts w:ascii="Verdana" w:hAnsi="Verdana"/>
                <w:sz w:val="24"/>
                <w:szCs w:val="24"/>
              </w:rPr>
              <w:t xml:space="preserve"> for opportunities to enroll </w:t>
            </w:r>
            <w:r w:rsidR="00640800" w:rsidRPr="00D042B1">
              <w:rPr>
                <w:rFonts w:ascii="Verdana" w:hAnsi="Verdana"/>
                <w:sz w:val="24"/>
                <w:szCs w:val="24"/>
              </w:rPr>
              <w:t>prescriptions</w:t>
            </w:r>
            <w:r w:rsidR="00F26438" w:rsidRPr="00D042B1">
              <w:rPr>
                <w:rFonts w:ascii="Verdana" w:hAnsi="Verdana"/>
                <w:sz w:val="24"/>
                <w:szCs w:val="24"/>
              </w:rPr>
              <w:t xml:space="preserve"> in</w:t>
            </w:r>
            <w:r w:rsidR="00D042B1" w:rsidRPr="00D042B1">
              <w:rPr>
                <w:rFonts w:ascii="Verdana" w:hAnsi="Verdana"/>
                <w:sz w:val="24"/>
                <w:szCs w:val="24"/>
              </w:rPr>
              <w:t xml:space="preserve"> </w:t>
            </w:r>
            <w:hyperlink r:id="rId16" w:anchor="!/view?docid=89a5f1e4-2fea-404a-a5f8-6e50549eb3de" w:history="1">
              <w:r w:rsidR="00B54307" w:rsidRPr="00D042B1">
                <w:rPr>
                  <w:rStyle w:val="Hyperlink"/>
                  <w:rFonts w:ascii="Verdana" w:hAnsi="Verdana"/>
                  <w:sz w:val="24"/>
                  <w:szCs w:val="24"/>
                </w:rPr>
                <w:t>Auto Refill Program (ARP) (022387)</w:t>
              </w:r>
            </w:hyperlink>
            <w:r w:rsidR="00B54307" w:rsidRPr="00D042B1">
              <w:rPr>
                <w:rStyle w:val="Hyperlink"/>
                <w:rFonts w:ascii="Verdana" w:hAnsi="Verdana"/>
                <w:color w:val="auto"/>
                <w:sz w:val="24"/>
                <w:szCs w:val="24"/>
                <w:u w:val="none"/>
              </w:rPr>
              <w:t xml:space="preserve"> </w:t>
            </w:r>
            <w:r w:rsidR="00F26438" w:rsidRPr="00D042B1">
              <w:rPr>
                <w:rFonts w:ascii="Verdana" w:hAnsi="Verdana"/>
                <w:sz w:val="24"/>
                <w:szCs w:val="24"/>
              </w:rPr>
              <w:t xml:space="preserve">(If Rx is available for refill and </w:t>
            </w:r>
            <w:r w:rsidR="00DD0325" w:rsidRPr="00D042B1">
              <w:rPr>
                <w:rFonts w:ascii="Verdana" w:hAnsi="Verdana"/>
                <w:sz w:val="24"/>
                <w:szCs w:val="24"/>
              </w:rPr>
              <w:t xml:space="preserve">the </w:t>
            </w:r>
            <w:r w:rsidR="00F26438" w:rsidRPr="00D042B1">
              <w:rPr>
                <w:rFonts w:ascii="Verdana" w:hAnsi="Verdana"/>
                <w:sz w:val="24"/>
                <w:szCs w:val="24"/>
              </w:rPr>
              <w:t xml:space="preserve">member </w:t>
            </w:r>
            <w:r w:rsidR="00DD0325" w:rsidRPr="00D042B1">
              <w:rPr>
                <w:rFonts w:ascii="Verdana" w:hAnsi="Verdana"/>
                <w:sz w:val="24"/>
                <w:szCs w:val="24"/>
              </w:rPr>
              <w:t>is interested</w:t>
            </w:r>
            <w:r w:rsidR="00F26438" w:rsidRPr="00D042B1">
              <w:rPr>
                <w:rFonts w:ascii="Verdana" w:hAnsi="Verdana"/>
                <w:sz w:val="24"/>
                <w:szCs w:val="24"/>
              </w:rPr>
              <w:t>, it would have to be ordered today to enroll).</w:t>
            </w:r>
            <w:r w:rsidR="002A2835" w:rsidRPr="00D042B1">
              <w:rPr>
                <w:rFonts w:ascii="Verdana" w:hAnsi="Verdana"/>
                <w:sz w:val="24"/>
                <w:szCs w:val="24"/>
              </w:rPr>
              <w:t xml:space="preserve"> For California and Louisiana residents, refer to </w:t>
            </w:r>
            <w:hyperlink r:id="rId17" w:anchor="!/view?docid=4346e7df-7d22-4e8f-8229-8f9421cadb34" w:tgtFrame="_blank" w:history="1">
              <w:r w:rsidR="005D697F" w:rsidRPr="00D042B1">
                <w:rPr>
                  <w:rStyle w:val="Hyperlink"/>
                  <w:rFonts w:ascii="Verdana" w:hAnsi="Verdana"/>
                  <w:sz w:val="24"/>
                  <w:szCs w:val="24"/>
                </w:rPr>
                <w:t>Automatic Refill Program:  California Regulatory Changes to Medication Exclusions Job Aid (070485)</w:t>
              </w:r>
            </w:hyperlink>
            <w:r w:rsidR="002A2835" w:rsidRPr="00D042B1">
              <w:rPr>
                <w:rFonts w:ascii="Verdana" w:hAnsi="Verdana"/>
                <w:sz w:val="24"/>
                <w:szCs w:val="24"/>
              </w:rPr>
              <w:t>.</w:t>
            </w:r>
          </w:p>
          <w:p w14:paraId="455E5776" w14:textId="77777777" w:rsidR="00F26438" w:rsidRPr="00B54307" w:rsidRDefault="00F26438" w:rsidP="003A247F">
            <w:pPr>
              <w:pStyle w:val="ListParagraph"/>
              <w:spacing w:before="120" w:after="120"/>
              <w:rPr>
                <w:rFonts w:ascii="Verdana" w:hAnsi="Verdana"/>
                <w:sz w:val="24"/>
                <w:szCs w:val="24"/>
              </w:rPr>
            </w:pPr>
          </w:p>
          <w:p w14:paraId="4F4E1D1D" w14:textId="16F5B637" w:rsidR="00F26438" w:rsidRPr="00B54307" w:rsidRDefault="00F26438" w:rsidP="003A247F">
            <w:pPr>
              <w:pStyle w:val="ListParagraph"/>
              <w:numPr>
                <w:ilvl w:val="0"/>
                <w:numId w:val="1"/>
              </w:numPr>
              <w:spacing w:before="120" w:after="120"/>
              <w:rPr>
                <w:rFonts w:ascii="Verdana" w:hAnsi="Verdana"/>
                <w:sz w:val="24"/>
                <w:szCs w:val="24"/>
              </w:rPr>
            </w:pPr>
            <w:r w:rsidRPr="00B54307">
              <w:rPr>
                <w:rFonts w:ascii="Verdana" w:hAnsi="Verdana"/>
                <w:sz w:val="24"/>
                <w:szCs w:val="24"/>
              </w:rPr>
              <w:t>Lo</w:t>
            </w:r>
            <w:r w:rsidR="003A247F"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for duplicate </w:t>
            </w:r>
            <w:r w:rsidR="00640800" w:rsidRPr="00B54307">
              <w:rPr>
                <w:rFonts w:ascii="Verdana" w:hAnsi="Verdana"/>
                <w:sz w:val="24"/>
                <w:szCs w:val="24"/>
              </w:rPr>
              <w:t>prescriptions</w:t>
            </w:r>
            <w:r w:rsidRPr="00B54307">
              <w:rPr>
                <w:rFonts w:ascii="Verdana" w:hAnsi="Verdana"/>
                <w:sz w:val="24"/>
                <w:szCs w:val="24"/>
              </w:rPr>
              <w:t xml:space="preserve">, </w:t>
            </w:r>
            <w:r w:rsidR="00640800" w:rsidRPr="00B54307">
              <w:rPr>
                <w:rFonts w:ascii="Verdana" w:hAnsi="Verdana"/>
                <w:sz w:val="24"/>
                <w:szCs w:val="24"/>
              </w:rPr>
              <w:t xml:space="preserve">prescriptions </w:t>
            </w:r>
            <w:r w:rsidRPr="00B54307">
              <w:rPr>
                <w:rFonts w:ascii="Verdana" w:hAnsi="Verdana"/>
                <w:sz w:val="24"/>
                <w:szCs w:val="24"/>
              </w:rPr>
              <w:t xml:space="preserve">with different dosages, quantity changes in </w:t>
            </w:r>
            <w:r w:rsidR="00640800" w:rsidRPr="00B54307">
              <w:rPr>
                <w:rFonts w:ascii="Verdana" w:hAnsi="Verdana"/>
                <w:sz w:val="24"/>
                <w:szCs w:val="24"/>
              </w:rPr>
              <w:t>prescriptions</w:t>
            </w:r>
            <w:r w:rsidRPr="00B54307">
              <w:rPr>
                <w:rFonts w:ascii="Verdana" w:hAnsi="Verdana"/>
                <w:sz w:val="24"/>
                <w:szCs w:val="24"/>
              </w:rPr>
              <w:t xml:space="preserve">, </w:t>
            </w:r>
            <w:r w:rsidR="00640800" w:rsidRPr="00B54307">
              <w:rPr>
                <w:rFonts w:ascii="Verdana" w:hAnsi="Verdana"/>
                <w:sz w:val="24"/>
                <w:szCs w:val="24"/>
              </w:rPr>
              <w:t xml:space="preserve">and </w:t>
            </w:r>
            <w:r w:rsidRPr="00B54307">
              <w:rPr>
                <w:rFonts w:ascii="Verdana" w:hAnsi="Verdana"/>
                <w:sz w:val="24"/>
                <w:szCs w:val="24"/>
              </w:rPr>
              <w:t xml:space="preserve">old </w:t>
            </w:r>
            <w:r w:rsidR="00640800" w:rsidRPr="00B54307">
              <w:rPr>
                <w:rFonts w:ascii="Verdana" w:hAnsi="Verdana"/>
                <w:sz w:val="24"/>
                <w:szCs w:val="24"/>
              </w:rPr>
              <w:t>prescriptions,</w:t>
            </w:r>
            <w:r w:rsidRPr="00B54307">
              <w:rPr>
                <w:rFonts w:ascii="Verdana" w:hAnsi="Verdana"/>
                <w:sz w:val="24"/>
                <w:szCs w:val="24"/>
              </w:rPr>
              <w:t xml:space="preserve"> and verify if member is still taking. Discontinue the ones that the member is no longer </w:t>
            </w:r>
            <w:r w:rsidR="00640800" w:rsidRPr="00B54307">
              <w:rPr>
                <w:rFonts w:ascii="Verdana" w:hAnsi="Verdana"/>
                <w:sz w:val="24"/>
                <w:szCs w:val="24"/>
              </w:rPr>
              <w:t>taking</w:t>
            </w:r>
            <w:r w:rsidRPr="00B54307">
              <w:rPr>
                <w:rFonts w:ascii="Verdana" w:hAnsi="Verdana"/>
                <w:sz w:val="24"/>
                <w:szCs w:val="24"/>
              </w:rPr>
              <w:t xml:space="preserve">. </w:t>
            </w:r>
          </w:p>
          <w:p w14:paraId="02BFB3CF" w14:textId="77777777" w:rsidR="00F26438" w:rsidRPr="00B54307" w:rsidRDefault="00F26438" w:rsidP="003A247F">
            <w:pPr>
              <w:pStyle w:val="ListParagraph"/>
              <w:spacing w:before="120" w:after="120"/>
              <w:rPr>
                <w:rFonts w:ascii="Verdana" w:hAnsi="Verdana"/>
                <w:sz w:val="24"/>
                <w:szCs w:val="24"/>
              </w:rPr>
            </w:pPr>
          </w:p>
          <w:p w14:paraId="0F61D09D" w14:textId="59A08470" w:rsidR="00F26438" w:rsidRPr="00B54307" w:rsidRDefault="00F26438" w:rsidP="003A247F">
            <w:pPr>
              <w:pStyle w:val="ListParagraph"/>
              <w:numPr>
                <w:ilvl w:val="0"/>
                <w:numId w:val="1"/>
              </w:numPr>
              <w:spacing w:before="120" w:after="120"/>
              <w:rPr>
                <w:rFonts w:ascii="Verdana" w:hAnsi="Verdana"/>
                <w:sz w:val="24"/>
                <w:szCs w:val="24"/>
              </w:rPr>
            </w:pPr>
            <w:r w:rsidRPr="00B54307">
              <w:rPr>
                <w:rFonts w:ascii="Verdana" w:hAnsi="Verdana"/>
                <w:sz w:val="24"/>
                <w:szCs w:val="24"/>
              </w:rPr>
              <w:t>Lo</w:t>
            </w:r>
            <w:r w:rsidR="003A247F"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to see if member has any prescriptions past due for refill.</w:t>
            </w:r>
          </w:p>
          <w:p w14:paraId="368CC44C" w14:textId="77777777" w:rsidR="00F26438" w:rsidRPr="00B54307" w:rsidRDefault="00F26438" w:rsidP="003A247F">
            <w:pPr>
              <w:spacing w:before="120" w:after="120"/>
            </w:pPr>
          </w:p>
          <w:p w14:paraId="515356FF" w14:textId="0C0C931C" w:rsidR="00F26438" w:rsidRPr="00B54307" w:rsidRDefault="00F26438" w:rsidP="003A247F">
            <w:pPr>
              <w:spacing w:before="120" w:after="120"/>
              <w:ind w:left="720"/>
              <w:rPr>
                <w:rFonts w:eastAsiaTheme="minorHAnsi" w:cs="Calibri"/>
              </w:rPr>
            </w:pPr>
            <w:r w:rsidRPr="00B54307">
              <w:rPr>
                <w:rFonts w:eastAsiaTheme="minorHAnsi" w:cs="Calibri"/>
                <w:noProof/>
              </w:rPr>
              <w:drawing>
                <wp:inline distT="0" distB="0" distL="0" distR="0" wp14:anchorId="14B84DA4" wp14:editId="7D8757E1">
                  <wp:extent cx="238095" cy="2095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I see your prescription for &lt;RX NAME &amp; DOSAGE&gt; is past due for refill.  I can go ahead and refill that prescription for you today, that way you don’t have to call back to order it! Would that be </w:t>
            </w:r>
            <w:r w:rsidR="00C2570D" w:rsidRPr="00B54307">
              <w:rPr>
                <w:rFonts w:eastAsiaTheme="minorHAnsi" w:cs="Calibri"/>
              </w:rPr>
              <w:t>O</w:t>
            </w:r>
            <w:r w:rsidR="003A247F" w:rsidRPr="00B54307">
              <w:rPr>
                <w:rFonts w:eastAsiaTheme="minorHAnsi" w:cs="Calibri"/>
              </w:rPr>
              <w:t>k</w:t>
            </w:r>
            <w:r w:rsidRPr="00B54307">
              <w:rPr>
                <w:rFonts w:eastAsiaTheme="minorHAnsi" w:cs="Calibri"/>
              </w:rPr>
              <w:t>?” (Do this for multiple medications if necessary</w:t>
            </w:r>
            <w:r w:rsidR="00683FC0" w:rsidRPr="00B54307">
              <w:rPr>
                <w:rFonts w:eastAsiaTheme="minorHAnsi" w:cs="Calibri"/>
              </w:rPr>
              <w:t>.</w:t>
            </w:r>
            <w:r w:rsidRPr="00B54307">
              <w:rPr>
                <w:rFonts w:eastAsiaTheme="minorHAnsi" w:cs="Calibri"/>
              </w:rPr>
              <w:t>)</w:t>
            </w:r>
          </w:p>
          <w:p w14:paraId="053D681B" w14:textId="77777777" w:rsidR="00F26438" w:rsidRPr="00B54307" w:rsidRDefault="00F26438" w:rsidP="003A247F">
            <w:pPr>
              <w:spacing w:before="120" w:after="120"/>
              <w:contextualSpacing/>
              <w:rPr>
                <w:rFonts w:eastAsiaTheme="minorHAnsi" w:cs="Calibri"/>
              </w:rPr>
            </w:pPr>
          </w:p>
          <w:p w14:paraId="1FCF83C4" w14:textId="77777777" w:rsidR="00F26438" w:rsidRPr="00B54307" w:rsidRDefault="00F26438" w:rsidP="009A3A87">
            <w:pPr>
              <w:pStyle w:val="ListParagraph"/>
              <w:numPr>
                <w:ilvl w:val="0"/>
                <w:numId w:val="31"/>
              </w:numPr>
              <w:spacing w:before="120" w:after="120"/>
              <w:rPr>
                <w:rFonts w:ascii="Verdana" w:hAnsi="Verdana"/>
                <w:sz w:val="24"/>
                <w:szCs w:val="24"/>
              </w:rPr>
            </w:pPr>
            <w:r w:rsidRPr="00B54307">
              <w:rPr>
                <w:rFonts w:ascii="Verdana" w:hAnsi="Verdana"/>
                <w:sz w:val="24"/>
                <w:szCs w:val="24"/>
              </w:rPr>
              <w:t xml:space="preserve">Review and determine if any prescriptions come available for refill in the next </w:t>
            </w:r>
            <w:r w:rsidRPr="00B54307">
              <w:rPr>
                <w:rFonts w:ascii="Verdana" w:hAnsi="Verdana"/>
                <w:b/>
                <w:sz w:val="24"/>
                <w:szCs w:val="24"/>
              </w:rPr>
              <w:t>14</w:t>
            </w:r>
            <w:r w:rsidRPr="00B54307">
              <w:rPr>
                <w:rFonts w:ascii="Verdana" w:hAnsi="Verdana"/>
                <w:sz w:val="24"/>
                <w:szCs w:val="24"/>
              </w:rPr>
              <w:t xml:space="preserve"> days.   </w:t>
            </w:r>
            <w:r w:rsidR="00E8005E" w:rsidRPr="00B54307">
              <w:rPr>
                <w:rFonts w:ascii="Verdana" w:hAnsi="Verdana"/>
                <w:sz w:val="24"/>
                <w:szCs w:val="24"/>
              </w:rPr>
              <w:t xml:space="preserve"> </w:t>
            </w:r>
          </w:p>
          <w:p w14:paraId="76FEB344" w14:textId="77777777" w:rsidR="00F26438" w:rsidRPr="00B54307" w:rsidRDefault="00F26438" w:rsidP="003A247F">
            <w:pPr>
              <w:spacing w:before="120" w:after="120"/>
              <w:rPr>
                <w:rFonts w:eastAsiaTheme="minorHAnsi" w:cs="Calibri"/>
              </w:rPr>
            </w:pPr>
          </w:p>
          <w:p w14:paraId="24303955" w14:textId="010769C5" w:rsidR="00F26438" w:rsidRPr="00B54307" w:rsidRDefault="00F26438" w:rsidP="003A247F">
            <w:pPr>
              <w:spacing w:before="120" w:after="120"/>
              <w:ind w:left="720"/>
              <w:rPr>
                <w:rFonts w:eastAsiaTheme="minorHAnsi" w:cs="Calibri"/>
              </w:rPr>
            </w:pPr>
            <w:r w:rsidRPr="00B54307">
              <w:rPr>
                <w:rFonts w:eastAsiaTheme="minorHAnsi" w:cs="Calibri"/>
                <w:noProof/>
              </w:rPr>
              <w:drawing>
                <wp:inline distT="0" distB="0" distL="0" distR="0" wp14:anchorId="4C4341A2" wp14:editId="4B39B719">
                  <wp:extent cx="238095" cy="20952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I see your prescription for &lt;RX NAME &amp; DOSAGE&gt; comes available for refill on &lt;NEXT AVAILABLE REFILL DATE&gt; I can set it where on &lt;REFILL DATE&gt; it would begin dispensing automatically, that way you don’t have to take the time to order it. Would that be </w:t>
            </w:r>
            <w:r w:rsidR="00C2570D" w:rsidRPr="00B54307">
              <w:rPr>
                <w:rFonts w:eastAsiaTheme="minorHAnsi" w:cs="Calibri"/>
              </w:rPr>
              <w:t>O</w:t>
            </w:r>
            <w:r w:rsidR="003A247F" w:rsidRPr="00B54307">
              <w:rPr>
                <w:rFonts w:eastAsiaTheme="minorHAnsi" w:cs="Calibri"/>
              </w:rPr>
              <w:t>k</w:t>
            </w:r>
            <w:r w:rsidRPr="00B54307">
              <w:rPr>
                <w:rFonts w:eastAsiaTheme="minorHAnsi" w:cs="Calibri"/>
              </w:rPr>
              <w:t>?” (Do this for multiple medications if necessary</w:t>
            </w:r>
            <w:r w:rsidR="00683FC0" w:rsidRPr="00B54307">
              <w:rPr>
                <w:rFonts w:eastAsiaTheme="minorHAnsi" w:cs="Calibri"/>
              </w:rPr>
              <w:t>.</w:t>
            </w:r>
            <w:r w:rsidRPr="00B54307">
              <w:rPr>
                <w:rFonts w:eastAsiaTheme="minorHAnsi" w:cs="Calibri"/>
              </w:rPr>
              <w:t>)</w:t>
            </w:r>
          </w:p>
          <w:p w14:paraId="69142EA5" w14:textId="77777777" w:rsidR="00F26438" w:rsidRPr="00B54307" w:rsidRDefault="00F26438" w:rsidP="003A247F">
            <w:pPr>
              <w:spacing w:before="120" w:after="120"/>
              <w:contextualSpacing/>
              <w:rPr>
                <w:rFonts w:eastAsiaTheme="minorHAnsi" w:cs="Calibri"/>
              </w:rPr>
            </w:pPr>
          </w:p>
          <w:p w14:paraId="464E55B2" w14:textId="77777777" w:rsidR="00F26438" w:rsidRPr="00B54307" w:rsidRDefault="00F26438" w:rsidP="009A3A87">
            <w:pPr>
              <w:pStyle w:val="ListParagraph"/>
              <w:numPr>
                <w:ilvl w:val="1"/>
                <w:numId w:val="31"/>
              </w:numPr>
              <w:spacing w:before="120" w:after="120"/>
              <w:rPr>
                <w:rFonts w:ascii="Verdana" w:hAnsi="Verdana"/>
                <w:sz w:val="24"/>
                <w:szCs w:val="24"/>
              </w:rPr>
            </w:pPr>
            <w:r w:rsidRPr="00B54307">
              <w:rPr>
                <w:rFonts w:ascii="Verdana" w:hAnsi="Verdana"/>
                <w:sz w:val="24"/>
                <w:szCs w:val="24"/>
              </w:rPr>
              <w:t xml:space="preserve">If member seems resistant about pulling forward refills after </w:t>
            </w:r>
            <w:r w:rsidR="00E8005E" w:rsidRPr="00B54307">
              <w:rPr>
                <w:rFonts w:ascii="Verdana" w:hAnsi="Verdana"/>
                <w:sz w:val="24"/>
                <w:szCs w:val="24"/>
              </w:rPr>
              <w:t>two (</w:t>
            </w:r>
            <w:r w:rsidRPr="00B54307">
              <w:rPr>
                <w:rFonts w:ascii="Verdana" w:hAnsi="Verdana"/>
                <w:sz w:val="24"/>
                <w:szCs w:val="24"/>
              </w:rPr>
              <w:t>2</w:t>
            </w:r>
            <w:r w:rsidR="00E8005E" w:rsidRPr="00B54307">
              <w:rPr>
                <w:rFonts w:ascii="Verdana" w:hAnsi="Verdana"/>
                <w:sz w:val="24"/>
                <w:szCs w:val="24"/>
              </w:rPr>
              <w:t>)</w:t>
            </w:r>
            <w:r w:rsidRPr="00B54307">
              <w:rPr>
                <w:rFonts w:ascii="Verdana" w:hAnsi="Verdana"/>
                <w:sz w:val="24"/>
                <w:szCs w:val="24"/>
              </w:rPr>
              <w:t xml:space="preserve"> attempts with different medications, </w:t>
            </w:r>
            <w:r w:rsidR="00E8005E" w:rsidRPr="00B54307">
              <w:rPr>
                <w:rFonts w:ascii="Verdana" w:hAnsi="Verdana"/>
                <w:sz w:val="24"/>
                <w:szCs w:val="24"/>
              </w:rPr>
              <w:t xml:space="preserve">then </w:t>
            </w:r>
            <w:r w:rsidRPr="00B54307">
              <w:rPr>
                <w:rFonts w:ascii="Verdana" w:hAnsi="Verdana"/>
                <w:sz w:val="24"/>
                <w:szCs w:val="24"/>
              </w:rPr>
              <w:t>continue.</w:t>
            </w:r>
          </w:p>
          <w:p w14:paraId="463A5AC4" w14:textId="77777777" w:rsidR="00F26438" w:rsidRPr="00B54307" w:rsidRDefault="00F26438" w:rsidP="003A247F">
            <w:pPr>
              <w:spacing w:before="120" w:after="120"/>
            </w:pPr>
          </w:p>
          <w:p w14:paraId="47B8E785" w14:textId="77777777" w:rsidR="00F26438" w:rsidRPr="00B54307" w:rsidRDefault="00E8005E" w:rsidP="003A247F">
            <w:pPr>
              <w:spacing w:before="120" w:after="120"/>
              <w:ind w:left="720"/>
            </w:pPr>
            <w:r w:rsidRPr="00B54307">
              <w:rPr>
                <w:noProof/>
              </w:rPr>
              <w:t xml:space="preserve"> </w:t>
            </w:r>
          </w:p>
          <w:p w14:paraId="1B96BCC0" w14:textId="77777777" w:rsidR="00F26438" w:rsidRPr="00B54307" w:rsidRDefault="002F623C" w:rsidP="003A247F">
            <w:pPr>
              <w:spacing w:before="120" w:after="120"/>
              <w:ind w:left="720"/>
            </w:pPr>
            <w:r w:rsidRPr="00B54307">
              <w:t xml:space="preserve"> </w:t>
            </w:r>
            <w:r w:rsidRPr="00B54307">
              <w:rPr>
                <w:rFonts w:eastAsiaTheme="minorHAnsi" w:cs="Calibri"/>
                <w:noProof/>
              </w:rPr>
              <w:drawing>
                <wp:inline distT="0" distB="0" distL="0" distR="0" wp14:anchorId="00320C5C" wp14:editId="1B10C379">
                  <wp:extent cx="238095" cy="209524"/>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t>
            </w:r>
            <w:r w:rsidR="00F26438" w:rsidRPr="00B54307">
              <w:t>I see your prescription for &lt;RX Name &amp; DASAGE&gt; comes available for refill on &lt;NEXT FILL DATE&gt;.  Do you have enough medication on hand to last until I call you next month?</w:t>
            </w:r>
          </w:p>
          <w:p w14:paraId="00D3C6A7" w14:textId="77777777" w:rsidR="00F26438" w:rsidRPr="00B54307" w:rsidRDefault="00F26438" w:rsidP="003A247F">
            <w:pPr>
              <w:spacing w:before="120" w:after="120"/>
            </w:pPr>
          </w:p>
          <w:p w14:paraId="5778B149" w14:textId="77777777" w:rsidR="00F26438" w:rsidRPr="00B54307" w:rsidRDefault="00E8005E" w:rsidP="003A247F">
            <w:pPr>
              <w:spacing w:before="120" w:after="120"/>
              <w:ind w:left="720"/>
            </w:pPr>
            <w:r w:rsidRPr="00B54307">
              <w:rPr>
                <w:noProof/>
              </w:rPr>
              <w:t xml:space="preserve"> </w:t>
            </w:r>
          </w:p>
          <w:p w14:paraId="4C361556" w14:textId="15DE29BA" w:rsidR="00F26438" w:rsidRPr="00B54307" w:rsidRDefault="00F26438" w:rsidP="009A3A87">
            <w:pPr>
              <w:pStyle w:val="ListParagraph"/>
              <w:numPr>
                <w:ilvl w:val="1"/>
                <w:numId w:val="31"/>
              </w:numPr>
              <w:spacing w:before="120" w:after="120"/>
              <w:rPr>
                <w:rFonts w:ascii="Verdana" w:hAnsi="Verdana"/>
                <w:sz w:val="24"/>
                <w:szCs w:val="24"/>
              </w:rPr>
            </w:pPr>
            <w:r w:rsidRPr="00B54307">
              <w:rPr>
                <w:rFonts w:ascii="Verdana" w:hAnsi="Verdana"/>
                <w:sz w:val="24"/>
                <w:szCs w:val="24"/>
              </w:rPr>
              <w:t xml:space="preserve">If </w:t>
            </w:r>
            <w:r w:rsidR="002F623C" w:rsidRPr="00B54307">
              <w:rPr>
                <w:rFonts w:ascii="Verdana" w:hAnsi="Verdana"/>
                <w:b/>
                <w:sz w:val="24"/>
                <w:szCs w:val="24"/>
              </w:rPr>
              <w:t>no</w:t>
            </w:r>
            <w:r w:rsidRPr="00B54307">
              <w:rPr>
                <w:rFonts w:ascii="Verdana" w:hAnsi="Verdana"/>
                <w:sz w:val="24"/>
                <w:szCs w:val="24"/>
              </w:rPr>
              <w:t xml:space="preserve">, offer to enroll prescription in </w:t>
            </w:r>
            <w:r w:rsidR="00AE0011" w:rsidRPr="00B54307">
              <w:rPr>
                <w:rFonts w:ascii="Verdana" w:hAnsi="Verdana"/>
                <w:sz w:val="24"/>
                <w:szCs w:val="24"/>
              </w:rPr>
              <w:t xml:space="preserve">the </w:t>
            </w:r>
            <w:hyperlink r:id="rId18" w:anchor="!/view?docid=89a5f1e4-2fea-404a-a5f8-6e50549eb3de" w:history="1">
              <w:r w:rsidR="00110067">
                <w:rPr>
                  <w:rStyle w:val="Hyperlink"/>
                  <w:rFonts w:ascii="Verdana" w:hAnsi="Verdana"/>
                  <w:sz w:val="24"/>
                  <w:szCs w:val="24"/>
                </w:rPr>
                <w:t>Auto Refill Program (ARP) (022387)</w:t>
              </w:r>
            </w:hyperlink>
            <w:r w:rsidR="00D042B1" w:rsidRPr="00D042B1">
              <w:rPr>
                <w:rStyle w:val="Hyperlink"/>
                <w:rFonts w:ascii="Verdana" w:hAnsi="Verdana"/>
                <w:sz w:val="24"/>
                <w:szCs w:val="24"/>
                <w:u w:val="none"/>
              </w:rPr>
              <w:t xml:space="preserve"> </w:t>
            </w:r>
            <w:r w:rsidR="00AE0011" w:rsidRPr="00B54307">
              <w:rPr>
                <w:rFonts w:ascii="Verdana" w:hAnsi="Verdana"/>
                <w:sz w:val="24"/>
                <w:szCs w:val="24"/>
              </w:rPr>
              <w:t>if they are eligible.</w:t>
            </w:r>
            <w:r w:rsidR="00F72D83">
              <w:rPr>
                <w:rFonts w:ascii="Verdana" w:hAnsi="Verdana"/>
                <w:sz w:val="24"/>
                <w:szCs w:val="24"/>
              </w:rPr>
              <w:t xml:space="preserve"> </w:t>
            </w:r>
          </w:p>
          <w:p w14:paraId="51DD650C" w14:textId="77777777" w:rsidR="00AE0011" w:rsidRPr="00B54307" w:rsidRDefault="00AE0011" w:rsidP="003A247F">
            <w:pPr>
              <w:spacing w:before="120" w:after="120"/>
            </w:pPr>
          </w:p>
          <w:p w14:paraId="1B089CDF" w14:textId="174EE558" w:rsidR="00AE0011" w:rsidRPr="00B54307" w:rsidRDefault="003A247F" w:rsidP="003A247F">
            <w:pPr>
              <w:autoSpaceDE w:val="0"/>
              <w:autoSpaceDN w:val="0"/>
              <w:adjustRightInd w:val="0"/>
              <w:spacing w:before="120" w:after="120"/>
              <w:ind w:left="720"/>
              <w:rPr>
                <w:rFonts w:cs="Calibri"/>
                <w:color w:val="000000"/>
              </w:rPr>
            </w:pPr>
            <w:r w:rsidRPr="00B54307">
              <w:rPr>
                <w:noProof/>
              </w:rPr>
              <w:drawing>
                <wp:inline distT="0" distB="0" distL="0" distR="0" wp14:anchorId="16D1D87F" wp14:editId="0B6B4D05">
                  <wp:extent cx="237490" cy="208915"/>
                  <wp:effectExtent l="0" t="0" r="0" b="635"/>
                  <wp:docPr id="14" name="Picture 1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9">
                            <a:extLst>
                              <a:ext uri="{28A0092B-C50C-407E-A947-70E740481C1C}">
                                <a14:useLocalDpi xmlns:a14="http://schemas.microsoft.com/office/drawing/2010/main" val="0"/>
                              </a:ext>
                            </a:extLst>
                          </a:blip>
                          <a:stretch>
                            <a:fillRect/>
                          </a:stretch>
                        </pic:blipFill>
                        <pic:spPr>
                          <a:xfrm flipH="1">
                            <a:off x="0" y="0"/>
                            <a:ext cx="237490" cy="208915"/>
                          </a:xfrm>
                          <a:prstGeom prst="rect">
                            <a:avLst/>
                          </a:prstGeom>
                        </pic:spPr>
                      </pic:pic>
                    </a:graphicData>
                  </a:graphic>
                </wp:inline>
              </w:drawing>
            </w:r>
            <w:r w:rsidRPr="00B54307">
              <w:rPr>
                <w:rFonts w:cs="Calibri"/>
                <w:color w:val="000000"/>
              </w:rPr>
              <w:t xml:space="preserve"> </w:t>
            </w:r>
            <w:r w:rsidR="00AE0011" w:rsidRPr="00B54307">
              <w:rPr>
                <w:rFonts w:cs="Calibri"/>
                <w:color w:val="000000"/>
              </w:rPr>
              <w:t>We have an automatic refill program to help ensure you don’t run out of your medication. We’ll alert you by email, automated call, or</w:t>
            </w:r>
            <w:r w:rsidR="008E0C30" w:rsidRPr="00B54307">
              <w:rPr>
                <w:rFonts w:cs="Calibri"/>
                <w:color w:val="000000"/>
              </w:rPr>
              <w:t xml:space="preserve"> </w:t>
            </w:r>
            <w:r w:rsidR="00AE0011" w:rsidRPr="00B54307">
              <w:rPr>
                <w:rFonts w:cs="Calibri"/>
                <w:color w:val="000000"/>
              </w:rPr>
              <w:t xml:space="preserve">text 10 days before your refill is due and you can confirm or cancel your refill.  When your prescription expires or is out of </w:t>
            </w:r>
            <w:r w:rsidR="00683FC0" w:rsidRPr="00B54307">
              <w:rPr>
                <w:rFonts w:cs="Calibri"/>
                <w:color w:val="000000"/>
              </w:rPr>
              <w:t>refills,</w:t>
            </w:r>
            <w:r w:rsidR="00AE0011" w:rsidRPr="00B54307">
              <w:rPr>
                <w:rFonts w:cs="Calibri"/>
                <w:color w:val="000000"/>
              </w:rPr>
              <w:t xml:space="preserve"> we will contact your doctor to get a renewal.  </w:t>
            </w:r>
          </w:p>
          <w:p w14:paraId="3476CE29" w14:textId="77777777" w:rsidR="00B52B36" w:rsidRPr="00B54307" w:rsidRDefault="00B52B36" w:rsidP="003A247F">
            <w:pPr>
              <w:autoSpaceDE w:val="0"/>
              <w:autoSpaceDN w:val="0"/>
              <w:adjustRightInd w:val="0"/>
              <w:spacing w:before="120" w:after="120"/>
              <w:rPr>
                <w:rFonts w:cs="Calibri"/>
                <w:color w:val="000000"/>
              </w:rPr>
            </w:pPr>
          </w:p>
          <w:p w14:paraId="4CCFC8BF" w14:textId="4D196AA9" w:rsidR="00B52B36" w:rsidRPr="00B54307" w:rsidRDefault="00B52B36" w:rsidP="003A247F">
            <w:pPr>
              <w:autoSpaceDE w:val="0"/>
              <w:autoSpaceDN w:val="0"/>
              <w:adjustRightInd w:val="0"/>
              <w:spacing w:before="120" w:after="120"/>
              <w:rPr>
                <w:rFonts w:cs="Calibri"/>
                <w:color w:val="000000"/>
              </w:rPr>
            </w:pPr>
            <w:r w:rsidRPr="00B54307">
              <w:rPr>
                <w:rFonts w:cs="Calibri"/>
                <w:color w:val="000000"/>
              </w:rPr>
              <w:t xml:space="preserve">         </w:t>
            </w:r>
            <w:r w:rsidRPr="00B54307">
              <w:rPr>
                <w:rFonts w:eastAsiaTheme="minorHAnsi" w:cs="Calibri"/>
                <w:noProof/>
              </w:rPr>
              <w:drawing>
                <wp:inline distT="0" distB="0" distL="0" distR="0" wp14:anchorId="22D57B84" wp14:editId="72F041A7">
                  <wp:extent cx="238095" cy="209524"/>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cs="Calibri"/>
                <w:color w:val="000000"/>
              </w:rPr>
              <w:t xml:space="preserve"> Would you like me to enroll your eligible prescriptions in Automatic Refills? </w:t>
            </w:r>
          </w:p>
          <w:p w14:paraId="0D5331FB" w14:textId="77777777" w:rsidR="00F26438" w:rsidRPr="00B54307" w:rsidRDefault="00F26438" w:rsidP="003A247F">
            <w:pPr>
              <w:spacing w:before="120" w:after="120"/>
              <w:rPr>
                <w:rFonts w:eastAsiaTheme="minorHAnsi" w:cs="Calibri"/>
              </w:rPr>
            </w:pPr>
          </w:p>
          <w:p w14:paraId="4BB122D4" w14:textId="1E96D52E" w:rsidR="00F26438" w:rsidRPr="00B54307" w:rsidRDefault="00F26438" w:rsidP="003A247F">
            <w:pPr>
              <w:spacing w:before="120" w:after="120"/>
              <w:ind w:left="720"/>
              <w:rPr>
                <w:rFonts w:eastAsiaTheme="minorHAnsi" w:cs="Calibri"/>
              </w:rPr>
            </w:pPr>
            <w:r w:rsidRPr="00B54307">
              <w:rPr>
                <w:rFonts w:eastAsiaTheme="minorHAnsi" w:cs="Calibri"/>
                <w:noProof/>
              </w:rPr>
              <w:drawing>
                <wp:inline distT="0" distB="0" distL="0" distR="0" wp14:anchorId="55171E9B" wp14:editId="72FE00E3">
                  <wp:extent cx="238095" cy="20952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Are you doing </w:t>
            </w:r>
            <w:r w:rsidR="00C2570D" w:rsidRPr="00B54307">
              <w:rPr>
                <w:rFonts w:eastAsiaTheme="minorHAnsi" w:cs="Calibri"/>
              </w:rPr>
              <w:t>O</w:t>
            </w:r>
            <w:r w:rsidR="003A247F" w:rsidRPr="00B54307">
              <w:rPr>
                <w:rFonts w:eastAsiaTheme="minorHAnsi" w:cs="Calibri"/>
              </w:rPr>
              <w:t>k</w:t>
            </w:r>
            <w:r w:rsidRPr="00B54307">
              <w:rPr>
                <w:rFonts w:eastAsiaTheme="minorHAnsi" w:cs="Calibri"/>
              </w:rPr>
              <w:t xml:space="preserve"> on all your medications for the next month?</w:t>
            </w:r>
          </w:p>
          <w:p w14:paraId="65920524" w14:textId="77777777" w:rsidR="00F26438" w:rsidRPr="00B54307" w:rsidRDefault="00F26438" w:rsidP="003A247F">
            <w:pPr>
              <w:spacing w:before="120" w:after="120"/>
              <w:contextualSpacing/>
              <w:rPr>
                <w:rFonts w:eastAsiaTheme="minorHAnsi" w:cs="Calibri"/>
              </w:rPr>
            </w:pPr>
          </w:p>
          <w:p w14:paraId="2DDC2606" w14:textId="77777777" w:rsidR="00F26438" w:rsidRPr="00B54307" w:rsidRDefault="00F26438" w:rsidP="00382A83">
            <w:pPr>
              <w:pStyle w:val="ListParagraph"/>
              <w:numPr>
                <w:ilvl w:val="0"/>
                <w:numId w:val="2"/>
              </w:numPr>
              <w:spacing w:before="120" w:after="120"/>
              <w:ind w:left="1420"/>
              <w:rPr>
                <w:rFonts w:ascii="Verdana" w:hAnsi="Verdana"/>
                <w:sz w:val="24"/>
                <w:szCs w:val="24"/>
              </w:rPr>
            </w:pPr>
            <w:r w:rsidRPr="00B54307">
              <w:rPr>
                <w:rFonts w:ascii="Verdana" w:hAnsi="Verdana"/>
                <w:sz w:val="24"/>
                <w:szCs w:val="24"/>
              </w:rPr>
              <w:t xml:space="preserve">If </w:t>
            </w:r>
            <w:r w:rsidR="001A05D6" w:rsidRPr="00B54307">
              <w:rPr>
                <w:rFonts w:ascii="Verdana" w:hAnsi="Verdana"/>
                <w:b/>
                <w:sz w:val="24"/>
                <w:szCs w:val="24"/>
              </w:rPr>
              <w:t>n</w:t>
            </w:r>
            <w:r w:rsidRPr="00B54307">
              <w:rPr>
                <w:rFonts w:ascii="Verdana" w:hAnsi="Verdana"/>
                <w:b/>
                <w:sz w:val="24"/>
                <w:szCs w:val="24"/>
              </w:rPr>
              <w:t>o</w:t>
            </w:r>
            <w:r w:rsidRPr="00B54307">
              <w:rPr>
                <w:rFonts w:ascii="Verdana" w:hAnsi="Verdana"/>
                <w:sz w:val="24"/>
                <w:szCs w:val="24"/>
              </w:rPr>
              <w:t>, address the medication.</w:t>
            </w:r>
          </w:p>
          <w:p w14:paraId="59D69121" w14:textId="3BBA639A" w:rsidR="00F26438" w:rsidRPr="00B54307" w:rsidRDefault="00F26438" w:rsidP="003A247F">
            <w:pPr>
              <w:pStyle w:val="ListParagraph"/>
              <w:numPr>
                <w:ilvl w:val="0"/>
                <w:numId w:val="2"/>
              </w:numPr>
              <w:spacing w:before="120" w:after="120"/>
              <w:ind w:left="14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w:t>
            </w:r>
          </w:p>
        </w:tc>
      </w:tr>
      <w:tr w:rsidR="00683FC0" w:rsidRPr="00B54307" w14:paraId="1D774500" w14:textId="77777777" w:rsidTr="00726C52">
        <w:trPr>
          <w:trHeight w:val="69"/>
        </w:trPr>
        <w:tc>
          <w:tcPr>
            <w:tcW w:w="249" w:type="pct"/>
            <w:vMerge/>
          </w:tcPr>
          <w:p w14:paraId="399D0868" w14:textId="77777777" w:rsidR="00F26438" w:rsidRPr="00B54307" w:rsidRDefault="00F26438" w:rsidP="00F26438">
            <w:pPr>
              <w:jc w:val="center"/>
              <w:rPr>
                <w:b/>
              </w:rPr>
            </w:pPr>
          </w:p>
        </w:tc>
        <w:tc>
          <w:tcPr>
            <w:tcW w:w="1423" w:type="pct"/>
            <w:gridSpan w:val="2"/>
            <w:shd w:val="clear" w:color="auto" w:fill="D9D9D9" w:themeFill="background1" w:themeFillShade="D9"/>
          </w:tcPr>
          <w:p w14:paraId="58585EF6" w14:textId="77777777" w:rsidR="00F26438" w:rsidRPr="00B54307" w:rsidRDefault="00F26438" w:rsidP="003A247F">
            <w:pPr>
              <w:spacing w:before="120" w:after="120"/>
              <w:jc w:val="center"/>
              <w:rPr>
                <w:b/>
              </w:rPr>
            </w:pPr>
            <w:r w:rsidRPr="00B54307">
              <w:rPr>
                <w:b/>
              </w:rPr>
              <w:t>If for…</w:t>
            </w:r>
          </w:p>
        </w:tc>
        <w:tc>
          <w:tcPr>
            <w:tcW w:w="3328" w:type="pct"/>
            <w:gridSpan w:val="2"/>
            <w:shd w:val="clear" w:color="auto" w:fill="D9D9D9" w:themeFill="background1" w:themeFillShade="D9"/>
          </w:tcPr>
          <w:p w14:paraId="513FF3C2" w14:textId="77777777" w:rsidR="00F26438" w:rsidRPr="00B54307" w:rsidRDefault="00F26438" w:rsidP="003A247F">
            <w:pPr>
              <w:spacing w:before="120" w:after="120"/>
              <w:jc w:val="center"/>
              <w:rPr>
                <w:b/>
              </w:rPr>
            </w:pPr>
            <w:r w:rsidRPr="00B54307">
              <w:rPr>
                <w:b/>
              </w:rPr>
              <w:t>Then…</w:t>
            </w:r>
          </w:p>
        </w:tc>
      </w:tr>
      <w:tr w:rsidR="00683FC0" w:rsidRPr="00B54307" w14:paraId="0A8D8F22" w14:textId="77777777" w:rsidTr="00726C52">
        <w:trPr>
          <w:trHeight w:val="12960"/>
        </w:trPr>
        <w:tc>
          <w:tcPr>
            <w:tcW w:w="249" w:type="pct"/>
            <w:vMerge/>
          </w:tcPr>
          <w:p w14:paraId="039EDD95" w14:textId="77777777" w:rsidR="002F623C" w:rsidRPr="00B54307" w:rsidRDefault="002F623C" w:rsidP="00F26438">
            <w:pPr>
              <w:jc w:val="center"/>
              <w:rPr>
                <w:b/>
              </w:rPr>
            </w:pPr>
          </w:p>
        </w:tc>
        <w:tc>
          <w:tcPr>
            <w:tcW w:w="1423" w:type="pct"/>
            <w:gridSpan w:val="2"/>
          </w:tcPr>
          <w:p w14:paraId="223188CD" w14:textId="44C2094C" w:rsidR="00AE5341" w:rsidRDefault="002F623C" w:rsidP="003A247F">
            <w:pPr>
              <w:spacing w:before="120" w:after="120"/>
              <w:rPr>
                <w:b/>
              </w:rPr>
            </w:pPr>
            <w:r w:rsidRPr="00B54307">
              <w:rPr>
                <w:b/>
              </w:rPr>
              <w:t xml:space="preserve">Automatic </w:t>
            </w:r>
            <w:r w:rsidR="004408AC">
              <w:rPr>
                <w:b/>
              </w:rPr>
              <w:t>Refill</w:t>
            </w:r>
            <w:r w:rsidR="00831273" w:rsidRPr="00B54307">
              <w:rPr>
                <w:b/>
              </w:rPr>
              <w:t xml:space="preserve"> Program</w:t>
            </w:r>
            <w:r w:rsidR="00FC00DB">
              <w:rPr>
                <w:b/>
              </w:rPr>
              <w:t xml:space="preserve"> (ARP)</w:t>
            </w:r>
          </w:p>
          <w:p w14:paraId="00A742AC" w14:textId="53A7C82E" w:rsidR="002F623C" w:rsidRPr="00726C52" w:rsidRDefault="00726C52" w:rsidP="005807EB">
            <w:pPr>
              <w:spacing w:before="120" w:after="120"/>
              <w:rPr>
                <w:rFonts w:ascii="Calibri" w:eastAsiaTheme="minorHAnsi" w:hAnsi="Calibri" w:cs="Calibri"/>
                <w:b/>
                <w:sz w:val="22"/>
                <w:szCs w:val="22"/>
              </w:rPr>
            </w:pPr>
            <w:r>
              <w:rPr>
                <w:i/>
                <w:noProof/>
              </w:rPr>
              <w:drawing>
                <wp:inline distT="0" distB="0" distL="0" distR="0" wp14:anchorId="0C98959B" wp14:editId="54B00F15">
                  <wp:extent cx="3048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w:t>
            </w:r>
            <w:r w:rsidR="005807EB">
              <w:rPr>
                <w:rFonts w:eastAsiaTheme="minorHAnsi" w:cs="Calibri"/>
                <w:b/>
                <w:noProof/>
              </w:rPr>
              <w:drawing>
                <wp:inline distT="0" distB="0" distL="0" distR="0" wp14:anchorId="393A36EB" wp14:editId="4CAE7EA4">
                  <wp:extent cx="238095" cy="2095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5807EB">
              <w:rPr>
                <w:rFonts w:eastAsiaTheme="minorHAnsi" w:cs="Calibri"/>
                <w:b/>
              </w:rPr>
              <w:t xml:space="preserve"> </w:t>
            </w:r>
            <w:r w:rsidR="000279C4" w:rsidRPr="00726C52">
              <w:rPr>
                <w:rFonts w:eastAsiaTheme="minorHAnsi" w:cs="Calibri"/>
                <w:bCs/>
              </w:rPr>
              <w:t>F</w:t>
            </w:r>
            <w:r w:rsidR="009B775D" w:rsidRPr="00726C52">
              <w:rPr>
                <w:rFonts w:eastAsiaTheme="minorHAnsi" w:cs="Calibri"/>
                <w:bCs/>
              </w:rPr>
              <w:t>or</w:t>
            </w:r>
            <w:r w:rsidR="000279C4" w:rsidRPr="00726C52">
              <w:rPr>
                <w:rFonts w:eastAsiaTheme="minorHAnsi" w:cs="Calibri"/>
                <w:bCs/>
              </w:rPr>
              <w:t xml:space="preserve"> California and Louisiana</w:t>
            </w:r>
            <w:r w:rsidR="009B775D" w:rsidRPr="00726C52">
              <w:rPr>
                <w:rFonts w:eastAsiaTheme="minorHAnsi" w:cs="Calibri"/>
                <w:bCs/>
              </w:rPr>
              <w:t xml:space="preserve"> residents</w:t>
            </w:r>
            <w:r w:rsidR="000279C4" w:rsidRPr="00726C52">
              <w:rPr>
                <w:rFonts w:eastAsiaTheme="minorHAnsi" w:cs="Calibri"/>
                <w:bCs/>
              </w:rPr>
              <w:t>,</w:t>
            </w:r>
            <w:r w:rsidR="00D042B1">
              <w:rPr>
                <w:rFonts w:eastAsiaTheme="minorHAnsi" w:cs="Calibri"/>
                <w:bCs/>
              </w:rPr>
              <w:t xml:space="preserve"> refer to</w:t>
            </w:r>
            <w:r w:rsidR="000279C4" w:rsidRPr="00726C52">
              <w:rPr>
                <w:rFonts w:eastAsiaTheme="minorHAnsi" w:cs="Calibri"/>
                <w:b/>
              </w:rPr>
              <w:t xml:space="preserve"> </w:t>
            </w:r>
            <w:hyperlink r:id="rId19" w:anchor="!/view?docid=4346e7df-7d22-4e8f-8229-8f9421cadb34" w:tgtFrame="_blank" w:history="1">
              <w:r w:rsidR="005807EB" w:rsidRPr="005807EB">
                <w:rPr>
                  <w:rStyle w:val="Hyperlink"/>
                </w:rPr>
                <w:t>Automatic Refill Program:  California Regulatory Changes to Medication Exclusions Job Aid (070485)</w:t>
              </w:r>
            </w:hyperlink>
            <w:r w:rsidR="00AE5341" w:rsidRPr="00D042B1">
              <w:rPr>
                <w:rFonts w:eastAsiaTheme="minorHAnsi" w:cs="Calibri"/>
                <w:bCs/>
              </w:rPr>
              <w:t>.</w:t>
            </w:r>
          </w:p>
        </w:tc>
        <w:tc>
          <w:tcPr>
            <w:tcW w:w="3328" w:type="pct"/>
            <w:gridSpan w:val="2"/>
          </w:tcPr>
          <w:p w14:paraId="2BB57409" w14:textId="2E80FEA6" w:rsidR="002F623C" w:rsidRPr="00B54307" w:rsidRDefault="002F623C" w:rsidP="003A247F">
            <w:pPr>
              <w:spacing w:before="120" w:after="120"/>
              <w:contextualSpacing/>
              <w:rPr>
                <w:rFonts w:eastAsiaTheme="minorHAnsi" w:cs="Calibri"/>
              </w:rPr>
            </w:pPr>
            <w:r w:rsidRPr="00B54307">
              <w:rPr>
                <w:rFonts w:eastAsiaTheme="minorHAnsi" w:cs="Calibri"/>
              </w:rPr>
              <w:t>Lo</w:t>
            </w:r>
            <w:r w:rsidR="003A247F" w:rsidRPr="00B54307">
              <w:rPr>
                <w:rFonts w:eastAsiaTheme="minorHAnsi" w:cs="Calibri"/>
              </w:rPr>
              <w:t>o</w:t>
            </w:r>
            <w:r w:rsidR="00C2570D" w:rsidRPr="00B54307">
              <w:rPr>
                <w:rFonts w:eastAsiaTheme="minorHAnsi" w:cs="Calibri"/>
              </w:rPr>
              <w:t>k</w:t>
            </w:r>
            <w:r w:rsidRPr="00B54307">
              <w:rPr>
                <w:rFonts w:eastAsiaTheme="minorHAnsi" w:cs="Calibri"/>
              </w:rPr>
              <w:t xml:space="preserve"> for opportunities to present auto refill and auto renewal. </w:t>
            </w:r>
          </w:p>
          <w:p w14:paraId="6B3155E9" w14:textId="77777777" w:rsidR="002F623C" w:rsidRPr="00B54307" w:rsidRDefault="002F623C" w:rsidP="003A247F">
            <w:pPr>
              <w:spacing w:before="120" w:after="120"/>
              <w:rPr>
                <w:rFonts w:eastAsiaTheme="minorHAnsi" w:cs="Calibri"/>
              </w:rPr>
            </w:pPr>
          </w:p>
          <w:p w14:paraId="5EB9AC6A" w14:textId="77777777" w:rsidR="002F623C" w:rsidRPr="00B54307" w:rsidRDefault="002F623C" w:rsidP="003A247F">
            <w:pPr>
              <w:spacing w:before="120" w:after="120"/>
              <w:rPr>
                <w:rFonts w:eastAsiaTheme="minorHAnsi" w:cs="Calibri"/>
              </w:rPr>
            </w:pPr>
            <w:r w:rsidRPr="00B54307">
              <w:rPr>
                <w:rFonts w:eastAsiaTheme="minorHAnsi" w:cs="Calibri"/>
                <w:noProof/>
              </w:rPr>
              <w:drawing>
                <wp:inline distT="0" distB="0" distL="0" distR="0" wp14:anchorId="157509D7" wp14:editId="46073CDF">
                  <wp:extent cx="238095" cy="20952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Your plan offers Automatic Refill and Auto Renewal. Keep in mind these are two separate programs.</w:t>
            </w:r>
          </w:p>
          <w:p w14:paraId="14183BCC" w14:textId="77777777" w:rsidR="002F623C" w:rsidRPr="00B54307" w:rsidRDefault="002F623C" w:rsidP="003A247F">
            <w:pPr>
              <w:spacing w:before="120" w:after="120"/>
              <w:rPr>
                <w:rFonts w:eastAsiaTheme="minorHAnsi" w:cs="Calibri"/>
              </w:rPr>
            </w:pPr>
          </w:p>
          <w:p w14:paraId="00BABA0F" w14:textId="6899D005" w:rsidR="002F623C" w:rsidRPr="00B54307" w:rsidRDefault="00162263" w:rsidP="003A247F">
            <w:pPr>
              <w:spacing w:before="120" w:after="120"/>
              <w:rPr>
                <w:rFonts w:eastAsiaTheme="minorHAnsi" w:cs="Calibri"/>
              </w:rPr>
            </w:pPr>
            <w:r>
              <w:pict w14:anchorId="1EB70098">
                <v:shape id="_x0000_i1030" type="#_x0000_t75" style="width:18.75pt;height:17.25pt;flip:x;visibility:visible;mso-wrap-style:square">
                  <v:imagedata r:id="rId13" o:title=""/>
                </v:shape>
              </w:pict>
            </w:r>
            <w:r w:rsidR="002F623C" w:rsidRPr="00B54307">
              <w:rPr>
                <w:rFonts w:eastAsiaTheme="minorHAnsi" w:cs="Calibri"/>
              </w:rPr>
              <w:t xml:space="preserve"> Automatic refill is every </w:t>
            </w:r>
            <w:r w:rsidR="003A247F" w:rsidRPr="00B54307">
              <w:rPr>
                <w:rFonts w:eastAsiaTheme="minorHAnsi" w:cs="Calibri"/>
              </w:rPr>
              <w:t xml:space="preserve">three </w:t>
            </w:r>
            <w:r w:rsidR="002F623C" w:rsidRPr="00B54307">
              <w:rPr>
                <w:rFonts w:eastAsiaTheme="minorHAnsi" w:cs="Calibri"/>
              </w:rPr>
              <w:t xml:space="preserve">months when your prescription comes available for </w:t>
            </w:r>
            <w:r w:rsidR="00683FC0" w:rsidRPr="00B54307">
              <w:rPr>
                <w:rFonts w:eastAsiaTheme="minorHAnsi" w:cs="Calibri"/>
              </w:rPr>
              <w:t>refill,</w:t>
            </w:r>
            <w:r w:rsidR="002F623C" w:rsidRPr="00B54307">
              <w:rPr>
                <w:rFonts w:eastAsiaTheme="minorHAnsi" w:cs="Calibri"/>
              </w:rPr>
              <w:t xml:space="preserve"> we will fill it and ship it out to you. We will notify you a few weeks ahead of time</w:t>
            </w:r>
            <w:r w:rsidR="00880570" w:rsidRPr="00B54307">
              <w:rPr>
                <w:rFonts w:eastAsiaTheme="minorHAnsi" w:cs="Calibri"/>
              </w:rPr>
              <w:t>,</w:t>
            </w:r>
            <w:r w:rsidR="002F623C" w:rsidRPr="00B54307">
              <w:rPr>
                <w:rFonts w:eastAsiaTheme="minorHAnsi" w:cs="Calibri"/>
              </w:rPr>
              <w:t xml:space="preserve"> that way</w:t>
            </w:r>
            <w:r w:rsidR="00880570" w:rsidRPr="00B54307">
              <w:rPr>
                <w:rFonts w:eastAsiaTheme="minorHAnsi" w:cs="Calibri"/>
              </w:rPr>
              <w:t>,</w:t>
            </w:r>
            <w:r w:rsidR="002F623C" w:rsidRPr="00B54307">
              <w:rPr>
                <w:rFonts w:eastAsiaTheme="minorHAnsi" w:cs="Calibri"/>
              </w:rPr>
              <w:t xml:space="preserve"> if you want to make any changes to the order</w:t>
            </w:r>
            <w:r w:rsidR="00880570" w:rsidRPr="00B54307">
              <w:rPr>
                <w:rFonts w:eastAsiaTheme="minorHAnsi" w:cs="Calibri"/>
              </w:rPr>
              <w:t>,</w:t>
            </w:r>
            <w:r w:rsidR="002F623C" w:rsidRPr="00B54307">
              <w:rPr>
                <w:rFonts w:eastAsiaTheme="minorHAnsi" w:cs="Calibri"/>
              </w:rPr>
              <w:t xml:space="preserve"> you can do so. </w:t>
            </w:r>
          </w:p>
          <w:p w14:paraId="168086BA" w14:textId="77777777" w:rsidR="002F623C" w:rsidRPr="00B54307" w:rsidRDefault="002F623C" w:rsidP="003A247F">
            <w:pPr>
              <w:spacing w:before="120" w:after="120"/>
              <w:rPr>
                <w:rFonts w:eastAsiaTheme="minorHAnsi" w:cs="Calibri"/>
              </w:rPr>
            </w:pPr>
          </w:p>
          <w:p w14:paraId="5BBD46AA" w14:textId="49910607" w:rsidR="002F623C" w:rsidRPr="00B54307" w:rsidRDefault="002F623C" w:rsidP="003A247F">
            <w:pPr>
              <w:spacing w:before="120" w:after="120"/>
              <w:rPr>
                <w:rFonts w:eastAsiaTheme="minorHAnsi" w:cs="Calibri"/>
              </w:rPr>
            </w:pPr>
            <w:r w:rsidRPr="00B54307">
              <w:rPr>
                <w:rFonts w:eastAsiaTheme="minorHAnsi" w:cs="Calibri"/>
                <w:noProof/>
              </w:rPr>
              <w:drawing>
                <wp:inline distT="0" distB="0" distL="0" distR="0" wp14:anchorId="6D9E88EE" wp14:editId="75F7F7C3">
                  <wp:extent cx="238095" cy="20952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Automatic Renewal is if your prescription ever runs out of refills or </w:t>
            </w:r>
            <w:r w:rsidR="00683FC0" w:rsidRPr="00B54307">
              <w:rPr>
                <w:rFonts w:eastAsiaTheme="minorHAnsi" w:cs="Calibri"/>
              </w:rPr>
              <w:t>expires,</w:t>
            </w:r>
            <w:r w:rsidRPr="00B54307">
              <w:rPr>
                <w:rFonts w:eastAsiaTheme="minorHAnsi" w:cs="Calibri"/>
              </w:rPr>
              <w:t xml:space="preserve"> we will automatically reach out to your Doctor. When it’s time to get a new prescription</w:t>
            </w:r>
            <w:r w:rsidR="00880570" w:rsidRPr="00B54307">
              <w:rPr>
                <w:rFonts w:eastAsiaTheme="minorHAnsi" w:cs="Calibri"/>
              </w:rPr>
              <w:t>,</w:t>
            </w:r>
            <w:r w:rsidR="004600CB" w:rsidRPr="00B54307">
              <w:rPr>
                <w:rFonts w:eastAsiaTheme="minorHAnsi" w:cs="Calibri"/>
              </w:rPr>
              <w:t xml:space="preserve"> </w:t>
            </w:r>
            <w:r w:rsidRPr="00B54307">
              <w:rPr>
                <w:rFonts w:eastAsiaTheme="minorHAnsi" w:cs="Calibri"/>
              </w:rPr>
              <w:t xml:space="preserve">we </w:t>
            </w:r>
            <w:r w:rsidR="00880570" w:rsidRPr="00B54307">
              <w:rPr>
                <w:rFonts w:eastAsiaTheme="minorHAnsi" w:cs="Calibri"/>
              </w:rPr>
              <w:t xml:space="preserve">will </w:t>
            </w:r>
            <w:r w:rsidRPr="00B54307">
              <w:rPr>
                <w:rFonts w:eastAsiaTheme="minorHAnsi" w:cs="Calibri"/>
              </w:rPr>
              <w:t xml:space="preserve">notify you a few weeks ahead of time on that as well. Would that be </w:t>
            </w:r>
            <w:r w:rsidR="00C2570D" w:rsidRPr="00B54307">
              <w:rPr>
                <w:rFonts w:eastAsiaTheme="minorHAnsi" w:cs="Calibri"/>
              </w:rPr>
              <w:t>O</w:t>
            </w:r>
            <w:r w:rsidR="003A247F" w:rsidRPr="00B54307">
              <w:rPr>
                <w:rFonts w:eastAsiaTheme="minorHAnsi" w:cs="Calibri"/>
              </w:rPr>
              <w:t>k</w:t>
            </w:r>
            <w:r w:rsidRPr="00B54307">
              <w:rPr>
                <w:rFonts w:eastAsiaTheme="minorHAnsi" w:cs="Calibri"/>
              </w:rPr>
              <w:t>?</w:t>
            </w:r>
          </w:p>
          <w:p w14:paraId="074CDCD6" w14:textId="77777777" w:rsidR="002F623C" w:rsidRPr="00B54307" w:rsidRDefault="002F623C" w:rsidP="003A247F">
            <w:pPr>
              <w:spacing w:before="120" w:after="120"/>
              <w:contextualSpacing/>
              <w:rPr>
                <w:rFonts w:eastAsiaTheme="minorHAnsi" w:cs="Calibri"/>
              </w:rPr>
            </w:pPr>
          </w:p>
          <w:p w14:paraId="2AC0BD48" w14:textId="00E395BF" w:rsidR="002F623C" w:rsidRPr="00B54307" w:rsidRDefault="002F623C" w:rsidP="009A3A87">
            <w:pPr>
              <w:pStyle w:val="ListParagraph"/>
              <w:numPr>
                <w:ilvl w:val="0"/>
                <w:numId w:val="30"/>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proceed to enroll member in</w:t>
            </w:r>
            <w:r w:rsidR="006C4E86" w:rsidRPr="00B54307">
              <w:rPr>
                <w:rFonts w:ascii="Verdana" w:hAnsi="Verdana"/>
                <w:sz w:val="24"/>
                <w:szCs w:val="24"/>
              </w:rPr>
              <w:t xml:space="preserve"> </w:t>
            </w:r>
            <w:hyperlink r:id="rId20" w:anchor="!/view?docid=89a5f1e4-2fea-404a-a5f8-6e50549eb3de" w:history="1">
              <w:r w:rsidR="00B54307">
                <w:rPr>
                  <w:rStyle w:val="Hyperlink"/>
                  <w:rFonts w:ascii="Verdana" w:hAnsi="Verdana"/>
                  <w:sz w:val="24"/>
                  <w:szCs w:val="24"/>
                </w:rPr>
                <w:t>Auto Refill Program (ARP) (022387)</w:t>
              </w:r>
            </w:hyperlink>
            <w:r w:rsidRPr="00B54307">
              <w:rPr>
                <w:rFonts w:ascii="Verdana" w:hAnsi="Verdana"/>
                <w:sz w:val="24"/>
                <w:szCs w:val="24"/>
              </w:rPr>
              <w:t>.</w:t>
            </w:r>
            <w:r w:rsidR="00B54307">
              <w:rPr>
                <w:rFonts w:ascii="Verdana" w:hAnsi="Verdana"/>
                <w:sz w:val="24"/>
                <w:szCs w:val="24"/>
              </w:rPr>
              <w:t xml:space="preserve"> </w:t>
            </w:r>
          </w:p>
          <w:p w14:paraId="3F2A4E32" w14:textId="77777777" w:rsidR="002F623C" w:rsidRPr="00B54307" w:rsidRDefault="002F623C" w:rsidP="003A247F">
            <w:pPr>
              <w:pStyle w:val="ListParagraph"/>
              <w:numPr>
                <w:ilvl w:val="0"/>
                <w:numId w:val="6"/>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w:t>
            </w:r>
          </w:p>
          <w:p w14:paraId="5506A23D" w14:textId="77777777" w:rsidR="002F623C" w:rsidRPr="00B54307" w:rsidRDefault="002F623C" w:rsidP="003A247F">
            <w:pPr>
              <w:pStyle w:val="ListParagraph"/>
              <w:spacing w:before="120" w:after="120"/>
              <w:rPr>
                <w:rFonts w:ascii="Verdana" w:hAnsi="Verdana"/>
                <w:sz w:val="24"/>
                <w:szCs w:val="24"/>
              </w:rPr>
            </w:pPr>
          </w:p>
          <w:p w14:paraId="7A8AE256" w14:textId="4BD456A5" w:rsidR="002F623C" w:rsidRPr="00B54307" w:rsidRDefault="002F623C" w:rsidP="003A247F">
            <w:pPr>
              <w:spacing w:before="120" w:after="120"/>
              <w:rPr>
                <w:rFonts w:eastAsiaTheme="minorHAnsi" w:cs="Calibri"/>
              </w:rPr>
            </w:pPr>
            <w:r w:rsidRPr="00B54307">
              <w:rPr>
                <w:rFonts w:eastAsiaTheme="minorHAnsi" w:cs="Calibri"/>
                <w:noProof/>
              </w:rPr>
              <w:drawing>
                <wp:inline distT="0" distB="0" distL="0" distR="0" wp14:anchorId="44E8E3DC" wp14:editId="357A37AE">
                  <wp:extent cx="238095" cy="2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There is the option to only do the auto renewal.  If your prescription ever runs out of refills or </w:t>
            </w:r>
            <w:r w:rsidR="00683FC0" w:rsidRPr="00B54307">
              <w:rPr>
                <w:rFonts w:eastAsiaTheme="minorHAnsi" w:cs="Calibri"/>
              </w:rPr>
              <w:t>expires,</w:t>
            </w:r>
            <w:r w:rsidRPr="00B54307">
              <w:rPr>
                <w:rFonts w:eastAsiaTheme="minorHAnsi" w:cs="Calibri"/>
              </w:rPr>
              <w:t xml:space="preserve"> we </w:t>
            </w:r>
            <w:r w:rsidR="00880570" w:rsidRPr="00B54307">
              <w:rPr>
                <w:rFonts w:eastAsiaTheme="minorHAnsi" w:cs="Calibri"/>
              </w:rPr>
              <w:t xml:space="preserve">will </w:t>
            </w:r>
            <w:r w:rsidRPr="00B54307">
              <w:rPr>
                <w:rFonts w:eastAsiaTheme="minorHAnsi" w:cs="Calibri"/>
              </w:rPr>
              <w:t>contact your Doctor for a new prescription?</w:t>
            </w:r>
          </w:p>
          <w:p w14:paraId="3D19F7D3" w14:textId="77777777" w:rsidR="002F623C" w:rsidRPr="00B54307" w:rsidRDefault="002F623C" w:rsidP="003A247F">
            <w:pPr>
              <w:spacing w:before="120" w:after="120"/>
              <w:rPr>
                <w:rFonts w:eastAsiaTheme="minorHAnsi" w:cs="Calibri"/>
              </w:rPr>
            </w:pPr>
          </w:p>
          <w:p w14:paraId="284539CA" w14:textId="1EAFCAB7" w:rsidR="002F623C" w:rsidRPr="00B54307" w:rsidRDefault="002F623C" w:rsidP="003A247F">
            <w:pPr>
              <w:pStyle w:val="ListParagraph"/>
              <w:numPr>
                <w:ilvl w:val="0"/>
                <w:numId w:val="5"/>
              </w:numPr>
              <w:spacing w:before="120" w:after="120"/>
              <w:rPr>
                <w:rFonts w:ascii="Verdana" w:hAnsi="Verdana"/>
                <w:color w:val="000000" w:themeColor="text1"/>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to Automatic Refill and Auto Renewal, </w:t>
            </w:r>
            <w:r w:rsidRPr="00B54307">
              <w:rPr>
                <w:rFonts w:ascii="Verdana" w:hAnsi="Verdana"/>
                <w:color w:val="000000" w:themeColor="text1"/>
                <w:sz w:val="24"/>
                <w:szCs w:val="24"/>
              </w:rPr>
              <w:t>continue to disclaimer.</w:t>
            </w:r>
          </w:p>
          <w:p w14:paraId="02C6AF96" w14:textId="77777777" w:rsidR="002F623C" w:rsidRPr="00B54307" w:rsidRDefault="002F623C" w:rsidP="003A247F">
            <w:pPr>
              <w:pStyle w:val="ListParagraph"/>
              <w:spacing w:before="120" w:after="120"/>
              <w:rPr>
                <w:rFonts w:ascii="Verdana" w:hAnsi="Verdana"/>
                <w:sz w:val="24"/>
                <w:szCs w:val="24"/>
              </w:rPr>
            </w:pPr>
          </w:p>
          <w:p w14:paraId="1B4ABF9F" w14:textId="77777777" w:rsidR="002F623C" w:rsidRPr="00B54307" w:rsidRDefault="002F623C" w:rsidP="003A247F">
            <w:pPr>
              <w:spacing w:before="120" w:after="120"/>
              <w:rPr>
                <w:rFonts w:eastAsiaTheme="minorHAnsi" w:cs="Calibri"/>
                <w:color w:val="FF0000"/>
              </w:rPr>
            </w:pPr>
            <w:r w:rsidRPr="00B54307">
              <w:rPr>
                <w:rFonts w:eastAsiaTheme="minorHAnsi" w:cs="Calibri"/>
                <w:noProof/>
              </w:rPr>
              <w:drawing>
                <wp:inline distT="0" distB="0" distL="0" distR="0" wp14:anchorId="2CB6D000" wp14:editId="7C5655E8">
                  <wp:extent cx="238095" cy="20952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Keep in mind if your dosage ever changes or you get taken off the medication, be sure to notify us so we don’t continue to fill the medication &lt;</w:t>
            </w:r>
            <w:r w:rsidRPr="00B54307">
              <w:rPr>
                <w:rFonts w:eastAsiaTheme="minorHAnsi" w:cs="Calibri"/>
                <w:color w:val="000000" w:themeColor="text1"/>
              </w:rPr>
              <w:t xml:space="preserve">read disclaimer if enrolled in </w:t>
            </w:r>
            <w:r w:rsidR="008E19C4" w:rsidRPr="00B54307">
              <w:rPr>
                <w:rFonts w:eastAsiaTheme="minorHAnsi" w:cs="Calibri"/>
                <w:color w:val="000000" w:themeColor="text1"/>
              </w:rPr>
              <w:t>Automatic Refill and Renewal</w:t>
            </w:r>
            <w:r w:rsidRPr="00B54307">
              <w:rPr>
                <w:rFonts w:eastAsiaTheme="minorHAnsi" w:cs="Calibri"/>
                <w:color w:val="000000" w:themeColor="text1"/>
              </w:rPr>
              <w:t>&gt;.</w:t>
            </w:r>
          </w:p>
          <w:p w14:paraId="1DA5FE19" w14:textId="77777777" w:rsidR="002F623C" w:rsidRPr="00B54307" w:rsidRDefault="002F623C" w:rsidP="003A247F">
            <w:pPr>
              <w:spacing w:before="120" w:after="120"/>
              <w:rPr>
                <w:rFonts w:eastAsiaTheme="minorHAnsi" w:cs="Calibri"/>
              </w:rPr>
            </w:pPr>
          </w:p>
          <w:p w14:paraId="0411CC91" w14:textId="77777777" w:rsidR="002F623C" w:rsidRPr="00B54307" w:rsidRDefault="002F623C" w:rsidP="003A247F">
            <w:pPr>
              <w:pStyle w:val="ListParagraph"/>
              <w:numPr>
                <w:ilvl w:val="0"/>
                <w:numId w:val="4"/>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w:t>
            </w:r>
          </w:p>
          <w:p w14:paraId="39E19517" w14:textId="77777777" w:rsidR="002F623C" w:rsidRPr="00B54307" w:rsidRDefault="002F623C" w:rsidP="003A247F">
            <w:pPr>
              <w:spacing w:before="120" w:after="120"/>
              <w:rPr>
                <w:rFonts w:eastAsiaTheme="minorHAnsi" w:cs="Calibri"/>
              </w:rPr>
            </w:pPr>
          </w:p>
          <w:p w14:paraId="1E2178F6" w14:textId="77777777" w:rsidR="002F623C" w:rsidRPr="00B54307" w:rsidRDefault="002F623C" w:rsidP="003A247F">
            <w:pPr>
              <w:spacing w:before="120" w:after="120"/>
              <w:rPr>
                <w:rFonts w:eastAsiaTheme="minorHAnsi" w:cs="Calibri"/>
              </w:rPr>
            </w:pPr>
            <w:r w:rsidRPr="00B54307">
              <w:rPr>
                <w:rFonts w:eastAsiaTheme="minorHAnsi" w:cs="Calibri"/>
                <w:noProof/>
              </w:rPr>
              <w:drawing>
                <wp:inline distT="0" distB="0" distL="0" distR="0" wp14:anchorId="172A912E" wp14:editId="57105AC4">
                  <wp:extent cx="238095" cy="20952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Keep in mind if you ever decide you want to enroll, the option is always available through your plan.  You can either call us or set it up through the website at Caremark.com. </w:t>
            </w:r>
          </w:p>
          <w:p w14:paraId="052A3489" w14:textId="77777777" w:rsidR="002F623C" w:rsidRPr="00B54307" w:rsidRDefault="002F623C" w:rsidP="003A247F">
            <w:pPr>
              <w:spacing w:before="120" w:after="120"/>
              <w:contextualSpacing/>
              <w:rPr>
                <w:rFonts w:eastAsiaTheme="minorHAnsi" w:cs="Calibri"/>
              </w:rPr>
            </w:pPr>
          </w:p>
          <w:p w14:paraId="3F2E23F7" w14:textId="1B7D1104" w:rsidR="002F623C" w:rsidRPr="00B54307" w:rsidRDefault="002F623C" w:rsidP="003A247F">
            <w:pPr>
              <w:pStyle w:val="ListParagraph"/>
              <w:numPr>
                <w:ilvl w:val="0"/>
                <w:numId w:val="3"/>
              </w:numPr>
              <w:spacing w:before="120" w:after="120"/>
              <w:rPr>
                <w:rFonts w:ascii="Verdana" w:hAnsi="Verdana"/>
                <w:sz w:val="24"/>
                <w:szCs w:val="24"/>
              </w:rPr>
            </w:pPr>
            <w:r w:rsidRPr="00B54307">
              <w:rPr>
                <w:rFonts w:ascii="Verdana" w:hAnsi="Verdana"/>
                <w:sz w:val="24"/>
                <w:szCs w:val="24"/>
              </w:rPr>
              <w:t xml:space="preserve">If member has some </w:t>
            </w:r>
            <w:r w:rsidR="00640800" w:rsidRPr="00B54307">
              <w:rPr>
                <w:rFonts w:ascii="Verdana" w:hAnsi="Verdana"/>
                <w:sz w:val="24"/>
                <w:szCs w:val="24"/>
              </w:rPr>
              <w:t>prescriptions</w:t>
            </w:r>
            <w:r w:rsidRPr="00B54307">
              <w:rPr>
                <w:rFonts w:ascii="Verdana" w:hAnsi="Verdana"/>
                <w:sz w:val="24"/>
                <w:szCs w:val="24"/>
              </w:rPr>
              <w:t xml:space="preserve"> enrolled in Auto Refill and Auto Renewal but some are not, continue.</w:t>
            </w:r>
          </w:p>
          <w:p w14:paraId="68269D69" w14:textId="77777777" w:rsidR="002F623C" w:rsidRPr="00B54307" w:rsidRDefault="002F623C" w:rsidP="003A247F">
            <w:pPr>
              <w:pStyle w:val="ListParagraph"/>
              <w:numPr>
                <w:ilvl w:val="0"/>
                <w:numId w:val="3"/>
              </w:numPr>
              <w:spacing w:before="120" w:after="120"/>
              <w:rPr>
                <w:rFonts w:ascii="Verdana" w:hAnsi="Verdana"/>
                <w:color w:val="000000" w:themeColor="text1"/>
                <w:sz w:val="24"/>
                <w:szCs w:val="24"/>
              </w:rPr>
            </w:pPr>
            <w:r w:rsidRPr="00B54307">
              <w:rPr>
                <w:rFonts w:ascii="Verdana" w:hAnsi="Verdana"/>
                <w:sz w:val="24"/>
                <w:szCs w:val="24"/>
              </w:rPr>
              <w:t xml:space="preserve">If none are enrolled then </w:t>
            </w:r>
            <w:r w:rsidRPr="00B54307">
              <w:rPr>
                <w:rFonts w:ascii="Verdana" w:hAnsi="Verdana"/>
                <w:color w:val="000000" w:themeColor="text1"/>
                <w:sz w:val="24"/>
                <w:szCs w:val="24"/>
              </w:rPr>
              <w:t>enroll, refer to process above.</w:t>
            </w:r>
          </w:p>
          <w:p w14:paraId="2C71A774" w14:textId="77777777" w:rsidR="002F623C" w:rsidRPr="00B54307" w:rsidRDefault="002F623C" w:rsidP="003A247F">
            <w:pPr>
              <w:spacing w:before="120" w:after="120"/>
              <w:rPr>
                <w:rFonts w:eastAsiaTheme="minorHAnsi" w:cs="Calibri"/>
              </w:rPr>
            </w:pPr>
          </w:p>
          <w:p w14:paraId="1F31CC9B" w14:textId="614C9EA5" w:rsidR="002F623C" w:rsidRPr="00B54307" w:rsidRDefault="002F623C" w:rsidP="003A247F">
            <w:pPr>
              <w:spacing w:before="120" w:after="120"/>
              <w:rPr>
                <w:rFonts w:eastAsiaTheme="minorHAnsi" w:cs="Calibri"/>
              </w:rPr>
            </w:pPr>
            <w:r w:rsidRPr="00B54307">
              <w:rPr>
                <w:rFonts w:eastAsiaTheme="minorHAnsi" w:cs="Calibri"/>
                <w:noProof/>
              </w:rPr>
              <w:drawing>
                <wp:inline distT="0" distB="0" distL="0" distR="0" wp14:anchorId="2976EEDD" wp14:editId="52B67012">
                  <wp:extent cx="238095" cy="20952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9A2B63" w:rsidRPr="00B54307">
              <w:rPr>
                <w:rFonts w:eastAsiaTheme="minorHAnsi" w:cs="Calibri"/>
              </w:rPr>
              <w:t>It shows</w:t>
            </w:r>
            <w:r w:rsidRPr="00B54307">
              <w:rPr>
                <w:rFonts w:eastAsiaTheme="minorHAnsi" w:cs="Calibri"/>
              </w:rPr>
              <w:t xml:space="preserve"> you have some of your prescriptions set up for automatic refill and renewal, but there are a few that are not, would you like to set those medications up as well?</w:t>
            </w:r>
          </w:p>
          <w:p w14:paraId="54832A61" w14:textId="77777777" w:rsidR="002F623C" w:rsidRPr="00B54307" w:rsidRDefault="002F623C" w:rsidP="003A247F">
            <w:pPr>
              <w:spacing w:before="120" w:after="120"/>
              <w:rPr>
                <w:rFonts w:eastAsiaTheme="minorHAnsi" w:cs="Calibri"/>
              </w:rPr>
            </w:pPr>
          </w:p>
          <w:p w14:paraId="46FD9D6F" w14:textId="7D05C2B4" w:rsidR="002F623C" w:rsidRPr="00B54307" w:rsidRDefault="002F623C" w:rsidP="009A3A87">
            <w:pPr>
              <w:spacing w:before="120" w:after="120"/>
              <w:rPr>
                <w:rFonts w:eastAsiaTheme="minorHAnsi" w:cs="Calibri"/>
              </w:rPr>
            </w:pPr>
            <w:r w:rsidRPr="00B54307">
              <w:rPr>
                <w:rFonts w:eastAsiaTheme="minorHAnsi" w:cs="Calibri"/>
              </w:rPr>
              <w:t xml:space="preserve">Proceed to review the </w:t>
            </w:r>
            <w:r w:rsidR="00640800" w:rsidRPr="00B54307">
              <w:rPr>
                <w:rFonts w:eastAsiaTheme="minorHAnsi" w:cs="Calibri"/>
              </w:rPr>
              <w:t>prescriptions</w:t>
            </w:r>
            <w:r w:rsidRPr="00B54307">
              <w:rPr>
                <w:rFonts w:eastAsiaTheme="minorHAnsi" w:cs="Calibri"/>
              </w:rPr>
              <w:t xml:space="preserve"> that are not on </w:t>
            </w:r>
            <w:hyperlink r:id="rId21" w:anchor="!/view?docid=89a5f1e4-2fea-404a-a5f8-6e50549eb3de" w:history="1">
              <w:r w:rsidR="00B54307">
                <w:rPr>
                  <w:rStyle w:val="Hyperlink"/>
                  <w:rFonts w:eastAsiaTheme="minorHAnsi" w:cs="Calibri"/>
                </w:rPr>
                <w:t>Auto Refill Program (ARP) (022387)</w:t>
              </w:r>
            </w:hyperlink>
            <w:r w:rsidR="00DD0325" w:rsidRPr="00B54307">
              <w:rPr>
                <w:rFonts w:eastAsiaTheme="minorHAnsi" w:cs="Calibri"/>
              </w:rPr>
              <w:t xml:space="preserve"> </w:t>
            </w:r>
            <w:r w:rsidRPr="00B54307">
              <w:rPr>
                <w:rFonts w:eastAsiaTheme="minorHAnsi" w:cs="Calibri"/>
              </w:rPr>
              <w:t>and confirm if member would like to have them placed on this program.</w:t>
            </w:r>
          </w:p>
        </w:tc>
      </w:tr>
      <w:tr w:rsidR="00683FC0" w:rsidRPr="00B54307" w14:paraId="17AAD73F" w14:textId="77777777" w:rsidTr="00726C52">
        <w:trPr>
          <w:trHeight w:val="69"/>
        </w:trPr>
        <w:tc>
          <w:tcPr>
            <w:tcW w:w="249" w:type="pct"/>
            <w:vMerge/>
          </w:tcPr>
          <w:p w14:paraId="73B8BCBA" w14:textId="77777777" w:rsidR="00F26438" w:rsidRPr="00B54307" w:rsidRDefault="00F26438" w:rsidP="00F26438">
            <w:pPr>
              <w:jc w:val="center"/>
              <w:rPr>
                <w:b/>
              </w:rPr>
            </w:pPr>
          </w:p>
        </w:tc>
        <w:tc>
          <w:tcPr>
            <w:tcW w:w="1423" w:type="pct"/>
            <w:gridSpan w:val="2"/>
          </w:tcPr>
          <w:p w14:paraId="112D2050" w14:textId="77777777" w:rsidR="00F26438" w:rsidRPr="00B54307" w:rsidRDefault="00F26438" w:rsidP="003A247F">
            <w:pPr>
              <w:spacing w:before="120" w:after="120"/>
              <w:rPr>
                <w:b/>
              </w:rPr>
            </w:pPr>
            <w:r w:rsidRPr="00B54307">
              <w:rPr>
                <w:b/>
              </w:rPr>
              <w:t>Different Dosages</w:t>
            </w:r>
          </w:p>
        </w:tc>
        <w:tc>
          <w:tcPr>
            <w:tcW w:w="3328" w:type="pct"/>
            <w:gridSpan w:val="2"/>
          </w:tcPr>
          <w:p w14:paraId="0B3D508B" w14:textId="77777777" w:rsidR="00F26438" w:rsidRPr="00B54307" w:rsidRDefault="00F26438" w:rsidP="003A247F">
            <w:pPr>
              <w:spacing w:before="120" w:after="120"/>
              <w:rPr>
                <w:rFonts w:eastAsiaTheme="minorHAnsi" w:cs="Calibri"/>
              </w:rPr>
            </w:pPr>
            <w:r w:rsidRPr="00B54307">
              <w:rPr>
                <w:rFonts w:eastAsiaTheme="minorHAnsi" w:cs="Calibri"/>
                <w:noProof/>
              </w:rPr>
              <w:drawing>
                <wp:inline distT="0" distB="0" distL="0" distR="0" wp14:anchorId="3BF64FEF" wp14:editId="73656527">
                  <wp:extent cx="238095" cy="20952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One of the things that we try to do on your account when we call is account maintenance to ensure everything is accurate. </w:t>
            </w:r>
          </w:p>
          <w:p w14:paraId="4A478FCE" w14:textId="77777777" w:rsidR="00F26438" w:rsidRPr="00B54307" w:rsidRDefault="00F26438" w:rsidP="003A247F">
            <w:pPr>
              <w:spacing w:before="120" w:after="120"/>
              <w:contextualSpacing/>
              <w:rPr>
                <w:rFonts w:eastAsiaTheme="minorHAnsi" w:cs="Calibri"/>
              </w:rPr>
            </w:pPr>
          </w:p>
          <w:p w14:paraId="4F099E4B" w14:textId="3E805F09" w:rsidR="00F26438" w:rsidRPr="00B54307" w:rsidRDefault="00F26438" w:rsidP="009A3A87">
            <w:pPr>
              <w:pStyle w:val="ListParagraph"/>
              <w:numPr>
                <w:ilvl w:val="0"/>
                <w:numId w:val="50"/>
              </w:numPr>
              <w:spacing w:before="120" w:after="120"/>
              <w:rPr>
                <w:rFonts w:ascii="Verdana" w:hAnsi="Verdana"/>
                <w:sz w:val="24"/>
                <w:szCs w:val="24"/>
              </w:rPr>
            </w:pPr>
            <w:r w:rsidRPr="00B54307">
              <w:rPr>
                <w:rFonts w:ascii="Verdana" w:hAnsi="Verdana"/>
                <w:sz w:val="24"/>
                <w:szCs w:val="24"/>
              </w:rPr>
              <w:t xml:space="preserve">If member has </w:t>
            </w:r>
            <w:r w:rsidRPr="00B54307">
              <w:rPr>
                <w:rFonts w:ascii="Verdana" w:hAnsi="Verdana"/>
                <w:b/>
                <w:sz w:val="24"/>
                <w:szCs w:val="24"/>
              </w:rPr>
              <w:t>different dosages of the same medication</w:t>
            </w:r>
            <w:r w:rsidRPr="00B54307">
              <w:rPr>
                <w:rFonts w:ascii="Verdana" w:hAnsi="Verdana"/>
                <w:sz w:val="24"/>
                <w:szCs w:val="24"/>
              </w:rPr>
              <w:t xml:space="preserve"> on file</w:t>
            </w:r>
            <w:r w:rsidR="00683FC0" w:rsidRPr="00B54307">
              <w:rPr>
                <w:rFonts w:ascii="Verdana" w:hAnsi="Verdana"/>
                <w:sz w:val="24"/>
                <w:szCs w:val="24"/>
              </w:rPr>
              <w:t>:</w:t>
            </w:r>
            <w:r w:rsidRPr="00B54307">
              <w:rPr>
                <w:rFonts w:ascii="Verdana" w:hAnsi="Verdana"/>
                <w:sz w:val="24"/>
                <w:szCs w:val="24"/>
              </w:rPr>
              <w:t xml:space="preserve"> </w:t>
            </w:r>
          </w:p>
          <w:p w14:paraId="3F0A955D" w14:textId="40AB752E" w:rsidR="00F26438" w:rsidRPr="00B54307" w:rsidRDefault="00F26438" w:rsidP="003A247F">
            <w:pPr>
              <w:spacing w:before="120" w:after="120"/>
              <w:ind w:left="720"/>
              <w:rPr>
                <w:rFonts w:eastAsiaTheme="minorHAnsi" w:cs="Calibri"/>
              </w:rPr>
            </w:pPr>
            <w:r w:rsidRPr="00B54307">
              <w:rPr>
                <w:rFonts w:eastAsiaTheme="minorHAnsi" w:cs="Calibri"/>
                <w:noProof/>
              </w:rPr>
              <w:drawing>
                <wp:inline distT="0" distB="0" distL="0" distR="0" wp14:anchorId="13E68780" wp14:editId="0DE8F692">
                  <wp:extent cx="238095" cy="20952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9A2B63" w:rsidRPr="00B54307">
              <w:rPr>
                <w:rFonts w:eastAsiaTheme="minorHAnsi" w:cs="Calibri"/>
              </w:rPr>
              <w:t>It shows</w:t>
            </w:r>
            <w:r w:rsidRPr="00B54307">
              <w:rPr>
                <w:rFonts w:eastAsiaTheme="minorHAnsi" w:cs="Calibri"/>
              </w:rPr>
              <w:t xml:space="preserve"> your prescription for </w:t>
            </w:r>
            <w:r w:rsidR="00D15ED5" w:rsidRPr="00B54307">
              <w:rPr>
                <w:rFonts w:eastAsiaTheme="minorHAnsi" w:cs="Calibri"/>
              </w:rPr>
              <w:t>&lt;</w:t>
            </w:r>
            <w:r w:rsidRPr="00B54307">
              <w:rPr>
                <w:rFonts w:eastAsiaTheme="minorHAnsi" w:cs="Calibri"/>
              </w:rPr>
              <w:t>RX NAME</w:t>
            </w:r>
            <w:r w:rsidR="00D15ED5" w:rsidRPr="00B54307">
              <w:rPr>
                <w:rFonts w:eastAsiaTheme="minorHAnsi" w:cs="Calibri"/>
              </w:rPr>
              <w:t>&gt;</w:t>
            </w:r>
            <w:r w:rsidRPr="00B54307">
              <w:rPr>
                <w:rFonts w:eastAsiaTheme="minorHAnsi" w:cs="Calibri"/>
              </w:rPr>
              <w:t xml:space="preserve"> has multiple prescriptions on file with different dosages. </w:t>
            </w:r>
          </w:p>
          <w:p w14:paraId="1410DCC4" w14:textId="77777777" w:rsidR="00F26438" w:rsidRPr="00B54307" w:rsidRDefault="00B3762A" w:rsidP="003A247F">
            <w:pPr>
              <w:tabs>
                <w:tab w:val="left" w:pos="6000"/>
              </w:tabs>
              <w:spacing w:before="120" w:after="120"/>
              <w:contextualSpacing/>
              <w:rPr>
                <w:rFonts w:eastAsiaTheme="minorHAnsi" w:cs="Calibri"/>
              </w:rPr>
            </w:pPr>
            <w:r w:rsidRPr="00B54307">
              <w:rPr>
                <w:rFonts w:eastAsiaTheme="minorHAnsi" w:cs="Calibri"/>
              </w:rPr>
              <w:tab/>
            </w:r>
          </w:p>
          <w:p w14:paraId="092D6A88" w14:textId="77777777" w:rsidR="00E138E7" w:rsidRPr="00B54307" w:rsidRDefault="00E138E7" w:rsidP="003A247F">
            <w:pPr>
              <w:spacing w:before="120" w:after="120"/>
              <w:ind w:left="720"/>
              <w:contextualSpacing/>
              <w:rPr>
                <w:rFonts w:eastAsiaTheme="minorHAnsi" w:cs="Calibri"/>
                <w:b/>
              </w:rPr>
            </w:pPr>
          </w:p>
          <w:p w14:paraId="65F205B8" w14:textId="3B09FCA0" w:rsidR="00F26438" w:rsidRPr="00B54307" w:rsidRDefault="002F623C" w:rsidP="003A247F">
            <w:pPr>
              <w:spacing w:before="120" w:after="120"/>
              <w:ind w:left="720"/>
              <w:contextualSpacing/>
              <w:rPr>
                <w:rFonts w:eastAsiaTheme="minorHAnsi" w:cs="Calibri"/>
                <w:b/>
              </w:rPr>
            </w:pPr>
            <w:r w:rsidRPr="00B54307">
              <w:rPr>
                <w:rFonts w:eastAsiaTheme="minorHAnsi" w:cs="Calibri"/>
                <w:b/>
              </w:rPr>
              <w:t>Review</w:t>
            </w:r>
            <w:r w:rsidR="00F26438" w:rsidRPr="00B54307">
              <w:rPr>
                <w:rFonts w:eastAsiaTheme="minorHAnsi" w:cs="Calibri"/>
                <w:b/>
              </w:rPr>
              <w:t xml:space="preserve"> the dosages of medication(s) with member and continue.</w:t>
            </w:r>
          </w:p>
          <w:p w14:paraId="10D25EBB" w14:textId="77777777" w:rsidR="00F26438" w:rsidRPr="00B54307" w:rsidRDefault="00F26438" w:rsidP="003A247F">
            <w:pPr>
              <w:spacing w:before="120" w:after="120"/>
              <w:rPr>
                <w:rFonts w:eastAsiaTheme="minorHAnsi" w:cs="Calibri"/>
              </w:rPr>
            </w:pPr>
          </w:p>
          <w:p w14:paraId="7188DB36" w14:textId="77777777" w:rsidR="00F26438" w:rsidRPr="00B54307" w:rsidRDefault="00F26438" w:rsidP="003A247F">
            <w:pPr>
              <w:spacing w:before="120" w:after="120"/>
              <w:ind w:left="720"/>
              <w:rPr>
                <w:rFonts w:eastAsiaTheme="minorHAnsi" w:cs="Calibri"/>
              </w:rPr>
            </w:pPr>
            <w:r w:rsidRPr="00B54307">
              <w:rPr>
                <w:rFonts w:eastAsiaTheme="minorHAnsi" w:cs="Calibri"/>
                <w:noProof/>
              </w:rPr>
              <w:drawing>
                <wp:inline distT="0" distB="0" distL="0" distR="0" wp14:anchorId="3D47F3F0" wp14:editId="0C66212C">
                  <wp:extent cx="238095" cy="209524"/>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Which one of these are you currently taking?</w:t>
            </w:r>
          </w:p>
          <w:p w14:paraId="2A4E980F" w14:textId="77777777" w:rsidR="00F26438" w:rsidRPr="00B54307" w:rsidRDefault="00F26438" w:rsidP="003A247F">
            <w:pPr>
              <w:spacing w:before="120" w:after="120"/>
              <w:contextualSpacing/>
              <w:rPr>
                <w:rFonts w:eastAsiaTheme="minorHAnsi" w:cs="Calibri"/>
              </w:rPr>
            </w:pPr>
          </w:p>
          <w:p w14:paraId="242C5197" w14:textId="44275295" w:rsidR="00F26438" w:rsidRPr="00B54307" w:rsidRDefault="00F26438" w:rsidP="003A247F">
            <w:pPr>
              <w:spacing w:before="120" w:after="120"/>
              <w:ind w:left="720"/>
              <w:contextualSpacing/>
              <w:rPr>
                <w:rFonts w:eastAsiaTheme="minorHAnsi" w:cs="Calibri"/>
              </w:rPr>
            </w:pPr>
            <w:r w:rsidRPr="00B54307">
              <w:rPr>
                <w:rFonts w:eastAsiaTheme="minorHAnsi" w:cs="Calibri"/>
                <w:b/>
              </w:rPr>
              <w:t>Result:</w:t>
            </w:r>
            <w:r w:rsidRPr="00B54307">
              <w:rPr>
                <w:rFonts w:eastAsiaTheme="minorHAnsi" w:cs="Calibri"/>
              </w:rPr>
              <w:t xml:space="preserve">  Member provides current dosage</w:t>
            </w:r>
            <w:r w:rsidR="00683FC0" w:rsidRPr="00B54307">
              <w:rPr>
                <w:rFonts w:eastAsiaTheme="minorHAnsi" w:cs="Calibri"/>
              </w:rPr>
              <w:t>.</w:t>
            </w:r>
          </w:p>
          <w:p w14:paraId="5342D509" w14:textId="77777777" w:rsidR="00F26438" w:rsidRPr="00B54307" w:rsidRDefault="00F26438" w:rsidP="003A247F">
            <w:pPr>
              <w:spacing w:before="120" w:after="120"/>
              <w:ind w:left="720"/>
              <w:rPr>
                <w:rFonts w:eastAsiaTheme="minorHAnsi" w:cs="Calibri"/>
              </w:rPr>
            </w:pPr>
          </w:p>
          <w:p w14:paraId="45F3A98A" w14:textId="2F4C4418" w:rsidR="00F26438" w:rsidRPr="00B54307" w:rsidRDefault="00382A83" w:rsidP="003A247F">
            <w:pPr>
              <w:spacing w:before="120" w:after="120"/>
              <w:ind w:left="720"/>
              <w:rPr>
                <w:rFonts w:eastAsiaTheme="minorHAnsi" w:cs="Calibri"/>
              </w:rPr>
            </w:pPr>
            <w:r w:rsidRPr="00B54307">
              <w:rPr>
                <w:rFonts w:eastAsiaTheme="minorHAnsi" w:cs="Calibri"/>
                <w:noProof/>
              </w:rPr>
              <w:drawing>
                <wp:inline distT="0" distB="0" distL="0" distR="0" wp14:anchorId="1BDD0A3D" wp14:editId="44CD47BF">
                  <wp:extent cx="238158" cy="209579"/>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B54307">
              <w:rPr>
                <w:rFonts w:eastAsiaTheme="minorHAnsi" w:cs="Calibri"/>
              </w:rPr>
              <w:t xml:space="preserve"> </w:t>
            </w:r>
            <w:r w:rsidR="00F26438" w:rsidRPr="00B54307">
              <w:rPr>
                <w:rFonts w:eastAsiaTheme="minorHAnsi" w:cs="Calibri"/>
              </w:rPr>
              <w:t xml:space="preserve">Is it </w:t>
            </w:r>
            <w:r w:rsidR="00C2570D" w:rsidRPr="00B54307">
              <w:rPr>
                <w:rFonts w:eastAsiaTheme="minorHAnsi" w:cs="Calibri"/>
              </w:rPr>
              <w:t>O</w:t>
            </w:r>
            <w:r w:rsidR="00E138E7" w:rsidRPr="00B54307">
              <w:rPr>
                <w:rFonts w:eastAsiaTheme="minorHAnsi" w:cs="Calibri"/>
              </w:rPr>
              <w:t xml:space="preserve">k for us to </w:t>
            </w:r>
            <w:r w:rsidR="00F26438" w:rsidRPr="00B54307">
              <w:rPr>
                <w:rFonts w:eastAsiaTheme="minorHAnsi" w:cs="Calibri"/>
              </w:rPr>
              <w:t xml:space="preserve">discontinue the &lt;RX NAME &amp; DOSAGE OF THE RX MEMBER IS NOT TAKING&gt; from the account? This way it doesn’t accidently get ordered. </w:t>
            </w:r>
          </w:p>
          <w:p w14:paraId="2FBBE2DC" w14:textId="77777777" w:rsidR="00F26438" w:rsidRPr="00B54307" w:rsidRDefault="00F26438" w:rsidP="003A247F">
            <w:pPr>
              <w:spacing w:before="120" w:after="120"/>
              <w:contextualSpacing/>
              <w:rPr>
                <w:rFonts w:eastAsiaTheme="minorHAnsi" w:cs="Calibri"/>
              </w:rPr>
            </w:pPr>
          </w:p>
          <w:p w14:paraId="55FACF96" w14:textId="69301AA9" w:rsidR="00F26438" w:rsidRPr="00B54307" w:rsidRDefault="00F26438" w:rsidP="003A247F">
            <w:pPr>
              <w:pStyle w:val="ListParagraph"/>
              <w:numPr>
                <w:ilvl w:val="0"/>
                <w:numId w:val="8"/>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 to make a prescription level comment member is no longer taking this dosage and discontinue Rx. Do this for multiple medications if necessary and provide an explanation.</w:t>
            </w:r>
          </w:p>
          <w:p w14:paraId="11FA9A24" w14:textId="77777777" w:rsidR="00F26438" w:rsidRPr="00B54307" w:rsidRDefault="00F26438" w:rsidP="003A247F">
            <w:pPr>
              <w:pStyle w:val="ListParagraph"/>
              <w:numPr>
                <w:ilvl w:val="0"/>
                <w:numId w:val="8"/>
              </w:numPr>
              <w:spacing w:before="120" w:after="120"/>
              <w:rPr>
                <w:rFonts w:ascii="Verdana" w:hAnsi="Verdana"/>
                <w:color w:val="000000" w:themeColor="text1"/>
                <w:sz w:val="24"/>
                <w:szCs w:val="24"/>
              </w:rPr>
            </w:pPr>
            <w:r w:rsidRPr="00B54307">
              <w:rPr>
                <w:rFonts w:ascii="Verdana" w:hAnsi="Verdana"/>
                <w:sz w:val="24"/>
                <w:szCs w:val="24"/>
              </w:rPr>
              <w:t xml:space="preserve">If </w:t>
            </w:r>
            <w:r w:rsidRPr="00B54307">
              <w:rPr>
                <w:rFonts w:ascii="Verdana" w:hAnsi="Verdana"/>
                <w:b/>
                <w:color w:val="000000" w:themeColor="text1"/>
                <w:sz w:val="24"/>
                <w:szCs w:val="24"/>
              </w:rPr>
              <w:t>no</w:t>
            </w:r>
            <w:r w:rsidRPr="00B54307">
              <w:rPr>
                <w:rFonts w:ascii="Verdana" w:hAnsi="Verdana"/>
                <w:color w:val="000000" w:themeColor="text1"/>
                <w:sz w:val="24"/>
                <w:szCs w:val="24"/>
              </w:rPr>
              <w:t>, continue.</w:t>
            </w:r>
          </w:p>
          <w:p w14:paraId="55F81917" w14:textId="77777777" w:rsidR="00F26438" w:rsidRPr="00B54307" w:rsidRDefault="00F26438" w:rsidP="003A247F">
            <w:pPr>
              <w:pStyle w:val="ListParagraph"/>
              <w:spacing w:before="120" w:after="120"/>
              <w:rPr>
                <w:rFonts w:ascii="Verdana" w:hAnsi="Verdana"/>
                <w:color w:val="FF0000"/>
                <w:sz w:val="24"/>
                <w:szCs w:val="24"/>
              </w:rPr>
            </w:pPr>
          </w:p>
          <w:p w14:paraId="29E7622C" w14:textId="7EF3C05C" w:rsidR="00F26438" w:rsidRPr="00B54307" w:rsidRDefault="00F26438" w:rsidP="003A247F">
            <w:pPr>
              <w:spacing w:before="120" w:after="120"/>
              <w:ind w:left="1080"/>
              <w:rPr>
                <w:color w:val="000000" w:themeColor="text1"/>
              </w:rPr>
            </w:pPr>
            <w:r w:rsidRPr="00B54307">
              <w:rPr>
                <w:rFonts w:eastAsiaTheme="minorHAnsi" w:cs="Calibri"/>
                <w:noProof/>
                <w:color w:val="000000" w:themeColor="text1"/>
              </w:rPr>
              <w:drawing>
                <wp:inline distT="0" distB="0" distL="0" distR="0" wp14:anchorId="45134670" wp14:editId="0F820C09">
                  <wp:extent cx="238095" cy="209524"/>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color w:val="000000" w:themeColor="text1"/>
              </w:rPr>
              <w:t xml:space="preserve"> </w:t>
            </w:r>
            <w:r w:rsidR="00C2570D" w:rsidRPr="00B54307">
              <w:rPr>
                <w:color w:val="000000" w:themeColor="text1"/>
              </w:rPr>
              <w:t>Ok</w:t>
            </w:r>
            <w:r w:rsidR="008E19C4" w:rsidRPr="00B54307">
              <w:rPr>
                <w:color w:val="000000" w:themeColor="text1"/>
              </w:rPr>
              <w:t>,</w:t>
            </w:r>
            <w:r w:rsidRPr="00B54307">
              <w:rPr>
                <w:color w:val="000000" w:themeColor="text1"/>
              </w:rPr>
              <w:t xml:space="preserve"> this prescription will remain on the account until it expires or you choose to discontinue it</w:t>
            </w:r>
            <w:r w:rsidR="008E19C4" w:rsidRPr="00B54307">
              <w:rPr>
                <w:color w:val="000000" w:themeColor="text1"/>
              </w:rPr>
              <w:t>.</w:t>
            </w:r>
          </w:p>
          <w:p w14:paraId="2CADEB28" w14:textId="77777777" w:rsidR="00F26438" w:rsidRPr="00B54307" w:rsidRDefault="00F26438" w:rsidP="003A247F">
            <w:pPr>
              <w:spacing w:before="120" w:after="120"/>
              <w:rPr>
                <w:rFonts w:eastAsiaTheme="minorHAnsi" w:cs="Calibri"/>
              </w:rPr>
            </w:pPr>
          </w:p>
          <w:p w14:paraId="272327B6" w14:textId="77777777" w:rsidR="00F26438" w:rsidRPr="00B54307" w:rsidRDefault="00162263" w:rsidP="003A247F">
            <w:pPr>
              <w:spacing w:before="120" w:after="120"/>
              <w:ind w:left="1080"/>
              <w:rPr>
                <w:rFonts w:eastAsiaTheme="minorHAnsi" w:cs="Calibri"/>
              </w:rPr>
            </w:pPr>
            <w:r>
              <w:pict w14:anchorId="0B14647A">
                <v:shape id="_x0000_i1031" type="#_x0000_t75" style="width:18.75pt;height:17.25pt;flip:x;visibility:visible;mso-wrap-style:square">
                  <v:imagedata r:id="rId13" o:title=""/>
                </v:shape>
              </w:pict>
            </w:r>
            <w:r w:rsidR="00F26438" w:rsidRPr="00B54307">
              <w:rPr>
                <w:rFonts w:eastAsiaTheme="minorHAnsi" w:cs="Calibri"/>
              </w:rPr>
              <w:t xml:space="preserve"> You </w:t>
            </w:r>
            <w:r w:rsidR="008E19C4" w:rsidRPr="00B54307">
              <w:rPr>
                <w:rFonts w:eastAsiaTheme="minorHAnsi" w:cs="Calibri"/>
              </w:rPr>
              <w:t>will</w:t>
            </w:r>
            <w:r w:rsidR="00F26438" w:rsidRPr="00B54307">
              <w:rPr>
                <w:rFonts w:eastAsiaTheme="minorHAnsi" w:cs="Calibri"/>
              </w:rPr>
              <w:t xml:space="preserve"> receive a notification, most likely through the mail, letting you know this prescription has been discontinued. Just disregard this notification once you receive it. </w:t>
            </w:r>
          </w:p>
          <w:p w14:paraId="0AB74437" w14:textId="77777777" w:rsidR="00F26438" w:rsidRPr="00B54307" w:rsidRDefault="00F26438" w:rsidP="003A247F">
            <w:pPr>
              <w:spacing w:before="120" w:after="120"/>
              <w:rPr>
                <w:rFonts w:eastAsiaTheme="minorHAnsi" w:cs="Calibri"/>
                <w:color w:val="000000" w:themeColor="text1"/>
              </w:rPr>
            </w:pPr>
          </w:p>
          <w:p w14:paraId="33C0B651" w14:textId="77777777" w:rsidR="00F26438" w:rsidRPr="00B54307" w:rsidRDefault="00F26438" w:rsidP="009A3A87">
            <w:pPr>
              <w:pStyle w:val="ListParagraph"/>
              <w:numPr>
                <w:ilvl w:val="0"/>
                <w:numId w:val="32"/>
              </w:numPr>
              <w:spacing w:before="120" w:after="120"/>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yes</w:t>
            </w:r>
            <w:r w:rsidRPr="00B54307">
              <w:rPr>
                <w:rFonts w:ascii="Verdana" w:hAnsi="Verdana"/>
                <w:color w:val="000000" w:themeColor="text1"/>
                <w:sz w:val="24"/>
                <w:szCs w:val="24"/>
              </w:rPr>
              <w:t>, read disclaimer.</w:t>
            </w:r>
          </w:p>
          <w:p w14:paraId="031F0E15" w14:textId="77777777" w:rsidR="00F26438" w:rsidRPr="00B54307" w:rsidRDefault="00F26438" w:rsidP="003A247F">
            <w:pPr>
              <w:spacing w:before="120" w:after="120"/>
              <w:rPr>
                <w:rFonts w:eastAsiaTheme="minorHAnsi" w:cs="Calibri"/>
                <w:color w:val="000000" w:themeColor="text1"/>
              </w:rPr>
            </w:pPr>
          </w:p>
          <w:p w14:paraId="1BB55C83" w14:textId="03911A69" w:rsidR="00F26438" w:rsidRPr="00B54307" w:rsidRDefault="00F26438" w:rsidP="00880570">
            <w:pPr>
              <w:spacing w:before="120" w:after="120"/>
              <w:ind w:left="1080"/>
              <w:rPr>
                <w:rFonts w:eastAsiaTheme="minorHAnsi" w:cs="Calibri"/>
              </w:rPr>
            </w:pPr>
            <w:r w:rsidRPr="00B54307">
              <w:rPr>
                <w:rFonts w:eastAsiaTheme="minorHAnsi" w:cs="Calibri"/>
                <w:color w:val="000000" w:themeColor="text1"/>
              </w:rPr>
              <w:t xml:space="preserve">For each medication that is discontinued let them know that </w:t>
            </w:r>
            <w:r w:rsidR="002345A7" w:rsidRPr="00B54307">
              <w:rPr>
                <w:rFonts w:eastAsiaTheme="minorHAnsi" w:cs="Calibri"/>
                <w:color w:val="000000" w:themeColor="text1"/>
              </w:rPr>
              <w:t xml:space="preserve">they </w:t>
            </w:r>
            <w:r w:rsidRPr="00B54307">
              <w:rPr>
                <w:rFonts w:eastAsiaTheme="minorHAnsi" w:cs="Calibri"/>
                <w:color w:val="000000" w:themeColor="text1"/>
              </w:rPr>
              <w:t>will get a notification</w:t>
            </w:r>
            <w:r w:rsidRPr="00B54307">
              <w:rPr>
                <w:rFonts w:eastAsiaTheme="minorHAnsi" w:cs="Calibri"/>
              </w:rPr>
              <w:t>.</w:t>
            </w:r>
          </w:p>
        </w:tc>
      </w:tr>
      <w:tr w:rsidR="00683FC0" w:rsidRPr="00B54307" w14:paraId="59C851E4" w14:textId="77777777" w:rsidTr="00726C52">
        <w:trPr>
          <w:trHeight w:val="69"/>
        </w:trPr>
        <w:tc>
          <w:tcPr>
            <w:tcW w:w="249" w:type="pct"/>
            <w:vMerge/>
          </w:tcPr>
          <w:p w14:paraId="10105492" w14:textId="77777777" w:rsidR="00F26438" w:rsidRPr="00B54307" w:rsidRDefault="00F26438" w:rsidP="00F26438">
            <w:pPr>
              <w:jc w:val="center"/>
              <w:rPr>
                <w:b/>
              </w:rPr>
            </w:pPr>
          </w:p>
        </w:tc>
        <w:tc>
          <w:tcPr>
            <w:tcW w:w="1423" w:type="pct"/>
            <w:gridSpan w:val="2"/>
          </w:tcPr>
          <w:p w14:paraId="5D891FDB" w14:textId="77777777" w:rsidR="00F26438" w:rsidRPr="00B54307" w:rsidRDefault="00F26438" w:rsidP="00E138E7">
            <w:pPr>
              <w:spacing w:before="120" w:after="120"/>
              <w:rPr>
                <w:b/>
              </w:rPr>
            </w:pPr>
            <w:r w:rsidRPr="00B54307">
              <w:rPr>
                <w:b/>
              </w:rPr>
              <w:t>Quantity Changes</w:t>
            </w:r>
          </w:p>
          <w:p w14:paraId="709804F3" w14:textId="77777777" w:rsidR="002F623C" w:rsidRPr="00B54307" w:rsidRDefault="002F623C" w:rsidP="00E138E7">
            <w:pPr>
              <w:spacing w:before="120" w:after="120"/>
            </w:pPr>
            <w:r w:rsidRPr="00B54307">
              <w:t xml:space="preserve">(Member has the same medication on file with different quantities.) </w:t>
            </w:r>
          </w:p>
          <w:p w14:paraId="1302C9CD" w14:textId="77777777" w:rsidR="002F623C" w:rsidRPr="00B54307" w:rsidRDefault="002F623C" w:rsidP="00E138E7">
            <w:pPr>
              <w:spacing w:before="120" w:after="120"/>
              <w:rPr>
                <w:b/>
              </w:rPr>
            </w:pPr>
          </w:p>
        </w:tc>
        <w:tc>
          <w:tcPr>
            <w:tcW w:w="3328" w:type="pct"/>
            <w:gridSpan w:val="2"/>
          </w:tcPr>
          <w:p w14:paraId="6233C07E" w14:textId="406EC3C9" w:rsidR="00F26438" w:rsidRPr="00B54307" w:rsidRDefault="00F26438" w:rsidP="00E138E7">
            <w:pPr>
              <w:spacing w:before="120" w:after="120"/>
              <w:rPr>
                <w:rFonts w:eastAsiaTheme="minorHAnsi" w:cs="Calibri"/>
              </w:rPr>
            </w:pPr>
            <w:r w:rsidRPr="00B54307">
              <w:rPr>
                <w:rFonts w:eastAsiaTheme="minorHAnsi" w:cs="Calibri"/>
                <w:noProof/>
              </w:rPr>
              <w:drawing>
                <wp:inline distT="0" distB="0" distL="0" distR="0" wp14:anchorId="285F606F" wp14:editId="6E033A12">
                  <wp:extent cx="238095" cy="20952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9A2B63" w:rsidRPr="00B54307">
              <w:rPr>
                <w:rFonts w:eastAsiaTheme="minorHAnsi" w:cs="Calibri"/>
              </w:rPr>
              <w:t>It shows</w:t>
            </w:r>
            <w:r w:rsidRPr="00B54307">
              <w:rPr>
                <w:rFonts w:eastAsiaTheme="minorHAnsi" w:cs="Calibri"/>
              </w:rPr>
              <w:t xml:space="preserve"> your prescription for &lt;RX NAME &amp; DOSAGE&gt; has multiple prescriptions on file with different quantities of how many you take daily.</w:t>
            </w:r>
          </w:p>
          <w:p w14:paraId="766C9E14" w14:textId="77777777" w:rsidR="00F26438" w:rsidRPr="00B54307" w:rsidRDefault="00F26438" w:rsidP="00E138E7">
            <w:pPr>
              <w:spacing w:before="120" w:after="120"/>
              <w:contextualSpacing/>
              <w:rPr>
                <w:rFonts w:eastAsiaTheme="minorHAnsi" w:cs="Calibri"/>
              </w:rPr>
            </w:pPr>
          </w:p>
          <w:p w14:paraId="3FF94C38" w14:textId="77777777" w:rsidR="00F26438" w:rsidRPr="00B54307" w:rsidRDefault="00F26438" w:rsidP="00E138E7">
            <w:pPr>
              <w:spacing w:before="120" w:after="120"/>
              <w:contextualSpacing/>
              <w:rPr>
                <w:rFonts w:eastAsiaTheme="minorHAnsi" w:cs="Calibri"/>
              </w:rPr>
            </w:pPr>
            <w:r w:rsidRPr="00B54307">
              <w:rPr>
                <w:rFonts w:eastAsiaTheme="minorHAnsi" w:cs="Calibri"/>
              </w:rPr>
              <w:t>Review the quantity listed on the prescription and determine the correct amount. Once correct quantity is verified, continue.</w:t>
            </w:r>
          </w:p>
          <w:p w14:paraId="59EDC9FF" w14:textId="77777777" w:rsidR="00F26438" w:rsidRPr="00B54307" w:rsidRDefault="00F26438" w:rsidP="00E138E7">
            <w:pPr>
              <w:spacing w:before="120" w:after="120"/>
              <w:rPr>
                <w:rFonts w:eastAsiaTheme="minorHAnsi" w:cs="Calibri"/>
              </w:rPr>
            </w:pPr>
          </w:p>
          <w:p w14:paraId="126B2AAF" w14:textId="43F85D9F" w:rsidR="00F26438" w:rsidRPr="00B54307" w:rsidRDefault="00F26438" w:rsidP="00E138E7">
            <w:pPr>
              <w:spacing w:before="120" w:after="120"/>
              <w:rPr>
                <w:rFonts w:eastAsiaTheme="minorHAnsi" w:cs="Calibri"/>
              </w:rPr>
            </w:pPr>
            <w:r w:rsidRPr="00B54307">
              <w:rPr>
                <w:rFonts w:eastAsiaTheme="minorHAnsi" w:cs="Calibri"/>
                <w:noProof/>
              </w:rPr>
              <w:drawing>
                <wp:inline distT="0" distB="0" distL="0" distR="0" wp14:anchorId="0CD7A3C7" wp14:editId="47B2B7AC">
                  <wp:extent cx="238095" cy="20952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Is it </w:t>
            </w:r>
            <w:r w:rsidR="00C2570D" w:rsidRPr="00B54307">
              <w:rPr>
                <w:rFonts w:eastAsiaTheme="minorHAnsi" w:cs="Calibri"/>
              </w:rPr>
              <w:t>O</w:t>
            </w:r>
            <w:r w:rsidR="00E138E7" w:rsidRPr="00B54307">
              <w:rPr>
                <w:rFonts w:eastAsiaTheme="minorHAnsi" w:cs="Calibri"/>
              </w:rPr>
              <w:t>k</w:t>
            </w:r>
            <w:r w:rsidR="00D15ED5" w:rsidRPr="00B54307">
              <w:rPr>
                <w:rFonts w:eastAsiaTheme="minorHAnsi" w:cs="Calibri"/>
              </w:rPr>
              <w:t xml:space="preserve"> for us to</w:t>
            </w:r>
            <w:r w:rsidRPr="00B54307">
              <w:rPr>
                <w:rFonts w:eastAsiaTheme="minorHAnsi" w:cs="Calibri"/>
              </w:rPr>
              <w:t xml:space="preserve"> discontinue the </w:t>
            </w:r>
            <w:r w:rsidR="00D15ED5" w:rsidRPr="00B54307">
              <w:rPr>
                <w:rFonts w:eastAsiaTheme="minorHAnsi" w:cs="Calibri"/>
              </w:rPr>
              <w:t>&lt;</w:t>
            </w:r>
            <w:r w:rsidRPr="00B54307">
              <w:rPr>
                <w:rFonts w:eastAsiaTheme="minorHAnsi" w:cs="Calibri"/>
              </w:rPr>
              <w:t>RX NAME &amp;DOSAGE &amp; QUANTITY OF RX(S)</w:t>
            </w:r>
            <w:r w:rsidR="00D15ED5" w:rsidRPr="00B54307">
              <w:rPr>
                <w:rFonts w:eastAsiaTheme="minorHAnsi" w:cs="Calibri"/>
              </w:rPr>
              <w:t>&gt;</w:t>
            </w:r>
            <w:r w:rsidRPr="00B54307">
              <w:rPr>
                <w:rFonts w:eastAsiaTheme="minorHAnsi" w:cs="Calibri"/>
              </w:rPr>
              <w:t xml:space="preserve"> </w:t>
            </w:r>
            <w:r w:rsidR="00D15ED5" w:rsidRPr="00B54307">
              <w:rPr>
                <w:rFonts w:eastAsiaTheme="minorHAnsi" w:cs="Calibri"/>
              </w:rPr>
              <w:t xml:space="preserve">that you are no longer taking </w:t>
            </w:r>
            <w:r w:rsidRPr="00B54307">
              <w:rPr>
                <w:rFonts w:eastAsiaTheme="minorHAnsi" w:cs="Calibri"/>
              </w:rPr>
              <w:t xml:space="preserve">from the account? This way it doesn’t accidently get ordered. </w:t>
            </w:r>
          </w:p>
          <w:p w14:paraId="34513665" w14:textId="77777777" w:rsidR="00F26438" w:rsidRPr="00B54307" w:rsidRDefault="00F26438" w:rsidP="00E138E7">
            <w:pPr>
              <w:spacing w:before="120" w:after="120"/>
              <w:contextualSpacing/>
              <w:rPr>
                <w:rFonts w:eastAsiaTheme="minorHAnsi" w:cs="Calibri"/>
              </w:rPr>
            </w:pPr>
          </w:p>
          <w:p w14:paraId="2AA08AB9" w14:textId="300956DF" w:rsidR="00F26438" w:rsidRPr="00B54307" w:rsidRDefault="00F26438" w:rsidP="00E138E7">
            <w:pPr>
              <w:pStyle w:val="ListParagraph"/>
              <w:numPr>
                <w:ilvl w:val="0"/>
                <w:numId w:val="7"/>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continue to make a prescription level comment indicating the member no longer takes this quantity amount on this Rx and discontinue. </w:t>
            </w:r>
            <w:r w:rsidR="00E138E7" w:rsidRPr="00B54307">
              <w:rPr>
                <w:rFonts w:ascii="Verdana" w:hAnsi="Verdana"/>
                <w:sz w:val="24"/>
                <w:szCs w:val="24"/>
              </w:rPr>
              <w:t xml:space="preserve"> (</w:t>
            </w:r>
            <w:r w:rsidRPr="00B54307">
              <w:rPr>
                <w:rFonts w:ascii="Verdana" w:hAnsi="Verdana"/>
                <w:sz w:val="24"/>
                <w:szCs w:val="24"/>
              </w:rPr>
              <w:t>Do this for multiple medications if necessary and provide explanation</w:t>
            </w:r>
            <w:r w:rsidR="00E138E7" w:rsidRPr="00B54307">
              <w:rPr>
                <w:rFonts w:ascii="Verdana" w:hAnsi="Verdana"/>
                <w:sz w:val="24"/>
                <w:szCs w:val="24"/>
              </w:rPr>
              <w:t>)</w:t>
            </w:r>
            <w:r w:rsidRPr="00B54307">
              <w:rPr>
                <w:rFonts w:ascii="Verdana" w:hAnsi="Verdana"/>
                <w:sz w:val="24"/>
                <w:szCs w:val="24"/>
              </w:rPr>
              <w:t xml:space="preserve">. </w:t>
            </w:r>
          </w:p>
          <w:p w14:paraId="6BF6A05D" w14:textId="77777777" w:rsidR="00831273" w:rsidRPr="00B54307" w:rsidRDefault="00831273" w:rsidP="00E138E7">
            <w:pPr>
              <w:pStyle w:val="ListParagraph"/>
              <w:spacing w:before="120" w:after="120"/>
              <w:rPr>
                <w:rFonts w:ascii="Verdana" w:hAnsi="Verdana"/>
                <w:color w:val="000000" w:themeColor="text1"/>
                <w:sz w:val="24"/>
                <w:szCs w:val="24"/>
              </w:rPr>
            </w:pPr>
          </w:p>
          <w:p w14:paraId="6F7302B9" w14:textId="77777777" w:rsidR="00F26438" w:rsidRPr="00B54307" w:rsidRDefault="00F26438" w:rsidP="00E138E7">
            <w:pPr>
              <w:pStyle w:val="ListParagraph"/>
              <w:numPr>
                <w:ilvl w:val="0"/>
                <w:numId w:val="7"/>
              </w:numPr>
              <w:spacing w:before="120" w:after="120"/>
              <w:rPr>
                <w:rFonts w:ascii="Verdana" w:hAnsi="Verdana"/>
                <w:color w:val="000000" w:themeColor="text1"/>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color w:val="000000" w:themeColor="text1"/>
                <w:sz w:val="24"/>
                <w:szCs w:val="24"/>
              </w:rPr>
              <w:t>, continue.</w:t>
            </w:r>
          </w:p>
          <w:p w14:paraId="2A3C65A0" w14:textId="77777777" w:rsidR="00F26438" w:rsidRPr="00B54307" w:rsidRDefault="00F26438" w:rsidP="00E138E7">
            <w:pPr>
              <w:spacing w:before="120" w:after="120"/>
              <w:rPr>
                <w:color w:val="FF0000"/>
              </w:rPr>
            </w:pPr>
          </w:p>
          <w:p w14:paraId="6A136CAF" w14:textId="20E21FE5" w:rsidR="00F26438" w:rsidRPr="00B54307" w:rsidRDefault="00F26438" w:rsidP="00E138E7">
            <w:pPr>
              <w:spacing w:before="120" w:after="120"/>
              <w:ind w:left="720"/>
              <w:rPr>
                <w:color w:val="FF0000"/>
              </w:rPr>
            </w:pPr>
            <w:r w:rsidRPr="00B54307">
              <w:rPr>
                <w:rFonts w:eastAsiaTheme="minorHAnsi" w:cs="Calibri"/>
                <w:noProof/>
              </w:rPr>
              <w:drawing>
                <wp:inline distT="0" distB="0" distL="0" distR="0" wp14:anchorId="2E3D2C09" wp14:editId="7BCF13FB">
                  <wp:extent cx="238095" cy="20952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color w:val="FF0000"/>
              </w:rPr>
              <w:t xml:space="preserve"> </w:t>
            </w:r>
            <w:r w:rsidR="00C2570D" w:rsidRPr="00B54307">
              <w:rPr>
                <w:color w:val="000000" w:themeColor="text1"/>
              </w:rPr>
              <w:t>Ok</w:t>
            </w:r>
            <w:r w:rsidRPr="00B54307">
              <w:rPr>
                <w:color w:val="000000" w:themeColor="text1"/>
              </w:rPr>
              <w:t xml:space="preserve"> this prescription will remain on the account until it expires or you choose to discontinue it.</w:t>
            </w:r>
          </w:p>
          <w:p w14:paraId="063D734F" w14:textId="77777777" w:rsidR="00F26438" w:rsidRPr="00B54307" w:rsidRDefault="00F26438" w:rsidP="00E138E7">
            <w:pPr>
              <w:spacing w:before="120" w:after="120"/>
              <w:rPr>
                <w:rFonts w:eastAsiaTheme="minorHAnsi" w:cs="Calibri"/>
              </w:rPr>
            </w:pPr>
          </w:p>
          <w:p w14:paraId="7E7D493B" w14:textId="77777777" w:rsidR="00F26438" w:rsidRPr="00B54307" w:rsidRDefault="00F26438" w:rsidP="00E138E7">
            <w:pPr>
              <w:spacing w:before="120" w:after="120"/>
              <w:rPr>
                <w:rFonts w:eastAsiaTheme="minorHAnsi" w:cs="Calibri"/>
              </w:rPr>
            </w:pPr>
          </w:p>
          <w:p w14:paraId="276F4ABB" w14:textId="77777777" w:rsidR="00F26438" w:rsidRPr="00B54307" w:rsidRDefault="00162263" w:rsidP="00E138E7">
            <w:pPr>
              <w:spacing w:before="120" w:after="120"/>
              <w:ind w:left="720"/>
              <w:rPr>
                <w:rFonts w:eastAsiaTheme="minorHAnsi" w:cs="Calibri"/>
              </w:rPr>
            </w:pPr>
            <w:r>
              <w:pict w14:anchorId="523E85A9">
                <v:shape id="_x0000_i1032" type="#_x0000_t75" style="width:18.75pt;height:17.25pt;flip:x;visibility:visible;mso-wrap-style:square">
                  <v:imagedata r:id="rId13" o:title=""/>
                </v:shape>
              </w:pict>
            </w:r>
            <w:r w:rsidR="00F26438" w:rsidRPr="00B54307">
              <w:rPr>
                <w:rFonts w:eastAsiaTheme="minorHAnsi" w:cs="Calibri"/>
              </w:rPr>
              <w:t xml:space="preserve"> You are going to receive a notification, most likely through the mail, letting you know this prescription has been discontinued. Just disregard this notification once you receive it. </w:t>
            </w:r>
          </w:p>
          <w:p w14:paraId="7392A9CB" w14:textId="77777777" w:rsidR="00F26438" w:rsidRPr="00B54307" w:rsidRDefault="00F26438" w:rsidP="00E138E7">
            <w:pPr>
              <w:spacing w:before="120" w:after="120"/>
              <w:rPr>
                <w:rFonts w:eastAsiaTheme="minorHAnsi" w:cs="Calibri"/>
                <w:color w:val="FF0000"/>
              </w:rPr>
            </w:pPr>
          </w:p>
          <w:p w14:paraId="5C88C3FC" w14:textId="77777777" w:rsidR="00F26438" w:rsidRPr="00B54307" w:rsidRDefault="00F26438" w:rsidP="009A3A87">
            <w:pPr>
              <w:pStyle w:val="ListParagraph"/>
              <w:numPr>
                <w:ilvl w:val="0"/>
                <w:numId w:val="33"/>
              </w:numPr>
              <w:spacing w:before="120" w:after="120"/>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yes</w:t>
            </w:r>
            <w:r w:rsidRPr="00B54307">
              <w:rPr>
                <w:rFonts w:ascii="Verdana" w:hAnsi="Verdana"/>
                <w:color w:val="000000" w:themeColor="text1"/>
                <w:sz w:val="24"/>
                <w:szCs w:val="24"/>
              </w:rPr>
              <w:t xml:space="preserve">, read disclaimer. </w:t>
            </w:r>
          </w:p>
          <w:p w14:paraId="05D3827A" w14:textId="77777777" w:rsidR="00F26438" w:rsidRPr="00B54307" w:rsidRDefault="00F26438" w:rsidP="00E138E7">
            <w:pPr>
              <w:spacing w:before="120" w:after="120"/>
              <w:contextualSpacing/>
              <w:rPr>
                <w:rFonts w:eastAsiaTheme="minorHAnsi" w:cs="Calibri"/>
              </w:rPr>
            </w:pPr>
          </w:p>
          <w:p w14:paraId="23DFBFA8" w14:textId="6D185CFE" w:rsidR="00F26438" w:rsidRPr="00B54307" w:rsidRDefault="00F26438" w:rsidP="00880570">
            <w:pPr>
              <w:spacing w:before="120" w:after="120"/>
              <w:ind w:left="1080"/>
              <w:contextualSpacing/>
              <w:rPr>
                <w:rFonts w:eastAsiaTheme="minorHAnsi" w:cs="Calibri"/>
              </w:rPr>
            </w:pPr>
            <w:r w:rsidRPr="00B54307">
              <w:rPr>
                <w:rFonts w:eastAsiaTheme="minorHAnsi" w:cs="Calibri"/>
              </w:rPr>
              <w:t xml:space="preserve">For each medication that is discontinued let them know that </w:t>
            </w:r>
            <w:r w:rsidR="00034102" w:rsidRPr="00B54307">
              <w:rPr>
                <w:rFonts w:eastAsiaTheme="minorHAnsi" w:cs="Calibri"/>
              </w:rPr>
              <w:t xml:space="preserve">they </w:t>
            </w:r>
            <w:r w:rsidRPr="00B54307">
              <w:rPr>
                <w:rFonts w:eastAsiaTheme="minorHAnsi" w:cs="Calibri"/>
              </w:rPr>
              <w:t>will get a notification.</w:t>
            </w:r>
          </w:p>
        </w:tc>
      </w:tr>
      <w:tr w:rsidR="00683FC0" w:rsidRPr="00B54307" w14:paraId="3EA0E365" w14:textId="77777777" w:rsidTr="00726C52">
        <w:trPr>
          <w:trHeight w:val="119"/>
        </w:trPr>
        <w:tc>
          <w:tcPr>
            <w:tcW w:w="249" w:type="pct"/>
            <w:vMerge/>
          </w:tcPr>
          <w:p w14:paraId="74FA8B11" w14:textId="77777777" w:rsidR="00F26438" w:rsidRPr="00B54307" w:rsidRDefault="00F26438" w:rsidP="00F26438">
            <w:pPr>
              <w:jc w:val="center"/>
              <w:rPr>
                <w:b/>
              </w:rPr>
            </w:pPr>
          </w:p>
        </w:tc>
        <w:tc>
          <w:tcPr>
            <w:tcW w:w="1423" w:type="pct"/>
            <w:gridSpan w:val="2"/>
          </w:tcPr>
          <w:p w14:paraId="4AB5F2F3" w14:textId="79ED8A45" w:rsidR="00F26438" w:rsidRPr="00B54307" w:rsidRDefault="00F26438" w:rsidP="00E138E7">
            <w:pPr>
              <w:spacing w:before="120" w:after="120"/>
              <w:rPr>
                <w:b/>
              </w:rPr>
            </w:pPr>
            <w:r w:rsidRPr="00B54307">
              <w:rPr>
                <w:b/>
              </w:rPr>
              <w:t>Days Supply</w:t>
            </w:r>
          </w:p>
          <w:p w14:paraId="41364425" w14:textId="0A80080A" w:rsidR="002F623C" w:rsidRPr="00B54307" w:rsidRDefault="002F623C" w:rsidP="00E138E7">
            <w:pPr>
              <w:spacing w:before="120" w:after="120"/>
            </w:pPr>
            <w:r w:rsidRPr="00B54307">
              <w:t xml:space="preserve">(If the member has multiple medications on file and the current </w:t>
            </w:r>
            <w:r w:rsidR="00C05EFC" w:rsidRPr="00B54307">
              <w:t xml:space="preserve">prescription </w:t>
            </w:r>
            <w:r w:rsidRPr="00B54307">
              <w:t>they have is for a 90</w:t>
            </w:r>
            <w:r w:rsidR="00C05EFC" w:rsidRPr="00B54307">
              <w:t>-</w:t>
            </w:r>
            <w:r w:rsidRPr="00B54307">
              <w:t>day</w:t>
            </w:r>
            <w:r w:rsidR="00C05EFC" w:rsidRPr="00B54307">
              <w:t xml:space="preserve"> supply</w:t>
            </w:r>
            <w:r w:rsidRPr="00B54307">
              <w:t xml:space="preserve">, but there </w:t>
            </w:r>
            <w:r w:rsidR="00C05EFC" w:rsidRPr="00B54307">
              <w:t>are prescriptions</w:t>
            </w:r>
            <w:r w:rsidRPr="00B54307">
              <w:t xml:space="preserve"> on file less than a 90</w:t>
            </w:r>
            <w:r w:rsidR="00C05EFC" w:rsidRPr="00B54307">
              <w:t>-</w:t>
            </w:r>
            <w:r w:rsidRPr="00B54307">
              <w:t>day</w:t>
            </w:r>
            <w:r w:rsidR="00C05EFC" w:rsidRPr="00B54307">
              <w:t xml:space="preserve"> supply</w:t>
            </w:r>
            <w:r w:rsidRPr="00B54307">
              <w:t>)</w:t>
            </w:r>
          </w:p>
          <w:p w14:paraId="59E1208C" w14:textId="77777777" w:rsidR="002F623C" w:rsidRPr="00B54307" w:rsidRDefault="002F623C" w:rsidP="00E138E7">
            <w:pPr>
              <w:spacing w:before="120" w:after="120"/>
            </w:pPr>
          </w:p>
        </w:tc>
        <w:tc>
          <w:tcPr>
            <w:tcW w:w="3328" w:type="pct"/>
            <w:gridSpan w:val="2"/>
          </w:tcPr>
          <w:p w14:paraId="2CAA8449" w14:textId="05342CCC" w:rsidR="00F26438" w:rsidRPr="00B54307" w:rsidRDefault="00F26438" w:rsidP="00E138E7">
            <w:pPr>
              <w:spacing w:before="120" w:after="120"/>
              <w:rPr>
                <w:rFonts w:eastAsiaTheme="minorHAnsi" w:cs="Calibri"/>
              </w:rPr>
            </w:pPr>
            <w:r w:rsidRPr="00B54307">
              <w:rPr>
                <w:rFonts w:eastAsiaTheme="minorHAnsi" w:cs="Calibri"/>
                <w:noProof/>
              </w:rPr>
              <w:drawing>
                <wp:inline distT="0" distB="0" distL="0" distR="0" wp14:anchorId="439A7970" wp14:editId="18319DC0">
                  <wp:extent cx="238095" cy="209524"/>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9A2B63" w:rsidRPr="00B54307">
              <w:rPr>
                <w:rFonts w:eastAsiaTheme="minorHAnsi" w:cs="Calibri"/>
              </w:rPr>
              <w:t>It shows</w:t>
            </w:r>
            <w:r w:rsidRPr="00B54307">
              <w:rPr>
                <w:rFonts w:eastAsiaTheme="minorHAnsi" w:cs="Calibri"/>
              </w:rPr>
              <w:t xml:space="preserve"> that we have multiple prescriptions on file for &lt;RX NAME &amp; DOSAGE(S)&gt;. Since we have a prescription on file for 90</w:t>
            </w:r>
            <w:r w:rsidR="00C05EFC" w:rsidRPr="00B54307">
              <w:rPr>
                <w:rFonts w:eastAsiaTheme="minorHAnsi" w:cs="Calibri"/>
              </w:rPr>
              <w:t>-</w:t>
            </w:r>
            <w:r w:rsidRPr="00B54307">
              <w:rPr>
                <w:rFonts w:eastAsiaTheme="minorHAnsi" w:cs="Calibri"/>
              </w:rPr>
              <w:t>day supply, can we go ahead and remove the prescription we have on file for a &lt;DAYS SUPPLY SHOWN&gt;?</w:t>
            </w:r>
          </w:p>
          <w:p w14:paraId="24A1ADCD" w14:textId="77777777" w:rsidR="00F26438" w:rsidRPr="00B54307" w:rsidRDefault="00F26438" w:rsidP="00E138E7">
            <w:pPr>
              <w:spacing w:before="120" w:after="120"/>
              <w:rPr>
                <w:rFonts w:eastAsiaTheme="minorHAnsi" w:cs="Calibri"/>
                <w:b/>
              </w:rPr>
            </w:pPr>
          </w:p>
          <w:p w14:paraId="69955DAC" w14:textId="39633D3D" w:rsidR="00F26438" w:rsidRPr="00B54307" w:rsidRDefault="00F26438" w:rsidP="00E138E7">
            <w:pPr>
              <w:spacing w:before="120" w:after="120"/>
              <w:ind w:left="720"/>
              <w:rPr>
                <w:rFonts w:eastAsiaTheme="minorHAnsi" w:cs="Calibri"/>
              </w:rPr>
            </w:pPr>
            <w:r w:rsidRPr="00B54307">
              <w:rPr>
                <w:rFonts w:eastAsiaTheme="minorHAnsi" w:cs="Calibri"/>
                <w:b/>
              </w:rPr>
              <w:t>Example:</w:t>
            </w:r>
            <w:r w:rsidRPr="00B54307">
              <w:rPr>
                <w:rFonts w:eastAsiaTheme="minorHAnsi" w:cs="Calibri"/>
              </w:rPr>
              <w:t xml:space="preserve">  Most likely it may be a </w:t>
            </w:r>
            <w:r w:rsidR="00AB04FA" w:rsidRPr="00B54307">
              <w:rPr>
                <w:rFonts w:eastAsiaTheme="minorHAnsi" w:cs="Calibri"/>
              </w:rPr>
              <w:t>30-day</w:t>
            </w:r>
            <w:r w:rsidR="00D15ED5" w:rsidRPr="00B54307">
              <w:rPr>
                <w:rFonts w:eastAsiaTheme="minorHAnsi" w:cs="Calibri"/>
              </w:rPr>
              <w:t xml:space="preserve"> supply.</w:t>
            </w:r>
          </w:p>
          <w:p w14:paraId="22378546" w14:textId="77777777" w:rsidR="00F26438" w:rsidRPr="00B54307" w:rsidRDefault="00F26438" w:rsidP="00E138E7">
            <w:pPr>
              <w:spacing w:before="120" w:after="120"/>
              <w:contextualSpacing/>
              <w:rPr>
                <w:rFonts w:eastAsiaTheme="minorHAnsi" w:cs="Calibri"/>
              </w:rPr>
            </w:pPr>
          </w:p>
          <w:p w14:paraId="47009696" w14:textId="3D3CFB6B" w:rsidR="00F26438" w:rsidRPr="00B54307" w:rsidRDefault="00F26438" w:rsidP="009A3A87">
            <w:pPr>
              <w:pStyle w:val="ListParagraph"/>
              <w:numPr>
                <w:ilvl w:val="0"/>
                <w:numId w:val="9"/>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continue to make a prescription level comment indicating member has a </w:t>
            </w:r>
            <w:r w:rsidR="00AB04FA" w:rsidRPr="00B54307">
              <w:rPr>
                <w:rFonts w:ascii="Verdana" w:hAnsi="Verdana"/>
                <w:sz w:val="24"/>
                <w:szCs w:val="24"/>
              </w:rPr>
              <w:t>90-day</w:t>
            </w:r>
            <w:r w:rsidR="00D15ED5" w:rsidRPr="00B54307">
              <w:rPr>
                <w:rFonts w:ascii="Verdana" w:hAnsi="Verdana"/>
                <w:sz w:val="24"/>
                <w:szCs w:val="24"/>
              </w:rPr>
              <w:t xml:space="preserve"> supply </w:t>
            </w:r>
            <w:r w:rsidRPr="00B54307">
              <w:rPr>
                <w:rFonts w:ascii="Verdana" w:hAnsi="Verdana"/>
                <w:sz w:val="24"/>
                <w:szCs w:val="24"/>
              </w:rPr>
              <w:t xml:space="preserve">on file and discontinue. </w:t>
            </w:r>
            <w:r w:rsidR="00E138E7" w:rsidRPr="00B54307">
              <w:rPr>
                <w:rFonts w:ascii="Verdana" w:hAnsi="Verdana"/>
                <w:sz w:val="24"/>
                <w:szCs w:val="24"/>
              </w:rPr>
              <w:t xml:space="preserve"> (</w:t>
            </w:r>
            <w:r w:rsidRPr="00B54307">
              <w:rPr>
                <w:rFonts w:ascii="Verdana" w:hAnsi="Verdana"/>
                <w:sz w:val="24"/>
                <w:szCs w:val="24"/>
              </w:rPr>
              <w:t>Do this for multiple medications</w:t>
            </w:r>
            <w:r w:rsidR="00E138E7" w:rsidRPr="00B54307">
              <w:rPr>
                <w:rFonts w:ascii="Verdana" w:hAnsi="Verdana"/>
                <w:sz w:val="24"/>
                <w:szCs w:val="24"/>
              </w:rPr>
              <w:t xml:space="preserve"> and</w:t>
            </w:r>
            <w:r w:rsidRPr="00B54307">
              <w:rPr>
                <w:rFonts w:ascii="Verdana" w:hAnsi="Verdana"/>
                <w:sz w:val="24"/>
                <w:szCs w:val="24"/>
              </w:rPr>
              <w:t xml:space="preserve"> if necessary, explain</w:t>
            </w:r>
            <w:r w:rsidR="00E138E7" w:rsidRPr="00B54307">
              <w:rPr>
                <w:rFonts w:ascii="Verdana" w:hAnsi="Verdana"/>
                <w:sz w:val="24"/>
                <w:szCs w:val="24"/>
              </w:rPr>
              <w:t>)</w:t>
            </w:r>
          </w:p>
          <w:p w14:paraId="0ECE0A31" w14:textId="77777777" w:rsidR="00E138E7" w:rsidRPr="00B54307" w:rsidRDefault="00E138E7" w:rsidP="00E138E7">
            <w:pPr>
              <w:pStyle w:val="ListParagraph"/>
              <w:spacing w:before="120" w:after="120"/>
              <w:ind w:left="360"/>
              <w:rPr>
                <w:rFonts w:ascii="Verdana" w:hAnsi="Verdana"/>
                <w:color w:val="000000" w:themeColor="text1"/>
                <w:sz w:val="24"/>
                <w:szCs w:val="24"/>
              </w:rPr>
            </w:pPr>
          </w:p>
          <w:p w14:paraId="7C9DCF41" w14:textId="5F2AFA37" w:rsidR="00F26438" w:rsidRPr="00B54307" w:rsidRDefault="00F26438" w:rsidP="009A3A87">
            <w:pPr>
              <w:pStyle w:val="ListParagraph"/>
              <w:numPr>
                <w:ilvl w:val="0"/>
                <w:numId w:val="9"/>
              </w:numPr>
              <w:spacing w:before="120" w:after="120"/>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no</w:t>
            </w:r>
            <w:r w:rsidRPr="00B54307">
              <w:rPr>
                <w:rFonts w:ascii="Verdana" w:hAnsi="Verdana"/>
                <w:color w:val="000000" w:themeColor="text1"/>
                <w:sz w:val="24"/>
                <w:szCs w:val="24"/>
              </w:rPr>
              <w:t>, continue.</w:t>
            </w:r>
          </w:p>
          <w:p w14:paraId="4D24FDDA" w14:textId="77777777" w:rsidR="00F26438" w:rsidRPr="00B54307" w:rsidRDefault="00F26438" w:rsidP="00E138E7">
            <w:pPr>
              <w:pStyle w:val="ListParagraph"/>
              <w:spacing w:before="120" w:after="120"/>
              <w:rPr>
                <w:rFonts w:ascii="Verdana" w:hAnsi="Verdana"/>
                <w:color w:val="000000" w:themeColor="text1"/>
                <w:sz w:val="24"/>
                <w:szCs w:val="24"/>
              </w:rPr>
            </w:pPr>
          </w:p>
          <w:p w14:paraId="1F2B7D2C" w14:textId="45387C25" w:rsidR="00F26438" w:rsidRPr="00B54307" w:rsidRDefault="00F26438" w:rsidP="00E138E7">
            <w:pPr>
              <w:spacing w:before="120" w:after="120"/>
              <w:ind w:left="360"/>
              <w:rPr>
                <w:color w:val="000000" w:themeColor="text1"/>
              </w:rPr>
            </w:pPr>
            <w:r w:rsidRPr="00B54307">
              <w:rPr>
                <w:rFonts w:eastAsiaTheme="minorHAnsi" w:cs="Calibri"/>
                <w:noProof/>
              </w:rPr>
              <w:drawing>
                <wp:inline distT="0" distB="0" distL="0" distR="0" wp14:anchorId="427D7CFB" wp14:editId="633085CB">
                  <wp:extent cx="238095" cy="20952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color w:val="000000" w:themeColor="text1"/>
              </w:rPr>
              <w:t xml:space="preserve"> </w:t>
            </w:r>
            <w:r w:rsidR="00C2570D" w:rsidRPr="00B54307">
              <w:rPr>
                <w:color w:val="000000" w:themeColor="text1"/>
              </w:rPr>
              <w:t>Ok</w:t>
            </w:r>
            <w:r w:rsidR="005C427F" w:rsidRPr="00B54307">
              <w:rPr>
                <w:color w:val="000000" w:themeColor="text1"/>
              </w:rPr>
              <w:t>,</w:t>
            </w:r>
            <w:r w:rsidRPr="00B54307">
              <w:rPr>
                <w:color w:val="000000" w:themeColor="text1"/>
              </w:rPr>
              <w:t xml:space="preserve"> this prescription will remain on the account until it expires or you choose to discontinue it.</w:t>
            </w:r>
          </w:p>
          <w:p w14:paraId="626DC6D1" w14:textId="77777777" w:rsidR="00F26438" w:rsidRPr="00B54307" w:rsidRDefault="00F26438" w:rsidP="00E138E7">
            <w:pPr>
              <w:spacing w:before="120" w:after="120"/>
              <w:rPr>
                <w:rFonts w:eastAsiaTheme="minorHAnsi" w:cs="Calibri"/>
              </w:rPr>
            </w:pPr>
          </w:p>
          <w:p w14:paraId="287124DB" w14:textId="3DA73A05" w:rsidR="00F26438" w:rsidRPr="00B54307" w:rsidRDefault="00162263" w:rsidP="00E138E7">
            <w:pPr>
              <w:spacing w:before="120" w:after="120"/>
              <w:ind w:left="360"/>
              <w:rPr>
                <w:rFonts w:eastAsiaTheme="minorHAnsi" w:cs="Calibri"/>
              </w:rPr>
            </w:pPr>
            <w:r>
              <w:pict w14:anchorId="5789AA11">
                <v:shape id="_x0000_i1033" type="#_x0000_t75" style="width:18.75pt;height:17.25pt;flip:x;visibility:visible;mso-wrap-style:square">
                  <v:imagedata r:id="rId13" o:title=""/>
                </v:shape>
              </w:pict>
            </w:r>
            <w:r w:rsidR="00F26438" w:rsidRPr="00B54307">
              <w:rPr>
                <w:rFonts w:eastAsiaTheme="minorHAnsi" w:cs="Calibri"/>
              </w:rPr>
              <w:t xml:space="preserve"> You are going to receive a notification, most likely through the mail, letting you know this prescription has been discontinued. Just disregard this notification once you receive it. We are only discontinuing the one for the </w:t>
            </w:r>
            <w:r w:rsidR="005C427F" w:rsidRPr="00B54307">
              <w:rPr>
                <w:rFonts w:eastAsiaTheme="minorHAnsi" w:cs="Calibri"/>
              </w:rPr>
              <w:t>&lt;</w:t>
            </w:r>
            <w:r w:rsidR="00F26438" w:rsidRPr="00B54307">
              <w:rPr>
                <w:rFonts w:eastAsiaTheme="minorHAnsi" w:cs="Calibri"/>
              </w:rPr>
              <w:t>DAYS SUPPLY</w:t>
            </w:r>
            <w:r w:rsidR="005C427F" w:rsidRPr="00B54307">
              <w:rPr>
                <w:rFonts w:eastAsiaTheme="minorHAnsi" w:cs="Calibri"/>
              </w:rPr>
              <w:t>&gt;</w:t>
            </w:r>
            <w:r w:rsidR="00F26438" w:rsidRPr="00B54307">
              <w:rPr>
                <w:rFonts w:eastAsiaTheme="minorHAnsi" w:cs="Calibri"/>
              </w:rPr>
              <w:t>. The prescription for your 90</w:t>
            </w:r>
            <w:r w:rsidR="00C05EFC" w:rsidRPr="00B54307">
              <w:rPr>
                <w:rFonts w:eastAsiaTheme="minorHAnsi" w:cs="Calibri"/>
              </w:rPr>
              <w:t>-</w:t>
            </w:r>
            <w:r w:rsidR="00F26438" w:rsidRPr="00B54307">
              <w:rPr>
                <w:rFonts w:eastAsiaTheme="minorHAnsi" w:cs="Calibri"/>
              </w:rPr>
              <w:t xml:space="preserve">day supply is still on file. </w:t>
            </w:r>
          </w:p>
          <w:p w14:paraId="179FB2BD" w14:textId="77777777" w:rsidR="00F26438" w:rsidRPr="00B54307" w:rsidRDefault="00F26438" w:rsidP="00E138E7">
            <w:pPr>
              <w:spacing w:before="120" w:after="120"/>
              <w:rPr>
                <w:rFonts w:eastAsiaTheme="minorHAnsi" w:cs="Calibri"/>
                <w:color w:val="FF0000"/>
              </w:rPr>
            </w:pPr>
          </w:p>
          <w:p w14:paraId="6498B395" w14:textId="77777777" w:rsidR="00F26438" w:rsidRPr="00B54307" w:rsidRDefault="00F26438" w:rsidP="009A3A87">
            <w:pPr>
              <w:pStyle w:val="ListParagraph"/>
              <w:numPr>
                <w:ilvl w:val="0"/>
                <w:numId w:val="34"/>
              </w:numPr>
              <w:spacing w:before="120" w:after="120"/>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yes</w:t>
            </w:r>
            <w:r w:rsidRPr="00B54307">
              <w:rPr>
                <w:rFonts w:ascii="Verdana" w:hAnsi="Verdana"/>
                <w:color w:val="000000" w:themeColor="text1"/>
                <w:sz w:val="24"/>
                <w:szCs w:val="24"/>
              </w:rPr>
              <w:t xml:space="preserve">, read disclaimer. </w:t>
            </w:r>
          </w:p>
          <w:p w14:paraId="512E3A70" w14:textId="77777777" w:rsidR="00F26438" w:rsidRPr="00B54307" w:rsidRDefault="00F26438" w:rsidP="00E138E7">
            <w:pPr>
              <w:spacing w:before="120" w:after="120"/>
              <w:rPr>
                <w:rFonts w:eastAsiaTheme="minorHAnsi" w:cs="Calibri"/>
              </w:rPr>
            </w:pPr>
          </w:p>
          <w:p w14:paraId="7F536D9C" w14:textId="5E6F2FBD" w:rsidR="00F26438" w:rsidRPr="00B54307" w:rsidRDefault="00F26438" w:rsidP="00C05EFC">
            <w:pPr>
              <w:spacing w:before="120" w:after="120"/>
              <w:ind w:left="720"/>
              <w:contextualSpacing/>
              <w:rPr>
                <w:rFonts w:eastAsiaTheme="minorHAnsi" w:cs="Calibri"/>
              </w:rPr>
            </w:pPr>
            <w:r w:rsidRPr="00B54307">
              <w:rPr>
                <w:rFonts w:eastAsiaTheme="minorHAnsi" w:cs="Calibri"/>
              </w:rPr>
              <w:t xml:space="preserve">For each medication that is discontinued let them know that </w:t>
            </w:r>
            <w:r w:rsidR="00BC0FE8" w:rsidRPr="00B54307">
              <w:rPr>
                <w:rFonts w:eastAsiaTheme="minorHAnsi" w:cs="Calibri"/>
              </w:rPr>
              <w:t xml:space="preserve">they </w:t>
            </w:r>
            <w:r w:rsidRPr="00B54307">
              <w:rPr>
                <w:rFonts w:eastAsiaTheme="minorHAnsi" w:cs="Calibri"/>
              </w:rPr>
              <w:t>will get a notification.</w:t>
            </w:r>
          </w:p>
        </w:tc>
      </w:tr>
      <w:tr w:rsidR="00683FC0" w:rsidRPr="00B54307" w14:paraId="5B6709C1" w14:textId="77777777" w:rsidTr="00726C52">
        <w:trPr>
          <w:trHeight w:val="119"/>
        </w:trPr>
        <w:tc>
          <w:tcPr>
            <w:tcW w:w="249" w:type="pct"/>
            <w:vMerge/>
          </w:tcPr>
          <w:p w14:paraId="3D407EEC" w14:textId="77777777" w:rsidR="00F26438" w:rsidRPr="00B54307" w:rsidRDefault="00F26438" w:rsidP="00F26438">
            <w:pPr>
              <w:jc w:val="center"/>
              <w:rPr>
                <w:b/>
              </w:rPr>
            </w:pPr>
          </w:p>
        </w:tc>
        <w:tc>
          <w:tcPr>
            <w:tcW w:w="1423" w:type="pct"/>
            <w:gridSpan w:val="2"/>
          </w:tcPr>
          <w:p w14:paraId="6E51E66B" w14:textId="77777777" w:rsidR="00F26438" w:rsidRPr="00B54307" w:rsidRDefault="00F26438" w:rsidP="00E138E7">
            <w:pPr>
              <w:spacing w:before="120" w:after="120"/>
              <w:rPr>
                <w:b/>
              </w:rPr>
            </w:pPr>
            <w:r w:rsidRPr="00B54307">
              <w:rPr>
                <w:b/>
              </w:rPr>
              <w:t>Old Prescriptions</w:t>
            </w:r>
          </w:p>
        </w:tc>
        <w:tc>
          <w:tcPr>
            <w:tcW w:w="3328" w:type="pct"/>
            <w:gridSpan w:val="2"/>
          </w:tcPr>
          <w:p w14:paraId="57018A09" w14:textId="1FA1DD87" w:rsidR="00F26438" w:rsidRPr="00B54307" w:rsidRDefault="00F26438" w:rsidP="009A3A87">
            <w:pPr>
              <w:pStyle w:val="ListParagraph"/>
              <w:numPr>
                <w:ilvl w:val="0"/>
                <w:numId w:val="36"/>
              </w:numPr>
              <w:spacing w:before="120" w:after="120"/>
              <w:ind w:left="360"/>
              <w:rPr>
                <w:rFonts w:ascii="Verdana" w:hAnsi="Verdana"/>
                <w:sz w:val="24"/>
                <w:szCs w:val="24"/>
              </w:rPr>
            </w:pPr>
            <w:r w:rsidRPr="00B54307">
              <w:rPr>
                <w:rFonts w:ascii="Verdana" w:hAnsi="Verdana"/>
                <w:sz w:val="24"/>
                <w:szCs w:val="24"/>
              </w:rPr>
              <w:t>Lo</w:t>
            </w:r>
            <w:r w:rsidR="00E138E7" w:rsidRPr="00B54307">
              <w:rPr>
                <w:rFonts w:ascii="Verdana" w:hAnsi="Verdana"/>
                <w:sz w:val="24"/>
                <w:szCs w:val="24"/>
              </w:rPr>
              <w:t>o</w:t>
            </w:r>
            <w:r w:rsidR="00C2570D" w:rsidRPr="00B54307">
              <w:rPr>
                <w:rFonts w:ascii="Verdana" w:hAnsi="Verdana"/>
                <w:sz w:val="24"/>
                <w:szCs w:val="24"/>
              </w:rPr>
              <w:t>k</w:t>
            </w:r>
            <w:r w:rsidRPr="00B54307">
              <w:rPr>
                <w:rFonts w:ascii="Verdana" w:hAnsi="Verdana"/>
                <w:sz w:val="24"/>
                <w:szCs w:val="24"/>
              </w:rPr>
              <w:t xml:space="preserve"> for prescriptions on member’s file that has not been filled in 6 months or longer. </w:t>
            </w:r>
          </w:p>
          <w:p w14:paraId="122F208D" w14:textId="77777777" w:rsidR="00E138E7" w:rsidRPr="00B54307" w:rsidRDefault="00E138E7" w:rsidP="00E138E7">
            <w:pPr>
              <w:pStyle w:val="ListParagraph"/>
              <w:spacing w:before="120" w:after="120"/>
              <w:ind w:left="360"/>
              <w:rPr>
                <w:rFonts w:ascii="Verdana" w:hAnsi="Verdana"/>
                <w:sz w:val="24"/>
                <w:szCs w:val="24"/>
              </w:rPr>
            </w:pPr>
          </w:p>
          <w:p w14:paraId="71195C26" w14:textId="66B76C2B" w:rsidR="00F26438" w:rsidRPr="00B54307" w:rsidRDefault="00F26438" w:rsidP="009A3A87">
            <w:pPr>
              <w:pStyle w:val="ListParagraph"/>
              <w:numPr>
                <w:ilvl w:val="0"/>
                <w:numId w:val="36"/>
              </w:numPr>
              <w:spacing w:before="120" w:after="120"/>
              <w:ind w:left="360"/>
              <w:rPr>
                <w:rFonts w:ascii="Verdana" w:hAnsi="Verdana"/>
                <w:sz w:val="24"/>
                <w:szCs w:val="24"/>
              </w:rPr>
            </w:pPr>
            <w:r w:rsidRPr="00B54307">
              <w:rPr>
                <w:rFonts w:ascii="Verdana" w:hAnsi="Verdana"/>
                <w:sz w:val="24"/>
                <w:szCs w:val="24"/>
              </w:rPr>
              <w:t xml:space="preserve">Review the </w:t>
            </w:r>
            <w:hyperlink r:id="rId22" w:anchor="!/view?docid=d7705dc0-cfda-4193-8919-fadf9a303db4" w:history="1">
              <w:r w:rsidR="00B54307">
                <w:rPr>
                  <w:rStyle w:val="Hyperlink"/>
                  <w:rFonts w:ascii="Verdana" w:hAnsi="Verdana"/>
                  <w:sz w:val="24"/>
                  <w:szCs w:val="24"/>
                </w:rPr>
                <w:t>Order Status (084637)</w:t>
              </w:r>
            </w:hyperlink>
            <w:r w:rsidR="00D042B1" w:rsidRPr="00D042B1">
              <w:rPr>
                <w:rStyle w:val="Hyperlink"/>
                <w:rFonts w:ascii="Verdana" w:hAnsi="Verdana"/>
                <w:sz w:val="24"/>
                <w:szCs w:val="24"/>
                <w:u w:val="none"/>
              </w:rPr>
              <w:t xml:space="preserve"> </w:t>
            </w:r>
            <w:r w:rsidRPr="00B54307">
              <w:rPr>
                <w:rFonts w:ascii="Verdana" w:hAnsi="Verdana"/>
                <w:sz w:val="24"/>
                <w:szCs w:val="24"/>
              </w:rPr>
              <w:t xml:space="preserve">and </w:t>
            </w:r>
            <w:hyperlink r:id="rId23" w:anchor="!/view?docid=932f2f09-4581-4c2c-861d-5145ad7ab97a" w:history="1">
              <w:r w:rsidR="00AB0482">
                <w:rPr>
                  <w:rStyle w:val="Hyperlink"/>
                  <w:rFonts w:ascii="Verdana" w:hAnsi="Verdana"/>
                  <w:sz w:val="24"/>
                  <w:szCs w:val="24"/>
                </w:rPr>
                <w:t>Order Placement (004628)</w:t>
              </w:r>
            </w:hyperlink>
            <w:r w:rsidR="00AB0482" w:rsidRPr="00AB0482">
              <w:rPr>
                <w:rStyle w:val="Hyperlink"/>
                <w:rFonts w:ascii="Verdana" w:hAnsi="Verdana"/>
                <w:color w:val="auto"/>
                <w:sz w:val="24"/>
                <w:szCs w:val="24"/>
                <w:u w:val="none"/>
              </w:rPr>
              <w:t xml:space="preserve"> </w:t>
            </w:r>
            <w:r w:rsidRPr="00B54307">
              <w:rPr>
                <w:rFonts w:ascii="Verdana" w:hAnsi="Verdana"/>
                <w:sz w:val="24"/>
                <w:szCs w:val="24"/>
              </w:rPr>
              <w:t>screens to see if it’s a duplicate prescription.</w:t>
            </w:r>
          </w:p>
          <w:p w14:paraId="74F118AF" w14:textId="77777777" w:rsidR="00F26438" w:rsidRPr="00B54307" w:rsidRDefault="00F26438" w:rsidP="00E138E7">
            <w:pPr>
              <w:spacing w:before="120" w:after="120"/>
              <w:contextualSpacing/>
              <w:rPr>
                <w:rFonts w:eastAsiaTheme="minorHAnsi" w:cs="Calibri"/>
              </w:rPr>
            </w:pPr>
          </w:p>
          <w:p w14:paraId="604CED94" w14:textId="67861395" w:rsidR="00F26438" w:rsidRPr="00B54307" w:rsidRDefault="00F26438" w:rsidP="009A3A87">
            <w:pPr>
              <w:pStyle w:val="ListParagraph"/>
              <w:numPr>
                <w:ilvl w:val="0"/>
                <w:numId w:val="14"/>
              </w:numPr>
              <w:spacing w:before="120" w:after="120"/>
              <w:rPr>
                <w:rFonts w:ascii="Verdana" w:hAnsi="Verdana"/>
                <w:sz w:val="24"/>
                <w:szCs w:val="24"/>
              </w:rPr>
            </w:pPr>
            <w:r w:rsidRPr="00B54307">
              <w:rPr>
                <w:rFonts w:ascii="Verdana" w:hAnsi="Verdana"/>
                <w:sz w:val="24"/>
                <w:szCs w:val="24"/>
              </w:rPr>
              <w:t>If duplicate prescription</w:t>
            </w:r>
            <w:r w:rsidR="00AB04FA" w:rsidRPr="00B54307">
              <w:rPr>
                <w:rFonts w:ascii="Verdana" w:hAnsi="Verdana"/>
                <w:sz w:val="24"/>
                <w:szCs w:val="24"/>
              </w:rPr>
              <w:t>,</w:t>
            </w:r>
            <w:r w:rsidRPr="00B54307">
              <w:rPr>
                <w:rFonts w:ascii="Verdana" w:hAnsi="Verdana"/>
                <w:sz w:val="24"/>
                <w:szCs w:val="24"/>
              </w:rPr>
              <w:t xml:space="preserve"> </w:t>
            </w:r>
            <w:r w:rsidR="005C427F" w:rsidRPr="00B54307">
              <w:rPr>
                <w:rFonts w:ascii="Verdana" w:hAnsi="Verdana"/>
                <w:sz w:val="24"/>
                <w:szCs w:val="24"/>
              </w:rPr>
              <w:t>ensure</w:t>
            </w:r>
            <w:r w:rsidRPr="00B54307">
              <w:rPr>
                <w:rFonts w:ascii="Verdana" w:hAnsi="Verdana"/>
                <w:sz w:val="24"/>
                <w:szCs w:val="24"/>
              </w:rPr>
              <w:t xml:space="preserve"> everything is the same, continue.</w:t>
            </w:r>
          </w:p>
          <w:p w14:paraId="02433849" w14:textId="77777777" w:rsidR="00F26438" w:rsidRPr="00B54307" w:rsidRDefault="00F26438" w:rsidP="00E138E7">
            <w:pPr>
              <w:spacing w:before="120" w:after="120"/>
              <w:rPr>
                <w:rFonts w:eastAsiaTheme="minorHAnsi" w:cs="Calibri"/>
              </w:rPr>
            </w:pPr>
          </w:p>
          <w:p w14:paraId="67D3031D" w14:textId="760768B5" w:rsidR="00F26438" w:rsidRPr="00B54307" w:rsidRDefault="00F26438" w:rsidP="00E138E7">
            <w:pPr>
              <w:spacing w:before="120" w:after="120"/>
              <w:ind w:left="720"/>
              <w:rPr>
                <w:rFonts w:eastAsiaTheme="minorHAnsi" w:cs="Calibri"/>
              </w:rPr>
            </w:pPr>
            <w:r w:rsidRPr="00B54307">
              <w:rPr>
                <w:rFonts w:eastAsiaTheme="minorHAnsi" w:cs="Calibri"/>
                <w:noProof/>
              </w:rPr>
              <w:drawing>
                <wp:inline distT="0" distB="0" distL="0" distR="0" wp14:anchorId="574E288A" wp14:editId="6C761238">
                  <wp:extent cx="238095" cy="209524"/>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9A2B63" w:rsidRPr="00B54307">
              <w:rPr>
                <w:rFonts w:eastAsiaTheme="minorHAnsi" w:cs="Calibri"/>
              </w:rPr>
              <w:t>It shows</w:t>
            </w:r>
            <w:r w:rsidRPr="00B54307">
              <w:rPr>
                <w:rFonts w:eastAsiaTheme="minorHAnsi" w:cs="Calibri"/>
              </w:rPr>
              <w:t xml:space="preserve"> we have duplicate prescriptions on file for &lt;RX NAME &amp; DOSAGE&gt;. Is it </w:t>
            </w:r>
            <w:r w:rsidR="00E138E7" w:rsidRPr="00B54307">
              <w:rPr>
                <w:rFonts w:eastAsiaTheme="minorHAnsi" w:cs="Calibri"/>
              </w:rPr>
              <w:t>o</w:t>
            </w:r>
            <w:r w:rsidR="00C2570D" w:rsidRPr="00B54307">
              <w:rPr>
                <w:rFonts w:eastAsiaTheme="minorHAnsi" w:cs="Calibri"/>
              </w:rPr>
              <w:t>k</w:t>
            </w:r>
            <w:r w:rsidR="005C427F" w:rsidRPr="00B54307">
              <w:rPr>
                <w:rFonts w:eastAsiaTheme="minorHAnsi" w:cs="Calibri"/>
              </w:rPr>
              <w:t xml:space="preserve"> </w:t>
            </w:r>
            <w:r w:rsidRPr="00B54307">
              <w:rPr>
                <w:rFonts w:eastAsiaTheme="minorHAnsi" w:cs="Calibri"/>
              </w:rPr>
              <w:t>that we go ahead and discontinue the older prescription from the account since we have an updated one on file?</w:t>
            </w:r>
          </w:p>
          <w:p w14:paraId="252B4B07" w14:textId="77777777" w:rsidR="00F26438" w:rsidRPr="00B54307" w:rsidRDefault="00F26438" w:rsidP="00E138E7">
            <w:pPr>
              <w:spacing w:before="120" w:after="120"/>
              <w:contextualSpacing/>
              <w:rPr>
                <w:rFonts w:eastAsiaTheme="minorHAnsi" w:cs="Calibri"/>
              </w:rPr>
            </w:pPr>
          </w:p>
          <w:p w14:paraId="08EA0DB5" w14:textId="77777777" w:rsidR="00F26438" w:rsidRPr="00B54307" w:rsidRDefault="00F26438" w:rsidP="00E138E7">
            <w:pPr>
              <w:spacing w:before="120" w:after="120"/>
              <w:contextualSpacing/>
              <w:rPr>
                <w:rFonts w:eastAsiaTheme="minorHAnsi" w:cs="Calibri"/>
              </w:rPr>
            </w:pPr>
          </w:p>
          <w:p w14:paraId="161C9B25" w14:textId="77777777" w:rsidR="00F26438" w:rsidRPr="00B54307" w:rsidRDefault="00F26438" w:rsidP="009A3A87">
            <w:pPr>
              <w:pStyle w:val="ListParagraph"/>
              <w:numPr>
                <w:ilvl w:val="0"/>
                <w:numId w:val="13"/>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 to make a prescription level comment indicating this is a duplicate prescription and discontinue. Do this for multiple medications if necessary and provide explanation.</w:t>
            </w:r>
          </w:p>
          <w:p w14:paraId="62788B5E" w14:textId="77777777" w:rsidR="00F26438" w:rsidRPr="00B54307" w:rsidRDefault="00F26438" w:rsidP="00E138E7">
            <w:pPr>
              <w:pStyle w:val="ListParagraph"/>
              <w:spacing w:before="120" w:after="120"/>
              <w:rPr>
                <w:rFonts w:ascii="Verdana" w:hAnsi="Verdana"/>
                <w:color w:val="000000" w:themeColor="text1"/>
                <w:sz w:val="24"/>
                <w:szCs w:val="24"/>
              </w:rPr>
            </w:pPr>
          </w:p>
          <w:p w14:paraId="45878671" w14:textId="77777777" w:rsidR="00F26438" w:rsidRPr="00B54307" w:rsidRDefault="00F26438" w:rsidP="009A3A87">
            <w:pPr>
              <w:pStyle w:val="ListParagraph"/>
              <w:numPr>
                <w:ilvl w:val="0"/>
                <w:numId w:val="13"/>
              </w:numPr>
              <w:spacing w:before="120" w:after="120"/>
              <w:rPr>
                <w:rFonts w:ascii="Verdana" w:hAnsi="Verdana"/>
                <w:color w:val="000000" w:themeColor="text1"/>
                <w:sz w:val="24"/>
                <w:szCs w:val="24"/>
              </w:rPr>
            </w:pPr>
            <w:r w:rsidRPr="00B54307">
              <w:rPr>
                <w:rFonts w:ascii="Verdana" w:hAnsi="Verdana"/>
                <w:sz w:val="24"/>
                <w:szCs w:val="24"/>
              </w:rPr>
              <w:t xml:space="preserve">If </w:t>
            </w:r>
            <w:r w:rsidR="001D2416" w:rsidRPr="00B54307">
              <w:rPr>
                <w:rFonts w:ascii="Verdana" w:hAnsi="Verdana"/>
                <w:b/>
                <w:sz w:val="24"/>
                <w:szCs w:val="24"/>
              </w:rPr>
              <w:t>n</w:t>
            </w:r>
            <w:r w:rsidRPr="00B54307">
              <w:rPr>
                <w:rFonts w:ascii="Verdana" w:hAnsi="Verdana"/>
                <w:b/>
                <w:sz w:val="24"/>
                <w:szCs w:val="24"/>
              </w:rPr>
              <w:t>o</w:t>
            </w:r>
            <w:r w:rsidRPr="00B54307">
              <w:rPr>
                <w:rFonts w:ascii="Verdana" w:hAnsi="Verdana"/>
                <w:sz w:val="24"/>
                <w:szCs w:val="24"/>
              </w:rPr>
              <w:t>,</w:t>
            </w:r>
            <w:r w:rsidRPr="00B54307">
              <w:rPr>
                <w:rFonts w:ascii="Verdana" w:hAnsi="Verdana"/>
                <w:color w:val="FF0000"/>
                <w:sz w:val="24"/>
                <w:szCs w:val="24"/>
              </w:rPr>
              <w:t xml:space="preserve"> </w:t>
            </w:r>
            <w:r w:rsidRPr="00B54307">
              <w:rPr>
                <w:rFonts w:ascii="Verdana" w:hAnsi="Verdana"/>
                <w:color w:val="000000" w:themeColor="text1"/>
                <w:sz w:val="24"/>
                <w:szCs w:val="24"/>
              </w:rPr>
              <w:t>continue.</w:t>
            </w:r>
          </w:p>
          <w:p w14:paraId="7B3D691A" w14:textId="77777777" w:rsidR="00F26438" w:rsidRPr="00B54307" w:rsidRDefault="00F26438" w:rsidP="00E138E7">
            <w:pPr>
              <w:spacing w:before="120" w:after="120"/>
              <w:rPr>
                <w:color w:val="000000" w:themeColor="text1"/>
              </w:rPr>
            </w:pPr>
          </w:p>
          <w:p w14:paraId="7DF5F24B" w14:textId="32805806" w:rsidR="00F26438" w:rsidRPr="00B54307" w:rsidRDefault="00F26438" w:rsidP="00E138E7">
            <w:pPr>
              <w:spacing w:before="120" w:after="120"/>
              <w:ind w:left="720"/>
              <w:rPr>
                <w:color w:val="000000" w:themeColor="text1"/>
              </w:rPr>
            </w:pPr>
            <w:r w:rsidRPr="00B54307">
              <w:rPr>
                <w:rFonts w:eastAsiaTheme="minorHAnsi" w:cs="Calibri"/>
                <w:noProof/>
              </w:rPr>
              <w:drawing>
                <wp:inline distT="0" distB="0" distL="0" distR="0" wp14:anchorId="08A5D141" wp14:editId="5C595519">
                  <wp:extent cx="238095" cy="209524"/>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color w:val="000000" w:themeColor="text1"/>
              </w:rPr>
              <w:t xml:space="preserve"> </w:t>
            </w:r>
            <w:r w:rsidR="00C2570D" w:rsidRPr="00B54307">
              <w:rPr>
                <w:color w:val="000000" w:themeColor="text1"/>
              </w:rPr>
              <w:t>Ok</w:t>
            </w:r>
            <w:r w:rsidR="005C427F" w:rsidRPr="00B54307">
              <w:rPr>
                <w:color w:val="000000" w:themeColor="text1"/>
              </w:rPr>
              <w:t>,</w:t>
            </w:r>
            <w:r w:rsidRPr="00B54307">
              <w:rPr>
                <w:color w:val="000000" w:themeColor="text1"/>
              </w:rPr>
              <w:t xml:space="preserve"> this prescription will remain on the account until it expires or you choose to discontinue it.</w:t>
            </w:r>
          </w:p>
          <w:p w14:paraId="5F5D1E28" w14:textId="77777777" w:rsidR="00F26438" w:rsidRPr="00B54307" w:rsidRDefault="00F26438" w:rsidP="00E138E7">
            <w:pPr>
              <w:spacing w:before="120" w:after="120"/>
              <w:ind w:left="720"/>
              <w:rPr>
                <w:rFonts w:eastAsiaTheme="minorHAnsi" w:cs="Calibri"/>
                <w:color w:val="000000" w:themeColor="text1"/>
              </w:rPr>
            </w:pPr>
          </w:p>
          <w:p w14:paraId="125AC890" w14:textId="77777777" w:rsidR="00F26438" w:rsidRPr="00B54307" w:rsidRDefault="00F26438" w:rsidP="00E138E7">
            <w:pPr>
              <w:spacing w:before="120" w:after="120"/>
              <w:ind w:left="720"/>
              <w:rPr>
                <w:rFonts w:eastAsiaTheme="minorHAnsi" w:cs="Calibri"/>
              </w:rPr>
            </w:pPr>
            <w:r w:rsidRPr="00B54307">
              <w:rPr>
                <w:rFonts w:eastAsiaTheme="minorHAnsi" w:cs="Calibri"/>
                <w:noProof/>
              </w:rPr>
              <w:drawing>
                <wp:inline distT="0" distB="0" distL="0" distR="0" wp14:anchorId="6A22798B" wp14:editId="479DC50D">
                  <wp:extent cx="238095" cy="209524"/>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You are going to receive a notification, most likely through the mail, letting you know this prescription has been discontinued. Just disregard this notification once you receive it. This is just the duplicate we are discontinuing.</w:t>
            </w:r>
          </w:p>
          <w:p w14:paraId="3FCD0298" w14:textId="77777777" w:rsidR="00F26438" w:rsidRPr="00B54307" w:rsidRDefault="00F26438" w:rsidP="00E138E7">
            <w:pPr>
              <w:spacing w:before="120" w:after="120"/>
              <w:rPr>
                <w:rFonts w:eastAsiaTheme="minorHAnsi" w:cs="Calibri"/>
              </w:rPr>
            </w:pPr>
          </w:p>
          <w:p w14:paraId="36E96998" w14:textId="77777777" w:rsidR="00F26438" w:rsidRPr="00B54307" w:rsidRDefault="00F26438" w:rsidP="00E138E7">
            <w:pPr>
              <w:spacing w:before="120" w:after="120"/>
              <w:ind w:left="720"/>
              <w:rPr>
                <w:rFonts w:eastAsiaTheme="minorHAnsi" w:cs="Calibri"/>
              </w:rPr>
            </w:pPr>
            <w:r w:rsidRPr="00B54307">
              <w:rPr>
                <w:rFonts w:eastAsiaTheme="minorHAnsi" w:cs="Calibri"/>
              </w:rPr>
              <w:t>For each medication that is discontinued let them know that will get a notification.</w:t>
            </w:r>
          </w:p>
          <w:p w14:paraId="3384C708" w14:textId="77777777" w:rsidR="00F26438" w:rsidRPr="00B54307" w:rsidRDefault="00F26438" w:rsidP="00E138E7">
            <w:pPr>
              <w:spacing w:before="120" w:after="120"/>
              <w:ind w:left="720"/>
              <w:contextualSpacing/>
              <w:rPr>
                <w:rFonts w:eastAsiaTheme="minorHAnsi" w:cs="Calibri"/>
              </w:rPr>
            </w:pPr>
          </w:p>
          <w:p w14:paraId="07D45D72" w14:textId="7EE513DC" w:rsidR="00F26438" w:rsidRPr="00B54307" w:rsidRDefault="00F26438" w:rsidP="009A3A87">
            <w:pPr>
              <w:pStyle w:val="ListParagraph"/>
              <w:numPr>
                <w:ilvl w:val="0"/>
                <w:numId w:val="12"/>
              </w:numPr>
              <w:spacing w:before="120" w:after="120"/>
              <w:ind w:left="1440"/>
              <w:rPr>
                <w:rFonts w:ascii="Verdana" w:hAnsi="Verdana"/>
                <w:sz w:val="24"/>
                <w:szCs w:val="24"/>
              </w:rPr>
            </w:pPr>
            <w:r w:rsidRPr="00B54307">
              <w:rPr>
                <w:rFonts w:ascii="Verdana" w:hAnsi="Verdana"/>
                <w:sz w:val="24"/>
                <w:szCs w:val="24"/>
              </w:rPr>
              <w:t>If not a duplicate prescription</w:t>
            </w:r>
            <w:r w:rsidR="00683FC0" w:rsidRPr="00B54307">
              <w:rPr>
                <w:rFonts w:ascii="Verdana" w:hAnsi="Verdana"/>
                <w:sz w:val="24"/>
                <w:szCs w:val="24"/>
              </w:rPr>
              <w:t>:</w:t>
            </w:r>
            <w:r w:rsidRPr="00B54307">
              <w:rPr>
                <w:rFonts w:ascii="Verdana" w:hAnsi="Verdana"/>
                <w:sz w:val="24"/>
                <w:szCs w:val="24"/>
              </w:rPr>
              <w:t xml:space="preserve"> </w:t>
            </w:r>
          </w:p>
          <w:p w14:paraId="7911823A" w14:textId="77777777" w:rsidR="00F26438" w:rsidRPr="00B54307" w:rsidRDefault="00F26438" w:rsidP="00E138E7">
            <w:pPr>
              <w:spacing w:before="120" w:after="120"/>
              <w:ind w:left="720"/>
              <w:rPr>
                <w:rFonts w:eastAsiaTheme="minorHAnsi" w:cs="Calibri"/>
              </w:rPr>
            </w:pPr>
          </w:p>
          <w:p w14:paraId="2FBDE488" w14:textId="18EF6EE2" w:rsidR="00F26438" w:rsidRPr="00B54307" w:rsidRDefault="00F26438" w:rsidP="00E138E7">
            <w:pPr>
              <w:spacing w:before="120" w:after="120"/>
              <w:ind w:left="1440"/>
              <w:rPr>
                <w:rFonts w:eastAsiaTheme="minorHAnsi" w:cs="Calibri"/>
              </w:rPr>
            </w:pPr>
            <w:r w:rsidRPr="00B54307">
              <w:rPr>
                <w:rFonts w:eastAsiaTheme="minorHAnsi" w:cs="Calibri"/>
                <w:noProof/>
              </w:rPr>
              <w:drawing>
                <wp:inline distT="0" distB="0" distL="0" distR="0" wp14:anchorId="0A9D71B9" wp14:editId="55206C32">
                  <wp:extent cx="238095" cy="209524"/>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9A2B63" w:rsidRPr="00B54307">
              <w:rPr>
                <w:rFonts w:eastAsiaTheme="minorHAnsi" w:cs="Calibri"/>
              </w:rPr>
              <w:t>It shows</w:t>
            </w:r>
            <w:r w:rsidRPr="00B54307">
              <w:rPr>
                <w:rFonts w:eastAsiaTheme="minorHAnsi" w:cs="Calibri"/>
              </w:rPr>
              <w:t xml:space="preserve"> your prescription for </w:t>
            </w:r>
            <w:r w:rsidR="005C427F" w:rsidRPr="00B54307">
              <w:rPr>
                <w:rFonts w:eastAsiaTheme="minorHAnsi" w:cs="Calibri"/>
              </w:rPr>
              <w:t>&lt;</w:t>
            </w:r>
            <w:r w:rsidRPr="00B54307">
              <w:rPr>
                <w:rFonts w:eastAsiaTheme="minorHAnsi" w:cs="Calibri"/>
              </w:rPr>
              <w:t>RX NAME &amp; DOSAGE</w:t>
            </w:r>
            <w:r w:rsidR="005C427F" w:rsidRPr="00B54307">
              <w:rPr>
                <w:rFonts w:eastAsiaTheme="minorHAnsi" w:cs="Calibri"/>
              </w:rPr>
              <w:t>&gt;</w:t>
            </w:r>
            <w:r w:rsidRPr="00B54307">
              <w:rPr>
                <w:rFonts w:eastAsiaTheme="minorHAnsi" w:cs="Calibri"/>
              </w:rPr>
              <w:t xml:space="preserve"> has not been filled since </w:t>
            </w:r>
            <w:r w:rsidR="005C427F" w:rsidRPr="00B54307">
              <w:rPr>
                <w:rFonts w:eastAsiaTheme="minorHAnsi" w:cs="Calibri"/>
              </w:rPr>
              <w:t>&lt;</w:t>
            </w:r>
            <w:r w:rsidRPr="00B54307">
              <w:rPr>
                <w:rFonts w:eastAsiaTheme="minorHAnsi" w:cs="Calibri"/>
              </w:rPr>
              <w:t>GIVE DATE OF LAST REFILL</w:t>
            </w:r>
            <w:r w:rsidR="005C427F" w:rsidRPr="00B54307">
              <w:rPr>
                <w:rFonts w:eastAsiaTheme="minorHAnsi" w:cs="Calibri"/>
              </w:rPr>
              <w:t>&gt;</w:t>
            </w:r>
            <w:r w:rsidRPr="00B54307">
              <w:rPr>
                <w:rFonts w:eastAsiaTheme="minorHAnsi" w:cs="Calibri"/>
              </w:rPr>
              <w:t>. Are you still taking this medication?</w:t>
            </w:r>
          </w:p>
          <w:p w14:paraId="22F4F9D1" w14:textId="77777777" w:rsidR="00F26438" w:rsidRPr="00B54307" w:rsidRDefault="00F26438" w:rsidP="00E138E7">
            <w:pPr>
              <w:spacing w:before="120" w:after="120"/>
              <w:contextualSpacing/>
              <w:rPr>
                <w:rFonts w:eastAsiaTheme="minorHAnsi" w:cs="Calibri"/>
              </w:rPr>
            </w:pPr>
          </w:p>
          <w:p w14:paraId="2B209A8C" w14:textId="77777777" w:rsidR="00F26438" w:rsidRPr="00B54307" w:rsidRDefault="00F26438" w:rsidP="009A3A87">
            <w:pPr>
              <w:pStyle w:val="ListParagraph"/>
              <w:numPr>
                <w:ilvl w:val="0"/>
                <w:numId w:val="12"/>
              </w:numPr>
              <w:spacing w:before="120" w:after="120"/>
              <w:ind w:left="180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w:t>
            </w:r>
          </w:p>
          <w:p w14:paraId="1CD5BB9D" w14:textId="77777777" w:rsidR="00F26438" w:rsidRPr="00B54307" w:rsidRDefault="00F26438" w:rsidP="00E138E7">
            <w:pPr>
              <w:spacing w:before="120" w:after="120"/>
              <w:ind w:left="1080"/>
              <w:contextualSpacing/>
              <w:rPr>
                <w:rFonts w:eastAsiaTheme="minorHAnsi" w:cs="Calibri"/>
              </w:rPr>
            </w:pPr>
          </w:p>
          <w:p w14:paraId="4E8B25D7" w14:textId="4C8A205D" w:rsidR="00F26438" w:rsidRPr="00B54307" w:rsidRDefault="00F26438" w:rsidP="00E138E7">
            <w:pPr>
              <w:spacing w:before="120" w:after="120"/>
              <w:ind w:left="1080"/>
              <w:rPr>
                <w:rFonts w:eastAsiaTheme="minorHAnsi" w:cs="Calibri"/>
              </w:rPr>
            </w:pPr>
            <w:r w:rsidRPr="00B54307">
              <w:rPr>
                <w:rFonts w:eastAsiaTheme="minorHAnsi" w:cs="Calibri"/>
                <w:noProof/>
              </w:rPr>
              <w:drawing>
                <wp:inline distT="0" distB="0" distL="0" distR="0" wp14:anchorId="57E39786" wp14:editId="5138D5F5">
                  <wp:extent cx="238095" cy="209524"/>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Are you doing </w:t>
            </w:r>
            <w:r w:rsidR="00E138E7" w:rsidRPr="00B54307">
              <w:rPr>
                <w:rFonts w:eastAsiaTheme="minorHAnsi" w:cs="Calibri"/>
              </w:rPr>
              <w:t>o</w:t>
            </w:r>
            <w:r w:rsidR="00C2570D" w:rsidRPr="00B54307">
              <w:rPr>
                <w:rFonts w:eastAsiaTheme="minorHAnsi" w:cs="Calibri"/>
              </w:rPr>
              <w:t>k</w:t>
            </w:r>
            <w:r w:rsidR="005C427F" w:rsidRPr="00B54307">
              <w:rPr>
                <w:rFonts w:eastAsiaTheme="minorHAnsi" w:cs="Calibri"/>
              </w:rPr>
              <w:t xml:space="preserve"> </w:t>
            </w:r>
            <w:r w:rsidRPr="00B54307">
              <w:rPr>
                <w:rFonts w:eastAsiaTheme="minorHAnsi" w:cs="Calibri"/>
              </w:rPr>
              <w:t>on this medication, or do we need to place an order for it?</w:t>
            </w:r>
          </w:p>
          <w:p w14:paraId="4B377E99" w14:textId="77777777" w:rsidR="00F26438" w:rsidRPr="00B54307" w:rsidRDefault="00F26438" w:rsidP="00E138E7">
            <w:pPr>
              <w:spacing w:before="120" w:after="120"/>
              <w:ind w:left="1080"/>
              <w:contextualSpacing/>
              <w:rPr>
                <w:rFonts w:eastAsiaTheme="minorHAnsi" w:cs="Calibri"/>
              </w:rPr>
            </w:pPr>
          </w:p>
          <w:p w14:paraId="2B009717" w14:textId="77777777" w:rsidR="00F26438" w:rsidRPr="00B54307" w:rsidRDefault="00F26438" w:rsidP="009A3A87">
            <w:pPr>
              <w:pStyle w:val="ListParagraph"/>
              <w:numPr>
                <w:ilvl w:val="0"/>
                <w:numId w:val="11"/>
              </w:numPr>
              <w:spacing w:before="120" w:after="120"/>
              <w:ind w:left="180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w:t>
            </w:r>
          </w:p>
          <w:p w14:paraId="50B10939" w14:textId="77777777" w:rsidR="00F26438" w:rsidRPr="00B54307" w:rsidRDefault="00F26438" w:rsidP="00E138E7">
            <w:pPr>
              <w:spacing w:before="120" w:after="120"/>
              <w:ind w:left="1080"/>
              <w:rPr>
                <w:rFonts w:eastAsiaTheme="minorHAnsi" w:cs="Calibri"/>
              </w:rPr>
            </w:pPr>
          </w:p>
          <w:p w14:paraId="32BBAE91" w14:textId="0D17993A" w:rsidR="00F26438" w:rsidRPr="00B54307" w:rsidRDefault="00F26438" w:rsidP="00E138E7">
            <w:pPr>
              <w:spacing w:before="120" w:after="120"/>
              <w:ind w:left="1800"/>
              <w:rPr>
                <w:rFonts w:eastAsiaTheme="minorHAnsi" w:cs="Calibri"/>
              </w:rPr>
            </w:pPr>
            <w:r w:rsidRPr="00B54307">
              <w:rPr>
                <w:rFonts w:eastAsiaTheme="minorHAnsi" w:cs="Calibri"/>
                <w:noProof/>
              </w:rPr>
              <w:drawing>
                <wp:inline distT="0" distB="0" distL="0" distR="0" wp14:anchorId="0C74EF86" wp14:editId="7D15A125">
                  <wp:extent cx="238095" cy="209524"/>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C2570D" w:rsidRPr="00B54307">
              <w:rPr>
                <w:rFonts w:eastAsiaTheme="minorHAnsi" w:cs="Calibri"/>
              </w:rPr>
              <w:t>Ok</w:t>
            </w:r>
            <w:r w:rsidR="00E138E7" w:rsidRPr="00B54307">
              <w:rPr>
                <w:rFonts w:eastAsiaTheme="minorHAnsi" w:cs="Calibri"/>
              </w:rPr>
              <w:t>,</w:t>
            </w:r>
            <w:r w:rsidRPr="00B54307">
              <w:rPr>
                <w:rFonts w:eastAsiaTheme="minorHAnsi" w:cs="Calibri"/>
              </w:rPr>
              <w:t xml:space="preserve"> the prescription will remain valid until &lt;EXPIRATION DATE OF RX&gt;. If you need to order it past that </w:t>
            </w:r>
            <w:r w:rsidR="00AB04FA" w:rsidRPr="00B54307">
              <w:rPr>
                <w:rFonts w:eastAsiaTheme="minorHAnsi" w:cs="Calibri"/>
              </w:rPr>
              <w:t>date,</w:t>
            </w:r>
            <w:r w:rsidRPr="00B54307">
              <w:rPr>
                <w:rFonts w:eastAsiaTheme="minorHAnsi" w:cs="Calibri"/>
              </w:rPr>
              <w:t xml:space="preserve"> we will need a new </w:t>
            </w:r>
            <w:r w:rsidR="005C427F" w:rsidRPr="00B54307">
              <w:rPr>
                <w:rFonts w:eastAsiaTheme="minorHAnsi" w:cs="Calibri"/>
              </w:rPr>
              <w:t xml:space="preserve">prescription </w:t>
            </w:r>
            <w:r w:rsidRPr="00B54307">
              <w:rPr>
                <w:rFonts w:eastAsiaTheme="minorHAnsi" w:cs="Calibri"/>
              </w:rPr>
              <w:t xml:space="preserve">from the </w:t>
            </w:r>
            <w:r w:rsidR="005C427F" w:rsidRPr="00B54307">
              <w:rPr>
                <w:rFonts w:eastAsiaTheme="minorHAnsi" w:cs="Calibri"/>
              </w:rPr>
              <w:t>doctor</w:t>
            </w:r>
            <w:r w:rsidRPr="00B54307">
              <w:rPr>
                <w:rFonts w:eastAsiaTheme="minorHAnsi" w:cs="Calibri"/>
              </w:rPr>
              <w:t>.</w:t>
            </w:r>
          </w:p>
          <w:p w14:paraId="6524C8DD" w14:textId="77777777" w:rsidR="00F26438" w:rsidRPr="00B54307" w:rsidRDefault="00F26438" w:rsidP="00E138E7">
            <w:pPr>
              <w:spacing w:before="120" w:after="120"/>
              <w:ind w:left="1800"/>
              <w:contextualSpacing/>
              <w:rPr>
                <w:rFonts w:eastAsiaTheme="minorHAnsi" w:cs="Calibri"/>
              </w:rPr>
            </w:pPr>
          </w:p>
          <w:p w14:paraId="4F3ABE78" w14:textId="5C234FDB" w:rsidR="00F26438" w:rsidRPr="00B54307" w:rsidRDefault="00F26438" w:rsidP="009A3A87">
            <w:pPr>
              <w:pStyle w:val="ListParagraph"/>
              <w:numPr>
                <w:ilvl w:val="0"/>
                <w:numId w:val="11"/>
              </w:numPr>
              <w:spacing w:before="120" w:after="120"/>
              <w:ind w:left="2520"/>
              <w:rPr>
                <w:rFonts w:ascii="Verdana" w:hAnsi="Verdana"/>
                <w:sz w:val="24"/>
                <w:szCs w:val="24"/>
              </w:rPr>
            </w:pPr>
            <w:r w:rsidRPr="00B54307">
              <w:rPr>
                <w:rFonts w:ascii="Verdana" w:hAnsi="Verdana"/>
                <w:sz w:val="24"/>
                <w:szCs w:val="24"/>
              </w:rPr>
              <w:t>If member no longer takes medications:</w:t>
            </w:r>
          </w:p>
          <w:p w14:paraId="1BA9E8EC" w14:textId="77777777" w:rsidR="00F26438" w:rsidRPr="00B54307" w:rsidRDefault="00F26438" w:rsidP="00E138E7">
            <w:pPr>
              <w:spacing w:before="120" w:after="120"/>
              <w:ind w:left="1800"/>
              <w:rPr>
                <w:rFonts w:eastAsiaTheme="minorHAnsi" w:cs="Calibri"/>
              </w:rPr>
            </w:pPr>
          </w:p>
          <w:p w14:paraId="60596BB7" w14:textId="08C2AB76" w:rsidR="00F26438" w:rsidRPr="00B54307" w:rsidRDefault="00162263" w:rsidP="00E138E7">
            <w:pPr>
              <w:spacing w:before="120" w:after="120"/>
              <w:ind w:left="2520"/>
              <w:rPr>
                <w:rFonts w:eastAsiaTheme="minorHAnsi" w:cs="Calibri"/>
              </w:rPr>
            </w:pPr>
            <w:r>
              <w:pict w14:anchorId="41D414DB">
                <v:shape id="_x0000_i1034" type="#_x0000_t75" style="width:18.75pt;height:17.25pt;flip:x;visibility:visible;mso-wrap-style:square" o:bullet="t">
                  <v:imagedata r:id="rId13" o:title=""/>
                </v:shape>
              </w:pict>
            </w:r>
            <w:r w:rsidR="00F26438" w:rsidRPr="00B54307">
              <w:rPr>
                <w:rFonts w:eastAsiaTheme="minorHAnsi" w:cs="Calibri"/>
              </w:rPr>
              <w:t xml:space="preserve"> Is it </w:t>
            </w:r>
            <w:r w:rsidR="00E138E7" w:rsidRPr="00B54307">
              <w:rPr>
                <w:rFonts w:eastAsiaTheme="minorHAnsi" w:cs="Calibri"/>
              </w:rPr>
              <w:t>ok</w:t>
            </w:r>
            <w:r w:rsidR="005C427F" w:rsidRPr="00B54307">
              <w:rPr>
                <w:rFonts w:eastAsiaTheme="minorHAnsi" w:cs="Calibri"/>
              </w:rPr>
              <w:t xml:space="preserve"> for us to</w:t>
            </w:r>
            <w:r w:rsidR="00F26438" w:rsidRPr="00B54307">
              <w:rPr>
                <w:rFonts w:eastAsiaTheme="minorHAnsi" w:cs="Calibri"/>
              </w:rPr>
              <w:t xml:space="preserve"> discontinue the &lt;RX NAME MEMBER IS NO LONGER TAKING&gt; from the account? </w:t>
            </w:r>
            <w:r w:rsidR="00E138E7" w:rsidRPr="00B54307">
              <w:rPr>
                <w:rFonts w:eastAsiaTheme="minorHAnsi" w:cs="Calibri"/>
              </w:rPr>
              <w:t xml:space="preserve"> </w:t>
            </w:r>
            <w:r w:rsidR="00F26438" w:rsidRPr="00B54307">
              <w:rPr>
                <w:rFonts w:eastAsiaTheme="minorHAnsi" w:cs="Calibri"/>
              </w:rPr>
              <w:t>This way it doesn’t accidently get ordered.</w:t>
            </w:r>
          </w:p>
          <w:p w14:paraId="61863E58" w14:textId="77777777" w:rsidR="00F26438" w:rsidRPr="00B54307" w:rsidRDefault="00F26438" w:rsidP="00E138E7">
            <w:pPr>
              <w:spacing w:before="120" w:after="120"/>
              <w:ind w:left="2520"/>
              <w:rPr>
                <w:rFonts w:eastAsiaTheme="minorHAnsi" w:cs="Calibri"/>
              </w:rPr>
            </w:pPr>
          </w:p>
          <w:p w14:paraId="7612A143" w14:textId="260AA58C" w:rsidR="00F26438" w:rsidRPr="00B54307" w:rsidRDefault="00F26438" w:rsidP="009A3A87">
            <w:pPr>
              <w:pStyle w:val="ListParagraph"/>
              <w:numPr>
                <w:ilvl w:val="0"/>
                <w:numId w:val="11"/>
              </w:numPr>
              <w:spacing w:before="120" w:after="120"/>
              <w:ind w:left="25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continue to make a prescription level comment that member no longer takes this prescription and discontinue. </w:t>
            </w:r>
            <w:r w:rsidR="00E138E7" w:rsidRPr="00B54307">
              <w:rPr>
                <w:rFonts w:ascii="Verdana" w:hAnsi="Verdana"/>
                <w:sz w:val="24"/>
                <w:szCs w:val="24"/>
              </w:rPr>
              <w:t xml:space="preserve"> (</w:t>
            </w:r>
            <w:r w:rsidRPr="00B54307">
              <w:rPr>
                <w:rFonts w:ascii="Verdana" w:hAnsi="Verdana"/>
                <w:sz w:val="24"/>
                <w:szCs w:val="24"/>
              </w:rPr>
              <w:t>Do this for multiple medications if necessary and provide explanation</w:t>
            </w:r>
            <w:r w:rsidR="00683FC0" w:rsidRPr="00B54307">
              <w:rPr>
                <w:rFonts w:ascii="Verdana" w:hAnsi="Verdana"/>
                <w:sz w:val="24"/>
                <w:szCs w:val="24"/>
              </w:rPr>
              <w:t>.</w:t>
            </w:r>
            <w:r w:rsidR="00E138E7" w:rsidRPr="00B54307">
              <w:rPr>
                <w:rFonts w:ascii="Verdana" w:hAnsi="Verdana"/>
                <w:sz w:val="24"/>
                <w:szCs w:val="24"/>
              </w:rPr>
              <w:t>)</w:t>
            </w:r>
          </w:p>
          <w:p w14:paraId="43C18BBD" w14:textId="77777777" w:rsidR="00F26438" w:rsidRPr="00B54307" w:rsidRDefault="00F26438" w:rsidP="00E138E7">
            <w:pPr>
              <w:spacing w:before="120" w:after="120"/>
              <w:rPr>
                <w:rFonts w:eastAsiaTheme="minorHAnsi" w:cs="Calibri"/>
              </w:rPr>
            </w:pPr>
          </w:p>
          <w:p w14:paraId="731AA9FF" w14:textId="77777777" w:rsidR="00F26438" w:rsidRPr="00B54307" w:rsidRDefault="00162263" w:rsidP="00E138E7">
            <w:pPr>
              <w:spacing w:before="120" w:after="120"/>
              <w:ind w:left="2520"/>
              <w:rPr>
                <w:rFonts w:eastAsiaTheme="minorHAnsi" w:cs="Calibri"/>
              </w:rPr>
            </w:pPr>
            <w:r>
              <w:pict w14:anchorId="0030FEB0">
                <v:shape id="_x0000_i1035" type="#_x0000_t75" style="width:18.75pt;height:17.25pt;flip:x;visibility:visible;mso-wrap-style:square">
                  <v:imagedata r:id="rId13" o:title=""/>
                </v:shape>
              </w:pict>
            </w:r>
            <w:r w:rsidR="00F26438" w:rsidRPr="00B54307">
              <w:rPr>
                <w:rFonts w:eastAsiaTheme="minorHAnsi" w:cs="Calibri"/>
              </w:rPr>
              <w:t xml:space="preserve"> You are going to receive a notification, most likely through the mail, letting you know this prescription has been discontinued. Just disregard this notification once you receive it. </w:t>
            </w:r>
          </w:p>
          <w:p w14:paraId="60F8A1C2" w14:textId="77777777" w:rsidR="00F26438" w:rsidRPr="00B54307" w:rsidRDefault="00F26438" w:rsidP="00E138E7">
            <w:pPr>
              <w:spacing w:before="120" w:after="120"/>
              <w:ind w:left="2520"/>
              <w:rPr>
                <w:rFonts w:eastAsiaTheme="minorHAnsi" w:cs="Calibri"/>
                <w:color w:val="FF0000"/>
              </w:rPr>
            </w:pPr>
          </w:p>
          <w:p w14:paraId="3D626EB6" w14:textId="77777777" w:rsidR="00F26438" w:rsidRPr="00B54307" w:rsidRDefault="00F26438" w:rsidP="009A3A87">
            <w:pPr>
              <w:pStyle w:val="ListParagraph"/>
              <w:numPr>
                <w:ilvl w:val="0"/>
                <w:numId w:val="11"/>
              </w:numPr>
              <w:spacing w:before="120" w:after="120"/>
              <w:ind w:left="3240"/>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yes</w:t>
            </w:r>
            <w:r w:rsidRPr="00B54307">
              <w:rPr>
                <w:rFonts w:ascii="Verdana" w:hAnsi="Verdana"/>
                <w:color w:val="000000" w:themeColor="text1"/>
                <w:sz w:val="24"/>
                <w:szCs w:val="24"/>
              </w:rPr>
              <w:t xml:space="preserve"> read disclaimer.</w:t>
            </w:r>
          </w:p>
          <w:p w14:paraId="043E10CA" w14:textId="77777777" w:rsidR="00F26438" w:rsidRPr="00B54307" w:rsidRDefault="00F26438" w:rsidP="00E138E7">
            <w:pPr>
              <w:spacing w:before="120" w:after="120"/>
              <w:ind w:left="2520"/>
              <w:rPr>
                <w:rFonts w:eastAsiaTheme="minorHAnsi" w:cs="Calibri"/>
              </w:rPr>
            </w:pPr>
          </w:p>
          <w:p w14:paraId="5C16D299" w14:textId="77777777" w:rsidR="00F26438" w:rsidRPr="00B54307" w:rsidRDefault="00F26438" w:rsidP="00E138E7">
            <w:pPr>
              <w:spacing w:before="120" w:after="120"/>
              <w:ind w:left="2520"/>
              <w:rPr>
                <w:rFonts w:eastAsiaTheme="minorHAnsi" w:cs="Calibri"/>
              </w:rPr>
            </w:pPr>
            <w:r w:rsidRPr="00B54307">
              <w:rPr>
                <w:rFonts w:eastAsiaTheme="minorHAnsi" w:cs="Calibri"/>
              </w:rPr>
              <w:t>For each medication that is discontinued let them know that will get a notification.</w:t>
            </w:r>
          </w:p>
          <w:p w14:paraId="729A20C7" w14:textId="77777777" w:rsidR="00F26438" w:rsidRPr="00B54307" w:rsidRDefault="00F26438" w:rsidP="00E138E7">
            <w:pPr>
              <w:spacing w:before="120" w:after="120"/>
              <w:ind w:left="2520"/>
              <w:rPr>
                <w:rFonts w:eastAsiaTheme="minorHAnsi" w:cs="Calibri"/>
              </w:rPr>
            </w:pPr>
          </w:p>
          <w:p w14:paraId="1DE87366" w14:textId="77777777" w:rsidR="00F26438" w:rsidRPr="00B54307" w:rsidRDefault="00F26438" w:rsidP="009A3A87">
            <w:pPr>
              <w:pStyle w:val="ListParagraph"/>
              <w:numPr>
                <w:ilvl w:val="0"/>
                <w:numId w:val="10"/>
              </w:numPr>
              <w:spacing w:before="120" w:after="120"/>
              <w:ind w:left="324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w:t>
            </w:r>
          </w:p>
          <w:p w14:paraId="799FC254" w14:textId="77777777" w:rsidR="00F26438" w:rsidRPr="00B54307" w:rsidRDefault="00F26438" w:rsidP="00E138E7">
            <w:pPr>
              <w:spacing w:before="120" w:after="120"/>
              <w:ind w:left="2520"/>
            </w:pPr>
          </w:p>
          <w:p w14:paraId="6DB1DC8D" w14:textId="5F159A89" w:rsidR="00F26438" w:rsidRPr="00B54307" w:rsidRDefault="00F26438" w:rsidP="00C05EFC">
            <w:pPr>
              <w:spacing w:before="120" w:after="120"/>
              <w:ind w:left="2520"/>
              <w:rPr>
                <w:rFonts w:eastAsiaTheme="minorHAnsi" w:cs="Calibri"/>
              </w:rPr>
            </w:pPr>
            <w:r w:rsidRPr="00B54307">
              <w:rPr>
                <w:rFonts w:eastAsiaTheme="minorHAnsi" w:cs="Calibri"/>
                <w:noProof/>
              </w:rPr>
              <w:drawing>
                <wp:inline distT="0" distB="0" distL="0" distR="0" wp14:anchorId="72A75357" wp14:editId="183533A9">
                  <wp:extent cx="238095" cy="209524"/>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C2570D" w:rsidRPr="00B54307">
              <w:rPr>
                <w:rFonts w:eastAsiaTheme="minorHAnsi" w:cs="Calibri"/>
              </w:rPr>
              <w:t>Ok</w:t>
            </w:r>
            <w:r w:rsidR="005C427F" w:rsidRPr="00B54307">
              <w:rPr>
                <w:rFonts w:eastAsiaTheme="minorHAnsi" w:cs="Calibri"/>
              </w:rPr>
              <w:t>,</w:t>
            </w:r>
            <w:r w:rsidRPr="00B54307">
              <w:rPr>
                <w:rFonts w:eastAsiaTheme="minorHAnsi" w:cs="Calibri"/>
              </w:rPr>
              <w:t xml:space="preserve"> this prescription will remain on the account until it expires or you choose to discontinue it.</w:t>
            </w:r>
          </w:p>
        </w:tc>
      </w:tr>
      <w:tr w:rsidR="00E743B3" w:rsidRPr="00B54307" w14:paraId="39C56AF5" w14:textId="77777777" w:rsidTr="00726C52">
        <w:trPr>
          <w:trHeight w:val="979"/>
        </w:trPr>
        <w:tc>
          <w:tcPr>
            <w:tcW w:w="249" w:type="pct"/>
          </w:tcPr>
          <w:p w14:paraId="1AEE1226" w14:textId="58321B96" w:rsidR="00E743B3" w:rsidRPr="00B54307" w:rsidRDefault="00E743B3" w:rsidP="00E743B3">
            <w:pPr>
              <w:spacing w:before="120" w:after="120"/>
              <w:jc w:val="center"/>
              <w:rPr>
                <w:b/>
              </w:rPr>
            </w:pPr>
            <w:r w:rsidRPr="00B54307">
              <w:rPr>
                <w:b/>
              </w:rPr>
              <w:t>8</w:t>
            </w:r>
          </w:p>
        </w:tc>
        <w:tc>
          <w:tcPr>
            <w:tcW w:w="4751" w:type="pct"/>
            <w:gridSpan w:val="4"/>
          </w:tcPr>
          <w:p w14:paraId="53445DF5" w14:textId="15B950B0" w:rsidR="00E743B3" w:rsidRPr="00B54307" w:rsidRDefault="00E743B3" w:rsidP="00E138E7">
            <w:pPr>
              <w:pStyle w:val="Heading3"/>
              <w:spacing w:before="120" w:after="120"/>
              <w:rPr>
                <w:rFonts w:ascii="Verdana" w:hAnsi="Verdana"/>
                <w:sz w:val="24"/>
                <w:szCs w:val="24"/>
              </w:rPr>
            </w:pPr>
            <w:bookmarkStart w:id="22" w:name="_Toc180671794"/>
            <w:r w:rsidRPr="00B54307">
              <w:rPr>
                <w:rFonts w:ascii="Verdana" w:hAnsi="Verdana"/>
                <w:sz w:val="24"/>
                <w:szCs w:val="24"/>
              </w:rPr>
              <w:t>Prior Authorization</w:t>
            </w:r>
            <w:r w:rsidR="00532FE1" w:rsidRPr="00B54307">
              <w:rPr>
                <w:rFonts w:ascii="Verdana" w:hAnsi="Verdana"/>
                <w:sz w:val="24"/>
                <w:szCs w:val="24"/>
              </w:rPr>
              <w:t xml:space="preserve"> or Clinical</w:t>
            </w:r>
            <w:r w:rsidRPr="00B54307">
              <w:rPr>
                <w:rFonts w:ascii="Verdana" w:hAnsi="Verdana"/>
                <w:sz w:val="24"/>
                <w:szCs w:val="24"/>
              </w:rPr>
              <w:t xml:space="preserve"> Exception</w:t>
            </w:r>
            <w:bookmarkEnd w:id="22"/>
          </w:p>
          <w:p w14:paraId="53BEEDE1" w14:textId="21F22E78" w:rsidR="00E743B3" w:rsidRPr="00B54307" w:rsidRDefault="00E743B3" w:rsidP="00D473D6">
            <w:r w:rsidRPr="00B54307">
              <w:t>Refer to</w:t>
            </w:r>
            <w:r w:rsidR="00B54307" w:rsidRPr="00B54307">
              <w:t xml:space="preserve"> </w:t>
            </w:r>
            <w:hyperlink r:id="rId24" w:anchor="!/view?docid=657ddfe3-27d1-4a21-8f51-8cbd3961001c" w:history="1">
              <w:r w:rsidR="00532FE1" w:rsidRPr="00B54307">
                <w:rPr>
                  <w:rStyle w:val="Hyperlink"/>
                </w:rPr>
                <w:t>Prior Authorization, Exceptions, Appeals Guide (063978)</w:t>
              </w:r>
            </w:hyperlink>
            <w:r w:rsidRPr="00B54307">
              <w:t xml:space="preserve"> as needed. </w:t>
            </w:r>
            <w:r w:rsidRPr="00B54307">
              <w:tab/>
            </w:r>
          </w:p>
          <w:p w14:paraId="5EB8A8ED" w14:textId="77777777" w:rsidR="00E743B3" w:rsidRPr="00B54307" w:rsidRDefault="00E743B3" w:rsidP="00E138E7">
            <w:pPr>
              <w:spacing w:before="120" w:after="120"/>
              <w:contextualSpacing/>
              <w:rPr>
                <w:rFonts w:eastAsiaTheme="minorHAnsi" w:cs="Calibri"/>
              </w:rPr>
            </w:pPr>
          </w:p>
          <w:p w14:paraId="6D358448" w14:textId="77777777" w:rsidR="00E743B3" w:rsidRPr="00B54307" w:rsidRDefault="00E743B3" w:rsidP="009A3A87">
            <w:pPr>
              <w:pStyle w:val="ListParagraph"/>
              <w:numPr>
                <w:ilvl w:val="0"/>
                <w:numId w:val="10"/>
              </w:numPr>
              <w:spacing w:before="120" w:after="120"/>
              <w:rPr>
                <w:rFonts w:ascii="Verdana" w:hAnsi="Verdana"/>
                <w:sz w:val="24"/>
                <w:szCs w:val="24"/>
              </w:rPr>
            </w:pPr>
            <w:r w:rsidRPr="00B54307">
              <w:rPr>
                <w:rFonts w:ascii="Verdana" w:hAnsi="Verdana"/>
                <w:sz w:val="24"/>
                <w:szCs w:val="24"/>
              </w:rPr>
              <w:t>Review for expiring Prior Authorization on file through the Plan Benefit Override tab.</w:t>
            </w:r>
          </w:p>
          <w:p w14:paraId="3920A57C" w14:textId="77777777" w:rsidR="00E743B3" w:rsidRPr="00B54307" w:rsidRDefault="00E743B3" w:rsidP="00E138E7">
            <w:pPr>
              <w:pStyle w:val="ListParagraph"/>
              <w:spacing w:before="120" w:after="120"/>
              <w:rPr>
                <w:rFonts w:ascii="Verdana" w:hAnsi="Verdana"/>
                <w:sz w:val="24"/>
                <w:szCs w:val="24"/>
              </w:rPr>
            </w:pPr>
          </w:p>
          <w:p w14:paraId="34794C1B" w14:textId="77777777" w:rsidR="00E743B3" w:rsidRPr="00B54307" w:rsidRDefault="00E743B3" w:rsidP="009A3A87">
            <w:pPr>
              <w:pStyle w:val="ListParagraph"/>
              <w:numPr>
                <w:ilvl w:val="0"/>
                <w:numId w:val="10"/>
              </w:numPr>
              <w:spacing w:before="120" w:after="120"/>
              <w:rPr>
                <w:rFonts w:ascii="Verdana" w:hAnsi="Verdana"/>
                <w:sz w:val="24"/>
                <w:szCs w:val="24"/>
              </w:rPr>
            </w:pPr>
            <w:r w:rsidRPr="00B54307">
              <w:rPr>
                <w:rFonts w:ascii="Verdana" w:hAnsi="Verdana"/>
                <w:sz w:val="24"/>
                <w:szCs w:val="24"/>
              </w:rPr>
              <w:t>Educate and assist member on what would need to be done to get a new Prior Authorization.</w:t>
            </w:r>
          </w:p>
          <w:p w14:paraId="2C697B48" w14:textId="77777777" w:rsidR="00E743B3" w:rsidRPr="00B54307" w:rsidRDefault="00E743B3" w:rsidP="00E138E7">
            <w:pPr>
              <w:pStyle w:val="ListParagraph"/>
              <w:spacing w:before="120" w:after="120"/>
              <w:rPr>
                <w:rFonts w:ascii="Verdana" w:hAnsi="Verdana"/>
                <w:sz w:val="24"/>
                <w:szCs w:val="24"/>
              </w:rPr>
            </w:pPr>
          </w:p>
          <w:p w14:paraId="65AB39F8" w14:textId="157BD392" w:rsidR="00E743B3" w:rsidRPr="00B54307" w:rsidRDefault="00E743B3" w:rsidP="009A3A87">
            <w:pPr>
              <w:pStyle w:val="ListParagraph"/>
              <w:numPr>
                <w:ilvl w:val="0"/>
                <w:numId w:val="10"/>
              </w:numPr>
              <w:spacing w:before="120" w:after="120"/>
              <w:rPr>
                <w:rFonts w:ascii="Verdana" w:hAnsi="Verdana"/>
                <w:sz w:val="24"/>
                <w:szCs w:val="24"/>
              </w:rPr>
            </w:pPr>
            <w:r w:rsidRPr="00B54307">
              <w:rPr>
                <w:rFonts w:ascii="Verdana" w:hAnsi="Verdana"/>
                <w:sz w:val="24"/>
                <w:szCs w:val="24"/>
              </w:rPr>
              <w:t xml:space="preserve">Run </w:t>
            </w:r>
            <w:hyperlink r:id="rId25" w:anchor="!/view?docid=59c4e7fa-4a87-43c4-89cd-5d4f8c6c3421" w:history="1">
              <w:r w:rsidR="00AB0482">
                <w:rPr>
                  <w:rStyle w:val="Hyperlink"/>
                  <w:rFonts w:ascii="Verdana" w:hAnsi="Verdana"/>
                  <w:sz w:val="24"/>
                  <w:szCs w:val="24"/>
                </w:rPr>
                <w:t>Test Claim (004573)</w:t>
              </w:r>
            </w:hyperlink>
            <w:r w:rsidR="00AB0482" w:rsidRPr="00AB0482">
              <w:rPr>
                <w:rStyle w:val="Hyperlink"/>
                <w:rFonts w:ascii="Verdana" w:hAnsi="Verdana"/>
                <w:color w:val="auto"/>
                <w:sz w:val="24"/>
                <w:szCs w:val="24"/>
                <w:u w:val="none"/>
              </w:rPr>
              <w:t xml:space="preserve"> </w:t>
            </w:r>
            <w:r w:rsidRPr="00B54307">
              <w:rPr>
                <w:rFonts w:ascii="Verdana" w:hAnsi="Verdana"/>
                <w:sz w:val="24"/>
                <w:szCs w:val="24"/>
              </w:rPr>
              <w:t>past the expiration date of the Prior Authorization (PA) to make sure the PA is still needed.</w:t>
            </w:r>
          </w:p>
          <w:p w14:paraId="0563D951" w14:textId="77777777" w:rsidR="00B20281" w:rsidRPr="00B54307" w:rsidRDefault="00B20281" w:rsidP="00BA1AB0">
            <w:pPr>
              <w:pStyle w:val="ListParagraph"/>
              <w:rPr>
                <w:rFonts w:ascii="Verdana" w:hAnsi="Verdana"/>
                <w:sz w:val="24"/>
                <w:szCs w:val="24"/>
              </w:rPr>
            </w:pPr>
          </w:p>
          <w:p w14:paraId="74DBBD80" w14:textId="77777777" w:rsidR="00E743B3" w:rsidRPr="00B54307" w:rsidRDefault="00E743B3" w:rsidP="00E138E7">
            <w:pPr>
              <w:pStyle w:val="ListParagraph"/>
              <w:spacing w:before="120" w:after="120"/>
              <w:rPr>
                <w:rFonts w:ascii="Verdana" w:hAnsi="Verdana"/>
                <w:sz w:val="24"/>
                <w:szCs w:val="24"/>
              </w:rPr>
            </w:pPr>
          </w:p>
          <w:p w14:paraId="2D01D29C" w14:textId="77777777" w:rsidR="00E743B3" w:rsidRPr="00B54307" w:rsidRDefault="00E743B3" w:rsidP="009A3A87">
            <w:pPr>
              <w:pStyle w:val="ListParagraph"/>
              <w:numPr>
                <w:ilvl w:val="0"/>
                <w:numId w:val="10"/>
              </w:numPr>
              <w:spacing w:before="120" w:after="120"/>
              <w:rPr>
                <w:rFonts w:ascii="Verdana" w:hAnsi="Verdana"/>
                <w:sz w:val="24"/>
                <w:szCs w:val="24"/>
              </w:rPr>
            </w:pPr>
            <w:r w:rsidRPr="00B54307">
              <w:rPr>
                <w:rFonts w:ascii="Verdana" w:hAnsi="Verdana"/>
                <w:sz w:val="24"/>
                <w:szCs w:val="24"/>
              </w:rPr>
              <w:t>Check the last time that the member refilled medication to ensure they are still taking the prescription.</w:t>
            </w:r>
          </w:p>
          <w:p w14:paraId="62949C17" w14:textId="77777777" w:rsidR="00B20281" w:rsidRPr="00B54307" w:rsidRDefault="00B20281" w:rsidP="00BA1AB0">
            <w:pPr>
              <w:pStyle w:val="ListParagraph"/>
              <w:rPr>
                <w:rFonts w:ascii="Verdana" w:hAnsi="Verdana"/>
                <w:sz w:val="24"/>
                <w:szCs w:val="24"/>
              </w:rPr>
            </w:pPr>
          </w:p>
          <w:p w14:paraId="39F96EEF" w14:textId="77777777" w:rsidR="00E743B3" w:rsidRPr="00B54307" w:rsidRDefault="00E743B3" w:rsidP="00E138E7">
            <w:pPr>
              <w:pStyle w:val="ListParagraph"/>
              <w:spacing w:before="120" w:after="120"/>
              <w:rPr>
                <w:rFonts w:ascii="Verdana" w:hAnsi="Verdana"/>
                <w:sz w:val="24"/>
                <w:szCs w:val="24"/>
              </w:rPr>
            </w:pPr>
          </w:p>
          <w:p w14:paraId="31218C82" w14:textId="77777777" w:rsidR="00E743B3" w:rsidRPr="00B54307" w:rsidRDefault="00E743B3" w:rsidP="009A3A87">
            <w:pPr>
              <w:pStyle w:val="ListParagraph"/>
              <w:numPr>
                <w:ilvl w:val="0"/>
                <w:numId w:val="10"/>
              </w:numPr>
              <w:spacing w:before="120" w:after="120"/>
              <w:rPr>
                <w:rFonts w:ascii="Verdana" w:hAnsi="Verdana"/>
                <w:sz w:val="24"/>
                <w:szCs w:val="24"/>
              </w:rPr>
            </w:pPr>
            <w:r w:rsidRPr="00B54307">
              <w:rPr>
                <w:rFonts w:ascii="Verdana" w:hAnsi="Verdana"/>
                <w:sz w:val="24"/>
                <w:szCs w:val="24"/>
              </w:rPr>
              <w:t xml:space="preserve">Once you are in the account and if the Plan Benefit Override tab is orange, click and check status of </w:t>
            </w:r>
            <w:r w:rsidRPr="00B54307">
              <w:rPr>
                <w:rFonts w:ascii="Verdana" w:hAnsi="Verdana"/>
                <w:b/>
                <w:bCs/>
                <w:sz w:val="24"/>
                <w:szCs w:val="24"/>
              </w:rPr>
              <w:t>Prior Authorization</w:t>
            </w:r>
            <w:r w:rsidRPr="00B54307">
              <w:rPr>
                <w:rFonts w:ascii="Verdana" w:hAnsi="Verdana"/>
                <w:sz w:val="24"/>
                <w:szCs w:val="24"/>
              </w:rPr>
              <w:t>, explain.</w:t>
            </w:r>
          </w:p>
          <w:p w14:paraId="7A3509E0" w14:textId="77777777" w:rsidR="00B20281" w:rsidRPr="00B54307" w:rsidRDefault="00B20281" w:rsidP="00BA1AB0">
            <w:pPr>
              <w:pStyle w:val="ListParagraph"/>
            </w:pPr>
          </w:p>
          <w:p w14:paraId="6F182E37" w14:textId="77777777" w:rsidR="00E743B3" w:rsidRPr="00B54307" w:rsidRDefault="00E743B3" w:rsidP="00E138E7">
            <w:pPr>
              <w:spacing w:before="120" w:after="120"/>
              <w:rPr>
                <w:rFonts w:eastAsiaTheme="minorHAnsi" w:cs="Calibri"/>
              </w:rPr>
            </w:pPr>
          </w:p>
          <w:p w14:paraId="0DB1EFC4" w14:textId="56030484" w:rsidR="00E743B3" w:rsidRPr="00B54307" w:rsidRDefault="00E743B3" w:rsidP="00BA1AB0">
            <w:pPr>
              <w:pStyle w:val="ListParagraph"/>
              <w:numPr>
                <w:ilvl w:val="0"/>
                <w:numId w:val="56"/>
              </w:numPr>
              <w:spacing w:before="120" w:after="120"/>
            </w:pPr>
            <w:r w:rsidRPr="00B54307">
              <w:rPr>
                <w:rFonts w:ascii="Verdana" w:hAnsi="Verdana"/>
                <w:sz w:val="24"/>
                <w:szCs w:val="24"/>
              </w:rPr>
              <w:t>It shows your prescription for &lt;RX NAME &amp; DOSAGE&gt; has a Prior Authorization that is valid from &lt;DATE PRIOR AUTHORIZATION WAS APPROVED AND DATE IT’S SET TO EXPIRE&gt;.</w:t>
            </w:r>
          </w:p>
          <w:p w14:paraId="7E47E85F" w14:textId="77777777" w:rsidR="00E743B3" w:rsidRPr="00B54307" w:rsidRDefault="00E743B3" w:rsidP="00BA1AB0">
            <w:pPr>
              <w:pStyle w:val="ListParagraph"/>
              <w:numPr>
                <w:ilvl w:val="0"/>
                <w:numId w:val="56"/>
              </w:numPr>
              <w:spacing w:before="120" w:after="120"/>
            </w:pPr>
          </w:p>
          <w:p w14:paraId="0F88CDA4" w14:textId="76E366E1" w:rsidR="00E743B3" w:rsidRPr="00B54307" w:rsidRDefault="00E743B3" w:rsidP="009A3A87">
            <w:pPr>
              <w:pStyle w:val="ListParagraph"/>
              <w:numPr>
                <w:ilvl w:val="0"/>
                <w:numId w:val="10"/>
              </w:numPr>
              <w:spacing w:before="120" w:after="120"/>
              <w:rPr>
                <w:rFonts w:ascii="Verdana" w:hAnsi="Verdana"/>
                <w:sz w:val="24"/>
                <w:szCs w:val="24"/>
              </w:rPr>
            </w:pPr>
            <w:r w:rsidRPr="00B54307">
              <w:rPr>
                <w:rFonts w:ascii="Verdana" w:hAnsi="Verdana"/>
                <w:sz w:val="24"/>
                <w:szCs w:val="24"/>
              </w:rPr>
              <w:t xml:space="preserve">Review to determine if there </w:t>
            </w:r>
            <w:r w:rsidR="00AB04FA" w:rsidRPr="00B54307">
              <w:rPr>
                <w:rFonts w:ascii="Verdana" w:hAnsi="Verdana"/>
                <w:sz w:val="24"/>
                <w:szCs w:val="24"/>
              </w:rPr>
              <w:t>are</w:t>
            </w:r>
            <w:r w:rsidRPr="00B54307">
              <w:rPr>
                <w:rFonts w:ascii="Verdana" w:hAnsi="Verdana"/>
                <w:sz w:val="24"/>
                <w:szCs w:val="24"/>
              </w:rPr>
              <w:t xml:space="preserve"> any recent claims for the medications and confirm member is still on medication</w:t>
            </w:r>
            <w:r w:rsidR="00683FC0" w:rsidRPr="00B54307">
              <w:rPr>
                <w:rFonts w:ascii="Verdana" w:hAnsi="Verdana"/>
                <w:sz w:val="24"/>
                <w:szCs w:val="24"/>
              </w:rPr>
              <w:t>.</w:t>
            </w:r>
          </w:p>
          <w:p w14:paraId="572827D5" w14:textId="16323F46" w:rsidR="00E743B3" w:rsidRPr="00B54307" w:rsidRDefault="00E743B3" w:rsidP="00E743B3">
            <w:pPr>
              <w:pStyle w:val="ListParagraph"/>
              <w:spacing w:before="120" w:after="120"/>
              <w:rPr>
                <w:rFonts w:ascii="Verdana" w:hAnsi="Verdana"/>
                <w:sz w:val="24"/>
                <w:szCs w:val="24"/>
              </w:rPr>
            </w:pPr>
          </w:p>
          <w:p w14:paraId="3FC534AC" w14:textId="3FA9AB03" w:rsidR="00E743B3" w:rsidRPr="00B54307" w:rsidRDefault="00E743B3" w:rsidP="009A3A87">
            <w:pPr>
              <w:pStyle w:val="ListParagraph"/>
              <w:numPr>
                <w:ilvl w:val="1"/>
                <w:numId w:val="10"/>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w:t>
            </w:r>
          </w:p>
          <w:p w14:paraId="6B125560" w14:textId="77777777" w:rsidR="00E743B3" w:rsidRPr="00B54307" w:rsidRDefault="00E743B3" w:rsidP="00E743B3">
            <w:pPr>
              <w:pStyle w:val="ListParagraph"/>
              <w:spacing w:before="120" w:after="120"/>
              <w:ind w:left="1440"/>
              <w:rPr>
                <w:rFonts w:ascii="Verdana" w:hAnsi="Verdana"/>
                <w:sz w:val="24"/>
                <w:szCs w:val="24"/>
              </w:rPr>
            </w:pPr>
          </w:p>
          <w:p w14:paraId="4E5AF0D1" w14:textId="15A6EC55" w:rsidR="00E743B3" w:rsidRPr="00B54307" w:rsidRDefault="00E743B3" w:rsidP="009A3A87">
            <w:pPr>
              <w:pStyle w:val="ListParagraph"/>
              <w:numPr>
                <w:ilvl w:val="1"/>
                <w:numId w:val="10"/>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xml:space="preserve">, </w:t>
            </w:r>
            <w:r w:rsidRPr="00B54307">
              <w:rPr>
                <w:rFonts w:ascii="Verdana" w:hAnsi="Verdana"/>
                <w:color w:val="000000" w:themeColor="text1"/>
                <w:sz w:val="24"/>
                <w:szCs w:val="24"/>
              </w:rPr>
              <w:t>ends process if the member does not need a Prior Authorization (PA).</w:t>
            </w:r>
          </w:p>
          <w:p w14:paraId="11D56822" w14:textId="77777777" w:rsidR="00E743B3" w:rsidRPr="00B54307" w:rsidRDefault="00E743B3" w:rsidP="00E138E7">
            <w:pPr>
              <w:spacing w:before="120" w:after="120"/>
              <w:rPr>
                <w:rFonts w:eastAsiaTheme="minorHAnsi" w:cs="Calibri"/>
              </w:rPr>
            </w:pPr>
          </w:p>
          <w:p w14:paraId="209C3DB2" w14:textId="77777777" w:rsidR="00B20281" w:rsidRPr="00B54307" w:rsidRDefault="00162263" w:rsidP="00BA1AB0">
            <w:pPr>
              <w:pStyle w:val="ListParagraph"/>
            </w:pPr>
            <w:r>
              <w:rPr>
                <w:rFonts w:ascii="Verdana" w:hAnsi="Verdana"/>
                <w:sz w:val="24"/>
                <w:szCs w:val="24"/>
              </w:rPr>
              <w:pict w14:anchorId="3F0AAD80">
                <v:shape id="_x0000_i1036" type="#_x0000_t75" style="width:18.75pt;height:16.5pt;flip:x;visibility:visible;mso-wrap-style:square" o:bullet="t">
                  <v:imagedata r:id="rId13" o:title=""/>
                </v:shape>
              </w:pict>
            </w:r>
          </w:p>
          <w:p w14:paraId="43088A89" w14:textId="38C5FE65" w:rsidR="00E743B3" w:rsidRPr="00B54307" w:rsidRDefault="00E743B3" w:rsidP="00E138E7">
            <w:pPr>
              <w:spacing w:before="120" w:after="120"/>
              <w:ind w:left="720"/>
              <w:rPr>
                <w:color w:val="000000"/>
              </w:rPr>
            </w:pPr>
            <w:r w:rsidRPr="00B54307">
              <w:rPr>
                <w:rFonts w:eastAsiaTheme="minorHAnsi" w:cs="Calibri"/>
              </w:rPr>
              <w:t xml:space="preserve"> </w:t>
            </w:r>
            <w:r w:rsidRPr="00B54307">
              <w:rPr>
                <w:color w:val="000000"/>
              </w:rPr>
              <w:t>I will be happy to send a request to your prescriber’s office for additional clinical information.  Once the information is received from your prescriber, the Prior Authorization department will review it and, </w:t>
            </w:r>
            <w:r w:rsidRPr="00B54307">
              <w:rPr>
                <w:b/>
                <w:bCs/>
                <w:color w:val="000000"/>
              </w:rPr>
              <w:t>if approved,</w:t>
            </w:r>
            <w:r w:rsidRPr="00B54307">
              <w:rPr>
                <w:color w:val="000000"/>
              </w:rPr>
              <w:t> an override is placed in the system to allow for the medication to be covered.  </w:t>
            </w:r>
            <w:r w:rsidRPr="00B54307">
              <w:rPr>
                <w:b/>
                <w:bCs/>
                <w:color w:val="000000"/>
              </w:rPr>
              <w:t>If denied</w:t>
            </w:r>
            <w:r w:rsidRPr="00B54307">
              <w:rPr>
                <w:color w:val="000000"/>
              </w:rPr>
              <w:t xml:space="preserve">, you have the option to file an appeal (if </w:t>
            </w:r>
            <w:r w:rsidR="00683FC0" w:rsidRPr="00B54307">
              <w:rPr>
                <w:color w:val="000000"/>
              </w:rPr>
              <w:t>MD</w:t>
            </w:r>
            <w:r w:rsidRPr="00B54307">
              <w:rPr>
                <w:color w:val="000000"/>
              </w:rPr>
              <w:t xml:space="preserve"> uses EPA).</w:t>
            </w:r>
          </w:p>
          <w:p w14:paraId="0B9C0A9B" w14:textId="77777777" w:rsidR="00E743B3" w:rsidRPr="00B54307" w:rsidRDefault="00E743B3" w:rsidP="00683FC0">
            <w:pPr>
              <w:ind w:left="720"/>
              <w:rPr>
                <w:color w:val="000000"/>
              </w:rPr>
            </w:pPr>
          </w:p>
          <w:p w14:paraId="3D6FFD93" w14:textId="227DCB6A" w:rsidR="00E743B3" w:rsidRPr="00B54307" w:rsidRDefault="00E743B3" w:rsidP="009A3A87">
            <w:pPr>
              <w:pStyle w:val="ListParagraph"/>
              <w:numPr>
                <w:ilvl w:val="0"/>
                <w:numId w:val="10"/>
              </w:numPr>
              <w:rPr>
                <w:rFonts w:ascii="Verdana" w:hAnsi="Verdana"/>
                <w:sz w:val="24"/>
                <w:szCs w:val="24"/>
              </w:rPr>
            </w:pPr>
            <w:r w:rsidRPr="00B54307">
              <w:rPr>
                <w:rFonts w:ascii="Verdana" w:hAnsi="Verdana"/>
                <w:sz w:val="24"/>
                <w:szCs w:val="24"/>
              </w:rPr>
              <w:t xml:space="preserve">Explain the </w:t>
            </w:r>
            <w:hyperlink r:id="rId26" w:anchor="!/view?docid=657ddfe3-27d1-4a21-8f51-8cbd3961001c" w:history="1">
              <w:r w:rsidR="00532FE1" w:rsidRPr="00B54307">
                <w:rPr>
                  <w:rStyle w:val="Hyperlink"/>
                  <w:rFonts w:ascii="Verdana" w:hAnsi="Verdana"/>
                  <w:sz w:val="24"/>
                  <w:szCs w:val="24"/>
                </w:rPr>
                <w:t>PA Turnaround time (063978)</w:t>
              </w:r>
            </w:hyperlink>
            <w:r w:rsidRPr="00B54307">
              <w:rPr>
                <w:rFonts w:ascii="Verdana" w:hAnsi="Verdana"/>
                <w:sz w:val="24"/>
                <w:szCs w:val="24"/>
              </w:rPr>
              <w:t>.</w:t>
            </w:r>
          </w:p>
          <w:p w14:paraId="177C2981" w14:textId="77777777" w:rsidR="00E743B3" w:rsidRPr="00B54307" w:rsidRDefault="00E743B3" w:rsidP="00E743B3">
            <w:pPr>
              <w:pStyle w:val="ListParagraph"/>
              <w:rPr>
                <w:rFonts w:ascii="Verdana" w:hAnsi="Verdana"/>
                <w:sz w:val="24"/>
                <w:szCs w:val="24"/>
              </w:rPr>
            </w:pPr>
          </w:p>
          <w:p w14:paraId="4AA18FB7" w14:textId="5280EF1E" w:rsidR="00E743B3" w:rsidRPr="00B54307" w:rsidRDefault="00E743B3" w:rsidP="009A3A87">
            <w:pPr>
              <w:pStyle w:val="ListParagraph"/>
              <w:numPr>
                <w:ilvl w:val="0"/>
                <w:numId w:val="10"/>
              </w:numPr>
              <w:spacing w:before="120"/>
              <w:rPr>
                <w:rFonts w:ascii="Verdana" w:hAnsi="Verdana"/>
                <w:sz w:val="24"/>
                <w:szCs w:val="24"/>
              </w:rPr>
            </w:pPr>
            <w:r w:rsidRPr="00B54307">
              <w:rPr>
                <w:rFonts w:ascii="Verdana" w:hAnsi="Verdana"/>
                <w:sz w:val="24"/>
                <w:szCs w:val="24"/>
              </w:rPr>
              <w:t>If member wants phone number for Doctor Office to submit a Prior Authorization request, validate phone # from the rejected Test Claim for the medication and continue.</w:t>
            </w:r>
          </w:p>
          <w:p w14:paraId="37623EEC" w14:textId="77777777" w:rsidR="00E743B3" w:rsidRPr="00B54307" w:rsidRDefault="00E743B3" w:rsidP="00E743B3"/>
          <w:p w14:paraId="03113138" w14:textId="5CE14F06" w:rsidR="00E743B3" w:rsidRPr="00B54307" w:rsidRDefault="00E743B3" w:rsidP="009A3A87">
            <w:pPr>
              <w:pStyle w:val="ListParagraph"/>
              <w:numPr>
                <w:ilvl w:val="0"/>
                <w:numId w:val="10"/>
              </w:numPr>
              <w:spacing w:after="120"/>
              <w:rPr>
                <w:rFonts w:ascii="Verdana" w:hAnsi="Verdana"/>
                <w:sz w:val="24"/>
                <w:szCs w:val="24"/>
              </w:rPr>
            </w:pPr>
            <w:r w:rsidRPr="00B54307">
              <w:rPr>
                <w:rFonts w:ascii="Verdana" w:hAnsi="Verdana"/>
                <w:sz w:val="24"/>
                <w:szCs w:val="24"/>
              </w:rPr>
              <w:t>If the medication that needs the Prior Authorization has not been filled in three months or longer, continue.</w:t>
            </w:r>
          </w:p>
          <w:p w14:paraId="4599EF3C" w14:textId="77777777" w:rsidR="00E743B3" w:rsidRPr="00B54307" w:rsidRDefault="00E743B3" w:rsidP="000D538E">
            <w:pPr>
              <w:spacing w:before="120" w:after="120"/>
              <w:rPr>
                <w:rFonts w:eastAsiaTheme="minorHAnsi" w:cs="Calibri"/>
              </w:rPr>
            </w:pPr>
          </w:p>
          <w:p w14:paraId="3D7BABFD" w14:textId="77777777" w:rsidR="00E743B3" w:rsidRPr="00B54307" w:rsidRDefault="00E743B3" w:rsidP="00E743B3">
            <w:pPr>
              <w:spacing w:before="120"/>
              <w:ind w:left="721"/>
              <w:rPr>
                <w:rFonts w:eastAsiaTheme="minorHAnsi" w:cs="Calibri"/>
              </w:rPr>
            </w:pPr>
            <w:r w:rsidRPr="00B54307">
              <w:rPr>
                <w:rFonts w:eastAsiaTheme="minorHAnsi" w:cs="Calibri"/>
                <w:noProof/>
              </w:rPr>
              <w:drawing>
                <wp:inline distT="0" distB="0" distL="0" distR="0" wp14:anchorId="5C3CF1AF" wp14:editId="2910A596">
                  <wp:extent cx="233680" cy="2127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33680" cy="212725"/>
                          </a:xfrm>
                          <a:prstGeom prst="rect">
                            <a:avLst/>
                          </a:prstGeom>
                          <a:noFill/>
                          <a:ln>
                            <a:noFill/>
                          </a:ln>
                        </pic:spPr>
                      </pic:pic>
                    </a:graphicData>
                  </a:graphic>
                </wp:inline>
              </w:drawing>
            </w:r>
            <w:r w:rsidRPr="00B54307">
              <w:rPr>
                <w:rFonts w:eastAsiaTheme="minorHAnsi" w:cs="Calibri"/>
              </w:rPr>
              <w:t xml:space="preserve"> It shows your prescription for &lt;RX NAME &amp; DOSAGE&gt; was last filled on &lt;LAST REFILL DATE&gt;. Are you still taking that medication?</w:t>
            </w:r>
          </w:p>
          <w:p w14:paraId="4C81D590" w14:textId="77777777" w:rsidR="00E743B3" w:rsidRPr="00B54307" w:rsidRDefault="00E743B3" w:rsidP="00E743B3">
            <w:pPr>
              <w:contextualSpacing/>
              <w:rPr>
                <w:rFonts w:eastAsiaTheme="minorHAnsi" w:cs="Calibri"/>
              </w:rPr>
            </w:pPr>
          </w:p>
          <w:p w14:paraId="2BEAC82F" w14:textId="77777777" w:rsidR="00E743B3" w:rsidRPr="00B54307" w:rsidRDefault="00E743B3" w:rsidP="009A3A87">
            <w:pPr>
              <w:pStyle w:val="ListParagraph"/>
              <w:numPr>
                <w:ilvl w:val="0"/>
                <w:numId w:val="51"/>
              </w:numPr>
              <w:spacing w:after="120"/>
              <w:ind w:left="1441"/>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 normal PA script (above).</w:t>
            </w:r>
          </w:p>
          <w:p w14:paraId="690E88DD" w14:textId="77777777" w:rsidR="00E743B3" w:rsidRPr="00B54307" w:rsidRDefault="00E743B3" w:rsidP="000D538E">
            <w:pPr>
              <w:pStyle w:val="ListParagraph"/>
              <w:spacing w:before="120" w:after="120"/>
              <w:rPr>
                <w:rFonts w:ascii="Verdana" w:hAnsi="Verdana"/>
                <w:sz w:val="24"/>
                <w:szCs w:val="24"/>
              </w:rPr>
            </w:pPr>
          </w:p>
          <w:p w14:paraId="6DA585A9" w14:textId="77777777" w:rsidR="00E743B3" w:rsidRPr="00B54307" w:rsidRDefault="00E743B3" w:rsidP="009A3A87">
            <w:pPr>
              <w:pStyle w:val="ListParagraph"/>
              <w:numPr>
                <w:ilvl w:val="0"/>
                <w:numId w:val="51"/>
              </w:numPr>
              <w:spacing w:before="120" w:after="120"/>
              <w:ind w:left="1441"/>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there is a not a reason to alarm the member the PA is expiring, continue.</w:t>
            </w:r>
          </w:p>
          <w:p w14:paraId="02059C82" w14:textId="77777777" w:rsidR="00E743B3" w:rsidRPr="00B54307" w:rsidRDefault="00E743B3" w:rsidP="000D538E">
            <w:pPr>
              <w:spacing w:before="120" w:after="120"/>
              <w:rPr>
                <w:rFonts w:eastAsiaTheme="minorHAnsi" w:cs="Calibri"/>
              </w:rPr>
            </w:pPr>
          </w:p>
          <w:p w14:paraId="2B5011BE" w14:textId="2C51E14C" w:rsidR="00E743B3" w:rsidRPr="00B54307" w:rsidRDefault="00E743B3" w:rsidP="00382A83">
            <w:pPr>
              <w:spacing w:before="120" w:after="120"/>
              <w:ind w:left="721"/>
            </w:pPr>
            <w:r w:rsidRPr="00B54307">
              <w:rPr>
                <w:rFonts w:eastAsiaTheme="minorHAnsi" w:cs="Calibri"/>
                <w:noProof/>
              </w:rPr>
              <w:drawing>
                <wp:inline distT="0" distB="0" distL="0" distR="0" wp14:anchorId="7EAD2B41" wp14:editId="54614C8E">
                  <wp:extent cx="233680" cy="2127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33680" cy="212725"/>
                          </a:xfrm>
                          <a:prstGeom prst="rect">
                            <a:avLst/>
                          </a:prstGeom>
                          <a:noFill/>
                          <a:ln>
                            <a:noFill/>
                          </a:ln>
                        </pic:spPr>
                      </pic:pic>
                    </a:graphicData>
                  </a:graphic>
                </wp:inline>
              </w:drawing>
            </w:r>
            <w:r w:rsidRPr="00B54307">
              <w:rPr>
                <w:rFonts w:eastAsiaTheme="minorHAnsi" w:cs="Calibri"/>
              </w:rPr>
              <w:t xml:space="preserve"> Ok, I see it hasn’t been filled in a while, and wanted to make sure you didn’t still need it. </w:t>
            </w:r>
          </w:p>
        </w:tc>
      </w:tr>
      <w:tr w:rsidR="00F26438" w:rsidRPr="00B54307" w14:paraId="430F5CF2" w14:textId="77777777" w:rsidTr="00726C52">
        <w:tc>
          <w:tcPr>
            <w:tcW w:w="249" w:type="pct"/>
          </w:tcPr>
          <w:p w14:paraId="65A51709" w14:textId="77777777" w:rsidR="00F26438" w:rsidRPr="00B54307" w:rsidRDefault="001A05D6" w:rsidP="00E138E7">
            <w:pPr>
              <w:spacing w:before="120" w:after="120"/>
              <w:jc w:val="center"/>
              <w:rPr>
                <w:b/>
              </w:rPr>
            </w:pPr>
            <w:r w:rsidRPr="00B54307">
              <w:rPr>
                <w:b/>
              </w:rPr>
              <w:t>9</w:t>
            </w:r>
          </w:p>
        </w:tc>
        <w:tc>
          <w:tcPr>
            <w:tcW w:w="4751" w:type="pct"/>
            <w:gridSpan w:val="4"/>
          </w:tcPr>
          <w:p w14:paraId="0971B2E7" w14:textId="77777777" w:rsidR="00F26438" w:rsidRPr="00B54307" w:rsidRDefault="00F26438" w:rsidP="00E138E7">
            <w:pPr>
              <w:pStyle w:val="Heading3"/>
              <w:spacing w:before="120" w:after="120"/>
              <w:rPr>
                <w:rFonts w:ascii="Verdana" w:hAnsi="Verdana"/>
                <w:sz w:val="24"/>
                <w:szCs w:val="24"/>
              </w:rPr>
            </w:pPr>
            <w:bookmarkStart w:id="23" w:name="_Toc180671795"/>
            <w:r w:rsidRPr="00B54307">
              <w:rPr>
                <w:rFonts w:ascii="Verdana" w:hAnsi="Verdana"/>
                <w:sz w:val="24"/>
                <w:szCs w:val="24"/>
              </w:rPr>
              <w:t>Retail to Mail</w:t>
            </w:r>
            <w:bookmarkEnd w:id="23"/>
            <w:r w:rsidRPr="00B54307">
              <w:rPr>
                <w:rFonts w:ascii="Verdana" w:hAnsi="Verdana"/>
                <w:sz w:val="24"/>
                <w:szCs w:val="24"/>
              </w:rPr>
              <w:tab/>
            </w:r>
          </w:p>
          <w:p w14:paraId="69E8FA58" w14:textId="77777777" w:rsidR="00F26438" w:rsidRPr="00B54307" w:rsidRDefault="00F26438" w:rsidP="00E138E7">
            <w:pPr>
              <w:spacing w:before="120" w:after="120"/>
              <w:contextualSpacing/>
              <w:rPr>
                <w:rFonts w:eastAsiaTheme="minorHAnsi" w:cs="Calibri"/>
              </w:rPr>
            </w:pPr>
          </w:p>
          <w:p w14:paraId="29D8E52D" w14:textId="6CDC7A6B" w:rsidR="00F26438" w:rsidRPr="00B54307" w:rsidRDefault="00F26438" w:rsidP="00E138E7">
            <w:pPr>
              <w:spacing w:before="120" w:after="120"/>
              <w:contextualSpacing/>
              <w:rPr>
                <w:rFonts w:eastAsiaTheme="minorHAnsi" w:cs="Calibri"/>
              </w:rPr>
            </w:pPr>
            <w:r w:rsidRPr="00B54307">
              <w:rPr>
                <w:rFonts w:eastAsiaTheme="minorHAnsi" w:cs="Calibri"/>
              </w:rPr>
              <w:t>Educate member on maintenance medications that the member is currently receiving at the local pharmacy to determine if they want to switch them to Home Delivery/Mail Order.</w:t>
            </w:r>
          </w:p>
          <w:p w14:paraId="00DCB5B6" w14:textId="77777777" w:rsidR="00F26438" w:rsidRPr="00B54307" w:rsidRDefault="00F26438" w:rsidP="00E138E7">
            <w:pPr>
              <w:spacing w:before="120" w:after="120"/>
              <w:contextualSpacing/>
              <w:rPr>
                <w:rFonts w:eastAsiaTheme="minorHAnsi" w:cs="Calibri"/>
              </w:rPr>
            </w:pPr>
          </w:p>
          <w:p w14:paraId="2E33A9BC" w14:textId="5369963A" w:rsidR="00F26438" w:rsidRPr="00B54307" w:rsidRDefault="00F26438" w:rsidP="009A3A87">
            <w:pPr>
              <w:pStyle w:val="ListParagraph"/>
              <w:numPr>
                <w:ilvl w:val="0"/>
                <w:numId w:val="20"/>
              </w:numPr>
              <w:spacing w:before="120" w:after="120"/>
              <w:rPr>
                <w:rFonts w:ascii="Verdana" w:hAnsi="Verdana"/>
                <w:sz w:val="24"/>
                <w:szCs w:val="24"/>
              </w:rPr>
            </w:pPr>
            <w:r w:rsidRPr="00B54307">
              <w:rPr>
                <w:rFonts w:ascii="Verdana" w:hAnsi="Verdana"/>
                <w:sz w:val="24"/>
                <w:szCs w:val="24"/>
              </w:rPr>
              <w:t>If member is receiving maintenance medication on 30</w:t>
            </w:r>
            <w:r w:rsidR="00C05EFC" w:rsidRPr="00B54307">
              <w:rPr>
                <w:rFonts w:ascii="Verdana" w:hAnsi="Verdana"/>
                <w:sz w:val="24"/>
                <w:szCs w:val="24"/>
              </w:rPr>
              <w:t>-</w:t>
            </w:r>
            <w:r w:rsidRPr="00B54307">
              <w:rPr>
                <w:rFonts w:ascii="Verdana" w:hAnsi="Verdana"/>
                <w:sz w:val="24"/>
                <w:szCs w:val="24"/>
              </w:rPr>
              <w:t>day supply</w:t>
            </w:r>
            <w:r w:rsidR="00AB04FA" w:rsidRPr="00B54307">
              <w:rPr>
                <w:rFonts w:ascii="Verdana" w:hAnsi="Verdana"/>
                <w:sz w:val="24"/>
                <w:szCs w:val="24"/>
              </w:rPr>
              <w:t>,</w:t>
            </w:r>
            <w:r w:rsidRPr="00B54307">
              <w:rPr>
                <w:rFonts w:ascii="Verdana" w:hAnsi="Verdana"/>
                <w:sz w:val="24"/>
                <w:szCs w:val="24"/>
              </w:rPr>
              <w:t xml:space="preserve"> offer to reach out to get a </w:t>
            </w:r>
            <w:r w:rsidR="00AB04FA" w:rsidRPr="00B54307">
              <w:rPr>
                <w:rFonts w:ascii="Verdana" w:hAnsi="Verdana"/>
                <w:sz w:val="24"/>
                <w:szCs w:val="24"/>
              </w:rPr>
              <w:t>90-day</w:t>
            </w:r>
            <w:r w:rsidRPr="00B54307">
              <w:rPr>
                <w:rFonts w:ascii="Verdana" w:hAnsi="Verdana"/>
                <w:sz w:val="24"/>
                <w:szCs w:val="24"/>
              </w:rPr>
              <w:t xml:space="preserve"> supply of medications from their Doctor.</w:t>
            </w:r>
          </w:p>
          <w:p w14:paraId="0F0367FE" w14:textId="77777777" w:rsidR="00F26438" w:rsidRPr="00B54307" w:rsidRDefault="00F26438" w:rsidP="00E138E7">
            <w:pPr>
              <w:pStyle w:val="ListParagraph"/>
              <w:spacing w:before="120" w:after="120"/>
              <w:rPr>
                <w:rFonts w:ascii="Verdana" w:hAnsi="Verdana"/>
                <w:sz w:val="24"/>
                <w:szCs w:val="24"/>
              </w:rPr>
            </w:pPr>
          </w:p>
          <w:p w14:paraId="10B94053" w14:textId="0530C968" w:rsidR="00F26438" w:rsidRPr="00B54307" w:rsidRDefault="00F26438" w:rsidP="009A3A87">
            <w:pPr>
              <w:pStyle w:val="ListParagraph"/>
              <w:numPr>
                <w:ilvl w:val="0"/>
                <w:numId w:val="20"/>
              </w:numPr>
              <w:spacing w:before="120" w:after="120"/>
              <w:rPr>
                <w:rFonts w:ascii="Verdana" w:hAnsi="Verdana"/>
                <w:sz w:val="24"/>
                <w:szCs w:val="24"/>
              </w:rPr>
            </w:pPr>
            <w:r w:rsidRPr="00B54307">
              <w:rPr>
                <w:rFonts w:ascii="Verdana" w:hAnsi="Verdana"/>
                <w:sz w:val="24"/>
                <w:szCs w:val="24"/>
              </w:rPr>
              <w:t xml:space="preserve">Run a </w:t>
            </w:r>
            <w:hyperlink r:id="rId27" w:anchor="!/view?docid=59c4e7fa-4a87-43c4-89cd-5d4f8c6c3421" w:history="1">
              <w:r w:rsidR="00AB0482">
                <w:rPr>
                  <w:rStyle w:val="Hyperlink"/>
                  <w:rFonts w:ascii="Verdana" w:hAnsi="Verdana"/>
                  <w:sz w:val="24"/>
                  <w:szCs w:val="24"/>
                </w:rPr>
                <w:t>Test Claim (004573)</w:t>
              </w:r>
            </w:hyperlink>
            <w:r w:rsidRPr="00B54307">
              <w:rPr>
                <w:rFonts w:ascii="Verdana" w:hAnsi="Verdana"/>
                <w:sz w:val="24"/>
                <w:szCs w:val="24"/>
              </w:rPr>
              <w:t xml:space="preserve"> to illustrate the price savings (if any) by switching to a 90</w:t>
            </w:r>
            <w:r w:rsidR="00C05EFC" w:rsidRPr="00B54307">
              <w:rPr>
                <w:rFonts w:ascii="Verdana" w:hAnsi="Verdana"/>
                <w:sz w:val="24"/>
                <w:szCs w:val="24"/>
              </w:rPr>
              <w:t>-</w:t>
            </w:r>
            <w:r w:rsidRPr="00B54307">
              <w:rPr>
                <w:rFonts w:ascii="Verdana" w:hAnsi="Verdana"/>
                <w:sz w:val="24"/>
                <w:szCs w:val="24"/>
              </w:rPr>
              <w:t>day supply of their medication compared to filling a 30</w:t>
            </w:r>
            <w:r w:rsidR="00C05EFC" w:rsidRPr="00B54307">
              <w:rPr>
                <w:rFonts w:ascii="Verdana" w:hAnsi="Verdana"/>
                <w:sz w:val="24"/>
                <w:szCs w:val="24"/>
              </w:rPr>
              <w:t>-</w:t>
            </w:r>
            <w:r w:rsidRPr="00B54307">
              <w:rPr>
                <w:rFonts w:ascii="Verdana" w:hAnsi="Verdana"/>
                <w:sz w:val="24"/>
                <w:szCs w:val="24"/>
              </w:rPr>
              <w:t>day supply.</w:t>
            </w:r>
          </w:p>
          <w:p w14:paraId="1B8D4086" w14:textId="77777777" w:rsidR="00080CB8" w:rsidRPr="00B54307" w:rsidRDefault="00080CB8" w:rsidP="00BA1AB0">
            <w:pPr>
              <w:pStyle w:val="ListParagraph"/>
              <w:rPr>
                <w:rFonts w:ascii="Verdana" w:hAnsi="Verdana"/>
                <w:sz w:val="24"/>
                <w:szCs w:val="24"/>
              </w:rPr>
            </w:pPr>
          </w:p>
          <w:p w14:paraId="2DE55F19" w14:textId="77777777" w:rsidR="00F26438" w:rsidRPr="00B54307" w:rsidRDefault="00F26438" w:rsidP="00E138E7">
            <w:pPr>
              <w:pStyle w:val="ListParagraph"/>
              <w:spacing w:before="120" w:after="120"/>
              <w:rPr>
                <w:rFonts w:ascii="Verdana" w:hAnsi="Verdana"/>
                <w:sz w:val="24"/>
                <w:szCs w:val="24"/>
              </w:rPr>
            </w:pPr>
          </w:p>
          <w:p w14:paraId="537E00FC" w14:textId="1742F580" w:rsidR="00F26438" w:rsidRPr="00B54307" w:rsidRDefault="00F26438" w:rsidP="009A3A87">
            <w:pPr>
              <w:pStyle w:val="ListParagraph"/>
              <w:numPr>
                <w:ilvl w:val="0"/>
                <w:numId w:val="37"/>
              </w:numPr>
              <w:spacing w:before="120" w:after="120"/>
              <w:ind w:left="1080"/>
              <w:rPr>
                <w:rFonts w:ascii="Verdana" w:hAnsi="Verdana"/>
                <w:sz w:val="24"/>
                <w:szCs w:val="24"/>
              </w:rPr>
            </w:pPr>
            <w:r w:rsidRPr="00B54307">
              <w:rPr>
                <w:rFonts w:ascii="Verdana" w:hAnsi="Verdana"/>
                <w:sz w:val="24"/>
                <w:szCs w:val="24"/>
              </w:rPr>
              <w:t xml:space="preserve">If member is receiving a </w:t>
            </w:r>
            <w:r w:rsidR="00AB04FA" w:rsidRPr="00B54307">
              <w:rPr>
                <w:rFonts w:ascii="Verdana" w:hAnsi="Verdana"/>
                <w:sz w:val="24"/>
                <w:szCs w:val="24"/>
              </w:rPr>
              <w:t>90-day</w:t>
            </w:r>
            <w:r w:rsidRPr="00B54307">
              <w:rPr>
                <w:rFonts w:ascii="Verdana" w:hAnsi="Verdana"/>
                <w:sz w:val="24"/>
                <w:szCs w:val="24"/>
              </w:rPr>
              <w:t xml:space="preserve"> supply at a local pharmacy; offer to reach out to their Doctor for new </w:t>
            </w:r>
            <w:r w:rsidR="00C05EFC" w:rsidRPr="00B54307">
              <w:rPr>
                <w:rFonts w:ascii="Verdana" w:hAnsi="Verdana"/>
                <w:sz w:val="24"/>
                <w:szCs w:val="24"/>
              </w:rPr>
              <w:t>prescription</w:t>
            </w:r>
            <w:r w:rsidRPr="00B54307">
              <w:rPr>
                <w:rFonts w:ascii="Verdana" w:hAnsi="Verdana"/>
                <w:sz w:val="24"/>
                <w:szCs w:val="24"/>
              </w:rPr>
              <w:t xml:space="preserve"> request or submit task to have </w:t>
            </w:r>
            <w:r w:rsidR="00C05EFC" w:rsidRPr="00B54307">
              <w:rPr>
                <w:rFonts w:ascii="Verdana" w:hAnsi="Verdana"/>
                <w:sz w:val="24"/>
                <w:szCs w:val="24"/>
              </w:rPr>
              <w:t>prescription</w:t>
            </w:r>
            <w:r w:rsidRPr="00B54307">
              <w:rPr>
                <w:rFonts w:ascii="Verdana" w:hAnsi="Verdana"/>
                <w:sz w:val="24"/>
                <w:szCs w:val="24"/>
              </w:rPr>
              <w:t xml:space="preserve"> transferred to Home Delivery/Mail Order.</w:t>
            </w:r>
          </w:p>
          <w:p w14:paraId="23F89CE7" w14:textId="77777777" w:rsidR="00F26438" w:rsidRPr="00B54307" w:rsidRDefault="00F26438" w:rsidP="00E138E7">
            <w:pPr>
              <w:pStyle w:val="ListParagraph"/>
              <w:spacing w:before="120" w:after="120"/>
              <w:ind w:left="1440"/>
              <w:rPr>
                <w:rFonts w:ascii="Verdana" w:hAnsi="Verdana"/>
                <w:sz w:val="24"/>
                <w:szCs w:val="24"/>
              </w:rPr>
            </w:pPr>
          </w:p>
          <w:p w14:paraId="13A80185" w14:textId="543AB09E" w:rsidR="00F26438" w:rsidRPr="00B54307" w:rsidRDefault="00F26438" w:rsidP="009A3A87">
            <w:pPr>
              <w:pStyle w:val="ListParagraph"/>
              <w:numPr>
                <w:ilvl w:val="0"/>
                <w:numId w:val="37"/>
              </w:numPr>
              <w:spacing w:before="120" w:after="120"/>
              <w:ind w:left="1080"/>
              <w:rPr>
                <w:rFonts w:ascii="Verdana" w:hAnsi="Verdana"/>
                <w:sz w:val="24"/>
                <w:szCs w:val="24"/>
              </w:rPr>
            </w:pPr>
            <w:r w:rsidRPr="00B54307">
              <w:rPr>
                <w:rFonts w:ascii="Verdana" w:hAnsi="Verdana"/>
                <w:sz w:val="24"/>
                <w:szCs w:val="24"/>
              </w:rPr>
              <w:t>If member is receiving a 30</w:t>
            </w:r>
            <w:r w:rsidR="00C05EFC" w:rsidRPr="00B54307">
              <w:rPr>
                <w:rFonts w:ascii="Verdana" w:hAnsi="Verdana"/>
                <w:sz w:val="24"/>
                <w:szCs w:val="24"/>
              </w:rPr>
              <w:t>-</w:t>
            </w:r>
            <w:r w:rsidRPr="00B54307">
              <w:rPr>
                <w:rFonts w:ascii="Verdana" w:hAnsi="Verdana"/>
                <w:sz w:val="24"/>
                <w:szCs w:val="24"/>
              </w:rPr>
              <w:t>day supply of maintenance medication at a local pharmacy</w:t>
            </w:r>
            <w:r w:rsidR="00683FC0" w:rsidRPr="00B54307">
              <w:rPr>
                <w:rFonts w:ascii="Verdana" w:hAnsi="Verdana"/>
                <w:sz w:val="24"/>
                <w:szCs w:val="24"/>
              </w:rPr>
              <w:t>:</w:t>
            </w:r>
            <w:r w:rsidRPr="00B54307">
              <w:rPr>
                <w:rFonts w:ascii="Verdana" w:hAnsi="Verdana"/>
                <w:sz w:val="24"/>
                <w:szCs w:val="24"/>
              </w:rPr>
              <w:t xml:space="preserve"> </w:t>
            </w:r>
          </w:p>
          <w:p w14:paraId="14F10DB4" w14:textId="77777777" w:rsidR="00080CB8" w:rsidRPr="00B54307" w:rsidRDefault="00080CB8" w:rsidP="00BA1AB0">
            <w:pPr>
              <w:pStyle w:val="ListParagraph"/>
            </w:pPr>
          </w:p>
          <w:p w14:paraId="2F4EF640" w14:textId="77777777" w:rsidR="00F26438" w:rsidRPr="00B54307" w:rsidRDefault="00F26438" w:rsidP="00E138E7">
            <w:pPr>
              <w:spacing w:before="120" w:after="120"/>
              <w:rPr>
                <w:rFonts w:eastAsiaTheme="minorHAnsi" w:cs="Calibri"/>
              </w:rPr>
            </w:pPr>
          </w:p>
          <w:p w14:paraId="0349D22A" w14:textId="18F1FAE1" w:rsidR="00F26438" w:rsidRPr="00B54307" w:rsidRDefault="00162263" w:rsidP="00BA1AB0">
            <w:pPr>
              <w:spacing w:before="120" w:after="120"/>
              <w:ind w:left="360"/>
            </w:pPr>
            <w:r>
              <w:pict w14:anchorId="26423872">
                <v:shape id="Picture 23" o:spid="_x0000_i1037" type="#_x0000_t75" style="width:18.75pt;height:16.5pt;flip:x;visibility:visible;mso-wrap-style:square">
                  <v:imagedata r:id="rId13" o:title=""/>
                </v:shape>
              </w:pict>
            </w:r>
            <w:r w:rsidR="00AB0482">
              <w:t xml:space="preserve"> </w:t>
            </w:r>
            <w:r w:rsidR="009A2B63" w:rsidRPr="00AB0482">
              <w:t>It shows</w:t>
            </w:r>
            <w:r w:rsidR="00F26438" w:rsidRPr="00AB0482">
              <w:t xml:space="preserve"> your prescription for &lt;RX NAME &amp; DOSAGE&gt; you are currently getting on a </w:t>
            </w:r>
            <w:r w:rsidR="00AB04FA" w:rsidRPr="00AB0482">
              <w:t>30-day</w:t>
            </w:r>
            <w:r w:rsidR="00F26438" w:rsidRPr="00AB0482">
              <w:t xml:space="preserve"> supply at your local pharmacy. I can send a fax request to your Doctor’s office</w:t>
            </w:r>
            <w:r w:rsidR="00CB7786" w:rsidRPr="00AB0482">
              <w:t xml:space="preserve"> </w:t>
            </w:r>
            <w:r w:rsidR="00F26438" w:rsidRPr="00AB0482">
              <w:t xml:space="preserve">requesting that they send a </w:t>
            </w:r>
            <w:r w:rsidR="00AB04FA" w:rsidRPr="00AB0482">
              <w:t>90-day</w:t>
            </w:r>
            <w:r w:rsidR="00F26438" w:rsidRPr="00AB0482">
              <w:t xml:space="preserve"> supply of the medication into the Home Delivery/Mail Order pharmacy. Would that be </w:t>
            </w:r>
            <w:r w:rsidR="00E138E7" w:rsidRPr="00AB0482">
              <w:t>o</w:t>
            </w:r>
            <w:r w:rsidR="00C2570D" w:rsidRPr="00AB0482">
              <w:t>k</w:t>
            </w:r>
            <w:r w:rsidR="00F26438" w:rsidRPr="00AB0482">
              <w:t>?</w:t>
            </w:r>
          </w:p>
          <w:p w14:paraId="421051BA" w14:textId="77777777" w:rsidR="00F26438" w:rsidRPr="00B54307" w:rsidRDefault="00F26438" w:rsidP="00BA1AB0">
            <w:pPr>
              <w:pStyle w:val="ListParagraph"/>
              <w:spacing w:before="120" w:after="120"/>
            </w:pPr>
          </w:p>
          <w:p w14:paraId="071C1675" w14:textId="12D1EC23" w:rsidR="00F26438" w:rsidRPr="00B54307" w:rsidRDefault="00F26438" w:rsidP="009A3A87">
            <w:pPr>
              <w:pStyle w:val="ListParagraph"/>
              <w:numPr>
                <w:ilvl w:val="0"/>
                <w:numId w:val="40"/>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explain new </w:t>
            </w:r>
            <w:r w:rsidR="00C05EFC" w:rsidRPr="00B54307">
              <w:rPr>
                <w:rFonts w:ascii="Verdana" w:hAnsi="Verdana"/>
                <w:sz w:val="24"/>
                <w:szCs w:val="24"/>
              </w:rPr>
              <w:t>prescription</w:t>
            </w:r>
            <w:r w:rsidRPr="00B54307">
              <w:rPr>
                <w:rFonts w:ascii="Verdana" w:hAnsi="Verdana"/>
                <w:sz w:val="24"/>
                <w:szCs w:val="24"/>
              </w:rPr>
              <w:t xml:space="preserve"> request process then verify prescription and Doctor’s information.</w:t>
            </w:r>
          </w:p>
          <w:p w14:paraId="5B962E5D" w14:textId="67518904" w:rsidR="00F26438" w:rsidRPr="00B54307" w:rsidRDefault="00F26438" w:rsidP="009A3A87">
            <w:pPr>
              <w:pStyle w:val="ListParagraph"/>
              <w:numPr>
                <w:ilvl w:val="0"/>
                <w:numId w:val="40"/>
              </w:numPr>
              <w:spacing w:before="120" w:after="120"/>
              <w:rPr>
                <w:rFonts w:ascii="Verdana" w:hAnsi="Verdana"/>
                <w:color w:val="000000" w:themeColor="text1"/>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xml:space="preserve">, run a </w:t>
            </w:r>
            <w:hyperlink r:id="rId28" w:anchor="!/view?docid=59c4e7fa-4a87-43c4-89cd-5d4f8c6c3421" w:history="1">
              <w:r w:rsidR="00AB0482">
                <w:rPr>
                  <w:rStyle w:val="Hyperlink"/>
                  <w:rFonts w:ascii="Verdana" w:hAnsi="Verdana"/>
                  <w:sz w:val="24"/>
                  <w:szCs w:val="24"/>
                </w:rPr>
                <w:t>Test Claim (004573)</w:t>
              </w:r>
            </w:hyperlink>
            <w:r w:rsidRPr="00B54307">
              <w:rPr>
                <w:rFonts w:ascii="Verdana" w:hAnsi="Verdana"/>
                <w:sz w:val="24"/>
                <w:szCs w:val="24"/>
              </w:rPr>
              <w:t xml:space="preserve"> and if there is a Savings at the Home Delivery/Mail Order.  Refer to r</w:t>
            </w:r>
            <w:r w:rsidRPr="00B54307">
              <w:rPr>
                <w:rFonts w:ascii="Verdana" w:hAnsi="Verdana"/>
                <w:color w:val="000000" w:themeColor="text1"/>
                <w:sz w:val="24"/>
                <w:szCs w:val="24"/>
              </w:rPr>
              <w:t>ebuttal.</w:t>
            </w:r>
          </w:p>
          <w:p w14:paraId="2B7D97E7" w14:textId="77777777" w:rsidR="00F26438" w:rsidRPr="00B54307" w:rsidRDefault="00F26438" w:rsidP="00E138E7">
            <w:pPr>
              <w:spacing w:before="120" w:after="120"/>
              <w:rPr>
                <w:rFonts w:eastAsiaTheme="minorHAnsi" w:cs="Calibri"/>
              </w:rPr>
            </w:pPr>
          </w:p>
          <w:p w14:paraId="0C3944E6" w14:textId="6A967390" w:rsidR="00F26438" w:rsidRPr="00B54307" w:rsidRDefault="00F26438" w:rsidP="00E138E7">
            <w:pPr>
              <w:spacing w:before="120" w:after="120"/>
              <w:ind w:left="1440"/>
              <w:rPr>
                <w:rFonts w:eastAsiaTheme="minorHAnsi" w:cs="Calibri"/>
              </w:rPr>
            </w:pPr>
            <w:r w:rsidRPr="00B54307">
              <w:rPr>
                <w:rFonts w:eastAsiaTheme="minorHAnsi" w:cs="Calibri"/>
                <w:noProof/>
              </w:rPr>
              <w:drawing>
                <wp:inline distT="0" distB="0" distL="0" distR="0" wp14:anchorId="41DD32E7" wp14:editId="5DF68FB3">
                  <wp:extent cx="238095" cy="209524"/>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Keep in mind, right now you’re receiving the medication at a </w:t>
            </w:r>
            <w:r w:rsidR="00AB04FA" w:rsidRPr="00B54307">
              <w:rPr>
                <w:rFonts w:eastAsiaTheme="minorHAnsi" w:cs="Calibri"/>
              </w:rPr>
              <w:t>30-day</w:t>
            </w:r>
            <w:r w:rsidRPr="00B54307">
              <w:rPr>
                <w:rFonts w:eastAsiaTheme="minorHAnsi" w:cs="Calibri"/>
              </w:rPr>
              <w:t xml:space="preserve"> supply and you are paying &lt;PRICE FOR 30DS ON TEST CLAIM&gt; compared to if you switch it to Home Delivery/Mail Order for a 90</w:t>
            </w:r>
            <w:r w:rsidR="00C05EFC" w:rsidRPr="00B54307">
              <w:rPr>
                <w:rFonts w:eastAsiaTheme="minorHAnsi" w:cs="Calibri"/>
              </w:rPr>
              <w:t>-</w:t>
            </w:r>
            <w:r w:rsidRPr="00B54307">
              <w:rPr>
                <w:rFonts w:eastAsiaTheme="minorHAnsi" w:cs="Calibri"/>
              </w:rPr>
              <w:t>day supply you would pay &lt;PRICE ON TEST CLAIM FOR 90DS&gt;, so you would save some money by switching. I can send a request to your Doctor asking them to send it into the Home Delivery/Mail Order if you like?</w:t>
            </w:r>
          </w:p>
          <w:p w14:paraId="0C14E614" w14:textId="77777777" w:rsidR="00F26438" w:rsidRPr="00B54307" w:rsidRDefault="00F26438" w:rsidP="00E138E7">
            <w:pPr>
              <w:spacing w:before="120" w:after="120"/>
              <w:contextualSpacing/>
              <w:rPr>
                <w:rFonts w:eastAsiaTheme="minorHAnsi" w:cs="Calibri"/>
              </w:rPr>
            </w:pPr>
          </w:p>
          <w:p w14:paraId="18CB3B6D" w14:textId="111C8276" w:rsidR="00F26438" w:rsidRPr="00B54307" w:rsidRDefault="00F26438" w:rsidP="009A3A87">
            <w:pPr>
              <w:pStyle w:val="ListParagraph"/>
              <w:numPr>
                <w:ilvl w:val="0"/>
                <w:numId w:val="19"/>
              </w:numPr>
              <w:spacing w:before="120" w:after="120"/>
              <w:rPr>
                <w:rFonts w:ascii="Verdana" w:hAnsi="Verdana"/>
                <w:color w:val="000000" w:themeColor="text1"/>
                <w:sz w:val="24"/>
                <w:szCs w:val="24"/>
              </w:rPr>
            </w:pPr>
            <w:r w:rsidRPr="00B54307">
              <w:rPr>
                <w:rFonts w:ascii="Verdana" w:hAnsi="Verdana"/>
                <w:color w:val="000000" w:themeColor="text1"/>
                <w:sz w:val="24"/>
                <w:szCs w:val="24"/>
              </w:rPr>
              <w:t xml:space="preserve">If </w:t>
            </w:r>
            <w:r w:rsidRPr="00B54307">
              <w:rPr>
                <w:rFonts w:ascii="Verdana" w:hAnsi="Verdana"/>
                <w:b/>
                <w:color w:val="000000" w:themeColor="text1"/>
                <w:sz w:val="24"/>
                <w:szCs w:val="24"/>
              </w:rPr>
              <w:t>no</w:t>
            </w:r>
            <w:r w:rsidRPr="00B54307">
              <w:rPr>
                <w:rFonts w:ascii="Verdana" w:hAnsi="Verdana"/>
                <w:color w:val="000000" w:themeColor="text1"/>
                <w:sz w:val="24"/>
                <w:szCs w:val="24"/>
              </w:rPr>
              <w:t xml:space="preserve"> refer to rebuttal</w:t>
            </w:r>
            <w:r w:rsidR="00337C55" w:rsidRPr="00B54307">
              <w:rPr>
                <w:rFonts w:ascii="Verdana" w:hAnsi="Verdana"/>
                <w:color w:val="000000" w:themeColor="text1"/>
                <w:sz w:val="24"/>
                <w:szCs w:val="24"/>
              </w:rPr>
              <w:t>,</w:t>
            </w:r>
            <w:r w:rsidRPr="00B54307">
              <w:rPr>
                <w:rFonts w:ascii="Verdana" w:hAnsi="Verdana"/>
                <w:color w:val="000000" w:themeColor="text1"/>
                <w:sz w:val="24"/>
                <w:szCs w:val="24"/>
              </w:rPr>
              <w:t xml:space="preserve"> then continue.</w:t>
            </w:r>
          </w:p>
          <w:p w14:paraId="47B373E1" w14:textId="77777777" w:rsidR="00F26438" w:rsidRPr="00B54307" w:rsidRDefault="00F26438" w:rsidP="00E138E7">
            <w:pPr>
              <w:spacing w:before="120" w:after="120"/>
            </w:pPr>
          </w:p>
          <w:p w14:paraId="4A7149D1" w14:textId="33A3B18C" w:rsidR="00F26438" w:rsidRPr="00B54307" w:rsidRDefault="00F26438" w:rsidP="00E138E7">
            <w:pPr>
              <w:spacing w:before="120" w:after="120"/>
              <w:ind w:left="1440"/>
              <w:rPr>
                <w:rFonts w:eastAsiaTheme="minorHAnsi" w:cs="Calibri"/>
              </w:rPr>
            </w:pPr>
            <w:r w:rsidRPr="00B54307">
              <w:rPr>
                <w:rFonts w:eastAsiaTheme="minorHAnsi" w:cs="Calibri"/>
                <w:noProof/>
              </w:rPr>
              <w:drawing>
                <wp:inline distT="0" distB="0" distL="0" distR="0" wp14:anchorId="56F3A051" wp14:editId="5B5A188B">
                  <wp:extent cx="238095" cy="209524"/>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C2570D" w:rsidRPr="00B54307">
              <w:rPr>
                <w:rFonts w:eastAsiaTheme="minorHAnsi" w:cs="Calibri"/>
              </w:rPr>
              <w:t>Ok</w:t>
            </w:r>
            <w:r w:rsidRPr="00B54307">
              <w:rPr>
                <w:rFonts w:eastAsiaTheme="minorHAnsi" w:cs="Calibri"/>
              </w:rPr>
              <w:t xml:space="preserve">. If you ever decide you want to switch your prescription to the mail order you can have your Doctor send a </w:t>
            </w:r>
            <w:r w:rsidR="00AB04FA" w:rsidRPr="00B54307">
              <w:rPr>
                <w:rFonts w:eastAsiaTheme="minorHAnsi" w:cs="Calibri"/>
              </w:rPr>
              <w:t>90-day</w:t>
            </w:r>
            <w:r w:rsidRPr="00B54307">
              <w:rPr>
                <w:rFonts w:eastAsiaTheme="minorHAnsi" w:cs="Calibri"/>
              </w:rPr>
              <w:t xml:space="preserve"> supply prescription electronically to our Home Delivery/Mail Order pharmacy or we can send a request to the Doctor for you at any time.</w:t>
            </w:r>
          </w:p>
          <w:p w14:paraId="7729B0E9" w14:textId="77777777" w:rsidR="00F26438" w:rsidRPr="00B54307" w:rsidRDefault="00F26438" w:rsidP="00E138E7">
            <w:pPr>
              <w:spacing w:before="120" w:after="120"/>
              <w:contextualSpacing/>
              <w:rPr>
                <w:rFonts w:eastAsiaTheme="minorHAnsi" w:cs="Calibri"/>
              </w:rPr>
            </w:pPr>
          </w:p>
          <w:p w14:paraId="1574E09F" w14:textId="6C316ED5" w:rsidR="00F26438" w:rsidRPr="00B54307" w:rsidRDefault="00F26438" w:rsidP="009A3A87">
            <w:pPr>
              <w:pStyle w:val="ListParagraph"/>
              <w:numPr>
                <w:ilvl w:val="0"/>
                <w:numId w:val="18"/>
              </w:numPr>
              <w:spacing w:before="120" w:after="120"/>
              <w:rPr>
                <w:rFonts w:ascii="Verdana" w:hAnsi="Verdana"/>
                <w:sz w:val="24"/>
                <w:szCs w:val="24"/>
              </w:rPr>
            </w:pPr>
            <w:r w:rsidRPr="00B54307">
              <w:rPr>
                <w:rFonts w:ascii="Verdana" w:hAnsi="Verdana"/>
                <w:sz w:val="24"/>
                <w:szCs w:val="24"/>
              </w:rPr>
              <w:t xml:space="preserve">If member is receiving medications for a </w:t>
            </w:r>
            <w:r w:rsidR="00AB04FA" w:rsidRPr="00B54307">
              <w:rPr>
                <w:rFonts w:ascii="Verdana" w:hAnsi="Verdana"/>
                <w:sz w:val="24"/>
                <w:szCs w:val="24"/>
              </w:rPr>
              <w:t>90-day</w:t>
            </w:r>
            <w:r w:rsidRPr="00B54307">
              <w:rPr>
                <w:rFonts w:ascii="Verdana" w:hAnsi="Verdana"/>
                <w:sz w:val="24"/>
                <w:szCs w:val="24"/>
              </w:rPr>
              <w:t xml:space="preserve"> supply at local pharmacy, continue.</w:t>
            </w:r>
          </w:p>
          <w:p w14:paraId="3FD9DE8C" w14:textId="77777777" w:rsidR="00F26438" w:rsidRPr="00B54307" w:rsidRDefault="00F26438" w:rsidP="00E138E7">
            <w:pPr>
              <w:spacing w:before="120" w:after="120"/>
              <w:rPr>
                <w:rFonts w:eastAsiaTheme="minorHAnsi" w:cs="Calibri"/>
              </w:rPr>
            </w:pPr>
          </w:p>
          <w:p w14:paraId="243B6FD6" w14:textId="255C6555" w:rsidR="00F26438" w:rsidRPr="00B54307" w:rsidRDefault="00F26438" w:rsidP="00E138E7">
            <w:pPr>
              <w:spacing w:before="120" w:after="120"/>
              <w:ind w:left="1440"/>
              <w:rPr>
                <w:rFonts w:eastAsiaTheme="minorHAnsi" w:cs="Calibri"/>
              </w:rPr>
            </w:pPr>
            <w:r w:rsidRPr="00B54307">
              <w:rPr>
                <w:rFonts w:eastAsiaTheme="minorHAnsi" w:cs="Calibri"/>
                <w:noProof/>
              </w:rPr>
              <w:drawing>
                <wp:inline distT="0" distB="0" distL="0" distR="0" wp14:anchorId="2A6C7386" wp14:editId="1D98AC28">
                  <wp:extent cx="238095" cy="209524"/>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I see you’re currently getting the &lt;RX NAME &amp; DOSAGE&gt; at the local pharmacy for a </w:t>
            </w:r>
            <w:r w:rsidR="00AB04FA" w:rsidRPr="00B54307">
              <w:rPr>
                <w:rFonts w:eastAsiaTheme="minorHAnsi" w:cs="Calibri"/>
              </w:rPr>
              <w:t>90-day</w:t>
            </w:r>
            <w:r w:rsidRPr="00B54307">
              <w:rPr>
                <w:rFonts w:eastAsiaTheme="minorHAnsi" w:cs="Calibri"/>
              </w:rPr>
              <w:t xml:space="preserve"> supply. Do you want to keep it at the local pharmacy or would you like to switch it over to Home Delivery/Mail Order?</w:t>
            </w:r>
          </w:p>
          <w:p w14:paraId="173E2974" w14:textId="77777777" w:rsidR="00F26438" w:rsidRPr="00B54307" w:rsidRDefault="00F26438" w:rsidP="00E138E7">
            <w:pPr>
              <w:spacing w:before="120" w:after="120"/>
              <w:contextualSpacing/>
              <w:rPr>
                <w:rFonts w:eastAsiaTheme="minorHAnsi" w:cs="Calibri"/>
              </w:rPr>
            </w:pPr>
          </w:p>
          <w:p w14:paraId="46C91045" w14:textId="77777777" w:rsidR="00F26438" w:rsidRPr="00B54307" w:rsidRDefault="00F26438" w:rsidP="009A3A87">
            <w:pPr>
              <w:pStyle w:val="ListParagraph"/>
              <w:numPr>
                <w:ilvl w:val="0"/>
                <w:numId w:val="17"/>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continue.</w:t>
            </w:r>
          </w:p>
          <w:p w14:paraId="35F82FE0" w14:textId="77777777" w:rsidR="00E138E7" w:rsidRPr="00B54307" w:rsidRDefault="00E138E7" w:rsidP="00E138E7">
            <w:pPr>
              <w:pStyle w:val="ListParagraph"/>
              <w:spacing w:before="120" w:after="120"/>
              <w:ind w:left="1800"/>
              <w:rPr>
                <w:rFonts w:ascii="Verdana" w:hAnsi="Verdana"/>
                <w:sz w:val="24"/>
                <w:szCs w:val="24"/>
              </w:rPr>
            </w:pPr>
          </w:p>
          <w:p w14:paraId="2A820BB2" w14:textId="553A3B0C" w:rsidR="00F26438" w:rsidRPr="00B54307" w:rsidRDefault="00F26438" w:rsidP="009A3A87">
            <w:pPr>
              <w:pStyle w:val="ListParagraph"/>
              <w:numPr>
                <w:ilvl w:val="0"/>
                <w:numId w:val="17"/>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xml:space="preserve">, </w:t>
            </w:r>
            <w:r w:rsidRPr="00B54307">
              <w:rPr>
                <w:rFonts w:ascii="Verdana" w:hAnsi="Verdana"/>
                <w:color w:val="000000" w:themeColor="text1"/>
                <w:sz w:val="24"/>
                <w:szCs w:val="24"/>
              </w:rPr>
              <w:t xml:space="preserve">ends process. </w:t>
            </w:r>
          </w:p>
          <w:p w14:paraId="5A078354" w14:textId="77777777" w:rsidR="00F26438" w:rsidRPr="00B54307" w:rsidRDefault="00F26438" w:rsidP="00E138E7">
            <w:pPr>
              <w:tabs>
                <w:tab w:val="left" w:pos="1002"/>
              </w:tabs>
              <w:spacing w:before="120" w:after="120"/>
              <w:ind w:firstLine="1005"/>
              <w:rPr>
                <w:rFonts w:eastAsiaTheme="minorHAnsi" w:cs="Calibri"/>
              </w:rPr>
            </w:pPr>
          </w:p>
          <w:p w14:paraId="6D461B48" w14:textId="24EE6560" w:rsidR="00F26438" w:rsidRPr="00B54307" w:rsidRDefault="00F26438" w:rsidP="00E138E7">
            <w:pPr>
              <w:spacing w:before="120" w:after="120"/>
              <w:ind w:left="1440"/>
              <w:rPr>
                <w:rFonts w:eastAsiaTheme="minorHAnsi" w:cs="Calibri"/>
              </w:rPr>
            </w:pPr>
            <w:r w:rsidRPr="00B54307">
              <w:rPr>
                <w:rFonts w:eastAsiaTheme="minorHAnsi" w:cs="Calibri"/>
                <w:noProof/>
              </w:rPr>
              <w:drawing>
                <wp:inline distT="0" distB="0" distL="0" distR="0" wp14:anchorId="05113128" wp14:editId="7F978EF7">
                  <wp:extent cx="238095" cy="20952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C2570D" w:rsidRPr="00B54307">
              <w:rPr>
                <w:rFonts w:eastAsiaTheme="minorHAnsi" w:cs="Calibri"/>
              </w:rPr>
              <w:t>Ok</w:t>
            </w:r>
            <w:r w:rsidRPr="00B54307">
              <w:rPr>
                <w:rFonts w:eastAsiaTheme="minorHAnsi" w:cs="Calibri"/>
              </w:rPr>
              <w:t xml:space="preserve">, I can go ahead and send a request to your Doctor requesting they send a prescription of a </w:t>
            </w:r>
            <w:r w:rsidR="00AB04FA" w:rsidRPr="00B54307">
              <w:rPr>
                <w:rFonts w:eastAsiaTheme="minorHAnsi" w:cs="Calibri"/>
              </w:rPr>
              <w:t>90-day</w:t>
            </w:r>
            <w:r w:rsidRPr="00B54307">
              <w:rPr>
                <w:rFonts w:eastAsiaTheme="minorHAnsi" w:cs="Calibri"/>
              </w:rPr>
              <w:t xml:space="preserve"> supply into Home Delivery/Mail Order for you.</w:t>
            </w:r>
          </w:p>
          <w:p w14:paraId="35919D55" w14:textId="77777777" w:rsidR="00F26438" w:rsidRPr="00B54307" w:rsidRDefault="00F26438" w:rsidP="00E138E7">
            <w:pPr>
              <w:spacing w:before="120" w:after="120"/>
              <w:contextualSpacing/>
              <w:rPr>
                <w:rFonts w:eastAsiaTheme="minorHAnsi" w:cs="Calibri"/>
              </w:rPr>
            </w:pPr>
          </w:p>
          <w:p w14:paraId="2E4D893E" w14:textId="28DC572C" w:rsidR="00F26438" w:rsidRPr="00B54307" w:rsidRDefault="00F26438" w:rsidP="009A3A87">
            <w:pPr>
              <w:pStyle w:val="ListParagraph"/>
              <w:numPr>
                <w:ilvl w:val="0"/>
                <w:numId w:val="35"/>
              </w:numPr>
              <w:spacing w:before="120" w:after="120"/>
              <w:rPr>
                <w:rFonts w:ascii="Verdana" w:hAnsi="Verdana"/>
                <w:sz w:val="24"/>
                <w:szCs w:val="24"/>
              </w:rPr>
            </w:pPr>
            <w:r w:rsidRPr="00B54307">
              <w:rPr>
                <w:rFonts w:ascii="Verdana" w:hAnsi="Verdana"/>
                <w:sz w:val="24"/>
                <w:szCs w:val="24"/>
              </w:rPr>
              <w:t xml:space="preserve">If member responds, indicating they want you to use the prescription that is at the local pharmacy and not reach out to Doctor for a new </w:t>
            </w:r>
            <w:r w:rsidR="00C05EFC" w:rsidRPr="00B54307">
              <w:rPr>
                <w:rFonts w:ascii="Verdana" w:hAnsi="Verdana"/>
                <w:sz w:val="24"/>
                <w:szCs w:val="24"/>
              </w:rPr>
              <w:t>prescription</w:t>
            </w:r>
            <w:r w:rsidRPr="00B54307">
              <w:rPr>
                <w:rFonts w:ascii="Verdana" w:hAnsi="Verdana"/>
                <w:sz w:val="24"/>
                <w:szCs w:val="24"/>
              </w:rPr>
              <w:t>, continue.</w:t>
            </w:r>
          </w:p>
          <w:p w14:paraId="6F96CE50" w14:textId="77777777" w:rsidR="00F26438" w:rsidRPr="00B54307" w:rsidRDefault="00F26438" w:rsidP="00E138E7">
            <w:pPr>
              <w:spacing w:before="120" w:after="120"/>
              <w:rPr>
                <w:rFonts w:eastAsiaTheme="minorHAnsi" w:cs="Calibri"/>
              </w:rPr>
            </w:pPr>
          </w:p>
          <w:p w14:paraId="0775B526" w14:textId="54C56FED" w:rsidR="00F26438" w:rsidRPr="00B54307" w:rsidRDefault="00F26438" w:rsidP="00E138E7">
            <w:pPr>
              <w:spacing w:before="120" w:after="120"/>
              <w:ind w:left="1440"/>
              <w:rPr>
                <w:rFonts w:eastAsiaTheme="minorHAnsi" w:cs="Calibri"/>
              </w:rPr>
            </w:pPr>
            <w:r w:rsidRPr="00B54307">
              <w:rPr>
                <w:rFonts w:eastAsiaTheme="minorHAnsi" w:cs="Calibri"/>
                <w:noProof/>
              </w:rPr>
              <w:drawing>
                <wp:inline distT="0" distB="0" distL="0" distR="0" wp14:anchorId="745485D9" wp14:editId="699FDA3A">
                  <wp:extent cx="238095" cy="209524"/>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Was the prescription originally written for a </w:t>
            </w:r>
            <w:r w:rsidR="00AB04FA" w:rsidRPr="00B54307">
              <w:rPr>
                <w:rFonts w:eastAsiaTheme="minorHAnsi" w:cs="Calibri"/>
              </w:rPr>
              <w:t>90-day</w:t>
            </w:r>
            <w:r w:rsidRPr="00B54307">
              <w:rPr>
                <w:rFonts w:eastAsiaTheme="minorHAnsi" w:cs="Calibri"/>
              </w:rPr>
              <w:t xml:space="preserve"> supply, and does it have refills?</w:t>
            </w:r>
          </w:p>
          <w:p w14:paraId="49B31D70" w14:textId="77777777" w:rsidR="00F26438" w:rsidRPr="00B54307" w:rsidRDefault="00F26438" w:rsidP="00E138E7">
            <w:pPr>
              <w:pStyle w:val="ListParagraph"/>
              <w:spacing w:before="120" w:after="120"/>
              <w:rPr>
                <w:rFonts w:ascii="Verdana" w:hAnsi="Verdana"/>
                <w:sz w:val="24"/>
                <w:szCs w:val="24"/>
              </w:rPr>
            </w:pPr>
          </w:p>
          <w:p w14:paraId="777D3916" w14:textId="7BEB4213" w:rsidR="00F26438" w:rsidRPr="00B54307" w:rsidRDefault="00F26438" w:rsidP="009A3A87">
            <w:pPr>
              <w:pStyle w:val="ListParagraph"/>
              <w:numPr>
                <w:ilvl w:val="0"/>
                <w:numId w:val="15"/>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submit a </w:t>
            </w:r>
            <w:r w:rsidR="005C427F" w:rsidRPr="00B54307">
              <w:rPr>
                <w:rFonts w:ascii="Verdana" w:hAnsi="Verdana"/>
                <w:sz w:val="24"/>
                <w:szCs w:val="24"/>
              </w:rPr>
              <w:t>Resolution Manager (</w:t>
            </w:r>
            <w:r w:rsidRPr="00B54307">
              <w:rPr>
                <w:rFonts w:ascii="Verdana" w:hAnsi="Verdana"/>
                <w:sz w:val="24"/>
                <w:szCs w:val="24"/>
              </w:rPr>
              <w:t>RM</w:t>
            </w:r>
            <w:r w:rsidR="005C427F" w:rsidRPr="00B54307">
              <w:rPr>
                <w:rFonts w:ascii="Verdana" w:hAnsi="Verdana"/>
                <w:sz w:val="24"/>
                <w:szCs w:val="24"/>
              </w:rPr>
              <w:t>)</w:t>
            </w:r>
            <w:r w:rsidRPr="00B54307">
              <w:rPr>
                <w:rFonts w:ascii="Verdana" w:hAnsi="Verdana"/>
                <w:sz w:val="24"/>
                <w:szCs w:val="24"/>
              </w:rPr>
              <w:t xml:space="preserve"> task to have the prescription transferred and educate on the turnaround time. </w:t>
            </w:r>
          </w:p>
          <w:p w14:paraId="1A03F44F" w14:textId="77777777" w:rsidR="00F26438" w:rsidRPr="00B54307" w:rsidRDefault="00F26438" w:rsidP="00E138E7">
            <w:pPr>
              <w:pStyle w:val="ListParagraph"/>
              <w:spacing w:before="120" w:after="120"/>
              <w:rPr>
                <w:rFonts w:ascii="Verdana" w:hAnsi="Verdana"/>
                <w:sz w:val="24"/>
                <w:szCs w:val="24"/>
              </w:rPr>
            </w:pPr>
          </w:p>
          <w:p w14:paraId="24C04328" w14:textId="77777777" w:rsidR="00F26438" w:rsidRPr="00B54307" w:rsidRDefault="00E8005E" w:rsidP="00E138E7">
            <w:pPr>
              <w:pStyle w:val="ListParagraph"/>
              <w:spacing w:before="120" w:after="120"/>
              <w:rPr>
                <w:rFonts w:ascii="Verdana" w:hAnsi="Verdana"/>
                <w:sz w:val="24"/>
                <w:szCs w:val="24"/>
              </w:rPr>
            </w:pPr>
            <w:r w:rsidRPr="00B54307">
              <w:rPr>
                <w:rFonts w:ascii="Verdana" w:hAnsi="Verdana"/>
                <w:noProof/>
                <w:sz w:val="24"/>
                <w:szCs w:val="24"/>
              </w:rPr>
              <w:t xml:space="preserve"> </w:t>
            </w:r>
          </w:p>
          <w:p w14:paraId="7EDD21CE" w14:textId="77777777" w:rsidR="00F26438" w:rsidRPr="00B54307" w:rsidRDefault="00F26438" w:rsidP="0029424B">
            <w:pPr>
              <w:spacing w:before="120" w:after="120"/>
              <w:ind w:left="1440"/>
            </w:pPr>
            <w:r w:rsidRPr="00B54307">
              <w:rPr>
                <w:rFonts w:eastAsiaTheme="minorHAnsi" w:cs="Calibri"/>
                <w:noProof/>
              </w:rPr>
              <w:drawing>
                <wp:inline distT="0" distB="0" distL="0" distR="0" wp14:anchorId="3483E1C6" wp14:editId="427948B0">
                  <wp:extent cx="238095" cy="209524"/>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We will let you know when we receive it and its next available refill date.</w:t>
            </w:r>
          </w:p>
          <w:p w14:paraId="0466D898" w14:textId="77777777" w:rsidR="00F26438" w:rsidRPr="00B54307" w:rsidRDefault="00F26438" w:rsidP="00E138E7">
            <w:pPr>
              <w:pStyle w:val="ListParagraph"/>
              <w:spacing w:before="120" w:after="120"/>
              <w:rPr>
                <w:rFonts w:ascii="Verdana" w:hAnsi="Verdana"/>
                <w:sz w:val="24"/>
                <w:szCs w:val="24"/>
              </w:rPr>
            </w:pPr>
          </w:p>
          <w:p w14:paraId="78900353" w14:textId="77777777" w:rsidR="00F26438" w:rsidRPr="00B54307" w:rsidRDefault="00F26438" w:rsidP="009A3A87">
            <w:pPr>
              <w:pStyle w:val="ListParagraph"/>
              <w:numPr>
                <w:ilvl w:val="0"/>
                <w:numId w:val="15"/>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w:t>
            </w:r>
          </w:p>
          <w:p w14:paraId="47DC8BA0" w14:textId="77777777" w:rsidR="00F26438" w:rsidRPr="00B54307" w:rsidRDefault="00F26438" w:rsidP="00E138E7">
            <w:pPr>
              <w:spacing w:before="120" w:after="120"/>
              <w:ind w:firstLine="720"/>
              <w:rPr>
                <w:rFonts w:eastAsiaTheme="minorHAnsi" w:cs="Calibri"/>
              </w:rPr>
            </w:pPr>
          </w:p>
          <w:p w14:paraId="72E5585B" w14:textId="57FCE16B" w:rsidR="00F26438" w:rsidRPr="00B54307" w:rsidRDefault="00162263" w:rsidP="0029424B">
            <w:pPr>
              <w:spacing w:before="120" w:after="120"/>
              <w:ind w:left="360"/>
              <w:rPr>
                <w:rFonts w:eastAsiaTheme="minorHAnsi" w:cs="Calibri"/>
              </w:rPr>
            </w:pPr>
            <w:r>
              <w:pict w14:anchorId="41E66706">
                <v:shape id="_x0000_i1038" type="#_x0000_t75" style="width:18.75pt;height:17.25pt;flip:x;visibility:visible;mso-wrap-style:square">
                  <v:imagedata r:id="rId13" o:title=""/>
                </v:shape>
              </w:pict>
            </w:r>
            <w:r w:rsidR="00F26438" w:rsidRPr="00B54307">
              <w:rPr>
                <w:rFonts w:eastAsiaTheme="minorHAnsi" w:cs="Calibri"/>
              </w:rPr>
              <w:t xml:space="preserve"> I would need to go ahead and submit a request to your doctor to get a new prescription for a </w:t>
            </w:r>
            <w:r w:rsidR="00831273" w:rsidRPr="00B54307">
              <w:rPr>
                <w:rFonts w:eastAsiaTheme="minorHAnsi" w:cs="Calibri"/>
              </w:rPr>
              <w:t>90-day</w:t>
            </w:r>
            <w:r w:rsidR="00F26438" w:rsidRPr="00B54307">
              <w:rPr>
                <w:rFonts w:eastAsiaTheme="minorHAnsi" w:cs="Calibri"/>
              </w:rPr>
              <w:t xml:space="preserve"> supply, </w:t>
            </w:r>
            <w:r w:rsidR="0029424B" w:rsidRPr="00B54307">
              <w:rPr>
                <w:rFonts w:eastAsiaTheme="minorHAnsi" w:cs="Calibri"/>
              </w:rPr>
              <w:t>ok</w:t>
            </w:r>
            <w:r w:rsidR="00F26438" w:rsidRPr="00B54307">
              <w:rPr>
                <w:rFonts w:eastAsiaTheme="minorHAnsi" w:cs="Calibri"/>
              </w:rPr>
              <w:t>?</w:t>
            </w:r>
          </w:p>
          <w:p w14:paraId="637B9617" w14:textId="77777777" w:rsidR="00F26438" w:rsidRPr="00B54307" w:rsidRDefault="00F26438" w:rsidP="00E138E7">
            <w:pPr>
              <w:spacing w:before="120" w:after="120"/>
              <w:rPr>
                <w:rFonts w:eastAsiaTheme="minorHAnsi" w:cs="Calibri"/>
              </w:rPr>
            </w:pPr>
          </w:p>
          <w:p w14:paraId="1739D416" w14:textId="2808F021" w:rsidR="00F26438" w:rsidRPr="00B54307" w:rsidRDefault="00F26438" w:rsidP="009A3A87">
            <w:pPr>
              <w:pStyle w:val="ListParagraph"/>
              <w:numPr>
                <w:ilvl w:val="0"/>
                <w:numId w:val="16"/>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xml:space="preserve">, submit and explain new </w:t>
            </w:r>
            <w:r w:rsidR="00C05EFC" w:rsidRPr="00B54307">
              <w:rPr>
                <w:rFonts w:ascii="Verdana" w:hAnsi="Verdana"/>
                <w:sz w:val="24"/>
                <w:szCs w:val="24"/>
              </w:rPr>
              <w:t xml:space="preserve">prescription </w:t>
            </w:r>
            <w:r w:rsidRPr="00B54307">
              <w:rPr>
                <w:rFonts w:ascii="Verdana" w:hAnsi="Verdana"/>
                <w:sz w:val="24"/>
                <w:szCs w:val="24"/>
              </w:rPr>
              <w:t>request process. Verify prescription and doctor Information.</w:t>
            </w:r>
          </w:p>
          <w:p w14:paraId="12661F02" w14:textId="77777777" w:rsidR="0029424B" w:rsidRPr="00B54307" w:rsidRDefault="0029424B" w:rsidP="0029424B">
            <w:pPr>
              <w:pStyle w:val="ListParagraph"/>
              <w:spacing w:before="120" w:after="120"/>
              <w:rPr>
                <w:rFonts w:ascii="Verdana" w:hAnsi="Verdana"/>
                <w:sz w:val="24"/>
                <w:szCs w:val="24"/>
              </w:rPr>
            </w:pPr>
          </w:p>
          <w:p w14:paraId="208A20C4" w14:textId="5695BE7A" w:rsidR="00F26438" w:rsidRPr="00B54307" w:rsidRDefault="00F26438" w:rsidP="009A3A87">
            <w:pPr>
              <w:pStyle w:val="ListParagraph"/>
              <w:numPr>
                <w:ilvl w:val="0"/>
                <w:numId w:val="16"/>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and member wants to keep it locally</w:t>
            </w:r>
            <w:r w:rsidR="00683FC0" w:rsidRPr="00B54307">
              <w:rPr>
                <w:rFonts w:ascii="Verdana" w:hAnsi="Verdana"/>
                <w:sz w:val="24"/>
                <w:szCs w:val="24"/>
              </w:rPr>
              <w:t>:</w:t>
            </w:r>
          </w:p>
          <w:p w14:paraId="6E17D1B2" w14:textId="77777777" w:rsidR="00CB7786" w:rsidRPr="00B54307" w:rsidRDefault="00CB7786" w:rsidP="00E138E7">
            <w:pPr>
              <w:spacing w:before="120" w:after="120"/>
              <w:ind w:left="720"/>
              <w:rPr>
                <w:rFonts w:eastAsiaTheme="minorHAnsi" w:cs="Calibri"/>
              </w:rPr>
            </w:pPr>
          </w:p>
          <w:p w14:paraId="510B8C3A" w14:textId="371C5636" w:rsidR="00F26438" w:rsidRPr="00B54307" w:rsidRDefault="00F26438" w:rsidP="009A3A87">
            <w:pPr>
              <w:spacing w:before="120" w:after="120"/>
              <w:ind w:left="720"/>
            </w:pPr>
            <w:r w:rsidRPr="00B54307">
              <w:rPr>
                <w:rFonts w:eastAsiaTheme="minorHAnsi" w:cs="Calibri"/>
                <w:noProof/>
              </w:rPr>
              <w:drawing>
                <wp:inline distT="0" distB="0" distL="0" distR="0" wp14:anchorId="3F0B17EA" wp14:editId="27A13178">
                  <wp:extent cx="238095" cy="209524"/>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w:t>
            </w:r>
            <w:r w:rsidR="00C2570D" w:rsidRPr="00B54307">
              <w:rPr>
                <w:rFonts w:eastAsiaTheme="minorHAnsi" w:cs="Calibri"/>
              </w:rPr>
              <w:t>Ok</w:t>
            </w:r>
            <w:r w:rsidRPr="00B54307">
              <w:rPr>
                <w:rFonts w:eastAsiaTheme="minorHAnsi" w:cs="Calibri"/>
              </w:rPr>
              <w:t>. If you ever decide you want to switch your prescription to the Home Delivery/Mail Order you can have your Doctor send it into us electronically, or we can send a request to the Doctor for you at any time.</w:t>
            </w:r>
          </w:p>
        </w:tc>
      </w:tr>
      <w:tr w:rsidR="00F26438" w:rsidRPr="00B54307" w14:paraId="24CFC7C9" w14:textId="77777777" w:rsidTr="00726C52">
        <w:tc>
          <w:tcPr>
            <w:tcW w:w="249" w:type="pct"/>
          </w:tcPr>
          <w:p w14:paraId="3F6D7B84" w14:textId="77777777" w:rsidR="00F26438" w:rsidRPr="00B54307" w:rsidRDefault="001A05D6" w:rsidP="0029424B">
            <w:pPr>
              <w:spacing w:before="120" w:after="120"/>
              <w:jc w:val="center"/>
              <w:rPr>
                <w:b/>
              </w:rPr>
            </w:pPr>
            <w:r w:rsidRPr="00B54307">
              <w:rPr>
                <w:b/>
              </w:rPr>
              <w:t>10</w:t>
            </w:r>
          </w:p>
        </w:tc>
        <w:tc>
          <w:tcPr>
            <w:tcW w:w="4751" w:type="pct"/>
            <w:gridSpan w:val="4"/>
          </w:tcPr>
          <w:p w14:paraId="66285B5B" w14:textId="77777777" w:rsidR="00B40840" w:rsidRPr="00B54307" w:rsidRDefault="00F26438" w:rsidP="0029424B">
            <w:pPr>
              <w:spacing w:before="120" w:after="120"/>
              <w:rPr>
                <w:b/>
              </w:rPr>
            </w:pPr>
            <w:bookmarkStart w:id="24" w:name="_Toc180671796"/>
            <w:r w:rsidRPr="00B54307">
              <w:rPr>
                <w:rStyle w:val="Heading3Char"/>
                <w:rFonts w:ascii="Verdana" w:hAnsi="Verdana"/>
                <w:sz w:val="24"/>
                <w:szCs w:val="24"/>
              </w:rPr>
              <w:t xml:space="preserve">Close the </w:t>
            </w:r>
            <w:r w:rsidR="00B40840" w:rsidRPr="00B54307">
              <w:rPr>
                <w:rStyle w:val="Heading3Char"/>
                <w:rFonts w:ascii="Verdana" w:hAnsi="Verdana"/>
                <w:sz w:val="24"/>
                <w:szCs w:val="24"/>
              </w:rPr>
              <w:t>C</w:t>
            </w:r>
            <w:r w:rsidRPr="00B54307">
              <w:rPr>
                <w:rStyle w:val="Heading3Char"/>
                <w:rFonts w:ascii="Verdana" w:hAnsi="Verdana"/>
                <w:sz w:val="24"/>
                <w:szCs w:val="24"/>
              </w:rPr>
              <w:t>all</w:t>
            </w:r>
            <w:bookmarkEnd w:id="24"/>
            <w:r w:rsidR="001A05D6" w:rsidRPr="00B54307">
              <w:rPr>
                <w:b/>
              </w:rPr>
              <w:t xml:space="preserve">  </w:t>
            </w:r>
          </w:p>
          <w:p w14:paraId="35459B2F" w14:textId="3BF272BB" w:rsidR="00F26438" w:rsidRPr="00B54307" w:rsidRDefault="001A05D6" w:rsidP="0029424B">
            <w:pPr>
              <w:spacing w:before="120" w:after="120"/>
              <w:rPr>
                <w:b/>
              </w:rPr>
            </w:pPr>
            <w:r w:rsidRPr="00B54307">
              <w:rPr>
                <w:b/>
              </w:rPr>
              <w:t>(For Transitioning off the program call, continue to next step</w:t>
            </w:r>
            <w:r w:rsidR="00683FC0" w:rsidRPr="00B54307">
              <w:rPr>
                <w:b/>
              </w:rPr>
              <w:t>.</w:t>
            </w:r>
            <w:r w:rsidRPr="00B54307">
              <w:rPr>
                <w:b/>
              </w:rPr>
              <w:t>)</w:t>
            </w:r>
          </w:p>
          <w:p w14:paraId="4A5F2DD8" w14:textId="77777777" w:rsidR="00F26438" w:rsidRPr="00B54307" w:rsidRDefault="00F26438" w:rsidP="0029424B">
            <w:pPr>
              <w:spacing w:before="120" w:after="120"/>
              <w:contextualSpacing/>
              <w:rPr>
                <w:rFonts w:eastAsiaTheme="minorHAnsi" w:cs="Calibri"/>
              </w:rPr>
            </w:pPr>
          </w:p>
          <w:p w14:paraId="406E9428" w14:textId="318F3BE4" w:rsidR="00F26438" w:rsidRPr="00B54307" w:rsidRDefault="00F26438" w:rsidP="009A3A87">
            <w:pPr>
              <w:pStyle w:val="ListParagraph"/>
              <w:numPr>
                <w:ilvl w:val="0"/>
                <w:numId w:val="21"/>
              </w:numPr>
              <w:spacing w:before="120" w:after="120"/>
              <w:rPr>
                <w:rFonts w:ascii="Verdana" w:hAnsi="Verdana"/>
                <w:sz w:val="24"/>
                <w:szCs w:val="24"/>
              </w:rPr>
            </w:pPr>
            <w:r w:rsidRPr="00B54307">
              <w:rPr>
                <w:rFonts w:ascii="Verdana" w:hAnsi="Verdana"/>
                <w:sz w:val="24"/>
                <w:szCs w:val="24"/>
              </w:rPr>
              <w:t xml:space="preserve">Reintroduce yourself again and </w:t>
            </w:r>
            <w:r w:rsidR="00BA70BC" w:rsidRPr="00B54307">
              <w:rPr>
                <w:rFonts w:ascii="Verdana" w:hAnsi="Verdana"/>
                <w:sz w:val="24"/>
                <w:szCs w:val="24"/>
              </w:rPr>
              <w:t xml:space="preserve">state that </w:t>
            </w:r>
            <w:r w:rsidRPr="00B54307">
              <w:rPr>
                <w:rFonts w:ascii="Verdana" w:hAnsi="Verdana"/>
                <w:sz w:val="24"/>
                <w:szCs w:val="24"/>
              </w:rPr>
              <w:t xml:space="preserve">you will be </w:t>
            </w:r>
            <w:r w:rsidR="006C7B34" w:rsidRPr="00B54307">
              <w:rPr>
                <w:rFonts w:ascii="Verdana" w:hAnsi="Verdana"/>
                <w:sz w:val="24"/>
                <w:szCs w:val="24"/>
              </w:rPr>
              <w:t>reaching</w:t>
            </w:r>
            <w:r w:rsidR="00AD1192" w:rsidRPr="00B54307">
              <w:rPr>
                <w:rFonts w:ascii="Verdana" w:hAnsi="Verdana"/>
                <w:sz w:val="24"/>
                <w:szCs w:val="24"/>
              </w:rPr>
              <w:t xml:space="preserve"> out to</w:t>
            </w:r>
            <w:r w:rsidR="006C7B34" w:rsidRPr="00B54307">
              <w:rPr>
                <w:rFonts w:ascii="Verdana" w:hAnsi="Verdana"/>
                <w:sz w:val="24"/>
                <w:szCs w:val="24"/>
              </w:rPr>
              <w:t xml:space="preserve"> </w:t>
            </w:r>
            <w:r w:rsidRPr="00B54307">
              <w:rPr>
                <w:rFonts w:ascii="Verdana" w:hAnsi="Verdana"/>
                <w:sz w:val="24"/>
                <w:szCs w:val="24"/>
              </w:rPr>
              <w:t>them periodically (usually once a month).</w:t>
            </w:r>
          </w:p>
          <w:p w14:paraId="6D369074" w14:textId="77777777" w:rsidR="00F26438" w:rsidRPr="00B54307" w:rsidRDefault="00F26438" w:rsidP="0029424B">
            <w:pPr>
              <w:pStyle w:val="ListParagraph"/>
              <w:spacing w:before="120" w:after="120"/>
              <w:rPr>
                <w:rFonts w:ascii="Verdana" w:hAnsi="Verdana"/>
                <w:sz w:val="24"/>
                <w:szCs w:val="24"/>
              </w:rPr>
            </w:pPr>
          </w:p>
          <w:p w14:paraId="6150AEBF" w14:textId="6CA8020E" w:rsidR="00F26438" w:rsidRPr="00B54307" w:rsidRDefault="00C2570D" w:rsidP="009A3A87">
            <w:pPr>
              <w:pStyle w:val="ListParagraph"/>
              <w:numPr>
                <w:ilvl w:val="0"/>
                <w:numId w:val="21"/>
              </w:numPr>
              <w:spacing w:before="120" w:after="120"/>
              <w:rPr>
                <w:rFonts w:ascii="Verdana" w:hAnsi="Verdana"/>
                <w:sz w:val="24"/>
                <w:szCs w:val="24"/>
              </w:rPr>
            </w:pPr>
            <w:r w:rsidRPr="00B54307">
              <w:rPr>
                <w:rFonts w:ascii="Verdana" w:hAnsi="Verdana"/>
                <w:sz w:val="24"/>
                <w:szCs w:val="24"/>
              </w:rPr>
              <w:t>Ensure that the</w:t>
            </w:r>
            <w:r w:rsidR="00F26438" w:rsidRPr="00B54307">
              <w:rPr>
                <w:rFonts w:ascii="Verdana" w:hAnsi="Verdana"/>
                <w:sz w:val="24"/>
                <w:szCs w:val="24"/>
              </w:rPr>
              <w:t xml:space="preserve"> member does not have any other questions or issues before you let them go.</w:t>
            </w:r>
          </w:p>
          <w:p w14:paraId="6F4CB1EC" w14:textId="77777777" w:rsidR="00F26438" w:rsidRPr="00B54307" w:rsidRDefault="00F26438" w:rsidP="0029424B">
            <w:pPr>
              <w:pStyle w:val="ListParagraph"/>
              <w:spacing w:before="120" w:after="120"/>
              <w:rPr>
                <w:rFonts w:ascii="Verdana" w:hAnsi="Verdana"/>
                <w:sz w:val="24"/>
                <w:szCs w:val="24"/>
              </w:rPr>
            </w:pPr>
          </w:p>
          <w:p w14:paraId="6C529116" w14:textId="77777777" w:rsidR="00F26438" w:rsidRPr="00B54307" w:rsidRDefault="00F26438" w:rsidP="009A3A87">
            <w:pPr>
              <w:pStyle w:val="ListParagraph"/>
              <w:numPr>
                <w:ilvl w:val="0"/>
                <w:numId w:val="21"/>
              </w:numPr>
              <w:spacing w:before="120" w:after="120"/>
              <w:rPr>
                <w:rFonts w:ascii="Verdana" w:hAnsi="Verdana"/>
                <w:sz w:val="24"/>
                <w:szCs w:val="24"/>
              </w:rPr>
            </w:pPr>
            <w:r w:rsidRPr="00B54307">
              <w:rPr>
                <w:rFonts w:ascii="Verdana" w:hAnsi="Verdana"/>
                <w:sz w:val="24"/>
                <w:szCs w:val="24"/>
              </w:rPr>
              <w:t xml:space="preserve">Recap the call with the member and go over what you have done for them today. </w:t>
            </w:r>
          </w:p>
          <w:p w14:paraId="3694D7A1" w14:textId="77777777" w:rsidR="00F26438" w:rsidRPr="00B54307" w:rsidRDefault="00F26438" w:rsidP="0029424B">
            <w:pPr>
              <w:spacing w:before="120" w:after="120"/>
              <w:rPr>
                <w:rFonts w:eastAsiaTheme="minorHAnsi" w:cs="Calibri"/>
              </w:rPr>
            </w:pPr>
          </w:p>
          <w:p w14:paraId="0720FEDA" w14:textId="24F97F2C" w:rsidR="00F26438" w:rsidRPr="00B54307" w:rsidRDefault="00162263" w:rsidP="0029424B">
            <w:pPr>
              <w:spacing w:before="120" w:after="120"/>
              <w:ind w:left="720"/>
              <w:rPr>
                <w:rFonts w:eastAsiaTheme="minorHAnsi" w:cs="Calibri"/>
              </w:rPr>
            </w:pPr>
            <w:r>
              <w:pict w14:anchorId="6DF38AAE">
                <v:shape id="_x0000_i1039" type="#_x0000_t75" style="width:18.75pt;height:17.25pt;flip:x;visibility:visible;mso-wrap-style:square">
                  <v:imagedata r:id="rId13" o:title=""/>
                </v:shape>
              </w:pict>
            </w:r>
            <w:r w:rsidR="00F26438" w:rsidRPr="00B54307">
              <w:rPr>
                <w:rFonts w:eastAsiaTheme="minorHAnsi" w:cs="Calibri"/>
              </w:rPr>
              <w:t xml:space="preserve"> </w:t>
            </w:r>
            <w:r w:rsidR="00125D78" w:rsidRPr="00B54307">
              <w:rPr>
                <w:rFonts w:eastAsiaTheme="minorHAnsi" w:cs="Calibri"/>
              </w:rPr>
              <w:t>W</w:t>
            </w:r>
            <w:r w:rsidR="00F26438" w:rsidRPr="00B54307">
              <w:rPr>
                <w:rFonts w:eastAsiaTheme="minorHAnsi" w:cs="Calibri"/>
              </w:rPr>
              <w:t>e ordered your prescription for &lt;RX NAME &amp; DOSAGE&gt; set it up on Auto Refill. I’ve sent you a link to register your account on the website at Caremark.com. We have sent a request to your Doctor for &lt;RX NAME &amp; DOSAGE&gt;, and lastly your prescription for &lt;RX NAME &amp; DOSAGE&gt; is set to begin dispensing on &lt;DATE OF RX IN FUTURE FILL&gt;.</w:t>
            </w:r>
          </w:p>
          <w:p w14:paraId="17DDAFFD" w14:textId="77777777" w:rsidR="00F26438" w:rsidRPr="00B54307" w:rsidRDefault="00F26438" w:rsidP="0029424B">
            <w:pPr>
              <w:spacing w:before="120" w:after="120"/>
              <w:rPr>
                <w:rFonts w:eastAsiaTheme="minorHAnsi" w:cs="Calibri"/>
              </w:rPr>
            </w:pPr>
          </w:p>
          <w:p w14:paraId="2EB538A1" w14:textId="77777777" w:rsidR="00F26438" w:rsidRPr="00B54307" w:rsidRDefault="00F26438" w:rsidP="009A3A87">
            <w:pPr>
              <w:pStyle w:val="ListParagraph"/>
              <w:numPr>
                <w:ilvl w:val="0"/>
                <w:numId w:val="22"/>
              </w:numPr>
              <w:spacing w:before="120" w:after="120"/>
              <w:rPr>
                <w:rFonts w:ascii="Verdana" w:hAnsi="Verdana"/>
                <w:sz w:val="24"/>
                <w:szCs w:val="24"/>
              </w:rPr>
            </w:pPr>
            <w:r w:rsidRPr="00B54307">
              <w:rPr>
                <w:rFonts w:ascii="Verdana" w:hAnsi="Verdana"/>
                <w:sz w:val="24"/>
                <w:szCs w:val="24"/>
              </w:rPr>
              <w:t>Reintroduce yourself, we want the member to know who we are when we call them back.</w:t>
            </w:r>
          </w:p>
          <w:p w14:paraId="794A4968" w14:textId="77777777" w:rsidR="00F26438" w:rsidRPr="00B54307" w:rsidRDefault="00F26438" w:rsidP="0029424B">
            <w:pPr>
              <w:spacing w:before="120" w:after="120"/>
              <w:rPr>
                <w:rFonts w:eastAsiaTheme="minorHAnsi" w:cs="Calibri"/>
              </w:rPr>
            </w:pPr>
          </w:p>
          <w:p w14:paraId="31EF2194" w14:textId="5C6CAF1C" w:rsidR="00F26438" w:rsidRPr="00B54307" w:rsidRDefault="00F26438" w:rsidP="0029424B">
            <w:pPr>
              <w:spacing w:before="120" w:after="120"/>
              <w:ind w:left="720"/>
              <w:rPr>
                <w:rFonts w:eastAsiaTheme="minorHAnsi" w:cs="Calibri"/>
              </w:rPr>
            </w:pPr>
            <w:r w:rsidRPr="00B54307">
              <w:rPr>
                <w:rFonts w:eastAsiaTheme="minorHAnsi" w:cs="Calibri"/>
                <w:noProof/>
              </w:rPr>
              <w:drawing>
                <wp:inline distT="0" distB="0" distL="0" distR="0" wp14:anchorId="331C16FE" wp14:editId="57AAE9C2">
                  <wp:extent cx="238095" cy="209524"/>
                  <wp:effectExtent l="0" t="0" r="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rPr>
                <w:rFonts w:eastAsiaTheme="minorHAnsi" w:cs="Calibri"/>
              </w:rPr>
              <w:t xml:space="preserve"> My name is &lt;YOUR NAME&gt;. I am with Caremark’s member Engagement team. I am going to be reaching out to you periodically, usually around once a month, just to go over your account, see if you have any questions or issues, or if I see </w:t>
            </w:r>
            <w:r w:rsidR="00AB04FA" w:rsidRPr="00B54307">
              <w:rPr>
                <w:rFonts w:eastAsiaTheme="minorHAnsi" w:cs="Calibri"/>
              </w:rPr>
              <w:t>something,</w:t>
            </w:r>
            <w:r w:rsidRPr="00B54307">
              <w:rPr>
                <w:rFonts w:eastAsiaTheme="minorHAnsi" w:cs="Calibri"/>
              </w:rPr>
              <w:t xml:space="preserve"> I can help you with I am going to give you a call. Do you have any other questions before I let you go?</w:t>
            </w:r>
          </w:p>
          <w:p w14:paraId="3DE7FBEA" w14:textId="77777777" w:rsidR="00F26438" w:rsidRPr="00B54307" w:rsidRDefault="00F26438" w:rsidP="0029424B">
            <w:pPr>
              <w:spacing w:before="120" w:after="120"/>
              <w:contextualSpacing/>
              <w:rPr>
                <w:rFonts w:eastAsiaTheme="minorHAnsi" w:cs="Calibri"/>
              </w:rPr>
            </w:pPr>
          </w:p>
          <w:p w14:paraId="07B80EFC" w14:textId="77777777" w:rsidR="00F26438" w:rsidRPr="00B54307" w:rsidRDefault="00F26438" w:rsidP="009A3A87">
            <w:pPr>
              <w:pStyle w:val="ListParagraph"/>
              <w:numPr>
                <w:ilvl w:val="1"/>
                <w:numId w:val="38"/>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answer any other questions or concerns.</w:t>
            </w:r>
          </w:p>
          <w:p w14:paraId="3B239E42" w14:textId="77777777" w:rsidR="00F26438" w:rsidRPr="00B54307" w:rsidRDefault="00F26438" w:rsidP="009A3A87">
            <w:pPr>
              <w:pStyle w:val="ListParagraph"/>
              <w:numPr>
                <w:ilvl w:val="1"/>
                <w:numId w:val="38"/>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w:t>
            </w:r>
          </w:p>
          <w:p w14:paraId="607B131B" w14:textId="77777777" w:rsidR="00F26438" w:rsidRPr="00B54307" w:rsidRDefault="00F26438" w:rsidP="0029424B">
            <w:pPr>
              <w:spacing w:before="120" w:after="120"/>
              <w:rPr>
                <w:rFonts w:eastAsiaTheme="minorHAnsi" w:cs="Calibri"/>
              </w:rPr>
            </w:pPr>
          </w:p>
          <w:p w14:paraId="5E59599D" w14:textId="1F4CDE1A" w:rsidR="00F26438" w:rsidRPr="00B54307" w:rsidRDefault="00FF3991" w:rsidP="009A3A87">
            <w:pPr>
              <w:spacing w:before="120" w:after="120"/>
              <w:ind w:left="360"/>
            </w:pPr>
            <w:r w:rsidRPr="00B54307">
              <w:rPr>
                <w:rFonts w:eastAsiaTheme="minorHAnsi" w:cs="Calibri"/>
                <w:noProof/>
              </w:rPr>
              <w:drawing>
                <wp:inline distT="0" distB="0" distL="0" distR="0" wp14:anchorId="52D6AF5C" wp14:editId="11124E3E">
                  <wp:extent cx="238095" cy="209524"/>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t>
            </w:r>
            <w:r w:rsidR="00F26438" w:rsidRPr="00B54307">
              <w:t>I do appreciate you taking the time to speak with me today. I hope you have a great day!</w:t>
            </w:r>
          </w:p>
        </w:tc>
      </w:tr>
      <w:tr w:rsidR="00FF3991" w:rsidRPr="00B54307" w14:paraId="71CC3BAD" w14:textId="77777777" w:rsidTr="00726C52">
        <w:tc>
          <w:tcPr>
            <w:tcW w:w="249" w:type="pct"/>
          </w:tcPr>
          <w:p w14:paraId="52302523" w14:textId="77777777" w:rsidR="00FF3991" w:rsidRPr="00B54307" w:rsidRDefault="001A05D6" w:rsidP="0029424B">
            <w:pPr>
              <w:spacing w:before="120" w:after="120"/>
              <w:jc w:val="center"/>
              <w:rPr>
                <w:b/>
              </w:rPr>
            </w:pPr>
            <w:r w:rsidRPr="00B54307">
              <w:rPr>
                <w:b/>
              </w:rPr>
              <w:t>11</w:t>
            </w:r>
          </w:p>
          <w:p w14:paraId="1C0D959F" w14:textId="77777777" w:rsidR="001A05D6" w:rsidRPr="00B54307" w:rsidRDefault="00E8005E" w:rsidP="0029424B">
            <w:pPr>
              <w:spacing w:before="120" w:after="120"/>
              <w:jc w:val="center"/>
            </w:pPr>
            <w:r w:rsidRPr="00B54307">
              <w:rPr>
                <w:noProof/>
              </w:rPr>
              <w:t xml:space="preserve"> </w:t>
            </w:r>
          </w:p>
          <w:p w14:paraId="5031A970" w14:textId="77777777" w:rsidR="001A05D6" w:rsidRPr="00B54307" w:rsidRDefault="001A05D6" w:rsidP="0029424B">
            <w:pPr>
              <w:spacing w:before="120" w:after="120"/>
              <w:jc w:val="center"/>
              <w:rPr>
                <w:b/>
              </w:rPr>
            </w:pPr>
          </w:p>
        </w:tc>
        <w:tc>
          <w:tcPr>
            <w:tcW w:w="4751" w:type="pct"/>
            <w:gridSpan w:val="4"/>
          </w:tcPr>
          <w:p w14:paraId="1C3DFBC4" w14:textId="77777777" w:rsidR="00FF3991" w:rsidRPr="00B54307" w:rsidRDefault="001A05D6" w:rsidP="0029424B">
            <w:pPr>
              <w:pStyle w:val="Heading3"/>
              <w:spacing w:before="120" w:after="120"/>
              <w:rPr>
                <w:rFonts w:ascii="Verdana" w:hAnsi="Verdana"/>
                <w:sz w:val="24"/>
                <w:szCs w:val="24"/>
              </w:rPr>
            </w:pPr>
            <w:bookmarkStart w:id="25" w:name="_Toc180671797"/>
            <w:r w:rsidRPr="00B54307">
              <w:rPr>
                <w:rFonts w:ascii="Verdana" w:hAnsi="Verdana"/>
                <w:sz w:val="24"/>
                <w:szCs w:val="24"/>
              </w:rPr>
              <w:t>Close the Call</w:t>
            </w:r>
            <w:r w:rsidR="00FF3991" w:rsidRPr="00B54307">
              <w:rPr>
                <w:rFonts w:ascii="Verdana" w:hAnsi="Verdana"/>
                <w:sz w:val="24"/>
                <w:szCs w:val="24"/>
              </w:rPr>
              <w:t xml:space="preserve"> – Transitioning off the program</w:t>
            </w:r>
            <w:bookmarkEnd w:id="25"/>
            <w:r w:rsidR="00FF3991" w:rsidRPr="00B54307">
              <w:rPr>
                <w:rFonts w:ascii="Verdana" w:hAnsi="Verdana"/>
                <w:sz w:val="24"/>
                <w:szCs w:val="24"/>
              </w:rPr>
              <w:t xml:space="preserve"> </w:t>
            </w:r>
            <w:r w:rsidRPr="00B54307">
              <w:rPr>
                <w:rFonts w:ascii="Verdana" w:hAnsi="Verdana"/>
                <w:sz w:val="24"/>
                <w:szCs w:val="24"/>
              </w:rPr>
              <w:t xml:space="preserve"> </w:t>
            </w:r>
          </w:p>
          <w:p w14:paraId="10F04C06" w14:textId="77777777" w:rsidR="00FF3991" w:rsidRPr="00B54307" w:rsidRDefault="00FF3991" w:rsidP="0029424B">
            <w:pPr>
              <w:spacing w:before="120" w:after="120"/>
            </w:pPr>
          </w:p>
          <w:p w14:paraId="6DA13009" w14:textId="77777777" w:rsidR="001A05D6" w:rsidRPr="00B54307" w:rsidRDefault="001A05D6" w:rsidP="009A3A87">
            <w:pPr>
              <w:pStyle w:val="ListParagraph"/>
              <w:numPr>
                <w:ilvl w:val="2"/>
                <w:numId w:val="40"/>
              </w:numPr>
              <w:spacing w:before="120" w:after="120"/>
              <w:ind w:left="421" w:hanging="389"/>
              <w:rPr>
                <w:rFonts w:ascii="Verdana" w:hAnsi="Verdana"/>
                <w:sz w:val="24"/>
                <w:szCs w:val="24"/>
              </w:rPr>
            </w:pPr>
            <w:r w:rsidRPr="00B54307">
              <w:rPr>
                <w:rFonts w:ascii="Verdana" w:hAnsi="Verdana"/>
                <w:sz w:val="24"/>
                <w:szCs w:val="24"/>
              </w:rPr>
              <w:t>Recap the call with the member and go over what you have done for them today.</w:t>
            </w:r>
          </w:p>
          <w:p w14:paraId="5BBCA967" w14:textId="5EF96F78" w:rsidR="001A05D6" w:rsidRPr="00B54307" w:rsidRDefault="001A05D6" w:rsidP="0029424B">
            <w:pPr>
              <w:spacing w:before="120" w:after="120"/>
              <w:ind w:left="720"/>
            </w:pPr>
            <w:r w:rsidRPr="00B54307">
              <w:rPr>
                <w:rFonts w:eastAsiaTheme="minorHAnsi" w:cs="Calibri"/>
                <w:noProof/>
              </w:rPr>
              <w:drawing>
                <wp:inline distT="0" distB="0" distL="0" distR="0" wp14:anchorId="065050A2" wp14:editId="5231FB7E">
                  <wp:extent cx="238095" cy="209524"/>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w:t>
            </w:r>
            <w:r w:rsidR="00125D78" w:rsidRPr="00B54307">
              <w:t>I</w:t>
            </w:r>
            <w:r w:rsidRPr="00B54307">
              <w:t xml:space="preserve">t was a pleasure speaking with you the past few months.  Going forward if you have any </w:t>
            </w:r>
            <w:r w:rsidR="00DC34FF" w:rsidRPr="00B54307">
              <w:t>questions,</w:t>
            </w:r>
            <w:r w:rsidRPr="00B54307">
              <w:t xml:space="preserve"> please reach out to customer service.  The customer service number is &lt;CUSTOMER SERVICE NUMBER IN CIF&gt;.  Is there anything else I can assist you with?</w:t>
            </w:r>
          </w:p>
          <w:p w14:paraId="6FBBB00D" w14:textId="77777777" w:rsidR="001A05D6" w:rsidRPr="00B54307" w:rsidRDefault="001A05D6" w:rsidP="009A3A87">
            <w:pPr>
              <w:pStyle w:val="ListParagraph"/>
              <w:numPr>
                <w:ilvl w:val="0"/>
                <w:numId w:val="39"/>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yes</w:t>
            </w:r>
            <w:r w:rsidRPr="00B54307">
              <w:rPr>
                <w:rFonts w:ascii="Verdana" w:hAnsi="Verdana"/>
                <w:sz w:val="24"/>
                <w:szCs w:val="24"/>
              </w:rPr>
              <w:t>, answer any other questions or concerns.</w:t>
            </w:r>
          </w:p>
          <w:p w14:paraId="48C24706" w14:textId="77777777" w:rsidR="0029424B" w:rsidRPr="00B54307" w:rsidRDefault="0029424B" w:rsidP="0029424B">
            <w:pPr>
              <w:pStyle w:val="ListParagraph"/>
              <w:spacing w:before="120" w:after="120"/>
              <w:ind w:left="1125"/>
              <w:rPr>
                <w:rFonts w:ascii="Verdana" w:hAnsi="Verdana"/>
                <w:sz w:val="24"/>
                <w:szCs w:val="24"/>
              </w:rPr>
            </w:pPr>
          </w:p>
          <w:p w14:paraId="0E5DE88C" w14:textId="4A981DF6" w:rsidR="001A05D6" w:rsidRPr="00B54307" w:rsidRDefault="001A05D6" w:rsidP="009A3A87">
            <w:pPr>
              <w:pStyle w:val="ListParagraph"/>
              <w:numPr>
                <w:ilvl w:val="0"/>
                <w:numId w:val="39"/>
              </w:numPr>
              <w:spacing w:before="120" w:after="120"/>
              <w:rPr>
                <w:rFonts w:ascii="Verdana" w:hAnsi="Verdana"/>
                <w:sz w:val="24"/>
                <w:szCs w:val="24"/>
              </w:rPr>
            </w:pPr>
            <w:r w:rsidRPr="00B54307">
              <w:rPr>
                <w:rFonts w:ascii="Verdana" w:hAnsi="Verdana"/>
                <w:sz w:val="24"/>
                <w:szCs w:val="24"/>
              </w:rPr>
              <w:t xml:space="preserve">If </w:t>
            </w:r>
            <w:r w:rsidRPr="00B54307">
              <w:rPr>
                <w:rFonts w:ascii="Verdana" w:hAnsi="Verdana"/>
                <w:b/>
                <w:sz w:val="24"/>
                <w:szCs w:val="24"/>
              </w:rPr>
              <w:t>no</w:t>
            </w:r>
            <w:r w:rsidRPr="00B54307">
              <w:rPr>
                <w:rFonts w:ascii="Verdana" w:hAnsi="Verdana"/>
                <w:sz w:val="24"/>
                <w:szCs w:val="24"/>
              </w:rPr>
              <w:t>, continue.</w:t>
            </w:r>
          </w:p>
          <w:p w14:paraId="43AF0638" w14:textId="77777777" w:rsidR="001A05D6" w:rsidRPr="00B54307" w:rsidRDefault="001A05D6" w:rsidP="0029424B">
            <w:pPr>
              <w:spacing w:before="120" w:after="120"/>
              <w:ind w:left="1125"/>
            </w:pPr>
            <w:r w:rsidRPr="00B54307">
              <w:rPr>
                <w:rFonts w:eastAsiaTheme="minorHAnsi" w:cs="Calibri"/>
                <w:noProof/>
              </w:rPr>
              <w:drawing>
                <wp:inline distT="0" distB="0" distL="0" distR="0" wp14:anchorId="6289E3CB" wp14:editId="5EF4C679">
                  <wp:extent cx="238095" cy="209524"/>
                  <wp:effectExtent l="0" t="0" r="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I do appreciate you taking the time to speak with me today.  I hope you have a great day.</w:t>
            </w:r>
          </w:p>
          <w:p w14:paraId="2C8E7780" w14:textId="77777777" w:rsidR="001A05D6" w:rsidRPr="00B54307" w:rsidRDefault="001A05D6" w:rsidP="0029424B">
            <w:pPr>
              <w:spacing w:before="120" w:after="120"/>
            </w:pPr>
          </w:p>
          <w:p w14:paraId="708B2537" w14:textId="77777777" w:rsidR="001A05D6" w:rsidRPr="00B54307" w:rsidRDefault="001A05D6" w:rsidP="0029424B">
            <w:pPr>
              <w:spacing w:before="120" w:after="120"/>
            </w:pPr>
          </w:p>
          <w:p w14:paraId="251FA645" w14:textId="77777777" w:rsidR="00FF3991" w:rsidRPr="00B54307" w:rsidRDefault="00FF3991" w:rsidP="009A3A87">
            <w:pPr>
              <w:pStyle w:val="ListParagraph"/>
              <w:numPr>
                <w:ilvl w:val="2"/>
                <w:numId w:val="40"/>
              </w:numPr>
              <w:spacing w:before="120" w:after="120"/>
              <w:ind w:left="421"/>
              <w:rPr>
                <w:rFonts w:ascii="Verdana" w:hAnsi="Verdana"/>
                <w:sz w:val="24"/>
                <w:szCs w:val="24"/>
              </w:rPr>
            </w:pPr>
            <w:r w:rsidRPr="00B54307">
              <w:rPr>
                <w:rFonts w:ascii="Verdana" w:hAnsi="Verdana"/>
                <w:sz w:val="24"/>
                <w:szCs w:val="24"/>
              </w:rPr>
              <w:t>Notify member that this is the last call you will be making to them.</w:t>
            </w:r>
          </w:p>
          <w:p w14:paraId="4A3A5F23" w14:textId="77777777" w:rsidR="00FF3991" w:rsidRPr="00B54307" w:rsidRDefault="00FF3991" w:rsidP="0029424B">
            <w:pPr>
              <w:spacing w:before="120" w:after="120"/>
              <w:ind w:left="45"/>
            </w:pPr>
          </w:p>
          <w:p w14:paraId="3C6092CA" w14:textId="77777777" w:rsidR="00FF3991" w:rsidRPr="00B54307" w:rsidRDefault="00FF3991" w:rsidP="009A3A87">
            <w:pPr>
              <w:pStyle w:val="ListParagraph"/>
              <w:numPr>
                <w:ilvl w:val="0"/>
                <w:numId w:val="39"/>
              </w:numPr>
              <w:spacing w:before="120" w:after="120"/>
              <w:rPr>
                <w:rFonts w:ascii="Verdana" w:hAnsi="Verdana"/>
                <w:sz w:val="24"/>
                <w:szCs w:val="24"/>
              </w:rPr>
            </w:pPr>
            <w:r w:rsidRPr="00B54307">
              <w:rPr>
                <w:rFonts w:ascii="Verdana" w:hAnsi="Verdana"/>
                <w:sz w:val="24"/>
                <w:szCs w:val="24"/>
              </w:rPr>
              <w:t>If member states they want to stay on the program. Ask member what reasoning is behind wanting to remain on the program.</w:t>
            </w:r>
          </w:p>
          <w:p w14:paraId="5FEC1763" w14:textId="77777777" w:rsidR="00FF3991" w:rsidRPr="00B54307" w:rsidRDefault="00FF3991" w:rsidP="0029424B">
            <w:pPr>
              <w:spacing w:before="120" w:after="120"/>
            </w:pPr>
          </w:p>
          <w:p w14:paraId="7F4A2028" w14:textId="64CD881A" w:rsidR="00FF3991" w:rsidRPr="00B54307" w:rsidRDefault="00C2570D" w:rsidP="0029424B">
            <w:pPr>
              <w:spacing w:before="120" w:after="120"/>
              <w:ind w:left="1125"/>
              <w:rPr>
                <w:bCs/>
              </w:rPr>
            </w:pPr>
            <w:r w:rsidRPr="00B54307">
              <w:rPr>
                <w:bCs/>
                <w:noProof/>
              </w:rPr>
              <w:drawing>
                <wp:inline distT="0" distB="0" distL="0" distR="0" wp14:anchorId="244E65C1" wp14:editId="37C975F8">
                  <wp:extent cx="238095" cy="2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B54307">
              <w:rPr>
                <w:bCs/>
              </w:rPr>
              <w:t xml:space="preserve"> </w:t>
            </w:r>
            <w:r w:rsidR="00FF3991" w:rsidRPr="00B54307">
              <w:rPr>
                <w:bCs/>
              </w:rPr>
              <w:t xml:space="preserve">In extenuating </w:t>
            </w:r>
            <w:r w:rsidRPr="00B54307">
              <w:rPr>
                <w:bCs/>
              </w:rPr>
              <w:t>circumstances,</w:t>
            </w:r>
            <w:r w:rsidR="00FF3991" w:rsidRPr="00B54307">
              <w:rPr>
                <w:bCs/>
              </w:rPr>
              <w:t xml:space="preserve"> you may offer to keep member on the program for </w:t>
            </w:r>
            <w:r w:rsidRPr="00B54307">
              <w:rPr>
                <w:bCs/>
              </w:rPr>
              <w:t xml:space="preserve">two </w:t>
            </w:r>
            <w:r w:rsidR="00FF3991" w:rsidRPr="00B54307">
              <w:rPr>
                <w:bCs/>
              </w:rPr>
              <w:t xml:space="preserve">additional months.  This should </w:t>
            </w:r>
            <w:r w:rsidRPr="00B54307">
              <w:rPr>
                <w:bCs/>
              </w:rPr>
              <w:t xml:space="preserve">not </w:t>
            </w:r>
            <w:r w:rsidR="00FF3991" w:rsidRPr="00B54307">
              <w:rPr>
                <w:bCs/>
              </w:rPr>
              <w:t>be used frequently, and under special circumstances.</w:t>
            </w:r>
          </w:p>
          <w:p w14:paraId="59C08DA6" w14:textId="77777777" w:rsidR="00FF3991" w:rsidRPr="00B54307" w:rsidRDefault="00FF3991" w:rsidP="0029424B">
            <w:pPr>
              <w:spacing w:before="120" w:after="120"/>
              <w:ind w:left="405"/>
            </w:pPr>
          </w:p>
          <w:p w14:paraId="4B070188" w14:textId="3BEB4D33" w:rsidR="00FF3991" w:rsidRPr="00B54307" w:rsidRDefault="00FF3991" w:rsidP="0029424B">
            <w:pPr>
              <w:spacing w:before="120" w:after="120"/>
              <w:ind w:left="1440"/>
            </w:pPr>
            <w:r w:rsidRPr="00B54307">
              <w:rPr>
                <w:rFonts w:eastAsiaTheme="minorHAnsi" w:cs="Calibri"/>
                <w:noProof/>
              </w:rPr>
              <w:drawing>
                <wp:inline distT="0" distB="0" distL="0" distR="0" wp14:anchorId="6F6F0717" wp14:editId="116FF638">
                  <wp:extent cx="238095" cy="209524"/>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Conversation.png"/>
                          <pic:cNvPicPr/>
                        </pic:nvPicPr>
                        <pic:blipFill>
                          <a:blip r:embed="rId9">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B54307">
              <w:t xml:space="preserve"> I do have the ability to keep you on the program for an additional </w:t>
            </w:r>
            <w:r w:rsidR="00C2570D" w:rsidRPr="00B54307">
              <w:t xml:space="preserve">two </w:t>
            </w:r>
            <w:r w:rsidRPr="00B54307">
              <w:t>months.</w:t>
            </w:r>
          </w:p>
          <w:p w14:paraId="66D28B48" w14:textId="77777777" w:rsidR="00FF3991" w:rsidRPr="00B54307" w:rsidRDefault="00FF3991" w:rsidP="0029424B">
            <w:pPr>
              <w:spacing w:before="120" w:after="120"/>
            </w:pPr>
          </w:p>
          <w:p w14:paraId="363630EF" w14:textId="77777777" w:rsidR="00FF3991" w:rsidRPr="00B54307" w:rsidRDefault="00FF3991" w:rsidP="0029424B">
            <w:pPr>
              <w:spacing w:before="120" w:after="120"/>
              <w:ind w:left="405"/>
            </w:pPr>
          </w:p>
          <w:p w14:paraId="58000A41" w14:textId="77777777" w:rsidR="00FF3991" w:rsidRPr="00B54307" w:rsidRDefault="00FF3991" w:rsidP="009A3A87">
            <w:pPr>
              <w:pStyle w:val="ListParagraph"/>
              <w:numPr>
                <w:ilvl w:val="2"/>
                <w:numId w:val="40"/>
              </w:numPr>
              <w:spacing w:before="120" w:after="120"/>
              <w:ind w:left="405"/>
              <w:rPr>
                <w:rFonts w:ascii="Verdana" w:hAnsi="Verdana"/>
                <w:sz w:val="24"/>
                <w:szCs w:val="24"/>
              </w:rPr>
            </w:pPr>
            <w:r w:rsidRPr="00B54307">
              <w:rPr>
                <w:rFonts w:ascii="Verdana" w:hAnsi="Verdana"/>
                <w:sz w:val="24"/>
                <w:szCs w:val="24"/>
              </w:rPr>
              <w:t>Address concerns, and let member know it was a pleasure working with them over the past 6 months.</w:t>
            </w:r>
          </w:p>
          <w:p w14:paraId="0352BB8B" w14:textId="77777777" w:rsidR="0029424B" w:rsidRPr="00B54307" w:rsidRDefault="0029424B" w:rsidP="0029424B">
            <w:pPr>
              <w:pStyle w:val="ListParagraph"/>
              <w:spacing w:before="120" w:after="120"/>
              <w:ind w:left="405"/>
              <w:rPr>
                <w:rFonts w:ascii="Verdana" w:hAnsi="Verdana"/>
                <w:sz w:val="24"/>
                <w:szCs w:val="24"/>
              </w:rPr>
            </w:pPr>
          </w:p>
          <w:p w14:paraId="42D7F484" w14:textId="10CA75EF" w:rsidR="00FF3991" w:rsidRPr="00B54307" w:rsidRDefault="00B3762A" w:rsidP="009A3A87">
            <w:pPr>
              <w:pStyle w:val="ListParagraph"/>
              <w:numPr>
                <w:ilvl w:val="2"/>
                <w:numId w:val="40"/>
              </w:numPr>
              <w:spacing w:before="120" w:after="120"/>
              <w:ind w:left="405"/>
              <w:rPr>
                <w:rFonts w:ascii="Verdana" w:hAnsi="Verdana"/>
                <w:sz w:val="24"/>
                <w:szCs w:val="24"/>
              </w:rPr>
            </w:pPr>
            <w:r w:rsidRPr="00B54307">
              <w:rPr>
                <w:rFonts w:ascii="Verdana" w:hAnsi="Verdana"/>
                <w:sz w:val="24"/>
                <w:szCs w:val="24"/>
              </w:rPr>
              <w:t xml:space="preserve">Ensure the members </w:t>
            </w:r>
            <w:r w:rsidR="001A05D6" w:rsidRPr="00B54307">
              <w:rPr>
                <w:rFonts w:ascii="Verdana" w:hAnsi="Verdana"/>
                <w:sz w:val="24"/>
                <w:szCs w:val="24"/>
              </w:rPr>
              <w:t xml:space="preserve">questions or issues </w:t>
            </w:r>
            <w:r w:rsidRPr="00B54307">
              <w:rPr>
                <w:rFonts w:ascii="Verdana" w:hAnsi="Verdana"/>
                <w:sz w:val="24"/>
                <w:szCs w:val="24"/>
              </w:rPr>
              <w:t>are resolved prior to releasing the call</w:t>
            </w:r>
            <w:r w:rsidR="001A05D6" w:rsidRPr="00B54307">
              <w:rPr>
                <w:rFonts w:ascii="Verdana" w:hAnsi="Verdana"/>
                <w:sz w:val="24"/>
                <w:szCs w:val="24"/>
              </w:rPr>
              <w:t>.</w:t>
            </w:r>
          </w:p>
        </w:tc>
      </w:tr>
    </w:tbl>
    <w:p w14:paraId="431A3FE1" w14:textId="77777777" w:rsidR="00312690" w:rsidRPr="005D7976" w:rsidRDefault="00312690" w:rsidP="005A64DA">
      <w:pPr>
        <w:jc w:val="right"/>
      </w:pPr>
    </w:p>
    <w:bookmarkStart w:id="26" w:name="_Log_Activity"/>
    <w:bookmarkEnd w:id="26"/>
    <w:p w14:paraId="72C6C50F" w14:textId="020A66B9" w:rsidR="00176400" w:rsidRPr="005D7976" w:rsidRDefault="009A3A87" w:rsidP="005A64DA">
      <w:pPr>
        <w:jc w:val="right"/>
      </w:pPr>
      <w:r>
        <w:fldChar w:fldCharType="begin"/>
      </w:r>
      <w:r>
        <w:instrText xml:space="preserve"> HYPERLINK  \l "_top" </w:instrText>
      </w:r>
      <w:r>
        <w:fldChar w:fldCharType="separate"/>
      </w:r>
      <w:r w:rsidR="008D4C22" w:rsidRPr="009A3A87">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5D7976" w14:paraId="0B12ADDA" w14:textId="77777777" w:rsidTr="00222EBD">
        <w:tc>
          <w:tcPr>
            <w:tcW w:w="5000" w:type="pct"/>
            <w:shd w:val="clear" w:color="auto" w:fill="C0C0C0"/>
          </w:tcPr>
          <w:p w14:paraId="4E82CD81" w14:textId="77777777" w:rsidR="002C282A" w:rsidRPr="005D7976" w:rsidRDefault="002C282A" w:rsidP="00683FC0">
            <w:pPr>
              <w:pStyle w:val="Heading2"/>
              <w:spacing w:before="120" w:after="120"/>
              <w:rPr>
                <w:rFonts w:ascii="Verdana" w:hAnsi="Verdana"/>
                <w:i w:val="0"/>
                <w:iCs w:val="0"/>
              </w:rPr>
            </w:pPr>
            <w:bookmarkStart w:id="27" w:name="_Toc180671798"/>
            <w:r w:rsidRPr="005D7976">
              <w:rPr>
                <w:rFonts w:ascii="Verdana" w:hAnsi="Verdana"/>
                <w:i w:val="0"/>
                <w:iCs w:val="0"/>
              </w:rPr>
              <w:t>Related Documents</w:t>
            </w:r>
            <w:bookmarkEnd w:id="27"/>
          </w:p>
        </w:tc>
      </w:tr>
    </w:tbl>
    <w:p w14:paraId="66A42B75" w14:textId="63B1AA57" w:rsidR="002C282A" w:rsidRDefault="00E82F09" w:rsidP="009A3A87">
      <w:pPr>
        <w:spacing w:before="120" w:after="120"/>
        <w:rPr>
          <w:color w:val="0000FF"/>
          <w:u w:val="single"/>
        </w:rPr>
      </w:pPr>
      <w:r>
        <w:rPr>
          <w:b/>
        </w:rPr>
        <w:t xml:space="preserve">Parent </w:t>
      </w:r>
      <w:r w:rsidR="00162263">
        <w:rPr>
          <w:b/>
        </w:rPr>
        <w:t>Document</w:t>
      </w:r>
      <w:r>
        <w:rPr>
          <w:b/>
        </w:rPr>
        <w:t>:</w:t>
      </w:r>
      <w:r w:rsidR="00B23526">
        <w:rPr>
          <w:b/>
        </w:rPr>
        <w:t xml:space="preserve">  </w:t>
      </w:r>
      <w:hyperlink r:id="rId29" w:tgtFrame="_blank" w:history="1">
        <w:r w:rsidR="00B23526" w:rsidRPr="00B704FA">
          <w:rPr>
            <w:color w:val="0000FF"/>
            <w:u w:val="single"/>
          </w:rPr>
          <w:t>CALL 0049 Customer Care Internal and External Call Handling</w:t>
        </w:r>
      </w:hyperlink>
    </w:p>
    <w:p w14:paraId="585CD2BE" w14:textId="42B1603B" w:rsidR="00E82F09" w:rsidRPr="00265444" w:rsidRDefault="00162263" w:rsidP="00265444">
      <w:pPr>
        <w:spacing w:before="120" w:after="120"/>
        <w:rPr>
          <w:b/>
        </w:rPr>
      </w:pPr>
      <w:hyperlink r:id="rId30" w:anchor="!/view?docid=c1f1028b-e42c-4b4f-a4cf-cc0b42c91606" w:history="1">
        <w:r w:rsidR="00365EDA">
          <w:rPr>
            <w:rFonts w:cs="Verdana"/>
            <w:color w:val="0000FF"/>
            <w:u w:val="single"/>
          </w:rPr>
          <w:t>Customer Care Abbreviations, Definitions, and Terms (017428)</w:t>
        </w:r>
      </w:hyperlink>
    </w:p>
    <w:p w14:paraId="7C0DA0E8" w14:textId="676DF8C0" w:rsidR="008D4C22" w:rsidRDefault="00162263" w:rsidP="008D4C22">
      <w:pPr>
        <w:jc w:val="right"/>
        <w:rPr>
          <w:rStyle w:val="Hyperlink"/>
        </w:rPr>
      </w:pPr>
      <w:hyperlink w:anchor="_top" w:history="1">
        <w:r w:rsidR="009A3A87" w:rsidRPr="009A3A87">
          <w:rPr>
            <w:rStyle w:val="Hyperlink"/>
          </w:rPr>
          <w:t>Top of the Document</w:t>
        </w:r>
      </w:hyperlink>
    </w:p>
    <w:p w14:paraId="4E156864" w14:textId="77777777" w:rsidR="00C2570D" w:rsidRDefault="00C2570D" w:rsidP="00C2570D">
      <w:pPr>
        <w:pStyle w:val="NormalWeb"/>
        <w:spacing w:before="0" w:beforeAutospacing="0" w:after="0" w:afterAutospacing="0"/>
        <w:jc w:val="center"/>
        <w:rPr>
          <w:color w:val="000000"/>
          <w:sz w:val="27"/>
          <w:szCs w:val="27"/>
        </w:rPr>
      </w:pPr>
      <w:r>
        <w:rPr>
          <w:color w:val="000000"/>
          <w:sz w:val="16"/>
          <w:szCs w:val="16"/>
        </w:rPr>
        <w:t>Not to Be Reproduced or Disclosed to Others Without Prior Written Approval</w:t>
      </w:r>
    </w:p>
    <w:p w14:paraId="6344B861" w14:textId="76953E46" w:rsidR="005A64DA" w:rsidRPr="00265444" w:rsidRDefault="00C2570D" w:rsidP="00265444">
      <w:pPr>
        <w:pStyle w:val="NormalWeb"/>
        <w:spacing w:before="0" w:beforeAutospacing="0" w:after="0" w:afterAutospacing="0"/>
        <w:jc w:val="center"/>
        <w:rPr>
          <w:color w:val="000000"/>
          <w:sz w:val="27"/>
          <w:szCs w:val="27"/>
        </w:rPr>
      </w:pPr>
      <w:r>
        <w:rPr>
          <w:b/>
          <w:bCs/>
          <w:color w:val="000000"/>
          <w:sz w:val="16"/>
          <w:szCs w:val="16"/>
        </w:rPr>
        <w:t>ELECTRONIC DATA = OFFICIAL VERSION – PAPER</w:t>
      </w:r>
    </w:p>
    <w:sectPr w:rsidR="005A64DA" w:rsidRPr="00265444" w:rsidSect="00F1152F">
      <w:footerReference w:type="even" r:id="rId31"/>
      <w:footerReference w:type="default" r:id="rId32"/>
      <w:headerReference w:type="first" r:id="rId33"/>
      <w:footerReference w:type="first" r:id="rId3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19D9" w14:textId="77777777" w:rsidR="00BB5A2C" w:rsidRDefault="00BB5A2C">
      <w:r>
        <w:separator/>
      </w:r>
    </w:p>
  </w:endnote>
  <w:endnote w:type="continuationSeparator" w:id="0">
    <w:p w14:paraId="2D137608" w14:textId="77777777" w:rsidR="00BB5A2C" w:rsidRDefault="00BB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ED9D" w14:textId="77777777" w:rsidR="008606E9" w:rsidRDefault="008606E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718185" w14:textId="77777777" w:rsidR="008606E9" w:rsidRDefault="008606E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CE9A" w14:textId="77777777" w:rsidR="008606E9" w:rsidRDefault="008606E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47A391A9" w14:textId="77777777" w:rsidR="008606E9" w:rsidRPr="00245D49" w:rsidRDefault="008606E9"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7F02" w14:textId="77777777" w:rsidR="008606E9" w:rsidRPr="00CD2229" w:rsidRDefault="008606E9">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8F9E" w14:textId="77777777" w:rsidR="00BB5A2C" w:rsidRDefault="00BB5A2C">
      <w:r>
        <w:separator/>
      </w:r>
    </w:p>
  </w:footnote>
  <w:footnote w:type="continuationSeparator" w:id="0">
    <w:p w14:paraId="53B88D26" w14:textId="77777777" w:rsidR="00BB5A2C" w:rsidRDefault="00BB5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2E06" w14:textId="77777777" w:rsidR="008606E9" w:rsidRDefault="008606E9">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flip:x;visibility:visible;mso-wrap-style:square" o:bullet="t">
        <v:imagedata r:id="rId1" o:title=""/>
      </v:shape>
    </w:pict>
  </w:numPicBullet>
  <w:numPicBullet w:numPicBulletId="1">
    <w:pict>
      <v:shape id="_x0000_i1027" type="#_x0000_t75" style="width:467.25pt;height:410.25pt" o:bullet="t">
        <v:imagedata r:id="rId2" o:title="traffic-sign-38589_960_720[1]"/>
      </v:shape>
    </w:pict>
  </w:numPicBullet>
  <w:abstractNum w:abstractNumId="0" w15:restartNumberingAfterBreak="0">
    <w:nsid w:val="013A335D"/>
    <w:multiLevelType w:val="hybridMultilevel"/>
    <w:tmpl w:val="EEA283EC"/>
    <w:lvl w:ilvl="0" w:tplc="5CF222BC">
      <w:start w:val="1"/>
      <w:numFmt w:val="bullet"/>
      <w:lvlText w:val="o"/>
      <w:lvlJc w:val="left"/>
      <w:pPr>
        <w:ind w:left="1440" w:hanging="360"/>
      </w:pPr>
      <w:rPr>
        <w:rFonts w:ascii="Verdana" w:hAnsi="Verdana"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03C18"/>
    <w:multiLevelType w:val="hybridMultilevel"/>
    <w:tmpl w:val="24C061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62563E9"/>
    <w:multiLevelType w:val="hybridMultilevel"/>
    <w:tmpl w:val="4082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30601"/>
    <w:multiLevelType w:val="hybridMultilevel"/>
    <w:tmpl w:val="EE24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54BCE"/>
    <w:multiLevelType w:val="hybridMultilevel"/>
    <w:tmpl w:val="FAC28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8344F"/>
    <w:multiLevelType w:val="hybridMultilevel"/>
    <w:tmpl w:val="F564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05475A"/>
    <w:multiLevelType w:val="hybridMultilevel"/>
    <w:tmpl w:val="8C2C0F0C"/>
    <w:lvl w:ilvl="0" w:tplc="9594B31C">
      <w:start w:val="1"/>
      <w:numFmt w:val="bullet"/>
      <w:lvlText w:val=""/>
      <w:lvlPicBulletId w:val="1"/>
      <w:lvlJc w:val="left"/>
      <w:pPr>
        <w:ind w:left="360" w:hanging="360"/>
      </w:pPr>
      <w:rPr>
        <w:rFonts w:ascii="Symbol" w:hAnsi="Symbol" w:hint="default"/>
        <w:color w:val="auto"/>
        <w:sz w:val="48"/>
        <w:szCs w:val="4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325608"/>
    <w:multiLevelType w:val="hybridMultilevel"/>
    <w:tmpl w:val="52304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F2F3E1F"/>
    <w:multiLevelType w:val="hybridMultilevel"/>
    <w:tmpl w:val="B9CA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64799"/>
    <w:multiLevelType w:val="hybridMultilevel"/>
    <w:tmpl w:val="D4CE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5A680E"/>
    <w:multiLevelType w:val="hybridMultilevel"/>
    <w:tmpl w:val="39E22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9722F9"/>
    <w:multiLevelType w:val="hybridMultilevel"/>
    <w:tmpl w:val="DCA0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143A6"/>
    <w:multiLevelType w:val="hybridMultilevel"/>
    <w:tmpl w:val="2ACC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DA04CA"/>
    <w:multiLevelType w:val="hybridMultilevel"/>
    <w:tmpl w:val="CFDE2CF0"/>
    <w:lvl w:ilvl="0" w:tplc="42D69E9E">
      <w:start w:val="1"/>
      <w:numFmt w:val="bullet"/>
      <w:lvlText w:val=""/>
      <w:lvlPicBulletId w:val="0"/>
      <w:lvlJc w:val="left"/>
      <w:pPr>
        <w:tabs>
          <w:tab w:val="num" w:pos="720"/>
        </w:tabs>
        <w:ind w:left="720" w:hanging="360"/>
      </w:pPr>
      <w:rPr>
        <w:rFonts w:ascii="Symbol" w:hAnsi="Symbol" w:hint="default"/>
      </w:rPr>
    </w:lvl>
    <w:lvl w:ilvl="1" w:tplc="97D65EC6" w:tentative="1">
      <w:start w:val="1"/>
      <w:numFmt w:val="bullet"/>
      <w:lvlText w:val=""/>
      <w:lvlJc w:val="left"/>
      <w:pPr>
        <w:tabs>
          <w:tab w:val="num" w:pos="1440"/>
        </w:tabs>
        <w:ind w:left="1440" w:hanging="360"/>
      </w:pPr>
      <w:rPr>
        <w:rFonts w:ascii="Symbol" w:hAnsi="Symbol" w:hint="default"/>
      </w:rPr>
    </w:lvl>
    <w:lvl w:ilvl="2" w:tplc="51A6BAC4" w:tentative="1">
      <w:start w:val="1"/>
      <w:numFmt w:val="bullet"/>
      <w:lvlText w:val=""/>
      <w:lvlJc w:val="left"/>
      <w:pPr>
        <w:tabs>
          <w:tab w:val="num" w:pos="2160"/>
        </w:tabs>
        <w:ind w:left="2160" w:hanging="360"/>
      </w:pPr>
      <w:rPr>
        <w:rFonts w:ascii="Symbol" w:hAnsi="Symbol" w:hint="default"/>
      </w:rPr>
    </w:lvl>
    <w:lvl w:ilvl="3" w:tplc="8C143CF2" w:tentative="1">
      <w:start w:val="1"/>
      <w:numFmt w:val="bullet"/>
      <w:lvlText w:val=""/>
      <w:lvlJc w:val="left"/>
      <w:pPr>
        <w:tabs>
          <w:tab w:val="num" w:pos="2880"/>
        </w:tabs>
        <w:ind w:left="2880" w:hanging="360"/>
      </w:pPr>
      <w:rPr>
        <w:rFonts w:ascii="Symbol" w:hAnsi="Symbol" w:hint="default"/>
      </w:rPr>
    </w:lvl>
    <w:lvl w:ilvl="4" w:tplc="81006458" w:tentative="1">
      <w:start w:val="1"/>
      <w:numFmt w:val="bullet"/>
      <w:lvlText w:val=""/>
      <w:lvlJc w:val="left"/>
      <w:pPr>
        <w:tabs>
          <w:tab w:val="num" w:pos="3600"/>
        </w:tabs>
        <w:ind w:left="3600" w:hanging="360"/>
      </w:pPr>
      <w:rPr>
        <w:rFonts w:ascii="Symbol" w:hAnsi="Symbol" w:hint="default"/>
      </w:rPr>
    </w:lvl>
    <w:lvl w:ilvl="5" w:tplc="085E4F32" w:tentative="1">
      <w:start w:val="1"/>
      <w:numFmt w:val="bullet"/>
      <w:lvlText w:val=""/>
      <w:lvlJc w:val="left"/>
      <w:pPr>
        <w:tabs>
          <w:tab w:val="num" w:pos="4320"/>
        </w:tabs>
        <w:ind w:left="4320" w:hanging="360"/>
      </w:pPr>
      <w:rPr>
        <w:rFonts w:ascii="Symbol" w:hAnsi="Symbol" w:hint="default"/>
      </w:rPr>
    </w:lvl>
    <w:lvl w:ilvl="6" w:tplc="80B4F8F6" w:tentative="1">
      <w:start w:val="1"/>
      <w:numFmt w:val="bullet"/>
      <w:lvlText w:val=""/>
      <w:lvlJc w:val="left"/>
      <w:pPr>
        <w:tabs>
          <w:tab w:val="num" w:pos="5040"/>
        </w:tabs>
        <w:ind w:left="5040" w:hanging="360"/>
      </w:pPr>
      <w:rPr>
        <w:rFonts w:ascii="Symbol" w:hAnsi="Symbol" w:hint="default"/>
      </w:rPr>
    </w:lvl>
    <w:lvl w:ilvl="7" w:tplc="8156469A" w:tentative="1">
      <w:start w:val="1"/>
      <w:numFmt w:val="bullet"/>
      <w:lvlText w:val=""/>
      <w:lvlJc w:val="left"/>
      <w:pPr>
        <w:tabs>
          <w:tab w:val="num" w:pos="5760"/>
        </w:tabs>
        <w:ind w:left="5760" w:hanging="360"/>
      </w:pPr>
      <w:rPr>
        <w:rFonts w:ascii="Symbol" w:hAnsi="Symbol" w:hint="default"/>
      </w:rPr>
    </w:lvl>
    <w:lvl w:ilvl="8" w:tplc="0FBE5A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8D71F13"/>
    <w:multiLevelType w:val="hybridMultilevel"/>
    <w:tmpl w:val="84A4FE08"/>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04E91"/>
    <w:multiLevelType w:val="hybridMultilevel"/>
    <w:tmpl w:val="374A5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AD1B7C"/>
    <w:multiLevelType w:val="hybridMultilevel"/>
    <w:tmpl w:val="4D3C6E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19511F1"/>
    <w:multiLevelType w:val="hybridMultilevel"/>
    <w:tmpl w:val="F9C6A3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E613D7"/>
    <w:multiLevelType w:val="hybridMultilevel"/>
    <w:tmpl w:val="A1084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7639E"/>
    <w:multiLevelType w:val="hybridMultilevel"/>
    <w:tmpl w:val="3C8E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7F0809"/>
    <w:multiLevelType w:val="hybridMultilevel"/>
    <w:tmpl w:val="65585C7E"/>
    <w:lvl w:ilvl="0" w:tplc="04090001">
      <w:start w:val="1"/>
      <w:numFmt w:val="bullet"/>
      <w:lvlText w:val=""/>
      <w:lvlJc w:val="left"/>
      <w:pPr>
        <w:ind w:left="720" w:hanging="360"/>
      </w:pPr>
      <w:rPr>
        <w:rFonts w:ascii="Symbol" w:hAnsi="Symbol" w:hint="default"/>
      </w:rPr>
    </w:lvl>
    <w:lvl w:ilvl="1" w:tplc="A74ED448">
      <w:start w:val="1"/>
      <w:numFmt w:val="bullet"/>
      <w:lvlText w:val="o"/>
      <w:lvlJc w:val="left"/>
      <w:pPr>
        <w:ind w:left="1440" w:hanging="360"/>
      </w:pPr>
      <w:rPr>
        <w:rFonts w:ascii="Verdana" w:hAnsi="Verdana"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E866C7"/>
    <w:multiLevelType w:val="hybridMultilevel"/>
    <w:tmpl w:val="3EFA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900E5A"/>
    <w:multiLevelType w:val="multilevel"/>
    <w:tmpl w:val="799E086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lowerLetter"/>
      <w:lvlText w:val="%3."/>
      <w:lvlJc w:val="left"/>
      <w:pPr>
        <w:ind w:left="2520" w:hanging="360"/>
      </w:pPr>
      <w:rPr>
        <w:rFonts w:hint="default"/>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3" w15:restartNumberingAfterBreak="0">
    <w:nsid w:val="3479400F"/>
    <w:multiLevelType w:val="hybridMultilevel"/>
    <w:tmpl w:val="96BC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B36E9"/>
    <w:multiLevelType w:val="hybridMultilevel"/>
    <w:tmpl w:val="B064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4744A7"/>
    <w:multiLevelType w:val="hybridMultilevel"/>
    <w:tmpl w:val="C6740284"/>
    <w:lvl w:ilvl="0" w:tplc="04090001">
      <w:start w:val="1"/>
      <w:numFmt w:val="bullet"/>
      <w:lvlText w:val=""/>
      <w:lvlJc w:val="left"/>
      <w:pPr>
        <w:ind w:left="720" w:hanging="360"/>
      </w:pPr>
      <w:rPr>
        <w:rFonts w:ascii="Symbol" w:hAnsi="Symbol" w:hint="default"/>
      </w:rPr>
    </w:lvl>
    <w:lvl w:ilvl="1" w:tplc="D0025922">
      <w:start w:val="1"/>
      <w:numFmt w:val="bullet"/>
      <w:lvlText w:val="o"/>
      <w:lvlJc w:val="left"/>
      <w:pPr>
        <w:ind w:left="1440" w:hanging="360"/>
      </w:pPr>
      <w:rPr>
        <w:rFonts w:ascii="Verdana" w:hAnsi="Verdana"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6D2E7F"/>
    <w:multiLevelType w:val="hybridMultilevel"/>
    <w:tmpl w:val="1710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4503D2"/>
    <w:multiLevelType w:val="hybridMultilevel"/>
    <w:tmpl w:val="616CEE04"/>
    <w:lvl w:ilvl="0" w:tplc="B3CADBF6">
      <w:start w:val="1"/>
      <w:numFmt w:val="bullet"/>
      <w:lvlText w:val=""/>
      <w:lvlPicBulletId w:val="0"/>
      <w:lvlJc w:val="left"/>
      <w:pPr>
        <w:tabs>
          <w:tab w:val="num" w:pos="720"/>
        </w:tabs>
        <w:ind w:left="720" w:hanging="360"/>
      </w:pPr>
      <w:rPr>
        <w:rFonts w:ascii="Symbol" w:hAnsi="Symbol" w:hint="default"/>
      </w:rPr>
    </w:lvl>
    <w:lvl w:ilvl="1" w:tplc="FD123190" w:tentative="1">
      <w:start w:val="1"/>
      <w:numFmt w:val="bullet"/>
      <w:lvlText w:val=""/>
      <w:lvlJc w:val="left"/>
      <w:pPr>
        <w:tabs>
          <w:tab w:val="num" w:pos="1440"/>
        </w:tabs>
        <w:ind w:left="1440" w:hanging="360"/>
      </w:pPr>
      <w:rPr>
        <w:rFonts w:ascii="Symbol" w:hAnsi="Symbol" w:hint="default"/>
      </w:rPr>
    </w:lvl>
    <w:lvl w:ilvl="2" w:tplc="A7BECB4C" w:tentative="1">
      <w:start w:val="1"/>
      <w:numFmt w:val="bullet"/>
      <w:lvlText w:val=""/>
      <w:lvlJc w:val="left"/>
      <w:pPr>
        <w:tabs>
          <w:tab w:val="num" w:pos="2160"/>
        </w:tabs>
        <w:ind w:left="2160" w:hanging="360"/>
      </w:pPr>
      <w:rPr>
        <w:rFonts w:ascii="Symbol" w:hAnsi="Symbol" w:hint="default"/>
      </w:rPr>
    </w:lvl>
    <w:lvl w:ilvl="3" w:tplc="B7966BAE" w:tentative="1">
      <w:start w:val="1"/>
      <w:numFmt w:val="bullet"/>
      <w:lvlText w:val=""/>
      <w:lvlJc w:val="left"/>
      <w:pPr>
        <w:tabs>
          <w:tab w:val="num" w:pos="2880"/>
        </w:tabs>
        <w:ind w:left="2880" w:hanging="360"/>
      </w:pPr>
      <w:rPr>
        <w:rFonts w:ascii="Symbol" w:hAnsi="Symbol" w:hint="default"/>
      </w:rPr>
    </w:lvl>
    <w:lvl w:ilvl="4" w:tplc="6FF8DC54" w:tentative="1">
      <w:start w:val="1"/>
      <w:numFmt w:val="bullet"/>
      <w:lvlText w:val=""/>
      <w:lvlJc w:val="left"/>
      <w:pPr>
        <w:tabs>
          <w:tab w:val="num" w:pos="3600"/>
        </w:tabs>
        <w:ind w:left="3600" w:hanging="360"/>
      </w:pPr>
      <w:rPr>
        <w:rFonts w:ascii="Symbol" w:hAnsi="Symbol" w:hint="default"/>
      </w:rPr>
    </w:lvl>
    <w:lvl w:ilvl="5" w:tplc="47306594" w:tentative="1">
      <w:start w:val="1"/>
      <w:numFmt w:val="bullet"/>
      <w:lvlText w:val=""/>
      <w:lvlJc w:val="left"/>
      <w:pPr>
        <w:tabs>
          <w:tab w:val="num" w:pos="4320"/>
        </w:tabs>
        <w:ind w:left="4320" w:hanging="360"/>
      </w:pPr>
      <w:rPr>
        <w:rFonts w:ascii="Symbol" w:hAnsi="Symbol" w:hint="default"/>
      </w:rPr>
    </w:lvl>
    <w:lvl w:ilvl="6" w:tplc="3D404522" w:tentative="1">
      <w:start w:val="1"/>
      <w:numFmt w:val="bullet"/>
      <w:lvlText w:val=""/>
      <w:lvlJc w:val="left"/>
      <w:pPr>
        <w:tabs>
          <w:tab w:val="num" w:pos="5040"/>
        </w:tabs>
        <w:ind w:left="5040" w:hanging="360"/>
      </w:pPr>
      <w:rPr>
        <w:rFonts w:ascii="Symbol" w:hAnsi="Symbol" w:hint="default"/>
      </w:rPr>
    </w:lvl>
    <w:lvl w:ilvl="7" w:tplc="AFAE1F28" w:tentative="1">
      <w:start w:val="1"/>
      <w:numFmt w:val="bullet"/>
      <w:lvlText w:val=""/>
      <w:lvlJc w:val="left"/>
      <w:pPr>
        <w:tabs>
          <w:tab w:val="num" w:pos="5760"/>
        </w:tabs>
        <w:ind w:left="5760" w:hanging="360"/>
      </w:pPr>
      <w:rPr>
        <w:rFonts w:ascii="Symbol" w:hAnsi="Symbol" w:hint="default"/>
      </w:rPr>
    </w:lvl>
    <w:lvl w:ilvl="8" w:tplc="9D16D078"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42BB3D2E"/>
    <w:multiLevelType w:val="hybridMultilevel"/>
    <w:tmpl w:val="EBB6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611257"/>
    <w:multiLevelType w:val="hybridMultilevel"/>
    <w:tmpl w:val="937EC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985357E"/>
    <w:multiLevelType w:val="hybridMultilevel"/>
    <w:tmpl w:val="656EB7CC"/>
    <w:lvl w:ilvl="0" w:tplc="7AD0076C">
      <w:start w:val="1"/>
      <w:numFmt w:val="bullet"/>
      <w:lvlText w:val=""/>
      <w:lvlJc w:val="left"/>
      <w:pPr>
        <w:ind w:left="720" w:hanging="360"/>
      </w:pPr>
      <w:rPr>
        <w:rFonts w:ascii="Symbol" w:hAnsi="Symbol" w:hint="default"/>
        <w:b/>
        <w:color w:val="auto"/>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D147C5"/>
    <w:multiLevelType w:val="hybridMultilevel"/>
    <w:tmpl w:val="F170E404"/>
    <w:lvl w:ilvl="0" w:tplc="29088CE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13138F"/>
    <w:multiLevelType w:val="multilevel"/>
    <w:tmpl w:val="799E086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start w:val="1"/>
      <w:numFmt w:val="lowerLetter"/>
      <w:lvlText w:val="%3."/>
      <w:lvlJc w:val="left"/>
      <w:pPr>
        <w:ind w:left="2880" w:hanging="360"/>
      </w:pPr>
      <w:rPr>
        <w:rFonts w:hint="default"/>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33" w15:restartNumberingAfterBreak="0">
    <w:nsid w:val="4D35251B"/>
    <w:multiLevelType w:val="hybridMultilevel"/>
    <w:tmpl w:val="689A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D954CE"/>
    <w:multiLevelType w:val="hybridMultilevel"/>
    <w:tmpl w:val="67FE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C5362"/>
    <w:multiLevelType w:val="hybridMultilevel"/>
    <w:tmpl w:val="465EE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DE1D62"/>
    <w:multiLevelType w:val="hybridMultilevel"/>
    <w:tmpl w:val="F1E2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F17167"/>
    <w:multiLevelType w:val="hybridMultilevel"/>
    <w:tmpl w:val="76D649A6"/>
    <w:lvl w:ilvl="0" w:tplc="DC6A7112">
      <w:start w:val="1"/>
      <w:numFmt w:val="bullet"/>
      <w:lvlText w:val=""/>
      <w:lvlPicBulletId w:val="0"/>
      <w:lvlJc w:val="left"/>
      <w:pPr>
        <w:tabs>
          <w:tab w:val="num" w:pos="720"/>
        </w:tabs>
        <w:ind w:left="720" w:hanging="360"/>
      </w:pPr>
      <w:rPr>
        <w:rFonts w:ascii="Symbol" w:hAnsi="Symbol" w:hint="default"/>
      </w:rPr>
    </w:lvl>
    <w:lvl w:ilvl="1" w:tplc="58AC25DE" w:tentative="1">
      <w:start w:val="1"/>
      <w:numFmt w:val="bullet"/>
      <w:lvlText w:val=""/>
      <w:lvlJc w:val="left"/>
      <w:pPr>
        <w:tabs>
          <w:tab w:val="num" w:pos="1440"/>
        </w:tabs>
        <w:ind w:left="1440" w:hanging="360"/>
      </w:pPr>
      <w:rPr>
        <w:rFonts w:ascii="Symbol" w:hAnsi="Symbol" w:hint="default"/>
      </w:rPr>
    </w:lvl>
    <w:lvl w:ilvl="2" w:tplc="14FEAF52" w:tentative="1">
      <w:start w:val="1"/>
      <w:numFmt w:val="bullet"/>
      <w:lvlText w:val=""/>
      <w:lvlJc w:val="left"/>
      <w:pPr>
        <w:tabs>
          <w:tab w:val="num" w:pos="2160"/>
        </w:tabs>
        <w:ind w:left="2160" w:hanging="360"/>
      </w:pPr>
      <w:rPr>
        <w:rFonts w:ascii="Symbol" w:hAnsi="Symbol" w:hint="default"/>
      </w:rPr>
    </w:lvl>
    <w:lvl w:ilvl="3" w:tplc="4C9C8F68" w:tentative="1">
      <w:start w:val="1"/>
      <w:numFmt w:val="bullet"/>
      <w:lvlText w:val=""/>
      <w:lvlJc w:val="left"/>
      <w:pPr>
        <w:tabs>
          <w:tab w:val="num" w:pos="2880"/>
        </w:tabs>
        <w:ind w:left="2880" w:hanging="360"/>
      </w:pPr>
      <w:rPr>
        <w:rFonts w:ascii="Symbol" w:hAnsi="Symbol" w:hint="default"/>
      </w:rPr>
    </w:lvl>
    <w:lvl w:ilvl="4" w:tplc="153CF506" w:tentative="1">
      <w:start w:val="1"/>
      <w:numFmt w:val="bullet"/>
      <w:lvlText w:val=""/>
      <w:lvlJc w:val="left"/>
      <w:pPr>
        <w:tabs>
          <w:tab w:val="num" w:pos="3600"/>
        </w:tabs>
        <w:ind w:left="3600" w:hanging="360"/>
      </w:pPr>
      <w:rPr>
        <w:rFonts w:ascii="Symbol" w:hAnsi="Symbol" w:hint="default"/>
      </w:rPr>
    </w:lvl>
    <w:lvl w:ilvl="5" w:tplc="8D9409B8" w:tentative="1">
      <w:start w:val="1"/>
      <w:numFmt w:val="bullet"/>
      <w:lvlText w:val=""/>
      <w:lvlJc w:val="left"/>
      <w:pPr>
        <w:tabs>
          <w:tab w:val="num" w:pos="4320"/>
        </w:tabs>
        <w:ind w:left="4320" w:hanging="360"/>
      </w:pPr>
      <w:rPr>
        <w:rFonts w:ascii="Symbol" w:hAnsi="Symbol" w:hint="default"/>
      </w:rPr>
    </w:lvl>
    <w:lvl w:ilvl="6" w:tplc="3110A4C2" w:tentative="1">
      <w:start w:val="1"/>
      <w:numFmt w:val="bullet"/>
      <w:lvlText w:val=""/>
      <w:lvlJc w:val="left"/>
      <w:pPr>
        <w:tabs>
          <w:tab w:val="num" w:pos="5040"/>
        </w:tabs>
        <w:ind w:left="5040" w:hanging="360"/>
      </w:pPr>
      <w:rPr>
        <w:rFonts w:ascii="Symbol" w:hAnsi="Symbol" w:hint="default"/>
      </w:rPr>
    </w:lvl>
    <w:lvl w:ilvl="7" w:tplc="196450B0" w:tentative="1">
      <w:start w:val="1"/>
      <w:numFmt w:val="bullet"/>
      <w:lvlText w:val=""/>
      <w:lvlJc w:val="left"/>
      <w:pPr>
        <w:tabs>
          <w:tab w:val="num" w:pos="5760"/>
        </w:tabs>
        <w:ind w:left="5760" w:hanging="360"/>
      </w:pPr>
      <w:rPr>
        <w:rFonts w:ascii="Symbol" w:hAnsi="Symbol" w:hint="default"/>
      </w:rPr>
    </w:lvl>
    <w:lvl w:ilvl="8" w:tplc="E9B2FDA0"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55A73FF7"/>
    <w:multiLevelType w:val="hybridMultilevel"/>
    <w:tmpl w:val="80AC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4474E8"/>
    <w:multiLevelType w:val="hybridMultilevel"/>
    <w:tmpl w:val="489A8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C77802"/>
    <w:multiLevelType w:val="hybridMultilevel"/>
    <w:tmpl w:val="4EB6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17FFE"/>
    <w:multiLevelType w:val="hybridMultilevel"/>
    <w:tmpl w:val="EDC8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45577A"/>
    <w:multiLevelType w:val="hybridMultilevel"/>
    <w:tmpl w:val="F74487F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3" w15:restartNumberingAfterBreak="0">
    <w:nsid w:val="64137AD4"/>
    <w:multiLevelType w:val="hybridMultilevel"/>
    <w:tmpl w:val="C026E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4E61C89"/>
    <w:multiLevelType w:val="hybridMultilevel"/>
    <w:tmpl w:val="B73C30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65C1A46"/>
    <w:multiLevelType w:val="hybridMultilevel"/>
    <w:tmpl w:val="BAC81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7ED4C43"/>
    <w:multiLevelType w:val="hybridMultilevel"/>
    <w:tmpl w:val="E3200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B36481E"/>
    <w:multiLevelType w:val="hybridMultilevel"/>
    <w:tmpl w:val="E7A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364CED"/>
    <w:multiLevelType w:val="multilevel"/>
    <w:tmpl w:val="061CA890"/>
    <w:lvl w:ilvl="0">
      <w:start w:val="1"/>
      <w:numFmt w:val="bullet"/>
      <w:lvlText w:val=""/>
      <w:lvlJc w:val="left"/>
      <w:pPr>
        <w:tabs>
          <w:tab w:val="num" w:pos="1440"/>
        </w:tabs>
        <w:ind w:left="1440" w:hanging="360"/>
      </w:pPr>
      <w:rPr>
        <w:rFonts w:ascii="Symbol" w:hAnsi="Symbol" w:hint="default"/>
        <w:sz w:val="24"/>
        <w:szCs w:val="32"/>
      </w:rPr>
    </w:lvl>
    <w:lvl w:ilvl="1">
      <w:start w:val="1"/>
      <w:numFmt w:val="decimal"/>
      <w:lvlText w:val="%2."/>
      <w:lvlJc w:val="left"/>
      <w:pPr>
        <w:ind w:left="2160" w:hanging="360"/>
      </w:pPr>
      <w:rPr>
        <w:rFonts w:ascii="Verdana" w:eastAsia="Times New Roman" w:hAnsi="Verdana" w:cs="Arial"/>
      </w:rPr>
    </w:lvl>
    <w:lvl w:ilvl="2">
      <w:start w:val="1"/>
      <w:numFmt w:val="lowerLetter"/>
      <w:lvlText w:val="%3."/>
      <w:lvlJc w:val="left"/>
      <w:pPr>
        <w:ind w:left="2880" w:hanging="360"/>
      </w:pPr>
      <w:rPr>
        <w:rFonts w:ascii="Verdana" w:hAnsi="Verdana" w:hint="default"/>
        <w:sz w:val="24"/>
        <w:szCs w:val="24"/>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9" w15:restartNumberingAfterBreak="0">
    <w:nsid w:val="6BBD10D9"/>
    <w:multiLevelType w:val="hybridMultilevel"/>
    <w:tmpl w:val="BE4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3B2E7E"/>
    <w:multiLevelType w:val="hybridMultilevel"/>
    <w:tmpl w:val="BFDC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0E6C04"/>
    <w:multiLevelType w:val="hybridMultilevel"/>
    <w:tmpl w:val="58320DC4"/>
    <w:lvl w:ilvl="0" w:tplc="6BDC4896">
      <w:start w:val="1"/>
      <w:numFmt w:val="bullet"/>
      <w:lvlText w:val=""/>
      <w:lvlPicBulletId w:val="0"/>
      <w:lvlJc w:val="left"/>
      <w:pPr>
        <w:tabs>
          <w:tab w:val="num" w:pos="720"/>
        </w:tabs>
        <w:ind w:left="720" w:hanging="360"/>
      </w:pPr>
      <w:rPr>
        <w:rFonts w:ascii="Symbol" w:hAnsi="Symbol" w:hint="default"/>
      </w:rPr>
    </w:lvl>
    <w:lvl w:ilvl="1" w:tplc="0EE24924" w:tentative="1">
      <w:start w:val="1"/>
      <w:numFmt w:val="bullet"/>
      <w:lvlText w:val=""/>
      <w:lvlJc w:val="left"/>
      <w:pPr>
        <w:tabs>
          <w:tab w:val="num" w:pos="1440"/>
        </w:tabs>
        <w:ind w:left="1440" w:hanging="360"/>
      </w:pPr>
      <w:rPr>
        <w:rFonts w:ascii="Symbol" w:hAnsi="Symbol" w:hint="default"/>
      </w:rPr>
    </w:lvl>
    <w:lvl w:ilvl="2" w:tplc="4E3EF42A" w:tentative="1">
      <w:start w:val="1"/>
      <w:numFmt w:val="bullet"/>
      <w:lvlText w:val=""/>
      <w:lvlJc w:val="left"/>
      <w:pPr>
        <w:tabs>
          <w:tab w:val="num" w:pos="2160"/>
        </w:tabs>
        <w:ind w:left="2160" w:hanging="360"/>
      </w:pPr>
      <w:rPr>
        <w:rFonts w:ascii="Symbol" w:hAnsi="Symbol" w:hint="default"/>
      </w:rPr>
    </w:lvl>
    <w:lvl w:ilvl="3" w:tplc="B3A8B0FA" w:tentative="1">
      <w:start w:val="1"/>
      <w:numFmt w:val="bullet"/>
      <w:lvlText w:val=""/>
      <w:lvlJc w:val="left"/>
      <w:pPr>
        <w:tabs>
          <w:tab w:val="num" w:pos="2880"/>
        </w:tabs>
        <w:ind w:left="2880" w:hanging="360"/>
      </w:pPr>
      <w:rPr>
        <w:rFonts w:ascii="Symbol" w:hAnsi="Symbol" w:hint="default"/>
      </w:rPr>
    </w:lvl>
    <w:lvl w:ilvl="4" w:tplc="DF5A3F56" w:tentative="1">
      <w:start w:val="1"/>
      <w:numFmt w:val="bullet"/>
      <w:lvlText w:val=""/>
      <w:lvlJc w:val="left"/>
      <w:pPr>
        <w:tabs>
          <w:tab w:val="num" w:pos="3600"/>
        </w:tabs>
        <w:ind w:left="3600" w:hanging="360"/>
      </w:pPr>
      <w:rPr>
        <w:rFonts w:ascii="Symbol" w:hAnsi="Symbol" w:hint="default"/>
      </w:rPr>
    </w:lvl>
    <w:lvl w:ilvl="5" w:tplc="497EC1B4" w:tentative="1">
      <w:start w:val="1"/>
      <w:numFmt w:val="bullet"/>
      <w:lvlText w:val=""/>
      <w:lvlJc w:val="left"/>
      <w:pPr>
        <w:tabs>
          <w:tab w:val="num" w:pos="4320"/>
        </w:tabs>
        <w:ind w:left="4320" w:hanging="360"/>
      </w:pPr>
      <w:rPr>
        <w:rFonts w:ascii="Symbol" w:hAnsi="Symbol" w:hint="default"/>
      </w:rPr>
    </w:lvl>
    <w:lvl w:ilvl="6" w:tplc="8C366060" w:tentative="1">
      <w:start w:val="1"/>
      <w:numFmt w:val="bullet"/>
      <w:lvlText w:val=""/>
      <w:lvlJc w:val="left"/>
      <w:pPr>
        <w:tabs>
          <w:tab w:val="num" w:pos="5040"/>
        </w:tabs>
        <w:ind w:left="5040" w:hanging="360"/>
      </w:pPr>
      <w:rPr>
        <w:rFonts w:ascii="Symbol" w:hAnsi="Symbol" w:hint="default"/>
      </w:rPr>
    </w:lvl>
    <w:lvl w:ilvl="7" w:tplc="D26288F2" w:tentative="1">
      <w:start w:val="1"/>
      <w:numFmt w:val="bullet"/>
      <w:lvlText w:val=""/>
      <w:lvlJc w:val="left"/>
      <w:pPr>
        <w:tabs>
          <w:tab w:val="num" w:pos="5760"/>
        </w:tabs>
        <w:ind w:left="5760" w:hanging="360"/>
      </w:pPr>
      <w:rPr>
        <w:rFonts w:ascii="Symbol" w:hAnsi="Symbol" w:hint="default"/>
      </w:rPr>
    </w:lvl>
    <w:lvl w:ilvl="8" w:tplc="33B40B52"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6E1F669C"/>
    <w:multiLevelType w:val="hybridMultilevel"/>
    <w:tmpl w:val="5798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F370FD"/>
    <w:multiLevelType w:val="hybridMultilevel"/>
    <w:tmpl w:val="25860F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23A6208"/>
    <w:multiLevelType w:val="multilevel"/>
    <w:tmpl w:val="B4D84BEE"/>
    <w:lvl w:ilvl="0">
      <w:start w:val="1"/>
      <w:numFmt w:val="bullet"/>
      <w:lvlText w:val=""/>
      <w:lvlJc w:val="left"/>
      <w:pPr>
        <w:tabs>
          <w:tab w:val="num" w:pos="360"/>
        </w:tabs>
        <w:ind w:left="360" w:hanging="360"/>
      </w:pPr>
      <w:rPr>
        <w:rFonts w:ascii="Symbol" w:hAnsi="Symbol" w:hint="default"/>
        <w:sz w:val="24"/>
        <w:szCs w:val="32"/>
      </w:rPr>
    </w:lvl>
    <w:lvl w:ilvl="1">
      <w:start w:val="1"/>
      <w:numFmt w:val="bullet"/>
      <w:lvlText w:val="o"/>
      <w:lvlJc w:val="left"/>
      <w:pPr>
        <w:ind w:left="1080" w:hanging="360"/>
      </w:pPr>
      <w:rPr>
        <w:rFonts w:ascii="Verdana" w:hAnsi="Verdana" w:cs="Courier New" w:hint="default"/>
        <w:sz w:val="24"/>
        <w:szCs w:val="24"/>
      </w:rPr>
    </w:lvl>
    <w:lvl w:ilvl="2">
      <w:start w:val="1"/>
      <w:numFmt w:val="lowerLetter"/>
      <w:lvlText w:val="%3."/>
      <w:lvlJc w:val="left"/>
      <w:pPr>
        <w:ind w:left="1800" w:hanging="360"/>
      </w:pPr>
      <w:rPr>
        <w:rFonts w:hint="default"/>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5" w15:restartNumberingAfterBreak="0">
    <w:nsid w:val="78B22198"/>
    <w:multiLevelType w:val="hybridMultilevel"/>
    <w:tmpl w:val="08366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A060FAE"/>
    <w:multiLevelType w:val="hybridMultilevel"/>
    <w:tmpl w:val="7D28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642EB0"/>
    <w:multiLevelType w:val="hybridMultilevel"/>
    <w:tmpl w:val="820CA3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5899169">
    <w:abstractNumId w:val="9"/>
  </w:num>
  <w:num w:numId="2" w16cid:durableId="1415278338">
    <w:abstractNumId w:val="1"/>
  </w:num>
  <w:num w:numId="3" w16cid:durableId="823546987">
    <w:abstractNumId w:val="34"/>
  </w:num>
  <w:num w:numId="4" w16cid:durableId="2147040959">
    <w:abstractNumId w:val="47"/>
  </w:num>
  <w:num w:numId="5" w16cid:durableId="1941793673">
    <w:abstractNumId w:val="52"/>
  </w:num>
  <w:num w:numId="6" w16cid:durableId="1047946462">
    <w:abstractNumId w:val="21"/>
  </w:num>
  <w:num w:numId="7" w16cid:durableId="108398499">
    <w:abstractNumId w:val="28"/>
  </w:num>
  <w:num w:numId="8" w16cid:durableId="1319112454">
    <w:abstractNumId w:val="46"/>
  </w:num>
  <w:num w:numId="9" w16cid:durableId="1361736555">
    <w:abstractNumId w:val="55"/>
  </w:num>
  <w:num w:numId="10" w16cid:durableId="2059469038">
    <w:abstractNumId w:val="31"/>
  </w:num>
  <w:num w:numId="11" w16cid:durableId="2123069190">
    <w:abstractNumId w:val="8"/>
  </w:num>
  <w:num w:numId="12" w16cid:durableId="1692416343">
    <w:abstractNumId w:val="38"/>
  </w:num>
  <w:num w:numId="13" w16cid:durableId="1686202364">
    <w:abstractNumId w:val="49"/>
  </w:num>
  <w:num w:numId="14" w16cid:durableId="495926865">
    <w:abstractNumId w:val="23"/>
  </w:num>
  <w:num w:numId="15" w16cid:durableId="1753043928">
    <w:abstractNumId w:val="57"/>
  </w:num>
  <w:num w:numId="16" w16cid:durableId="101456308">
    <w:abstractNumId w:val="36"/>
  </w:num>
  <w:num w:numId="17" w16cid:durableId="1860586644">
    <w:abstractNumId w:val="44"/>
  </w:num>
  <w:num w:numId="18" w16cid:durableId="704719359">
    <w:abstractNumId w:val="43"/>
  </w:num>
  <w:num w:numId="19" w16cid:durableId="459344161">
    <w:abstractNumId w:val="16"/>
  </w:num>
  <w:num w:numId="20" w16cid:durableId="10646842">
    <w:abstractNumId w:val="5"/>
  </w:num>
  <w:num w:numId="21" w16cid:durableId="62143287">
    <w:abstractNumId w:val="11"/>
  </w:num>
  <w:num w:numId="22" w16cid:durableId="899752855">
    <w:abstractNumId w:val="18"/>
  </w:num>
  <w:num w:numId="23" w16cid:durableId="774523130">
    <w:abstractNumId w:val="40"/>
  </w:num>
  <w:num w:numId="24" w16cid:durableId="732312534">
    <w:abstractNumId w:val="19"/>
  </w:num>
  <w:num w:numId="25" w16cid:durableId="1454136163">
    <w:abstractNumId w:val="41"/>
  </w:num>
  <w:num w:numId="26" w16cid:durableId="2107996130">
    <w:abstractNumId w:val="33"/>
  </w:num>
  <w:num w:numId="27" w16cid:durableId="1094402759">
    <w:abstractNumId w:val="56"/>
  </w:num>
  <w:num w:numId="28" w16cid:durableId="780539697">
    <w:abstractNumId w:val="15"/>
  </w:num>
  <w:num w:numId="29" w16cid:durableId="1806854537">
    <w:abstractNumId w:val="26"/>
  </w:num>
  <w:num w:numId="30" w16cid:durableId="1166437534">
    <w:abstractNumId w:val="2"/>
  </w:num>
  <w:num w:numId="31" w16cid:durableId="1829397219">
    <w:abstractNumId w:val="3"/>
  </w:num>
  <w:num w:numId="32" w16cid:durableId="1609893252">
    <w:abstractNumId w:val="35"/>
  </w:num>
  <w:num w:numId="33" w16cid:durableId="938680541">
    <w:abstractNumId w:val="4"/>
  </w:num>
  <w:num w:numId="34" w16cid:durableId="721294619">
    <w:abstractNumId w:val="50"/>
  </w:num>
  <w:num w:numId="35" w16cid:durableId="1145273497">
    <w:abstractNumId w:val="7"/>
  </w:num>
  <w:num w:numId="36" w16cid:durableId="1329941358">
    <w:abstractNumId w:val="39"/>
  </w:num>
  <w:num w:numId="37" w16cid:durableId="265385136">
    <w:abstractNumId w:val="10"/>
  </w:num>
  <w:num w:numId="38" w16cid:durableId="1024021067">
    <w:abstractNumId w:val="17"/>
  </w:num>
  <w:num w:numId="39" w16cid:durableId="2143040956">
    <w:abstractNumId w:val="42"/>
  </w:num>
  <w:num w:numId="40" w16cid:durableId="2083259889">
    <w:abstractNumId w:val="48"/>
  </w:num>
  <w:num w:numId="41" w16cid:durableId="1108158939">
    <w:abstractNumId w:val="32"/>
  </w:num>
  <w:num w:numId="42" w16cid:durableId="1646616289">
    <w:abstractNumId w:val="22"/>
  </w:num>
  <w:num w:numId="43" w16cid:durableId="63451056">
    <w:abstractNumId w:val="24"/>
  </w:num>
  <w:num w:numId="44" w16cid:durableId="397827381">
    <w:abstractNumId w:val="12"/>
  </w:num>
  <w:num w:numId="45" w16cid:durableId="510918888">
    <w:abstractNumId w:val="20"/>
  </w:num>
  <w:num w:numId="46" w16cid:durableId="827404958">
    <w:abstractNumId w:val="45"/>
  </w:num>
  <w:num w:numId="47" w16cid:durableId="1234581085">
    <w:abstractNumId w:val="0"/>
  </w:num>
  <w:num w:numId="48" w16cid:durableId="171385775">
    <w:abstractNumId w:val="29"/>
  </w:num>
  <w:num w:numId="49" w16cid:durableId="1786272455">
    <w:abstractNumId w:val="54"/>
  </w:num>
  <w:num w:numId="50" w16cid:durableId="1262758907">
    <w:abstractNumId w:val="30"/>
  </w:num>
  <w:num w:numId="51" w16cid:durableId="41564107">
    <w:abstractNumId w:val="53"/>
  </w:num>
  <w:num w:numId="52" w16cid:durableId="473833308">
    <w:abstractNumId w:val="25"/>
  </w:num>
  <w:num w:numId="53" w16cid:durableId="1196694843">
    <w:abstractNumId w:val="14"/>
  </w:num>
  <w:num w:numId="54" w16cid:durableId="1191534830">
    <w:abstractNumId w:val="51"/>
  </w:num>
  <w:num w:numId="55" w16cid:durableId="124545524">
    <w:abstractNumId w:val="27"/>
  </w:num>
  <w:num w:numId="56" w16cid:durableId="994838143">
    <w:abstractNumId w:val="37"/>
  </w:num>
  <w:num w:numId="57" w16cid:durableId="2033606996">
    <w:abstractNumId w:val="13"/>
  </w:num>
  <w:num w:numId="58" w16cid:durableId="595556923">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46A6"/>
    <w:rsid w:val="0000749F"/>
    <w:rsid w:val="00011374"/>
    <w:rsid w:val="00011E1F"/>
    <w:rsid w:val="000146A3"/>
    <w:rsid w:val="00015A2E"/>
    <w:rsid w:val="00016C2E"/>
    <w:rsid w:val="00025492"/>
    <w:rsid w:val="0002790C"/>
    <w:rsid w:val="000279C4"/>
    <w:rsid w:val="00034102"/>
    <w:rsid w:val="00035BED"/>
    <w:rsid w:val="00043DBF"/>
    <w:rsid w:val="00044013"/>
    <w:rsid w:val="000447D0"/>
    <w:rsid w:val="00055F1B"/>
    <w:rsid w:val="00061AD2"/>
    <w:rsid w:val="00066EE4"/>
    <w:rsid w:val="00072809"/>
    <w:rsid w:val="00075CED"/>
    <w:rsid w:val="00076061"/>
    <w:rsid w:val="00080CB8"/>
    <w:rsid w:val="000820B7"/>
    <w:rsid w:val="00083A23"/>
    <w:rsid w:val="0008665F"/>
    <w:rsid w:val="000870DF"/>
    <w:rsid w:val="00095AB5"/>
    <w:rsid w:val="000A0521"/>
    <w:rsid w:val="000A39B6"/>
    <w:rsid w:val="000A6B88"/>
    <w:rsid w:val="000A7DC9"/>
    <w:rsid w:val="000B3C4C"/>
    <w:rsid w:val="000B656F"/>
    <w:rsid w:val="000B7062"/>
    <w:rsid w:val="000B72DF"/>
    <w:rsid w:val="000C7A69"/>
    <w:rsid w:val="000D1870"/>
    <w:rsid w:val="000D538E"/>
    <w:rsid w:val="000D596E"/>
    <w:rsid w:val="000D6714"/>
    <w:rsid w:val="000F0D1B"/>
    <w:rsid w:val="000F4459"/>
    <w:rsid w:val="000F454A"/>
    <w:rsid w:val="000F6DEE"/>
    <w:rsid w:val="00103D5C"/>
    <w:rsid w:val="00110067"/>
    <w:rsid w:val="00114141"/>
    <w:rsid w:val="00115944"/>
    <w:rsid w:val="001212D7"/>
    <w:rsid w:val="0012373E"/>
    <w:rsid w:val="00125D78"/>
    <w:rsid w:val="001360A5"/>
    <w:rsid w:val="0014131D"/>
    <w:rsid w:val="00153CE4"/>
    <w:rsid w:val="00153D7E"/>
    <w:rsid w:val="00153E63"/>
    <w:rsid w:val="001560C4"/>
    <w:rsid w:val="001612B4"/>
    <w:rsid w:val="00162263"/>
    <w:rsid w:val="0016273A"/>
    <w:rsid w:val="0017291B"/>
    <w:rsid w:val="00173F8F"/>
    <w:rsid w:val="00176400"/>
    <w:rsid w:val="00183DC9"/>
    <w:rsid w:val="00187E72"/>
    <w:rsid w:val="00190CB0"/>
    <w:rsid w:val="00197085"/>
    <w:rsid w:val="001A05D6"/>
    <w:rsid w:val="001B3879"/>
    <w:rsid w:val="001C0ACB"/>
    <w:rsid w:val="001C4DA8"/>
    <w:rsid w:val="001D167D"/>
    <w:rsid w:val="001D2416"/>
    <w:rsid w:val="001E760E"/>
    <w:rsid w:val="001F1218"/>
    <w:rsid w:val="001F5122"/>
    <w:rsid w:val="002016B4"/>
    <w:rsid w:val="002055CF"/>
    <w:rsid w:val="002172A9"/>
    <w:rsid w:val="00222EBD"/>
    <w:rsid w:val="002243F1"/>
    <w:rsid w:val="002345A7"/>
    <w:rsid w:val="00243EBB"/>
    <w:rsid w:val="00245B90"/>
    <w:rsid w:val="00245D49"/>
    <w:rsid w:val="002476E9"/>
    <w:rsid w:val="00251338"/>
    <w:rsid w:val="00255C6B"/>
    <w:rsid w:val="00256151"/>
    <w:rsid w:val="00263A52"/>
    <w:rsid w:val="00265444"/>
    <w:rsid w:val="00265D86"/>
    <w:rsid w:val="0028215B"/>
    <w:rsid w:val="002822E4"/>
    <w:rsid w:val="0028648E"/>
    <w:rsid w:val="00291CE8"/>
    <w:rsid w:val="00291F81"/>
    <w:rsid w:val="002921D0"/>
    <w:rsid w:val="0029424B"/>
    <w:rsid w:val="0029495B"/>
    <w:rsid w:val="00296127"/>
    <w:rsid w:val="00296765"/>
    <w:rsid w:val="00297ED5"/>
    <w:rsid w:val="002A27EC"/>
    <w:rsid w:val="002A2835"/>
    <w:rsid w:val="002A3044"/>
    <w:rsid w:val="002B0059"/>
    <w:rsid w:val="002B3118"/>
    <w:rsid w:val="002B593E"/>
    <w:rsid w:val="002B71DC"/>
    <w:rsid w:val="002C282A"/>
    <w:rsid w:val="002E58AD"/>
    <w:rsid w:val="002F0E22"/>
    <w:rsid w:val="002F1F92"/>
    <w:rsid w:val="002F623C"/>
    <w:rsid w:val="00305535"/>
    <w:rsid w:val="00311275"/>
    <w:rsid w:val="00312690"/>
    <w:rsid w:val="003138E7"/>
    <w:rsid w:val="00315DAF"/>
    <w:rsid w:val="0033143E"/>
    <w:rsid w:val="00337C55"/>
    <w:rsid w:val="0034578A"/>
    <w:rsid w:val="0036066E"/>
    <w:rsid w:val="00365EDA"/>
    <w:rsid w:val="003725A1"/>
    <w:rsid w:val="00382A83"/>
    <w:rsid w:val="003868A2"/>
    <w:rsid w:val="0039268D"/>
    <w:rsid w:val="00392A5B"/>
    <w:rsid w:val="00394ABA"/>
    <w:rsid w:val="003A247F"/>
    <w:rsid w:val="003A6D70"/>
    <w:rsid w:val="003B1F86"/>
    <w:rsid w:val="003B511E"/>
    <w:rsid w:val="003B6A41"/>
    <w:rsid w:val="003C13AF"/>
    <w:rsid w:val="003C4627"/>
    <w:rsid w:val="003E1401"/>
    <w:rsid w:val="003E3121"/>
    <w:rsid w:val="003E6C1A"/>
    <w:rsid w:val="003F3D2E"/>
    <w:rsid w:val="0040640A"/>
    <w:rsid w:val="00406DB5"/>
    <w:rsid w:val="00411F97"/>
    <w:rsid w:val="0042336D"/>
    <w:rsid w:val="00430E7B"/>
    <w:rsid w:val="00433BAE"/>
    <w:rsid w:val="0043727A"/>
    <w:rsid w:val="004408AC"/>
    <w:rsid w:val="00441DEB"/>
    <w:rsid w:val="00443F8C"/>
    <w:rsid w:val="00450164"/>
    <w:rsid w:val="00457EAE"/>
    <w:rsid w:val="004600CB"/>
    <w:rsid w:val="0046239E"/>
    <w:rsid w:val="00464BFE"/>
    <w:rsid w:val="004768BE"/>
    <w:rsid w:val="00477F73"/>
    <w:rsid w:val="0048238A"/>
    <w:rsid w:val="00482F59"/>
    <w:rsid w:val="004832EA"/>
    <w:rsid w:val="0048355A"/>
    <w:rsid w:val="00483A95"/>
    <w:rsid w:val="00492BB4"/>
    <w:rsid w:val="004A0919"/>
    <w:rsid w:val="004A7658"/>
    <w:rsid w:val="004B524F"/>
    <w:rsid w:val="004B719C"/>
    <w:rsid w:val="004C4D0B"/>
    <w:rsid w:val="004D3C53"/>
    <w:rsid w:val="00500733"/>
    <w:rsid w:val="00512486"/>
    <w:rsid w:val="0052465B"/>
    <w:rsid w:val="00524CDD"/>
    <w:rsid w:val="00532FE1"/>
    <w:rsid w:val="00552A6E"/>
    <w:rsid w:val="005646C1"/>
    <w:rsid w:val="00566383"/>
    <w:rsid w:val="005807EB"/>
    <w:rsid w:val="005827A0"/>
    <w:rsid w:val="00582E85"/>
    <w:rsid w:val="005910B5"/>
    <w:rsid w:val="00596C50"/>
    <w:rsid w:val="005A5B9D"/>
    <w:rsid w:val="005A6118"/>
    <w:rsid w:val="005A64DA"/>
    <w:rsid w:val="005A7452"/>
    <w:rsid w:val="005B4335"/>
    <w:rsid w:val="005B4E1E"/>
    <w:rsid w:val="005C1D83"/>
    <w:rsid w:val="005C1FF8"/>
    <w:rsid w:val="005C427F"/>
    <w:rsid w:val="005D697F"/>
    <w:rsid w:val="005D7976"/>
    <w:rsid w:val="005E650E"/>
    <w:rsid w:val="005F1F7E"/>
    <w:rsid w:val="00605B5F"/>
    <w:rsid w:val="00606C2B"/>
    <w:rsid w:val="00622D77"/>
    <w:rsid w:val="00625170"/>
    <w:rsid w:val="00625A47"/>
    <w:rsid w:val="00626888"/>
    <w:rsid w:val="00627F34"/>
    <w:rsid w:val="006332AE"/>
    <w:rsid w:val="00636534"/>
    <w:rsid w:val="00636B18"/>
    <w:rsid w:val="00637CA1"/>
    <w:rsid w:val="00640800"/>
    <w:rsid w:val="00641C4C"/>
    <w:rsid w:val="0064267B"/>
    <w:rsid w:val="00653ECD"/>
    <w:rsid w:val="00666848"/>
    <w:rsid w:val="00674A16"/>
    <w:rsid w:val="00683FC0"/>
    <w:rsid w:val="00691E10"/>
    <w:rsid w:val="0069488E"/>
    <w:rsid w:val="006959AF"/>
    <w:rsid w:val="006A0481"/>
    <w:rsid w:val="006B7F0B"/>
    <w:rsid w:val="006C4E86"/>
    <w:rsid w:val="006C653F"/>
    <w:rsid w:val="006C6F76"/>
    <w:rsid w:val="006C701A"/>
    <w:rsid w:val="006C7B34"/>
    <w:rsid w:val="006D0A7B"/>
    <w:rsid w:val="006F565C"/>
    <w:rsid w:val="006F7DFC"/>
    <w:rsid w:val="00704AF2"/>
    <w:rsid w:val="00705B75"/>
    <w:rsid w:val="00710E68"/>
    <w:rsid w:val="00714BA0"/>
    <w:rsid w:val="00720CC2"/>
    <w:rsid w:val="00721703"/>
    <w:rsid w:val="007269B6"/>
    <w:rsid w:val="00726C52"/>
    <w:rsid w:val="00726E7A"/>
    <w:rsid w:val="007277D1"/>
    <w:rsid w:val="0073294A"/>
    <w:rsid w:val="00732E52"/>
    <w:rsid w:val="00745690"/>
    <w:rsid w:val="00752801"/>
    <w:rsid w:val="007561A9"/>
    <w:rsid w:val="00765D11"/>
    <w:rsid w:val="0077266E"/>
    <w:rsid w:val="007747B8"/>
    <w:rsid w:val="00784DEE"/>
    <w:rsid w:val="00785118"/>
    <w:rsid w:val="00786BEB"/>
    <w:rsid w:val="00792903"/>
    <w:rsid w:val="00792A72"/>
    <w:rsid w:val="007B01EA"/>
    <w:rsid w:val="007B04B9"/>
    <w:rsid w:val="007B5B3A"/>
    <w:rsid w:val="007C18C8"/>
    <w:rsid w:val="007C77DD"/>
    <w:rsid w:val="007D2D06"/>
    <w:rsid w:val="007E1581"/>
    <w:rsid w:val="007E3EA6"/>
    <w:rsid w:val="008042E1"/>
    <w:rsid w:val="008043AC"/>
    <w:rsid w:val="00804D63"/>
    <w:rsid w:val="00806B9D"/>
    <w:rsid w:val="00812777"/>
    <w:rsid w:val="00814189"/>
    <w:rsid w:val="00831273"/>
    <w:rsid w:val="0083636B"/>
    <w:rsid w:val="008363A0"/>
    <w:rsid w:val="0084129E"/>
    <w:rsid w:val="008426DF"/>
    <w:rsid w:val="00843390"/>
    <w:rsid w:val="008438F1"/>
    <w:rsid w:val="00846373"/>
    <w:rsid w:val="008568AE"/>
    <w:rsid w:val="00860590"/>
    <w:rsid w:val="008606E9"/>
    <w:rsid w:val="00860A4E"/>
    <w:rsid w:val="008614E8"/>
    <w:rsid w:val="0086424A"/>
    <w:rsid w:val="00867EDF"/>
    <w:rsid w:val="00872E16"/>
    <w:rsid w:val="00874F1D"/>
    <w:rsid w:val="00875F0D"/>
    <w:rsid w:val="00877414"/>
    <w:rsid w:val="00880570"/>
    <w:rsid w:val="00887A92"/>
    <w:rsid w:val="008A03B7"/>
    <w:rsid w:val="008A3B29"/>
    <w:rsid w:val="008A5B68"/>
    <w:rsid w:val="008B69C1"/>
    <w:rsid w:val="008C2197"/>
    <w:rsid w:val="008C3493"/>
    <w:rsid w:val="008C45D3"/>
    <w:rsid w:val="008D11A6"/>
    <w:rsid w:val="008D1F7B"/>
    <w:rsid w:val="008D2D64"/>
    <w:rsid w:val="008D4C22"/>
    <w:rsid w:val="008E0C30"/>
    <w:rsid w:val="008E186F"/>
    <w:rsid w:val="008E19C4"/>
    <w:rsid w:val="008E64F1"/>
    <w:rsid w:val="00902E07"/>
    <w:rsid w:val="00904BB8"/>
    <w:rsid w:val="00915690"/>
    <w:rsid w:val="0092103C"/>
    <w:rsid w:val="009326AD"/>
    <w:rsid w:val="00947783"/>
    <w:rsid w:val="0095235E"/>
    <w:rsid w:val="00954FE8"/>
    <w:rsid w:val="00957FA0"/>
    <w:rsid w:val="00966A60"/>
    <w:rsid w:val="009726E0"/>
    <w:rsid w:val="00975003"/>
    <w:rsid w:val="00990822"/>
    <w:rsid w:val="00992E77"/>
    <w:rsid w:val="0099415F"/>
    <w:rsid w:val="00996611"/>
    <w:rsid w:val="009A2B63"/>
    <w:rsid w:val="009A3A87"/>
    <w:rsid w:val="009A7336"/>
    <w:rsid w:val="009B1C22"/>
    <w:rsid w:val="009B775D"/>
    <w:rsid w:val="009C4A31"/>
    <w:rsid w:val="009D1013"/>
    <w:rsid w:val="009D61A6"/>
    <w:rsid w:val="009E4559"/>
    <w:rsid w:val="009E5030"/>
    <w:rsid w:val="009F1B3B"/>
    <w:rsid w:val="009F5068"/>
    <w:rsid w:val="009F64F1"/>
    <w:rsid w:val="009F6FD2"/>
    <w:rsid w:val="009F78D3"/>
    <w:rsid w:val="00A00E92"/>
    <w:rsid w:val="00A04D47"/>
    <w:rsid w:val="00A10ABA"/>
    <w:rsid w:val="00A11B79"/>
    <w:rsid w:val="00A128F6"/>
    <w:rsid w:val="00A21A35"/>
    <w:rsid w:val="00A30EAB"/>
    <w:rsid w:val="00A3664A"/>
    <w:rsid w:val="00A4732A"/>
    <w:rsid w:val="00A62CC6"/>
    <w:rsid w:val="00A66D15"/>
    <w:rsid w:val="00A7166B"/>
    <w:rsid w:val="00A74B1E"/>
    <w:rsid w:val="00A83BA0"/>
    <w:rsid w:val="00A84F18"/>
    <w:rsid w:val="00A85045"/>
    <w:rsid w:val="00A866B3"/>
    <w:rsid w:val="00A90CE8"/>
    <w:rsid w:val="00A95738"/>
    <w:rsid w:val="00A97B7D"/>
    <w:rsid w:val="00AA4825"/>
    <w:rsid w:val="00AB0482"/>
    <w:rsid w:val="00AB04FA"/>
    <w:rsid w:val="00AB2A01"/>
    <w:rsid w:val="00AB2AEA"/>
    <w:rsid w:val="00AB33E1"/>
    <w:rsid w:val="00AB5C40"/>
    <w:rsid w:val="00AB68C8"/>
    <w:rsid w:val="00AB6A7A"/>
    <w:rsid w:val="00AC6213"/>
    <w:rsid w:val="00AD1192"/>
    <w:rsid w:val="00AD1646"/>
    <w:rsid w:val="00AE0011"/>
    <w:rsid w:val="00AE2A75"/>
    <w:rsid w:val="00AE3A45"/>
    <w:rsid w:val="00AE5341"/>
    <w:rsid w:val="00AF038B"/>
    <w:rsid w:val="00AF45A2"/>
    <w:rsid w:val="00B021F1"/>
    <w:rsid w:val="00B13B31"/>
    <w:rsid w:val="00B17CFE"/>
    <w:rsid w:val="00B20281"/>
    <w:rsid w:val="00B23526"/>
    <w:rsid w:val="00B25405"/>
    <w:rsid w:val="00B2555F"/>
    <w:rsid w:val="00B25C21"/>
    <w:rsid w:val="00B26045"/>
    <w:rsid w:val="00B31544"/>
    <w:rsid w:val="00B3762A"/>
    <w:rsid w:val="00B40840"/>
    <w:rsid w:val="00B44C55"/>
    <w:rsid w:val="00B46A95"/>
    <w:rsid w:val="00B52B36"/>
    <w:rsid w:val="00B54307"/>
    <w:rsid w:val="00B544C2"/>
    <w:rsid w:val="00B5566F"/>
    <w:rsid w:val="00B575F6"/>
    <w:rsid w:val="00B64BE7"/>
    <w:rsid w:val="00B70CC4"/>
    <w:rsid w:val="00B7219F"/>
    <w:rsid w:val="00B948A5"/>
    <w:rsid w:val="00BA1AB0"/>
    <w:rsid w:val="00BA3421"/>
    <w:rsid w:val="00BA70BC"/>
    <w:rsid w:val="00BB02DE"/>
    <w:rsid w:val="00BB08DB"/>
    <w:rsid w:val="00BB0C69"/>
    <w:rsid w:val="00BB371A"/>
    <w:rsid w:val="00BB5A2C"/>
    <w:rsid w:val="00BB7AAB"/>
    <w:rsid w:val="00BC0FE8"/>
    <w:rsid w:val="00BC5FC8"/>
    <w:rsid w:val="00BD7B25"/>
    <w:rsid w:val="00BE1AFF"/>
    <w:rsid w:val="00BE289F"/>
    <w:rsid w:val="00BF6B5A"/>
    <w:rsid w:val="00BF74E9"/>
    <w:rsid w:val="00C0030C"/>
    <w:rsid w:val="00C05EFC"/>
    <w:rsid w:val="00C20114"/>
    <w:rsid w:val="00C247CB"/>
    <w:rsid w:val="00C2570D"/>
    <w:rsid w:val="00C25830"/>
    <w:rsid w:val="00C26103"/>
    <w:rsid w:val="00C360BD"/>
    <w:rsid w:val="00C40E16"/>
    <w:rsid w:val="00C46007"/>
    <w:rsid w:val="00C476E1"/>
    <w:rsid w:val="00C52643"/>
    <w:rsid w:val="00C52E77"/>
    <w:rsid w:val="00C566B3"/>
    <w:rsid w:val="00C63476"/>
    <w:rsid w:val="00C65249"/>
    <w:rsid w:val="00C67B32"/>
    <w:rsid w:val="00C729E0"/>
    <w:rsid w:val="00C75C83"/>
    <w:rsid w:val="00C81298"/>
    <w:rsid w:val="00C853A2"/>
    <w:rsid w:val="00C928C1"/>
    <w:rsid w:val="00C967B8"/>
    <w:rsid w:val="00CB0C1D"/>
    <w:rsid w:val="00CB39D0"/>
    <w:rsid w:val="00CB7786"/>
    <w:rsid w:val="00CC5AA2"/>
    <w:rsid w:val="00CC721A"/>
    <w:rsid w:val="00CD0963"/>
    <w:rsid w:val="00CD1EF9"/>
    <w:rsid w:val="00CD6BD2"/>
    <w:rsid w:val="00CE0DDA"/>
    <w:rsid w:val="00CE3D42"/>
    <w:rsid w:val="00CE53E6"/>
    <w:rsid w:val="00CF5CC0"/>
    <w:rsid w:val="00CF6131"/>
    <w:rsid w:val="00D042B1"/>
    <w:rsid w:val="00D06EAA"/>
    <w:rsid w:val="00D15ED5"/>
    <w:rsid w:val="00D24BCC"/>
    <w:rsid w:val="00D34CAD"/>
    <w:rsid w:val="00D36733"/>
    <w:rsid w:val="00D471B5"/>
    <w:rsid w:val="00D473D6"/>
    <w:rsid w:val="00D5347E"/>
    <w:rsid w:val="00D57187"/>
    <w:rsid w:val="00D571DB"/>
    <w:rsid w:val="00D60428"/>
    <w:rsid w:val="00D62540"/>
    <w:rsid w:val="00D65B1B"/>
    <w:rsid w:val="00D6774D"/>
    <w:rsid w:val="00D75191"/>
    <w:rsid w:val="00D80929"/>
    <w:rsid w:val="00D85254"/>
    <w:rsid w:val="00D85BCB"/>
    <w:rsid w:val="00D961B2"/>
    <w:rsid w:val="00D97F77"/>
    <w:rsid w:val="00DA30BA"/>
    <w:rsid w:val="00DB38F7"/>
    <w:rsid w:val="00DB67E4"/>
    <w:rsid w:val="00DB799A"/>
    <w:rsid w:val="00DB7F46"/>
    <w:rsid w:val="00DC34FF"/>
    <w:rsid w:val="00DC4FFC"/>
    <w:rsid w:val="00DD0325"/>
    <w:rsid w:val="00DD17DA"/>
    <w:rsid w:val="00DF6BE4"/>
    <w:rsid w:val="00E06F2C"/>
    <w:rsid w:val="00E10865"/>
    <w:rsid w:val="00E138E7"/>
    <w:rsid w:val="00E157BC"/>
    <w:rsid w:val="00E15FF7"/>
    <w:rsid w:val="00E427EA"/>
    <w:rsid w:val="00E50C3C"/>
    <w:rsid w:val="00E50E4A"/>
    <w:rsid w:val="00E57F7B"/>
    <w:rsid w:val="00E61C1F"/>
    <w:rsid w:val="00E735D8"/>
    <w:rsid w:val="00E73C26"/>
    <w:rsid w:val="00E743B3"/>
    <w:rsid w:val="00E76E1C"/>
    <w:rsid w:val="00E8005E"/>
    <w:rsid w:val="00E82F09"/>
    <w:rsid w:val="00E91F5F"/>
    <w:rsid w:val="00EA5EB9"/>
    <w:rsid w:val="00EA6F59"/>
    <w:rsid w:val="00EB12DD"/>
    <w:rsid w:val="00EB153E"/>
    <w:rsid w:val="00EB57EB"/>
    <w:rsid w:val="00EC1662"/>
    <w:rsid w:val="00ED1F42"/>
    <w:rsid w:val="00ED50CF"/>
    <w:rsid w:val="00ED5B71"/>
    <w:rsid w:val="00EE04CB"/>
    <w:rsid w:val="00EF738C"/>
    <w:rsid w:val="00F06CD9"/>
    <w:rsid w:val="00F1152F"/>
    <w:rsid w:val="00F1435D"/>
    <w:rsid w:val="00F207B3"/>
    <w:rsid w:val="00F26438"/>
    <w:rsid w:val="00F5111E"/>
    <w:rsid w:val="00F5486B"/>
    <w:rsid w:val="00F658E0"/>
    <w:rsid w:val="00F72D83"/>
    <w:rsid w:val="00F859B7"/>
    <w:rsid w:val="00F90ABF"/>
    <w:rsid w:val="00FA6079"/>
    <w:rsid w:val="00FB4F47"/>
    <w:rsid w:val="00FC00DB"/>
    <w:rsid w:val="00FC1C44"/>
    <w:rsid w:val="00FC605E"/>
    <w:rsid w:val="00FE567B"/>
    <w:rsid w:val="00FF0B95"/>
    <w:rsid w:val="00FF3991"/>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6C602744"/>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73D6"/>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D34CAD"/>
    <w:pPr>
      <w:tabs>
        <w:tab w:val="right" w:leader="dot" w:pos="12950"/>
      </w:tabs>
    </w:pPr>
  </w:style>
  <w:style w:type="paragraph" w:styleId="TOC1">
    <w:name w:val="toc 1"/>
    <w:basedOn w:val="Normal"/>
    <w:next w:val="Normal"/>
    <w:autoRedefine/>
    <w:rsid w:val="00B13B31"/>
  </w:style>
  <w:style w:type="paragraph" w:styleId="BalloonText">
    <w:name w:val="Balloon Text"/>
    <w:basedOn w:val="Normal"/>
    <w:link w:val="BalloonTextChar"/>
    <w:rsid w:val="00F90ABF"/>
    <w:rPr>
      <w:rFonts w:ascii="Segoe UI" w:hAnsi="Segoe UI" w:cs="Segoe UI"/>
      <w:sz w:val="18"/>
      <w:szCs w:val="18"/>
    </w:rPr>
  </w:style>
  <w:style w:type="character" w:customStyle="1" w:styleId="BalloonTextChar">
    <w:name w:val="Balloon Text Char"/>
    <w:basedOn w:val="DefaultParagraphFont"/>
    <w:link w:val="BalloonText"/>
    <w:rsid w:val="00F90ABF"/>
    <w:rPr>
      <w:rFonts w:ascii="Segoe UI" w:hAnsi="Segoe UI" w:cs="Segoe UI"/>
      <w:sz w:val="18"/>
      <w:szCs w:val="18"/>
    </w:rPr>
  </w:style>
  <w:style w:type="paragraph" w:styleId="ListParagraph">
    <w:name w:val="List Paragraph"/>
    <w:basedOn w:val="Normal"/>
    <w:uiPriority w:val="34"/>
    <w:qFormat/>
    <w:rsid w:val="00F90ABF"/>
    <w:pPr>
      <w:ind w:left="720"/>
      <w:contextualSpacing/>
    </w:pPr>
    <w:rPr>
      <w:rFonts w:ascii="Calibri" w:eastAsiaTheme="minorHAnsi" w:hAnsi="Calibri" w:cs="Calibri"/>
      <w:sz w:val="22"/>
      <w:szCs w:val="22"/>
    </w:rPr>
  </w:style>
  <w:style w:type="character" w:styleId="CommentReference">
    <w:name w:val="annotation reference"/>
    <w:basedOn w:val="DefaultParagraphFont"/>
    <w:uiPriority w:val="99"/>
    <w:unhideWhenUsed/>
    <w:rsid w:val="00F90ABF"/>
    <w:rPr>
      <w:sz w:val="16"/>
      <w:szCs w:val="16"/>
    </w:rPr>
  </w:style>
  <w:style w:type="paragraph" w:styleId="CommentText">
    <w:name w:val="annotation text"/>
    <w:basedOn w:val="Normal"/>
    <w:link w:val="CommentTextChar"/>
    <w:uiPriority w:val="99"/>
    <w:unhideWhenUsed/>
    <w:rsid w:val="00F90ABF"/>
    <w:rPr>
      <w:rFonts w:ascii="Calibri" w:eastAsiaTheme="minorHAnsi" w:hAnsi="Calibri" w:cs="Calibri"/>
      <w:sz w:val="20"/>
      <w:szCs w:val="20"/>
    </w:rPr>
  </w:style>
  <w:style w:type="character" w:customStyle="1" w:styleId="CommentTextChar">
    <w:name w:val="Comment Text Char"/>
    <w:basedOn w:val="DefaultParagraphFont"/>
    <w:link w:val="CommentText"/>
    <w:uiPriority w:val="99"/>
    <w:rsid w:val="00F90ABF"/>
    <w:rPr>
      <w:rFonts w:ascii="Calibri" w:eastAsiaTheme="minorHAnsi" w:hAnsi="Calibri" w:cs="Calibri"/>
    </w:rPr>
  </w:style>
  <w:style w:type="paragraph" w:styleId="TOC3">
    <w:name w:val="toc 3"/>
    <w:basedOn w:val="Normal"/>
    <w:next w:val="Normal"/>
    <w:autoRedefine/>
    <w:uiPriority w:val="39"/>
    <w:rsid w:val="00B54307"/>
    <w:pPr>
      <w:tabs>
        <w:tab w:val="right" w:leader="dot" w:pos="12950"/>
      </w:tabs>
      <w:spacing w:after="100"/>
      <w:ind w:left="480"/>
    </w:pPr>
  </w:style>
  <w:style w:type="character" w:styleId="UnresolvedMention">
    <w:name w:val="Unresolved Mention"/>
    <w:basedOn w:val="DefaultParagraphFont"/>
    <w:uiPriority w:val="99"/>
    <w:semiHidden/>
    <w:unhideWhenUsed/>
    <w:rsid w:val="005C427F"/>
    <w:rPr>
      <w:color w:val="605E5C"/>
      <w:shd w:val="clear" w:color="auto" w:fill="E1DFDD"/>
    </w:rPr>
  </w:style>
  <w:style w:type="paragraph" w:styleId="Revision">
    <w:name w:val="Revision"/>
    <w:hidden/>
    <w:uiPriority w:val="99"/>
    <w:semiHidden/>
    <w:rsid w:val="003C13AF"/>
    <w:rPr>
      <w:sz w:val="24"/>
      <w:szCs w:val="24"/>
    </w:rPr>
  </w:style>
  <w:style w:type="paragraph" w:styleId="CommentSubject">
    <w:name w:val="annotation subject"/>
    <w:basedOn w:val="CommentText"/>
    <w:next w:val="CommentText"/>
    <w:link w:val="CommentSubjectChar"/>
    <w:semiHidden/>
    <w:unhideWhenUsed/>
    <w:rsid w:val="00464BFE"/>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464BFE"/>
    <w:rPr>
      <w:rFonts w:ascii="Calibri" w:eastAsiaTheme="minorHAns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4840129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3762108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62075243">
      <w:bodyDiv w:val="1"/>
      <w:marLeft w:val="0"/>
      <w:marRight w:val="0"/>
      <w:marTop w:val="0"/>
      <w:marBottom w:val="0"/>
      <w:divBdr>
        <w:top w:val="none" w:sz="0" w:space="0" w:color="auto"/>
        <w:left w:val="none" w:sz="0" w:space="0" w:color="auto"/>
        <w:bottom w:val="none" w:sz="0" w:space="0" w:color="auto"/>
        <w:right w:val="none" w:sz="0" w:space="0" w:color="auto"/>
      </w:divBdr>
    </w:div>
    <w:div w:id="19629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corp.cvscaremark.com/pnp/faces/DocRenderer?documentId=CALL-0049" TargetMode="External"/><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theme" Target="theme/theme1.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BEF1AA-87D9-4863-92EF-647836747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98</TotalTime>
  <Pages>1</Pages>
  <Words>5165</Words>
  <Characters>27931</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33030</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44</cp:revision>
  <cp:lastPrinted>2007-01-03T15:56:00Z</cp:lastPrinted>
  <dcterms:created xsi:type="dcterms:W3CDTF">2024-10-04T20:13:00Z</dcterms:created>
  <dcterms:modified xsi:type="dcterms:W3CDTF">2024-10-24T19:21:00Z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2021-10-28T19:16:50Z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510dea9d-d476-4549-8cec-949e6a94ddf2</vt:lpwstr>
  </property>
  <property fmtid="{D5CDD505-2E9C-101B-9397-08002B2CF9AE}" pid="8" name="MSIP_Label_67599526-06ca-49cc-9fa9-5307800a949a_ContentBits">
    <vt:lpwstr>0</vt:lpwstr>
  </property>
</Properties>
</file>